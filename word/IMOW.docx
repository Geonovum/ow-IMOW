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rsidR="00000000">
        <w:fldChar w:fldCharType="begin"/>
      </w:r>
      <w:r w:rsidR="00000000">
        <w:instrText>HYPERLINK "https://register.geostandaarden.nl/xmlschema/tpod/v2.0.0/"</w:instrText>
      </w:r>
      <w:r w:rsidR="00000000">
        <w:fldChar w:fldCharType="separate"/>
      </w:r>
      <w:r w:rsidR="00930C5B" w:rsidRPr="00EC6328">
        <w:rPr>
          <w:rStyle w:val="Hyperlink"/>
        </w:rPr>
        <w:t>https://register.geostandaarden.nl/xmlsc</w:t>
      </w:r>
      <w:r w:rsidR="00930C5B" w:rsidRPr="00EC6328">
        <w:rPr>
          <w:rStyle w:val="Hyperlink"/>
        </w:rPr>
        <w:t>h</w:t>
      </w:r>
      <w:r w:rsidR="00930C5B" w:rsidRPr="00EC6328">
        <w:rPr>
          <w:rStyle w:val="Hyperlink"/>
        </w:rPr>
        <w:t>ema/tpod/v2.0.0/</w:t>
      </w:r>
      <w:r w:rsidR="00000000">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D400ECF"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lastRenderedPageBreak/>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t>V3.0.0</w:t>
            </w:r>
          </w:p>
        </w:tc>
        <w:tc>
          <w:tcPr>
            <w:tcW w:w="728" w:type="pct"/>
          </w:tcPr>
          <w:p w14:paraId="511541EF" w14:textId="38CAF993" w:rsidR="00A76B59" w:rsidRDefault="00A76B59" w:rsidP="00ED4C4F">
            <w:r>
              <w:t>2023-xx-xx</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78F3F1F" w14:textId="4A6AA476"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tc>
      </w:tr>
    </w:tbl>
    <w:p w14:paraId="2DD8E5BD" w14:textId="77777777" w:rsidR="00B92FE1" w:rsidRPr="00B92FE1" w:rsidRDefault="00B92FE1" w:rsidP="00B92FE1"/>
    <w:sectPr w:rsidR="00B92FE1" w:rsidRPr="00B92FE1" w:rsidSect="00372555">
      <w:headerReference w:type="default" r:id="rId50"/>
      <w:footerReference w:type="default" r:id="rId51"/>
      <w:headerReference w:type="first" r:id="rId52"/>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8BF1A" w14:textId="77777777" w:rsidR="00966E2C" w:rsidRDefault="00966E2C" w:rsidP="00081E1C">
      <w:r>
        <w:separator/>
      </w:r>
    </w:p>
  </w:endnote>
  <w:endnote w:type="continuationSeparator" w:id="0">
    <w:p w14:paraId="3A469240" w14:textId="77777777" w:rsidR="00966E2C" w:rsidRDefault="00966E2C" w:rsidP="00081E1C">
      <w:r>
        <w:continuationSeparator/>
      </w:r>
    </w:p>
  </w:endnote>
  <w:endnote w:type="continuationNotice" w:id="1">
    <w:p w14:paraId="0F8EFA46" w14:textId="77777777" w:rsidR="00966E2C" w:rsidRDefault="00966E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F6815" w14:textId="77777777" w:rsidR="00966E2C" w:rsidRDefault="00966E2C" w:rsidP="00081E1C">
      <w:r>
        <w:separator/>
      </w:r>
    </w:p>
  </w:footnote>
  <w:footnote w:type="continuationSeparator" w:id="0">
    <w:p w14:paraId="54691844" w14:textId="77777777" w:rsidR="00966E2C" w:rsidRDefault="00966E2C" w:rsidP="00081E1C">
      <w:r>
        <w:continuationSeparator/>
      </w:r>
    </w:p>
  </w:footnote>
  <w:footnote w:type="continuationNotice" w:id="1">
    <w:p w14:paraId="2326E0F2" w14:textId="77777777" w:rsidR="00966E2C" w:rsidRDefault="00966E2C"/>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docProps/app.xml><?xml version="1.0" encoding="utf-8"?>
<Properties xmlns="http://schemas.openxmlformats.org/officeDocument/2006/extended-properties" xmlns:vt="http://schemas.openxmlformats.org/officeDocument/2006/docPropsVTypes">
  <Template>respec.dotm</Template>
  <TotalTime>11563</TotalTime>
  <Pages>1</Pages>
  <Words>16346</Words>
  <Characters>89905</Characters>
  <Application>Microsoft Office Word</Application>
  <DocSecurity>0</DocSecurity>
  <Lines>749</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47</cp:revision>
  <cp:lastPrinted>2023-01-10T08:59:00Z</cp:lastPrinted>
  <dcterms:created xsi:type="dcterms:W3CDTF">2023-01-10T08:56:00Z</dcterms:created>
  <dcterms:modified xsi:type="dcterms:W3CDTF">2023-12-11T15:16:00Z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