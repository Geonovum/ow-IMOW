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r w:rsidR="003A2FF4">
        <w:t>STandaard Officiële Publicaties met ToepassingsProfielen voor OmgevingsDocumenten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C7BAC9E" w14:textId="77777777" w:rsidR="00AD630D" w:rsidRPr="00A22B92" w:rsidRDefault="00AD630D" w:rsidP="00AD630D">
      <w:pPr>
        <w:pStyle w:val="Colofon"/>
      </w:pPr>
    </w:p>
    <w:p w14:paraId="6F9A0A47" w14:textId="77777777" w:rsidR="00AD630D" w:rsidRPr="007A1C63" w:rsidRDefault="00AD630D" w:rsidP="00AD630D">
      <w:pPr>
        <w:pStyle w:val="Colofon"/>
        <w:rPr>
          <w:b/>
          <w:bCs/>
        </w:rPr>
      </w:pPr>
      <w:r w:rsidRPr="007A1C63">
        <w:rPr>
          <w:b/>
          <w:bCs/>
        </w:rPr>
        <w:t>Versiehistorie</w:t>
      </w:r>
    </w:p>
    <w:p w14:paraId="038940AE" w14:textId="46187110" w:rsidR="00AD630D" w:rsidRPr="00022065" w:rsidRDefault="00AD630D" w:rsidP="00022065">
      <w:r w:rsidRPr="00022065">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1" w:history="1">
        <w:r w:rsidRPr="00022065">
          <w:t>https://www.geonovum.nl/geo-standaarden/omgevingswet/meldingen</w:t>
        </w:r>
      </w:hyperlink>
      <w:r w:rsidRPr="00022065">
        <w:t>.</w:t>
      </w:r>
    </w:p>
    <w:p w14:paraId="4383027E" w14:textId="32B65ABD" w:rsidR="00AD630D" w:rsidRPr="00022065" w:rsidRDefault="00AD630D" w:rsidP="00022065">
      <w:r w:rsidRPr="00022065">
        <w:t xml:space="preserve">Voor de STOP-standaard bestaat een vergelijkbaar meldingssysteem, waarnaar wordt verwezen met STOP-issue #xx. De STOP-issuetracker is te vinden via </w:t>
      </w:r>
      <w:hyperlink r:id="rId12" w:history="1">
        <w:r w:rsidRPr="00022065">
          <w:t>https://gitlab.com/koop/STOP/standaard/-/issues</w:t>
        </w:r>
      </w:hyperlink>
      <w:r w:rsidRPr="00022065">
        <w:t>.</w:t>
      </w:r>
    </w:p>
    <w:p w14:paraId="39F9056F" w14:textId="77777777" w:rsidR="00927958" w:rsidRPr="00022065" w:rsidRDefault="00927958" w:rsidP="00022065"/>
    <w:tbl>
      <w:tblPr>
        <w:tblStyle w:val="Versiehistorie"/>
        <w:tblW w:w="5000" w:type="pct"/>
        <w:tblLayout w:type="fixed"/>
        <w:tblLook w:val="0620" w:firstRow="1" w:lastRow="0" w:firstColumn="0" w:lastColumn="0" w:noHBand="1" w:noVBand="1"/>
      </w:tblPr>
      <w:tblGrid>
        <w:gridCol w:w="864"/>
        <w:gridCol w:w="1338"/>
        <w:gridCol w:w="6433"/>
      </w:tblGrid>
      <w:tr w:rsidR="00C86A69" w:rsidRPr="00022065" w14:paraId="711A1F27" w14:textId="77777777" w:rsidTr="00216D80">
        <w:trPr>
          <w:cnfStyle w:val="100000000000" w:firstRow="1" w:lastRow="0" w:firstColumn="0" w:lastColumn="0" w:oddVBand="0" w:evenVBand="0" w:oddHBand="0" w:evenHBand="0" w:firstRowFirstColumn="0" w:firstRowLastColumn="0" w:lastRowFirstColumn="0" w:lastRowLastColumn="0"/>
          <w:tblHeader/>
        </w:trPr>
        <w:tc>
          <w:tcPr>
            <w:tcW w:w="500" w:type="pct"/>
          </w:tcPr>
          <w:p w14:paraId="1EE8F97C" w14:textId="77777777" w:rsidR="00C86A69" w:rsidRPr="00022065" w:rsidRDefault="00C86A69" w:rsidP="00022065">
            <w:r w:rsidRPr="00022065">
              <w:t>Versie</w:t>
            </w:r>
          </w:p>
        </w:tc>
        <w:tc>
          <w:tcPr>
            <w:tcW w:w="775" w:type="pct"/>
          </w:tcPr>
          <w:p w14:paraId="6AB7C9CF" w14:textId="77777777" w:rsidR="00C86A69" w:rsidRPr="00022065" w:rsidRDefault="00C86A69" w:rsidP="00022065">
            <w:r w:rsidRPr="00022065">
              <w:t>Datum</w:t>
            </w:r>
          </w:p>
        </w:tc>
        <w:tc>
          <w:tcPr>
            <w:tcW w:w="3725" w:type="pct"/>
          </w:tcPr>
          <w:p w14:paraId="27C5FA25" w14:textId="77777777" w:rsidR="00C86A69" w:rsidRPr="00022065" w:rsidRDefault="00C86A69" w:rsidP="00022065">
            <w:r w:rsidRPr="00022065">
              <w:t>Wijziging</w:t>
            </w:r>
          </w:p>
        </w:tc>
      </w:tr>
      <w:tr w:rsidR="004F7D6E" w:rsidRPr="00022065" w14:paraId="6037E602" w14:textId="77777777" w:rsidTr="0094527F">
        <w:trPr>
          <w:trHeight w:val="5930"/>
        </w:trPr>
        <w:tc>
          <w:tcPr>
            <w:tcW w:w="500" w:type="pct"/>
          </w:tcPr>
          <w:p w14:paraId="7FFEE731" w14:textId="7C6B4479" w:rsidR="004F7D6E" w:rsidRPr="00022065" w:rsidRDefault="004F7D6E" w:rsidP="00022065">
            <w:r w:rsidRPr="00022065">
              <w:t>V1.0.3</w:t>
            </w:r>
          </w:p>
        </w:tc>
        <w:tc>
          <w:tcPr>
            <w:tcW w:w="775" w:type="pct"/>
          </w:tcPr>
          <w:p w14:paraId="70F8507D" w14:textId="21EF2906" w:rsidR="00A51A71" w:rsidRPr="00022065" w:rsidRDefault="004F7D6E" w:rsidP="00022065">
            <w:r w:rsidRPr="00022065">
              <w:t>2020-</w:t>
            </w:r>
            <w:r w:rsidR="00E239CB" w:rsidRPr="00022065">
              <w:t>10</w:t>
            </w:r>
            <w:r w:rsidRPr="00022065">
              <w:t>-</w:t>
            </w:r>
            <w:r w:rsidR="00A50577" w:rsidRPr="00022065">
              <w:t>30</w:t>
            </w:r>
          </w:p>
        </w:tc>
        <w:tc>
          <w:tcPr>
            <w:tcW w:w="3725" w:type="pct"/>
          </w:tcPr>
          <w:p w14:paraId="1A307B6F" w14:textId="77777777" w:rsidR="004F7D6E" w:rsidRPr="00022065" w:rsidRDefault="004F7D6E" w:rsidP="00022065">
            <w:r w:rsidRPr="00022065">
              <w:t xml:space="preserve">De volgende </w:t>
            </w:r>
            <w:r w:rsidR="008977B9" w:rsidRPr="00022065">
              <w:t>aanpassingen zijn gedaan:</w:t>
            </w:r>
          </w:p>
          <w:p w14:paraId="0A47C458" w14:textId="45341BA8" w:rsidR="000A5157" w:rsidRPr="00022065" w:rsidRDefault="008C48D2" w:rsidP="00022065">
            <w:r w:rsidRPr="00022065">
              <w:t xml:space="preserve">standBestand hernoemd naar owBestand in </w:t>
            </w:r>
            <w:r w:rsidR="009D74F7" w:rsidRPr="00022065">
              <w:fldChar w:fldCharType="begin"/>
            </w:r>
            <w:r w:rsidR="009D74F7" w:rsidRPr="00022065">
              <w:instrText xml:space="preserve"> REF _Ref80972317 \r \h </w:instrText>
            </w:r>
            <w:r w:rsidR="00162134" w:rsidRPr="00022065">
              <w:instrText xml:space="preserve"> \* MERGEFORMAT </w:instrText>
            </w:r>
            <w:r w:rsidR="009D74F7" w:rsidRPr="00022065">
              <w:fldChar w:fldCharType="separate"/>
            </w:r>
            <w:r w:rsidR="00D55AA6">
              <w:t>4.2</w:t>
            </w:r>
            <w:r w:rsidR="009D74F7" w:rsidRPr="00022065">
              <w:fldChar w:fldCharType="end"/>
            </w:r>
          </w:p>
          <w:p w14:paraId="0F05F4E2" w14:textId="0F812046" w:rsidR="008C48D2" w:rsidRPr="00022065" w:rsidRDefault="008C48D2" w:rsidP="00022065">
            <w:r w:rsidRPr="00022065">
              <w:t xml:space="preserve">hoogte toegevoegd bij Gebied/Lijn/Punt in </w:t>
            </w:r>
            <w:r w:rsidRPr="00022065">
              <w:fldChar w:fldCharType="begin"/>
            </w:r>
            <w:r w:rsidRPr="00022065">
              <w:instrText xml:space="preserve"> REF _Ref49513284 \r \h </w:instrText>
            </w:r>
            <w:r w:rsidR="007D6745" w:rsidRPr="00022065">
              <w:instrText xml:space="preserve"> \* MERGEFORMAT </w:instrText>
            </w:r>
            <w:r w:rsidRPr="00022065">
              <w:fldChar w:fldCharType="separate"/>
            </w:r>
            <w:r w:rsidR="00D55AA6">
              <w:t>4.3.7.2</w:t>
            </w:r>
            <w:r w:rsidRPr="00022065">
              <w:fldChar w:fldCharType="end"/>
            </w:r>
          </w:p>
          <w:p w14:paraId="5847D256" w14:textId="458D1CA4" w:rsidR="00531DC5" w:rsidRPr="00022065" w:rsidRDefault="002B4C7C" w:rsidP="00022065">
            <w:r w:rsidRPr="00022065">
              <w:t>d</w:t>
            </w:r>
            <w:r w:rsidR="00531DC5" w:rsidRPr="00022065">
              <w:t>isclaimer toegevoegd over gebruik hoofdletters bij code bestuurslaag (o.b.v. WELT-76</w:t>
            </w:r>
            <w:r w:rsidRPr="00022065">
              <w:t xml:space="preserve"> in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Pr="00022065">
              <w:t>)</w:t>
            </w:r>
          </w:p>
          <w:p w14:paraId="0DA23AEE" w14:textId="34D01EBB" w:rsidR="002B4C7C" w:rsidRPr="00022065" w:rsidRDefault="0022377B" w:rsidP="00022065">
            <w:r w:rsidRPr="00022065">
              <w:t xml:space="preserve">disclaimer toegevoegd over het gebruik van juridische regel bij </w:t>
            </w:r>
            <w:r w:rsidR="005546E5" w:rsidRPr="00022065">
              <w:t xml:space="preserve">artikel (o.b.v. WELT-86 in </w:t>
            </w:r>
            <w:r w:rsidR="00433B1E" w:rsidRPr="00022065">
              <w:fldChar w:fldCharType="begin"/>
            </w:r>
            <w:r w:rsidR="00433B1E" w:rsidRPr="00022065">
              <w:instrText xml:space="preserve"> REF _Ref49518162 \r \h </w:instrText>
            </w:r>
            <w:r w:rsidR="007D6745" w:rsidRPr="00022065">
              <w:instrText xml:space="preserve"> \* MERGEFORMAT </w:instrText>
            </w:r>
            <w:r w:rsidR="00433B1E" w:rsidRPr="00022065">
              <w:fldChar w:fldCharType="separate"/>
            </w:r>
            <w:r w:rsidR="00D55AA6">
              <w:t>4.3.2</w:t>
            </w:r>
            <w:r w:rsidR="00433B1E" w:rsidRPr="00022065">
              <w:fldChar w:fldCharType="end"/>
            </w:r>
            <w:r w:rsidR="005546E5" w:rsidRPr="00022065">
              <w:t>)</w:t>
            </w:r>
          </w:p>
          <w:p w14:paraId="6351F310" w14:textId="09CD8D0E" w:rsidR="00675D8A" w:rsidRPr="00022065" w:rsidRDefault="00D658CD" w:rsidP="00022065">
            <w:r w:rsidRPr="00022065">
              <w:t xml:space="preserve">disclaimer toegevoegd over </w:t>
            </w:r>
            <w:r w:rsidR="00F948BA" w:rsidRPr="00022065">
              <w:t xml:space="preserve">het niet mogen gebruiken </w:t>
            </w:r>
            <w:r w:rsidRPr="00022065">
              <w:t xml:space="preserve">van </w:t>
            </w:r>
            <w:r w:rsidR="0065614D" w:rsidRPr="00022065">
              <w:t xml:space="preserve">bogen en </w:t>
            </w:r>
            <w:r w:rsidRPr="00022065">
              <w:t xml:space="preserve">cirkels </w:t>
            </w:r>
            <w:r w:rsidR="0065614D" w:rsidRPr="00022065">
              <w:t xml:space="preserve">(o.b.v. </w:t>
            </w:r>
            <w:r w:rsidR="00ED2AF5" w:rsidRPr="00022065">
              <w:t>WELT-59</w:t>
            </w:r>
            <w:r w:rsidR="0065614D" w:rsidRPr="00022065">
              <w:t xml:space="preserve"> in </w:t>
            </w:r>
            <w:r w:rsidR="00433B1E" w:rsidRPr="00022065">
              <w:fldChar w:fldCharType="begin"/>
            </w:r>
            <w:r w:rsidR="00433B1E" w:rsidRPr="00022065">
              <w:instrText xml:space="preserve"> REF _Ref49518173 \r \h </w:instrText>
            </w:r>
            <w:r w:rsidR="007D6745" w:rsidRPr="00022065">
              <w:instrText xml:space="preserve"> \* MERGEFORMAT </w:instrText>
            </w:r>
            <w:r w:rsidR="00433B1E" w:rsidRPr="00022065">
              <w:fldChar w:fldCharType="separate"/>
            </w:r>
            <w:r w:rsidR="00D55AA6">
              <w:t>3.1.4</w:t>
            </w:r>
            <w:r w:rsidR="00433B1E" w:rsidRPr="00022065">
              <w:fldChar w:fldCharType="end"/>
            </w:r>
            <w:r w:rsidR="0065614D" w:rsidRPr="00022065">
              <w:t>)</w:t>
            </w:r>
          </w:p>
          <w:p w14:paraId="6B37EDEA" w14:textId="468C8AE7" w:rsidR="003E522F" w:rsidRPr="00022065" w:rsidRDefault="00074B6F" w:rsidP="00022065">
            <w:r w:rsidRPr="00022065">
              <w:t xml:space="preserve">afbeelding van ID’s </w:t>
            </w:r>
            <w:r w:rsidR="00D8532A" w:rsidRPr="00022065">
              <w:t xml:space="preserve">(o.b.v. </w:t>
            </w:r>
            <w:r w:rsidR="00433B1E" w:rsidRPr="00022065">
              <w:t>WELT-77</w:t>
            </w:r>
            <w:r w:rsidR="00D8532A" w:rsidRPr="00022065">
              <w:t xml:space="preserve">) </w:t>
            </w:r>
            <w:r w:rsidRPr="00022065">
              <w:t xml:space="preserve">in </w:t>
            </w:r>
            <w:r w:rsidR="00433B1E" w:rsidRPr="00022065">
              <w:fldChar w:fldCharType="begin"/>
            </w:r>
            <w:r w:rsidR="00433B1E" w:rsidRPr="00022065">
              <w:instrText xml:space="preserve"> REF _Ref49518209 \r \h </w:instrText>
            </w:r>
            <w:r w:rsidR="007D6745" w:rsidRPr="00022065">
              <w:instrText xml:space="preserve"> \* MERGEFORMAT </w:instrText>
            </w:r>
            <w:r w:rsidR="00433B1E" w:rsidRPr="00022065">
              <w:fldChar w:fldCharType="separate"/>
            </w:r>
            <w:r w:rsidR="00D55AA6">
              <w:t>3.1.4</w:t>
            </w:r>
            <w:r w:rsidR="00433B1E" w:rsidRPr="00022065">
              <w:fldChar w:fldCharType="end"/>
            </w:r>
            <w:r w:rsidRPr="00022065">
              <w:t xml:space="preserve"> aangepast.</w:t>
            </w:r>
          </w:p>
          <w:p w14:paraId="2714CE95" w14:textId="209A9830" w:rsidR="00786878" w:rsidRPr="00022065" w:rsidRDefault="00786878" w:rsidP="00022065">
            <w:r w:rsidRPr="00022065">
              <w:t xml:space="preserve">Richtlijn grootte van bestanden aangepast van 50MB naar 10MB in </w:t>
            </w:r>
            <w:r w:rsidR="00BB145A" w:rsidRPr="00022065">
              <w:fldChar w:fldCharType="begin"/>
            </w:r>
            <w:r w:rsidR="00BB145A" w:rsidRPr="00022065">
              <w:instrText xml:space="preserve"> REF _Ref49518173 \n \h </w:instrText>
            </w:r>
            <w:r w:rsidR="00CF0A74" w:rsidRPr="00022065">
              <w:instrText xml:space="preserve"> \* MERGEFORMAT </w:instrText>
            </w:r>
            <w:r w:rsidR="00BB145A" w:rsidRPr="00022065">
              <w:fldChar w:fldCharType="separate"/>
            </w:r>
            <w:r w:rsidR="00D55AA6">
              <w:t>3.1.4</w:t>
            </w:r>
            <w:r w:rsidR="00BB145A" w:rsidRPr="00022065">
              <w:fldChar w:fldCharType="end"/>
            </w:r>
            <w:r w:rsidR="000A399C" w:rsidRPr="00022065">
              <w:t xml:space="preserve"> (weer aangepast in </w:t>
            </w:r>
            <w:r w:rsidR="00E56EAF" w:rsidRPr="00022065">
              <w:t>nieuwe RC).</w:t>
            </w:r>
          </w:p>
          <w:p w14:paraId="74E9945E" w14:textId="0D479BBB" w:rsidR="00B41454" w:rsidRPr="00022065" w:rsidRDefault="00B41454" w:rsidP="00022065">
            <w:r w:rsidRPr="00022065">
              <w:t xml:space="preserve">Inleidende zin bij procedurestatus verbeterd (o.b.v. WELT-82 in </w:t>
            </w:r>
            <w:r w:rsidR="005F3E4F" w:rsidRPr="00022065">
              <w:fldChar w:fldCharType="begin"/>
            </w:r>
            <w:r w:rsidR="005F3E4F" w:rsidRPr="00022065">
              <w:instrText xml:space="preserve"> REF _Ref36460902 \r \h </w:instrText>
            </w:r>
            <w:r w:rsidR="007D6745" w:rsidRPr="00022065">
              <w:instrText xml:space="preserve"> \* MERGEFORMAT </w:instrText>
            </w:r>
            <w:r w:rsidR="005F3E4F" w:rsidRPr="00022065">
              <w:fldChar w:fldCharType="separate"/>
            </w:r>
            <w:r w:rsidR="00D55AA6">
              <w:t>3.2.3</w:t>
            </w:r>
            <w:r w:rsidR="005F3E4F" w:rsidRPr="00022065">
              <w:fldChar w:fldCharType="end"/>
            </w:r>
            <w:r w:rsidRPr="00022065">
              <w:t>).</w:t>
            </w:r>
          </w:p>
          <w:p w14:paraId="17345905" w14:textId="3BEA8ADA" w:rsidR="00F1557E" w:rsidRPr="00022065" w:rsidRDefault="00043663" w:rsidP="00022065">
            <w:r w:rsidRPr="00022065">
              <w:t>Het gebruik van Ambtsgebied mogelijk gemaakt (o.b.v. WELT-84) in</w:t>
            </w:r>
            <w:r w:rsidR="00927FF0" w:rsidRPr="00022065">
              <w:t xml:space="preserve"> </w:t>
            </w:r>
            <w:r w:rsidR="00FD3DC7" w:rsidRPr="00022065">
              <w:fldChar w:fldCharType="begin"/>
            </w:r>
            <w:r w:rsidR="00FD3DC7" w:rsidRPr="00022065">
              <w:instrText xml:space="preserve"> REF _Ref75176935 \r \h </w:instrText>
            </w:r>
            <w:r w:rsidR="00162134" w:rsidRPr="00022065">
              <w:instrText xml:space="preserve"> \* MERGEFORMAT </w:instrText>
            </w:r>
            <w:r w:rsidR="00FD3DC7" w:rsidRPr="00022065">
              <w:fldChar w:fldCharType="separate"/>
            </w:r>
            <w:r w:rsidR="00D55AA6">
              <w:t>3.2.1</w:t>
            </w:r>
            <w:r w:rsidR="00FD3DC7" w:rsidRPr="00022065">
              <w:fldChar w:fldCharType="end"/>
            </w:r>
            <w:r w:rsidR="00A21F21" w:rsidRPr="00022065">
              <w:t xml:space="preserve"> en</w:t>
            </w:r>
            <w:r w:rsidRPr="00022065">
              <w:t xml:space="preserve"> </w:t>
            </w:r>
            <w:r w:rsidR="00927FF0" w:rsidRPr="00022065">
              <w:fldChar w:fldCharType="begin"/>
            </w:r>
            <w:r w:rsidR="00927FF0" w:rsidRPr="00022065">
              <w:instrText xml:space="preserve"> REF _Ref52185787 \r \h </w:instrText>
            </w:r>
            <w:r w:rsidR="007D6745" w:rsidRPr="00022065">
              <w:instrText xml:space="preserve"> \* MERGEFORMAT </w:instrText>
            </w:r>
            <w:r w:rsidR="00927FF0" w:rsidRPr="00022065">
              <w:fldChar w:fldCharType="separate"/>
            </w:r>
            <w:r w:rsidR="00D55AA6">
              <w:t>4.3.7.3</w:t>
            </w:r>
            <w:r w:rsidR="00927FF0" w:rsidRPr="00022065">
              <w:fldChar w:fldCharType="end"/>
            </w:r>
            <w:r w:rsidR="00A21F21" w:rsidRPr="00022065">
              <w:t>.</w:t>
            </w:r>
          </w:p>
          <w:p w14:paraId="36B8586E" w14:textId="63193010" w:rsidR="00043663" w:rsidRPr="00022065" w:rsidRDefault="00AF31B5" w:rsidP="00022065">
            <w:r w:rsidRPr="00022065">
              <w:t xml:space="preserve">SymbolisatieItem toegevoegd </w:t>
            </w:r>
            <w:r w:rsidR="005C7FBF" w:rsidRPr="00022065">
              <w:t>(</w:t>
            </w:r>
            <w:r w:rsidR="00E65DE3" w:rsidRPr="00022065">
              <w:fldChar w:fldCharType="begin"/>
            </w:r>
            <w:r w:rsidR="00E65DE3" w:rsidRPr="00022065">
              <w:instrText xml:space="preserve"> REF _Ref52185896 \r \h </w:instrText>
            </w:r>
            <w:r w:rsidR="007D6745" w:rsidRPr="00022065">
              <w:instrText xml:space="preserve"> \* MERGEFORMAT </w:instrText>
            </w:r>
            <w:r w:rsidR="00E65DE3" w:rsidRPr="00022065">
              <w:fldChar w:fldCharType="separate"/>
            </w:r>
            <w:r w:rsidR="00D55AA6">
              <w:t>4.6</w:t>
            </w:r>
            <w:r w:rsidR="00E65DE3" w:rsidRPr="00022065">
              <w:fldChar w:fldCharType="end"/>
            </w:r>
            <w:r w:rsidR="005C7FBF" w:rsidRPr="00022065">
              <w:t>)</w:t>
            </w:r>
            <w:r w:rsidR="00A21F21" w:rsidRPr="00022065">
              <w:t>.</w:t>
            </w:r>
          </w:p>
          <w:p w14:paraId="2DAE96E3" w14:textId="6E343DD1" w:rsidR="005C7FBF" w:rsidRPr="00022065" w:rsidRDefault="005C7FBF" w:rsidP="00022065">
            <w:r w:rsidRPr="00022065">
              <w:t xml:space="preserve">Regels voor aanleveren van geometrieën bijgesteld </w:t>
            </w:r>
            <w:r w:rsidR="00CD53DF" w:rsidRPr="00022065">
              <w:t xml:space="preserve">in </w:t>
            </w:r>
            <w:r w:rsidR="00935422" w:rsidRPr="00022065">
              <w:fldChar w:fldCharType="begin"/>
            </w:r>
            <w:r w:rsidR="00935422" w:rsidRPr="00022065">
              <w:instrText xml:space="preserve"> REF _Ref52186390 \r \h </w:instrText>
            </w:r>
            <w:r w:rsidR="007D6745" w:rsidRPr="00022065">
              <w:instrText xml:space="preserve"> \* MERGEFORMAT </w:instrText>
            </w:r>
            <w:r w:rsidR="00935422" w:rsidRPr="00022065">
              <w:fldChar w:fldCharType="separate"/>
            </w:r>
            <w:r w:rsidR="00D55AA6">
              <w:t>3.1.4</w:t>
            </w:r>
            <w:r w:rsidR="00935422" w:rsidRPr="00022065">
              <w:fldChar w:fldCharType="end"/>
            </w:r>
            <w:r w:rsidR="00F96EF5" w:rsidRPr="00022065">
              <w:t xml:space="preserve"> </w:t>
            </w:r>
            <w:r w:rsidR="00CD53DF" w:rsidRPr="00022065">
              <w:t xml:space="preserve">(o.b.v. </w:t>
            </w:r>
            <w:r w:rsidR="00F96EF5" w:rsidRPr="00022065">
              <w:t>WELT-107</w:t>
            </w:r>
            <w:r w:rsidR="00CD53DF" w:rsidRPr="00022065">
              <w:t>)</w:t>
            </w:r>
            <w:r w:rsidR="00A21F21" w:rsidRPr="00022065">
              <w:t>.</w:t>
            </w:r>
          </w:p>
          <w:p w14:paraId="68219844" w14:textId="77777777" w:rsidR="00E239CB" w:rsidRPr="00022065" w:rsidRDefault="00E239CB" w:rsidP="00022065">
            <w:r w:rsidRPr="00022065">
              <w:t xml:space="preserve">Afbeeldingen </w:t>
            </w:r>
            <w:r w:rsidR="00620C4D" w:rsidRPr="00022065">
              <w:t>aangepast o.b.v. nieuwe objecten.</w:t>
            </w:r>
          </w:p>
          <w:p w14:paraId="0134C360" w14:textId="24A76950" w:rsidR="0011053A" w:rsidRPr="00022065" w:rsidRDefault="0011053A" w:rsidP="00022065">
            <w:r w:rsidRPr="00022065">
              <w:t>Fout bij</w:t>
            </w:r>
            <w:r w:rsidR="00A873AB" w:rsidRPr="00022065">
              <w:t xml:space="preserve"> element hoogte binnen locatie hersteld</w:t>
            </w:r>
            <w:r w:rsidR="00A409F4" w:rsidRPr="00022065">
              <w:t xml:space="preserve"> in </w:t>
            </w:r>
            <w:r w:rsidR="00A409F4" w:rsidRPr="00022065">
              <w:fldChar w:fldCharType="begin"/>
            </w:r>
            <w:r w:rsidR="00A409F4" w:rsidRPr="00022065">
              <w:instrText xml:space="preserve"> REF _Ref53742891 \r \h </w:instrText>
            </w:r>
            <w:r w:rsidR="007D6745" w:rsidRPr="00022065">
              <w:instrText xml:space="preserve"> \* MERGEFORMAT </w:instrText>
            </w:r>
            <w:r w:rsidR="00A409F4" w:rsidRPr="00022065">
              <w:fldChar w:fldCharType="separate"/>
            </w:r>
            <w:r w:rsidR="00D55AA6">
              <w:t>4.3.7</w:t>
            </w:r>
            <w:r w:rsidR="00A409F4" w:rsidRPr="00022065">
              <w:fldChar w:fldCharType="end"/>
            </w:r>
            <w:r w:rsidR="00A873AB" w:rsidRPr="00022065">
              <w:t>.</w:t>
            </w:r>
          </w:p>
        </w:tc>
      </w:tr>
      <w:tr w:rsidR="008D3143" w:rsidRPr="00022065" w14:paraId="5F17F51D" w14:textId="77777777" w:rsidTr="00861044">
        <w:trPr>
          <w:trHeight w:val="640"/>
        </w:trPr>
        <w:tc>
          <w:tcPr>
            <w:tcW w:w="500" w:type="pct"/>
          </w:tcPr>
          <w:p w14:paraId="434C04C0" w14:textId="6F8AEAC7" w:rsidR="008D3143" w:rsidRPr="00022065" w:rsidRDefault="008D3143" w:rsidP="00022065">
            <w:r w:rsidRPr="00022065">
              <w:t>V1.0.4</w:t>
            </w:r>
          </w:p>
        </w:tc>
        <w:tc>
          <w:tcPr>
            <w:tcW w:w="775" w:type="pct"/>
          </w:tcPr>
          <w:p w14:paraId="565F061A" w14:textId="5BF878B3" w:rsidR="008D3143" w:rsidRPr="00022065" w:rsidRDefault="00D1374F" w:rsidP="00022065">
            <w:r w:rsidRPr="00022065">
              <w:t>2021-04-13</w:t>
            </w:r>
          </w:p>
        </w:tc>
        <w:tc>
          <w:tcPr>
            <w:tcW w:w="3725" w:type="pct"/>
          </w:tcPr>
          <w:p w14:paraId="6E2500CA" w14:textId="77777777" w:rsidR="008D3143" w:rsidRPr="00022065" w:rsidRDefault="008D3143" w:rsidP="00022065">
            <w:r w:rsidRPr="00022065">
              <w:t xml:space="preserve">De volgende </w:t>
            </w:r>
            <w:r w:rsidR="008B7E85" w:rsidRPr="00022065">
              <w:t>aanpassingen zijn gedaan:</w:t>
            </w:r>
          </w:p>
          <w:p w14:paraId="1679F0CF" w14:textId="57129F91" w:rsidR="00641EA9" w:rsidRPr="00022065" w:rsidRDefault="006A0DA3" w:rsidP="00022065">
            <w:r w:rsidRPr="00022065">
              <w:t xml:space="preserve">In </w:t>
            </w:r>
            <w:r w:rsidR="00BB145A" w:rsidRPr="00022065">
              <w:fldChar w:fldCharType="begin"/>
            </w:r>
            <w:r w:rsidR="00BB145A" w:rsidRPr="00022065">
              <w:instrText xml:space="preserve"> REF _Ref92176199 \n \h </w:instrText>
            </w:r>
            <w:r w:rsidR="00CF0A74" w:rsidRPr="00022065">
              <w:instrText xml:space="preserve"> \* MERGEFORMAT </w:instrText>
            </w:r>
            <w:r w:rsidR="00BB145A" w:rsidRPr="00022065">
              <w:fldChar w:fldCharType="separate"/>
            </w:r>
            <w:r w:rsidR="00D55AA6">
              <w:t>3.1</w:t>
            </w:r>
            <w:r w:rsidR="00BB145A" w:rsidRPr="00022065">
              <w:fldChar w:fldCharType="end"/>
            </w:r>
            <w:r w:rsidRPr="00022065">
              <w:t xml:space="preserve"> </w:t>
            </w:r>
            <w:r w:rsidR="009B16AE" w:rsidRPr="00022065">
              <w:t xml:space="preserve">aangegeven dat het </w:t>
            </w:r>
            <w:r w:rsidR="00AD5B19" w:rsidRPr="00022065">
              <w:t>manifest-ow verplicht is</w:t>
            </w:r>
            <w:r w:rsidRPr="00022065">
              <w:t>.</w:t>
            </w:r>
          </w:p>
        </w:tc>
      </w:tr>
      <w:tr w:rsidR="003527A2" w:rsidRPr="00022065" w14:paraId="6403326F" w14:textId="77777777" w:rsidTr="00216D80">
        <w:trPr>
          <w:trHeight w:val="1341"/>
        </w:trPr>
        <w:tc>
          <w:tcPr>
            <w:tcW w:w="500" w:type="pct"/>
          </w:tcPr>
          <w:p w14:paraId="3DA23B04" w14:textId="724516A2" w:rsidR="003527A2" w:rsidRPr="00022065" w:rsidRDefault="003527A2" w:rsidP="00022065">
            <w:r w:rsidRPr="00022065">
              <w:lastRenderedPageBreak/>
              <w:t>V</w:t>
            </w:r>
            <w:r w:rsidR="006434B5" w:rsidRPr="00022065">
              <w:t>2.0.0</w:t>
            </w:r>
            <w:r w:rsidR="00CE2547" w:rsidRPr="00022065">
              <w:t>-rc</w:t>
            </w:r>
          </w:p>
        </w:tc>
        <w:tc>
          <w:tcPr>
            <w:tcW w:w="775" w:type="pct"/>
          </w:tcPr>
          <w:p w14:paraId="13BECB38" w14:textId="748BEB1D" w:rsidR="003527A2" w:rsidRPr="00022065" w:rsidRDefault="006434B5" w:rsidP="00022065">
            <w:r w:rsidRPr="00022065">
              <w:t>2021-06-15</w:t>
            </w:r>
          </w:p>
        </w:tc>
        <w:tc>
          <w:tcPr>
            <w:tcW w:w="3725" w:type="pct"/>
          </w:tcPr>
          <w:p w14:paraId="15C8AEB5" w14:textId="77777777" w:rsidR="00DB22C5" w:rsidRPr="00022065" w:rsidRDefault="00DB22C5" w:rsidP="00022065">
            <w:r w:rsidRPr="00022065">
              <w:t>De volgende aanpassingen zijn gedaan:</w:t>
            </w:r>
          </w:p>
          <w:p w14:paraId="3E772442" w14:textId="58DABB68" w:rsidR="00285655" w:rsidRPr="00022065" w:rsidRDefault="00DB22C5" w:rsidP="00022065">
            <w:r w:rsidRPr="00022065">
              <w:t xml:space="preserve">In </w:t>
            </w:r>
            <w:r w:rsidR="009B04FF" w:rsidRPr="00022065">
              <w:fldChar w:fldCharType="begin"/>
            </w:r>
            <w:r w:rsidR="009B04FF" w:rsidRPr="00022065">
              <w:instrText xml:space="preserve"> REF _Ref92189831 \n \h </w:instrText>
            </w:r>
            <w:r w:rsidR="00CF0A74" w:rsidRPr="00022065">
              <w:instrText xml:space="preserve"> \* MERGEFORMAT </w:instrText>
            </w:r>
            <w:r w:rsidR="009B04FF" w:rsidRPr="00022065">
              <w:fldChar w:fldCharType="separate"/>
            </w:r>
            <w:r w:rsidR="00D55AA6">
              <w:t>3.1</w:t>
            </w:r>
            <w:r w:rsidR="009B04FF" w:rsidRPr="00022065">
              <w:fldChar w:fldCharType="end"/>
            </w:r>
            <w:r w:rsidRPr="00022065">
              <w:t xml:space="preserve"> aangegeven dat het manifest-ow verplicht is</w:t>
            </w:r>
            <w:r w:rsidR="008E4978" w:rsidRPr="00022065">
              <w:t xml:space="preserve"> (WELT-151)</w:t>
            </w:r>
            <w:r w:rsidRPr="00022065">
              <w:t>.</w:t>
            </w:r>
          </w:p>
          <w:p w14:paraId="29106C3C" w14:textId="71FB342E" w:rsidR="00285655" w:rsidRPr="00022065" w:rsidRDefault="00FE7835" w:rsidP="00022065">
            <w:r w:rsidRPr="00022065">
              <w:t xml:space="preserve">In </w:t>
            </w:r>
            <w:r w:rsidR="00E1044F" w:rsidRPr="00022065">
              <w:fldChar w:fldCharType="begin"/>
            </w:r>
            <w:r w:rsidR="00E1044F" w:rsidRPr="00022065">
              <w:instrText xml:space="preserve"> REF _Ref80972473 \n \h </w:instrText>
            </w:r>
            <w:r w:rsidR="00CF0A74" w:rsidRPr="00022065">
              <w:instrText xml:space="preserve"> \* MERGEFORMAT </w:instrText>
            </w:r>
            <w:r w:rsidR="00E1044F" w:rsidRPr="00022065">
              <w:fldChar w:fldCharType="separate"/>
            </w:r>
            <w:r w:rsidR="00D55AA6">
              <w:t>2.2</w:t>
            </w:r>
            <w:r w:rsidR="00E1044F" w:rsidRPr="00022065">
              <w:fldChar w:fldCharType="end"/>
            </w:r>
            <w:r w:rsidRPr="00022065">
              <w:t xml:space="preserve"> Tekstdeel toegevoegd in het schema van vrijetekststructuur (WELT-132).</w:t>
            </w:r>
          </w:p>
          <w:p w14:paraId="2B88B38C" w14:textId="22242A50" w:rsidR="00FE7835" w:rsidRPr="00022065" w:rsidRDefault="00FE7835" w:rsidP="00022065">
            <w:r w:rsidRPr="00022065">
              <w:t xml:space="preserve">In hoofdstuk </w:t>
            </w:r>
            <w:r w:rsidR="00E1044F" w:rsidRPr="00022065">
              <w:fldChar w:fldCharType="begin"/>
            </w:r>
            <w:r w:rsidR="00E1044F" w:rsidRPr="00022065">
              <w:instrText xml:space="preserve"> REF _Ref90035910 \n \h </w:instrText>
            </w:r>
            <w:r w:rsidR="00CF0A74" w:rsidRPr="00022065">
              <w:instrText xml:space="preserve"> \* MERGEFORMAT </w:instrText>
            </w:r>
            <w:r w:rsidR="00E1044F" w:rsidRPr="00022065">
              <w:fldChar w:fldCharType="separate"/>
            </w:r>
            <w:r w:rsidR="00D55AA6">
              <w:t>4</w:t>
            </w:r>
            <w:r w:rsidR="00E1044F" w:rsidRPr="00022065">
              <w:fldChar w:fldCharType="end"/>
            </w:r>
            <w:r w:rsidRPr="00022065">
              <w:t xml:space="preserve"> maximale veldlengtes opgenomen in de documentatie.</w:t>
            </w:r>
          </w:p>
          <w:p w14:paraId="20204D0D" w14:textId="76D0F095" w:rsidR="00285655" w:rsidRPr="00022065" w:rsidRDefault="008819EB" w:rsidP="00022065">
            <w:r w:rsidRPr="00022065">
              <w:t xml:space="preserve">In </w:t>
            </w:r>
            <w:r w:rsidR="00E1044F" w:rsidRPr="00022065">
              <w:fldChar w:fldCharType="begin"/>
            </w:r>
            <w:r w:rsidR="00E1044F" w:rsidRPr="00022065">
              <w:instrText xml:space="preserve"> REF _Ref63864190 \n \h </w:instrText>
            </w:r>
            <w:r w:rsidR="00CF0A74" w:rsidRPr="00022065">
              <w:instrText xml:space="preserve"> \* MERGEFORMAT </w:instrText>
            </w:r>
            <w:r w:rsidR="00E1044F" w:rsidRPr="00022065">
              <w:fldChar w:fldCharType="separate"/>
            </w:r>
            <w:r w:rsidR="00D55AA6">
              <w:t>4.3.5</w:t>
            </w:r>
            <w:r w:rsidR="00E1044F" w:rsidRPr="00022065">
              <w:fldChar w:fldCharType="end"/>
            </w:r>
            <w:r w:rsidRPr="00022065">
              <w:t xml:space="preserve"> </w:t>
            </w:r>
            <w:r w:rsidR="006534AA" w:rsidRPr="00022065">
              <w:t>beschrijving omtrent het gebruik van eenheid aangepast</w:t>
            </w:r>
            <w:r w:rsidR="00FF0985" w:rsidRPr="00022065">
              <w:t xml:space="preserve"> (WELT-166)</w:t>
            </w:r>
            <w:r w:rsidRPr="00022065">
              <w:t>.</w:t>
            </w:r>
          </w:p>
          <w:p w14:paraId="7DEBA86E" w14:textId="11C8F77C" w:rsidR="00285655" w:rsidRPr="00022065" w:rsidRDefault="00FE7835" w:rsidP="00022065">
            <w:r w:rsidRPr="00022065">
              <w:t>In 4.4.2 Gebiedsaanwijzing toegevoegd bij Tekstdeel (WELT-122).</w:t>
            </w:r>
          </w:p>
          <w:p w14:paraId="41D93E14" w14:textId="65CB1132" w:rsidR="00285655" w:rsidRPr="00022065" w:rsidRDefault="00FE7835" w:rsidP="00022065">
            <w:r w:rsidRPr="00022065">
              <w:t>In 4.4.5 aanpassen documentatie Regelingsgebied (WELT-155).</w:t>
            </w:r>
          </w:p>
          <w:p w14:paraId="6A70499C" w14:textId="50DFDFD6" w:rsidR="0073166A" w:rsidRPr="00022065" w:rsidRDefault="00D63D1A" w:rsidP="00022065">
            <w:r w:rsidRPr="00022065">
              <w:t xml:space="preserve">In </w:t>
            </w:r>
            <w:r w:rsidR="008822FB" w:rsidRPr="00022065">
              <w:fldChar w:fldCharType="begin"/>
            </w:r>
            <w:r w:rsidR="008822FB" w:rsidRPr="00022065">
              <w:instrText xml:space="preserve"> REF _Ref52185787 \r \h </w:instrText>
            </w:r>
            <w:r w:rsidR="00162134" w:rsidRPr="00022065">
              <w:instrText xml:space="preserve"> \* MERGEFORMAT </w:instrText>
            </w:r>
            <w:r w:rsidR="008822FB" w:rsidRPr="00022065">
              <w:fldChar w:fldCharType="separate"/>
            </w:r>
            <w:r w:rsidR="00D55AA6">
              <w:t>4.3.7.3</w:t>
            </w:r>
            <w:r w:rsidR="008822FB" w:rsidRPr="00022065">
              <w:fldChar w:fldCharType="end"/>
            </w:r>
            <w:r w:rsidR="008822FB" w:rsidRPr="00022065">
              <w:t xml:space="preserve"> </w:t>
            </w:r>
            <w:r w:rsidRPr="00022065">
              <w:t>h</w:t>
            </w:r>
            <w:r w:rsidR="0073166A" w:rsidRPr="00022065">
              <w:t xml:space="preserve">et ambtsgebied-object aangepast </w:t>
            </w:r>
            <w:r w:rsidRPr="00022065">
              <w:t>n.a.v. bevindingen.</w:t>
            </w:r>
          </w:p>
          <w:p w14:paraId="12050897" w14:textId="4C35CD85" w:rsidR="00285655" w:rsidRPr="00022065" w:rsidRDefault="00B35E10" w:rsidP="00022065">
            <w:r w:rsidRPr="00022065">
              <w:t xml:space="preserve">Hoofdstuk </w:t>
            </w:r>
            <w:r w:rsidRPr="00022065">
              <w:fldChar w:fldCharType="begin"/>
            </w:r>
            <w:r w:rsidRPr="00022065">
              <w:instrText xml:space="preserve"> REF _Ref69207263 \r \h </w:instrText>
            </w:r>
            <w:r w:rsidR="00162134" w:rsidRPr="00022065">
              <w:instrText xml:space="preserve"> \* MERGEFORMAT </w:instrText>
            </w:r>
            <w:r w:rsidRPr="00022065">
              <w:fldChar w:fldCharType="separate"/>
            </w:r>
            <w:r w:rsidR="00D55AA6">
              <w:t>6</w:t>
            </w:r>
            <w:r w:rsidRPr="00022065">
              <w:fldChar w:fldCharType="end"/>
            </w:r>
            <w:r w:rsidRPr="00022065">
              <w:t xml:space="preserve"> toegevoegd over GIO’s en richtlijnen om vanuit OW te komen tot GIO’s.</w:t>
            </w:r>
          </w:p>
          <w:p w14:paraId="1986D0C1" w14:textId="539060BB" w:rsidR="00FE7835" w:rsidRPr="00022065" w:rsidRDefault="00B35E10" w:rsidP="00022065">
            <w:r w:rsidRPr="00022065">
              <w:t xml:space="preserve">Hoofdstuk </w:t>
            </w:r>
            <w:r w:rsidRPr="00022065">
              <w:fldChar w:fldCharType="begin"/>
            </w:r>
            <w:r w:rsidRPr="00022065">
              <w:instrText xml:space="preserve"> REF _Ref69207272 \r \h </w:instrText>
            </w:r>
            <w:r w:rsidR="00162134" w:rsidRPr="00022065">
              <w:instrText xml:space="preserve"> \* MERGEFORMAT </w:instrText>
            </w:r>
            <w:r w:rsidRPr="00022065">
              <w:fldChar w:fldCharType="separate"/>
            </w:r>
            <w:r w:rsidR="00D55AA6">
              <w:t>7</w:t>
            </w:r>
            <w:r w:rsidRPr="00022065">
              <w:fldChar w:fldCharType="end"/>
            </w:r>
            <w:r w:rsidRPr="00022065">
              <w:t xml:space="preserve"> toegevoegd over Muteren. </w:t>
            </w:r>
          </w:p>
        </w:tc>
      </w:tr>
      <w:tr w:rsidR="00F94F9B" w:rsidRPr="00022065" w14:paraId="0E10C2B0" w14:textId="77777777" w:rsidTr="00216D80">
        <w:trPr>
          <w:trHeight w:val="1341"/>
        </w:trPr>
        <w:tc>
          <w:tcPr>
            <w:tcW w:w="500" w:type="pct"/>
          </w:tcPr>
          <w:p w14:paraId="3C7EEEFF" w14:textId="1A65A345" w:rsidR="00F94F9B" w:rsidRPr="00022065" w:rsidRDefault="00F94F9B" w:rsidP="00022065">
            <w:r w:rsidRPr="00022065">
              <w:t>V2.0.0</w:t>
            </w:r>
          </w:p>
        </w:tc>
        <w:tc>
          <w:tcPr>
            <w:tcW w:w="775" w:type="pct"/>
          </w:tcPr>
          <w:p w14:paraId="6CA374A4" w14:textId="09427039" w:rsidR="00F94F9B" w:rsidRPr="00022065" w:rsidRDefault="00F94F9B" w:rsidP="00022065">
            <w:r w:rsidRPr="00022065">
              <w:t>2021-06-</w:t>
            </w:r>
            <w:r w:rsidR="000B419F" w:rsidRPr="00022065">
              <w:t>29</w:t>
            </w:r>
          </w:p>
        </w:tc>
        <w:tc>
          <w:tcPr>
            <w:tcW w:w="3725" w:type="pct"/>
          </w:tcPr>
          <w:p w14:paraId="4EEF49BF" w14:textId="24D27F11" w:rsidR="000B419F" w:rsidRPr="00022065" w:rsidRDefault="000B419F" w:rsidP="00022065">
            <w:r w:rsidRPr="00022065">
              <w:t>De volgende aanpassingen zijn gedaan:</w:t>
            </w:r>
          </w:p>
          <w:p w14:paraId="5C8E45F7" w14:textId="5E8C72C3" w:rsidR="00A40375" w:rsidRPr="00022065" w:rsidRDefault="000B419F" w:rsidP="00022065">
            <w:r w:rsidRPr="00022065">
              <w:t xml:space="preserve">(niet in rc) in </w:t>
            </w:r>
            <w:r w:rsidRPr="00022065">
              <w:fldChar w:fldCharType="begin"/>
            </w:r>
            <w:r w:rsidRPr="00022065">
              <w:instrText xml:space="preserve"> REF _Ref75176935 \r \h </w:instrText>
            </w:r>
            <w:r w:rsidR="00162134" w:rsidRPr="00022065">
              <w:instrText xml:space="preserve"> \* MERGEFORMAT </w:instrText>
            </w:r>
            <w:r w:rsidRPr="00022065">
              <w:fldChar w:fldCharType="separate"/>
            </w:r>
            <w:r w:rsidR="00D55AA6">
              <w:t>3.2.1</w:t>
            </w:r>
            <w:r w:rsidRPr="00022065">
              <w:fldChar w:fldCharType="end"/>
            </w:r>
            <w:r w:rsidRPr="00022065">
              <w:t xml:space="preserve"> objecttypen aangevuld met de ontbrekende objecttypen.</w:t>
            </w:r>
          </w:p>
          <w:p w14:paraId="22ECFA78" w14:textId="3562302A" w:rsidR="002D685F" w:rsidRPr="00022065" w:rsidRDefault="000F5467" w:rsidP="00022065">
            <w:r w:rsidRPr="00022065">
              <w:t xml:space="preserve">(niet in rc) in </w:t>
            </w:r>
            <w:r w:rsidR="00541DB4" w:rsidRPr="00022065">
              <w:fldChar w:fldCharType="begin"/>
            </w:r>
            <w:r w:rsidR="00541DB4" w:rsidRPr="00022065">
              <w:instrText xml:space="preserve"> REF _Ref52185787 \r \h </w:instrText>
            </w:r>
            <w:r w:rsidR="00D71CF3" w:rsidRPr="00022065">
              <w:instrText xml:space="preserve"> \* MERGEFORMAT </w:instrText>
            </w:r>
            <w:r w:rsidR="00541DB4" w:rsidRPr="00022065">
              <w:fldChar w:fldCharType="separate"/>
            </w:r>
            <w:r w:rsidR="00D55AA6">
              <w:t>4.3.7.3</w:t>
            </w:r>
            <w:r w:rsidR="00541DB4" w:rsidRPr="00022065">
              <w:fldChar w:fldCharType="end"/>
            </w:r>
            <w:r w:rsidRPr="00022065">
              <w:t xml:space="preserve"> de definitie van </w:t>
            </w:r>
            <w:r w:rsidR="00575422" w:rsidRPr="00022065">
              <w:t>Ambtsgebied aangepast.</w:t>
            </w:r>
          </w:p>
          <w:p w14:paraId="39D9CBDA" w14:textId="7EF3DE4C" w:rsidR="00D71CF3" w:rsidRPr="00022065" w:rsidRDefault="00D71CF3" w:rsidP="00022065">
            <w:r w:rsidRPr="00022065">
              <w:t xml:space="preserve">(niet in rc) in </w:t>
            </w:r>
            <w:r w:rsidR="007C2ABE" w:rsidRPr="00022065">
              <w:fldChar w:fldCharType="begin"/>
            </w:r>
            <w:r w:rsidR="007C2ABE" w:rsidRPr="00022065">
              <w:instrText xml:space="preserve"> REF _Ref92176279 \n \h </w:instrText>
            </w:r>
            <w:r w:rsidR="00CF0A74" w:rsidRPr="00022065">
              <w:instrText xml:space="preserve"> \* MERGEFORMAT </w:instrText>
            </w:r>
            <w:r w:rsidR="007C2ABE" w:rsidRPr="00022065">
              <w:fldChar w:fldCharType="separate"/>
            </w:r>
            <w:r w:rsidR="00D55AA6">
              <w:t>5.1</w:t>
            </w:r>
            <w:r w:rsidR="007C2ABE" w:rsidRPr="00022065">
              <w:fldChar w:fldCharType="end"/>
            </w:r>
            <w:r w:rsidRPr="00022065">
              <w:t xml:space="preserve"> een toelichting geplaatst omtrent de tijdslijnen van gegevens die niet in IMOW zitten.</w:t>
            </w:r>
          </w:p>
          <w:p w14:paraId="678567FA" w14:textId="68B2496B" w:rsidR="00FA5A7C" w:rsidRPr="00022065" w:rsidRDefault="00FA5A7C" w:rsidP="00022065">
            <w:r w:rsidRPr="00022065">
              <w:t xml:space="preserve">(niet in rc) in </w:t>
            </w:r>
            <w:r w:rsidR="00007F88" w:rsidRPr="00022065">
              <w:fldChar w:fldCharType="begin"/>
            </w:r>
            <w:r w:rsidR="00007F88" w:rsidRPr="00022065">
              <w:instrText xml:space="preserve"> REF _Ref42871428 \r \h </w:instrText>
            </w:r>
            <w:r w:rsidR="00162134" w:rsidRPr="00022065">
              <w:instrText xml:space="preserve"> \* MERGEFORMAT </w:instrText>
            </w:r>
            <w:r w:rsidR="00007F88" w:rsidRPr="00022065">
              <w:fldChar w:fldCharType="separate"/>
            </w:r>
            <w:r w:rsidR="00D55AA6">
              <w:t>5.2</w:t>
            </w:r>
            <w:r w:rsidR="00007F88" w:rsidRPr="00022065">
              <w:fldChar w:fldCharType="end"/>
            </w:r>
            <w:r w:rsidRPr="00022065">
              <w:t xml:space="preserve"> </w:t>
            </w:r>
            <w:r w:rsidR="00007F88" w:rsidRPr="00022065">
              <w:t>de toelichting omtrent Regelingsgebied aangepast.</w:t>
            </w:r>
          </w:p>
          <w:p w14:paraId="4F620405" w14:textId="0C2BDF19" w:rsidR="008F0220" w:rsidRPr="00022065" w:rsidRDefault="008F0220" w:rsidP="00022065">
            <w:r w:rsidRPr="00022065">
              <w:t xml:space="preserve">(niet in rc) hoop aanvullingen in hoofdstuk </w:t>
            </w:r>
            <w:r w:rsidR="007C2ABE" w:rsidRPr="00022065">
              <w:fldChar w:fldCharType="begin"/>
            </w:r>
            <w:r w:rsidR="007C2ABE" w:rsidRPr="00022065">
              <w:instrText xml:space="preserve"> REF _Ref69207272 \n \h </w:instrText>
            </w:r>
            <w:r w:rsidR="00CF0A74" w:rsidRPr="00022065">
              <w:instrText xml:space="preserve"> \* MERGEFORMAT </w:instrText>
            </w:r>
            <w:r w:rsidR="007C2ABE" w:rsidRPr="00022065">
              <w:fldChar w:fldCharType="separate"/>
            </w:r>
            <w:r w:rsidR="00D55AA6">
              <w:t>7</w:t>
            </w:r>
            <w:r w:rsidR="007C2ABE" w:rsidRPr="00022065">
              <w:fldChar w:fldCharType="end"/>
            </w:r>
            <w:r w:rsidRPr="00022065">
              <w:t xml:space="preserve"> n.a.v. review.</w:t>
            </w:r>
          </w:p>
          <w:p w14:paraId="4D198A30" w14:textId="3610EA1F" w:rsidR="00C35CDD" w:rsidRPr="00022065" w:rsidRDefault="00C3203C" w:rsidP="00022065">
            <w:r w:rsidRPr="00022065">
              <w:t>(niet in rc) i</w:t>
            </w:r>
            <w:r w:rsidR="000B419F" w:rsidRPr="00022065">
              <w:t xml:space="preserve">n </w:t>
            </w:r>
            <w:r w:rsidR="00BA7800" w:rsidRPr="00022065">
              <w:fldChar w:fldCharType="begin"/>
            </w:r>
            <w:r w:rsidR="00BA7800" w:rsidRPr="00022065">
              <w:instrText xml:space="preserve"> REF _Ref92176455 \n \h </w:instrText>
            </w:r>
            <w:r w:rsidR="00CF0A74" w:rsidRPr="00022065">
              <w:instrText xml:space="preserve"> \* MERGEFORMAT </w:instrText>
            </w:r>
            <w:r w:rsidR="00BA7800" w:rsidRPr="00022065">
              <w:fldChar w:fldCharType="separate"/>
            </w:r>
            <w:r w:rsidR="00D55AA6">
              <w:t>7.5</w:t>
            </w:r>
            <w:r w:rsidR="00BA7800" w:rsidRPr="00022065">
              <w:fldChar w:fldCharType="end"/>
            </w:r>
            <w:r w:rsidR="000B419F" w:rsidRPr="00022065">
              <w:t xml:space="preserve"> aangepast dat ontwerpversies wel ConsolidatieInformatie mogen bevatten, maar geen tijdstempels (binnen de ConsolidatieInformatie).</w:t>
            </w:r>
          </w:p>
          <w:p w14:paraId="55BEA6C5" w14:textId="77777777" w:rsidR="00F94F9B" w:rsidRPr="00022065" w:rsidRDefault="00F94F9B" w:rsidP="00DB22C5"/>
        </w:tc>
      </w:tr>
      <w:tr w:rsidR="008E7262" w:rsidRPr="00022065" w14:paraId="67629D12" w14:textId="77777777" w:rsidTr="00216D80">
        <w:trPr>
          <w:trHeight w:val="1341"/>
        </w:trPr>
        <w:tc>
          <w:tcPr>
            <w:tcW w:w="500" w:type="pct"/>
          </w:tcPr>
          <w:p w14:paraId="00EE2358" w14:textId="7FA0CDD1" w:rsidR="008E7262" w:rsidRPr="00022065" w:rsidRDefault="008E7262" w:rsidP="00022065">
            <w:r w:rsidRPr="00022065">
              <w:t>V2.0.1</w:t>
            </w:r>
            <w:r w:rsidR="002B7A50">
              <w:t>-rc</w:t>
            </w:r>
          </w:p>
        </w:tc>
        <w:tc>
          <w:tcPr>
            <w:tcW w:w="775" w:type="pct"/>
          </w:tcPr>
          <w:p w14:paraId="4ACEA8AE" w14:textId="651B7136" w:rsidR="008E7262" w:rsidRPr="00022065" w:rsidRDefault="008E7262" w:rsidP="00022065">
            <w:r w:rsidRPr="00022065">
              <w:t>2021-</w:t>
            </w:r>
            <w:r w:rsidR="00DA3D99" w:rsidRPr="00022065">
              <w:t>1</w:t>
            </w:r>
            <w:r w:rsidR="002B7A50">
              <w:t>2</w:t>
            </w:r>
            <w:r w:rsidRPr="00022065">
              <w:t>-</w:t>
            </w:r>
            <w:r w:rsidR="002B7A50">
              <w:t>17</w:t>
            </w:r>
          </w:p>
        </w:tc>
        <w:tc>
          <w:tcPr>
            <w:tcW w:w="3725" w:type="pct"/>
          </w:tcPr>
          <w:p w14:paraId="4D2D0C2B" w14:textId="2DF600A5" w:rsidR="00602328" w:rsidRPr="00022065" w:rsidRDefault="00602328" w:rsidP="00022065">
            <w:r w:rsidRPr="00022065">
              <w:t>Er zijn geen nieuwe schema’s behorend bij IMOW v2.0.1.</w:t>
            </w:r>
          </w:p>
          <w:p w14:paraId="6FD72DBB" w14:textId="6D14AC90" w:rsidR="005A3932" w:rsidRPr="00022065" w:rsidRDefault="005A3932" w:rsidP="00022065">
            <w:r w:rsidRPr="00022065">
              <w:t>De volgende aanpassingen zijn gedaan:</w:t>
            </w:r>
          </w:p>
          <w:p w14:paraId="57B705C9" w14:textId="0B44C2AE" w:rsidR="009E1D56" w:rsidRPr="00022065" w:rsidRDefault="009E1D56" w:rsidP="00022065">
            <w:r w:rsidRPr="00022065">
              <w:t xml:space="preserve">In </w:t>
            </w:r>
            <w:r w:rsidR="00CA597B" w:rsidRPr="00022065">
              <w:fldChar w:fldCharType="begin"/>
            </w:r>
            <w:r w:rsidR="00CA597B" w:rsidRPr="00022065">
              <w:instrText xml:space="preserve"> REF _Ref75176935 \r \h </w:instrText>
            </w:r>
            <w:r w:rsidR="00162134" w:rsidRPr="00022065">
              <w:instrText xml:space="preserve"> \* MERGEFORMAT </w:instrText>
            </w:r>
            <w:r w:rsidR="00CA597B" w:rsidRPr="00022065">
              <w:fldChar w:fldCharType="separate"/>
            </w:r>
            <w:r w:rsidR="00D55AA6">
              <w:t>3.2.1</w:t>
            </w:r>
            <w:r w:rsidR="00CA597B" w:rsidRPr="00022065">
              <w:fldChar w:fldCharType="end"/>
            </w:r>
            <w:r w:rsidR="00CA597B" w:rsidRPr="00022065">
              <w:t xml:space="preserve"> </w:t>
            </w:r>
            <w:r w:rsidRPr="00022065">
              <w:t>de reguliere expressie hersteld.</w:t>
            </w:r>
          </w:p>
          <w:p w14:paraId="5C1EDEB4" w14:textId="11E3481D" w:rsidR="00364D3B" w:rsidRPr="00022065" w:rsidRDefault="00364D3B" w:rsidP="00022065">
            <w:r w:rsidRPr="00022065">
              <w:t xml:space="preserve">Bij hoofdstuk </w:t>
            </w:r>
            <w:r w:rsidR="00CA597B" w:rsidRPr="00022065">
              <w:fldChar w:fldCharType="begin"/>
            </w:r>
            <w:r w:rsidR="00CA597B" w:rsidRPr="00022065">
              <w:instrText xml:space="preserve"> REF _Ref90035910 \r \h </w:instrText>
            </w:r>
            <w:r w:rsidR="00162134" w:rsidRPr="00022065">
              <w:instrText xml:space="preserve"> \* MERGEFORMAT </w:instrText>
            </w:r>
            <w:r w:rsidR="00CA597B" w:rsidRPr="00022065">
              <w:fldChar w:fldCharType="separate"/>
            </w:r>
            <w:r w:rsidR="00D55AA6">
              <w:t>4</w:t>
            </w:r>
            <w:r w:rsidR="00CA597B" w:rsidRPr="00022065">
              <w:fldChar w:fldCharType="end"/>
            </w:r>
            <w:r w:rsidRPr="00022065">
              <w:t xml:space="preserve"> een disclaimer over de volgorde van XML-elementen opgenomen</w:t>
            </w:r>
            <w:r w:rsidR="004C4B09" w:rsidRPr="00022065">
              <w:t>.</w:t>
            </w:r>
          </w:p>
          <w:p w14:paraId="31DC6C34" w14:textId="0B8A7BC3" w:rsidR="00443150" w:rsidRPr="00022065" w:rsidRDefault="00443150" w:rsidP="00022065">
            <w:r w:rsidRPr="00022065">
              <w:t xml:space="preserve">In </w:t>
            </w:r>
            <w:r w:rsidR="00CA597B" w:rsidRPr="00022065">
              <w:fldChar w:fldCharType="begin"/>
            </w:r>
            <w:r w:rsidR="00CA597B" w:rsidRPr="00022065">
              <w:instrText xml:space="preserve"> REF _Ref90035925 \r \h </w:instrText>
            </w:r>
            <w:r w:rsidR="00162134" w:rsidRPr="00022065">
              <w:instrText xml:space="preserve"> \* MERGEFORMAT </w:instrText>
            </w:r>
            <w:r w:rsidR="00CA597B" w:rsidRPr="00022065">
              <w:fldChar w:fldCharType="separate"/>
            </w:r>
            <w:r w:rsidR="00D55AA6">
              <w:t>4.3.8</w:t>
            </w:r>
            <w:r w:rsidR="00CA597B" w:rsidRPr="00022065">
              <w:fldChar w:fldCharType="end"/>
            </w:r>
            <w:r w:rsidR="00CA597B" w:rsidRPr="00022065">
              <w:t xml:space="preserve"> </w:t>
            </w:r>
            <w:r w:rsidR="00B94218" w:rsidRPr="00022065">
              <w:t>aangegeven dat de Pons geldt voor bestemmingsplannen die niet meer getoond worden</w:t>
            </w:r>
            <w:r w:rsidR="003D0CE8">
              <w:t xml:space="preserve"> (WELT-182)</w:t>
            </w:r>
            <w:r w:rsidR="00B94218" w:rsidRPr="00022065">
              <w:t>.</w:t>
            </w:r>
          </w:p>
          <w:p w14:paraId="10A74372" w14:textId="41A09E39" w:rsidR="00CA597B" w:rsidRPr="00022065" w:rsidRDefault="00CA597B" w:rsidP="00022065">
            <w:r w:rsidRPr="00022065">
              <w:t xml:space="preserve">In </w:t>
            </w:r>
            <w:r w:rsidRPr="00022065">
              <w:fldChar w:fldCharType="begin"/>
            </w:r>
            <w:r w:rsidRPr="00022065">
              <w:instrText xml:space="preserve"> REF _Ref90035881 \r \h </w:instrText>
            </w:r>
            <w:r w:rsidR="00162134" w:rsidRPr="00022065">
              <w:instrText xml:space="preserve"> \* MERGEFORMAT </w:instrText>
            </w:r>
            <w:r w:rsidRPr="00022065">
              <w:fldChar w:fldCharType="separate"/>
            </w:r>
            <w:r w:rsidR="00D55AA6">
              <w:t>4.4.3</w:t>
            </w:r>
            <w:r w:rsidRPr="00022065">
              <w:fldChar w:fldCharType="end"/>
            </w:r>
            <w:r w:rsidRPr="00022065">
              <w:t xml:space="preserve"> tekstdeel-foutjes hersteld (toelichting van element).</w:t>
            </w:r>
          </w:p>
          <w:p w14:paraId="7BD326B4" w14:textId="1AB5433A" w:rsidR="00CA597B" w:rsidRPr="00022065" w:rsidRDefault="00CA597B" w:rsidP="00022065">
            <w:r w:rsidRPr="00022065">
              <w:t xml:space="preserve">In </w:t>
            </w:r>
            <w:r w:rsidRPr="00022065">
              <w:fldChar w:fldCharType="begin"/>
            </w:r>
            <w:r w:rsidRPr="00022065">
              <w:instrText xml:space="preserve"> REF _Ref90035892 \r \h </w:instrText>
            </w:r>
            <w:r w:rsidR="00162134" w:rsidRPr="00022065">
              <w:instrText xml:space="preserve"> \* MERGEFORMAT </w:instrText>
            </w:r>
            <w:r w:rsidRPr="00022065">
              <w:fldChar w:fldCharType="separate"/>
            </w:r>
            <w:r w:rsidR="00D55AA6">
              <w:t>4.6.1</w:t>
            </w:r>
            <w:r w:rsidRPr="00022065">
              <w:fldChar w:fldCharType="end"/>
            </w:r>
            <w:r w:rsidRPr="00022065">
              <w:t xml:space="preserve"> symbolisatieItem-foutjes hersteld (toelichting van element, en gebruik status en procedurestatus-elementen).</w:t>
            </w:r>
          </w:p>
          <w:p w14:paraId="36B80250" w14:textId="678A6FE4" w:rsidR="00430541" w:rsidRPr="00022065" w:rsidRDefault="00430541" w:rsidP="00022065">
            <w:r w:rsidRPr="00022065">
              <w:t xml:space="preserve">In </w:t>
            </w:r>
            <w:r w:rsidRPr="00022065">
              <w:fldChar w:fldCharType="begin"/>
            </w:r>
            <w:r w:rsidRPr="00022065">
              <w:instrText xml:space="preserve"> REF _Ref90035660 \r \h </w:instrText>
            </w:r>
            <w:r w:rsidR="00162134" w:rsidRPr="00022065">
              <w:instrText xml:space="preserve"> \* MERGEFORMAT </w:instrText>
            </w:r>
            <w:r w:rsidRPr="00022065">
              <w:fldChar w:fldCharType="separate"/>
            </w:r>
            <w:r w:rsidR="00D55AA6">
              <w:t>7.3.1</w:t>
            </w:r>
            <w:r w:rsidRPr="00022065">
              <w:fldChar w:fldCharType="end"/>
            </w:r>
            <w:r w:rsidRPr="00022065">
              <w:t xml:space="preserve"> aangepast dat het verboden is geworden om de oude RegelingVersieInformatie mee te sturen en tekstuele verbeteringen</w:t>
            </w:r>
            <w:r w:rsidR="00B15696">
              <w:t xml:space="preserve"> (o.a. </w:t>
            </w:r>
            <w:r w:rsidR="006B1318">
              <w:t>nav WELT-171)</w:t>
            </w:r>
            <w:r w:rsidRPr="00022065">
              <w:t>.</w:t>
            </w:r>
          </w:p>
          <w:p w14:paraId="752A0083" w14:textId="484E7795" w:rsidR="00430541" w:rsidRPr="00022065" w:rsidRDefault="00430541" w:rsidP="00022065">
            <w:r w:rsidRPr="00022065">
              <w:t xml:space="preserve">In </w:t>
            </w:r>
            <w:r w:rsidRPr="00022065">
              <w:fldChar w:fldCharType="begin"/>
            </w:r>
            <w:r w:rsidRPr="00022065">
              <w:instrText xml:space="preserve"> REF _Ref90035678 \r \h </w:instrText>
            </w:r>
            <w:r w:rsidR="00162134" w:rsidRPr="00022065">
              <w:instrText xml:space="preserve"> \* MERGEFORMAT </w:instrText>
            </w:r>
            <w:r w:rsidRPr="00022065">
              <w:fldChar w:fldCharType="separate"/>
            </w:r>
            <w:r w:rsidR="00D55AA6">
              <w:t>7.3.2</w:t>
            </w:r>
            <w:r w:rsidRPr="00022065">
              <w:fldChar w:fldCharType="end"/>
            </w:r>
            <w:r w:rsidRPr="00022065">
              <w:t xml:space="preserve"> aanvulling van integrale tekstvervanging</w:t>
            </w:r>
            <w:r w:rsidR="003F33F3">
              <w:t xml:space="preserve"> </w:t>
            </w:r>
            <w:r w:rsidR="003F33F3">
              <w:t>(STOP#191)</w:t>
            </w:r>
            <w:r w:rsidRPr="00022065">
              <w:t>.</w:t>
            </w:r>
          </w:p>
        </w:tc>
      </w:tr>
    </w:tbl>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informatiemodel Omgevingswet (IMOW) dat gebruikt wordt in de keten van plan tot publicatie. Het informatiemodel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Inleiding_context"/>
      <w:bookmarkStart w:id="5" w:name="_Toc92285751"/>
      <w:r>
        <w:t>Context standaard</w:t>
      </w:r>
      <w:bookmarkEnd w:id="3"/>
      <w:bookmarkEnd w:id="5"/>
    </w:p>
    <w:bookmarkEnd w:id="4"/>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informatiemodel </w:t>
      </w:r>
      <w:r w:rsidR="00247A8A" w:rsidRPr="00022065">
        <w:t>O</w:t>
      </w:r>
      <w:r w:rsidR="000B6F58" w:rsidRPr="00022065">
        <w:t>mgevingswet (IMOW) en het informatiemodel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 xml:space="preserve">(GIO’s)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domeinspecifieke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voornamelijk beschreven hoe het informatiemodel geïmplementeerd dient te worden</w:t>
      </w:r>
      <w:r w:rsidR="00A41640" w:rsidRPr="00022065">
        <w:t xml:space="preserve"> en hoe je aanlevert conform </w:t>
      </w:r>
      <w:r w:rsidR="00D82178" w:rsidRPr="00022065">
        <w:t xml:space="preserve">de </w:t>
      </w:r>
      <w:r w:rsidR="00D3507B" w:rsidRPr="00022065">
        <w:t xml:space="preserve">set van </w:t>
      </w:r>
      <w:r w:rsidR="00A41640" w:rsidRPr="00022065">
        <w:t>IMOW.xsd</w:t>
      </w:r>
      <w:r w:rsidR="00D82178" w:rsidRPr="00022065">
        <w:t>’s</w:t>
      </w:r>
      <w:r w:rsidR="006E2609" w:rsidRPr="00022065">
        <w:t>.</w:t>
      </w:r>
      <w:r w:rsidR="00102C39" w:rsidRPr="00022065">
        <w:t xml:space="preserve"> Deze XSD’s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Het conceptueel informatiemodel, hierin staat beschreven welke objecttypen het CIMOW</w:t>
      </w:r>
      <w:r w:rsidR="00755B50" w:rsidRPr="00022065">
        <w:t xml:space="preserve"> </w:t>
      </w:r>
      <w:r w:rsidRPr="00022065">
        <w:t xml:space="preserve">kent en hoe deze zich tot elkaar verhouden. Het CIMOW is het leidende informatiemodel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 xml:space="preserve">Toepassingsprofielen voor omgevingsdocumenten (TPOD’s)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r w:rsidRPr="00A364B1">
        <w:t>Waterschapsverordening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waardelijsten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informatiemodel</w:t>
      </w:r>
      <w:r w:rsidR="00CA11DE" w:rsidRPr="00022065">
        <w:t xml:space="preserve"> en waar het informatiemodel uit bestaat. Verder wordt het informatiemodel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IMOW"/>
      <w:bookmarkStart w:id="16" w:name="_Toc92285754"/>
      <w:r>
        <w:lastRenderedPageBreak/>
        <w:t xml:space="preserve">Informatiemodel </w:t>
      </w:r>
      <w:r w:rsidR="008E2B01" w:rsidRPr="00A542F5">
        <w:t>O</w:t>
      </w:r>
      <w:r w:rsidRPr="00A542F5">
        <w:t>mgevingswet</w:t>
      </w:r>
      <w:bookmarkEnd w:id="14"/>
      <w:bookmarkEnd w:id="16"/>
    </w:p>
    <w:bookmarkEnd w:id="15"/>
    <w:p w14:paraId="454AD2BE" w14:textId="6EB17497" w:rsidR="00444510" w:rsidRPr="00022065" w:rsidRDefault="00444510" w:rsidP="00022065">
      <w:r w:rsidRPr="00022065">
        <w:t xml:space="preserve">In dit hoofdstuk wordt gekeken naar het informatiemodel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IMOW_context"/>
      <w:bookmarkStart w:id="19" w:name="_Toc92285755"/>
      <w:r>
        <w:t>Context IMOW</w:t>
      </w:r>
      <w:bookmarkEnd w:id="17"/>
      <w:bookmarkEnd w:id="19"/>
    </w:p>
    <w:bookmarkEnd w:id="18"/>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IMOW_vrijetekst"/>
      <w:bookmarkStart w:id="23" w:name="_Toc92285756"/>
      <w:r>
        <w:lastRenderedPageBreak/>
        <w:t>Vrijetekststructuur</w:t>
      </w:r>
      <w:bookmarkEnd w:id="20"/>
      <w:bookmarkEnd w:id="21"/>
      <w:bookmarkEnd w:id="23"/>
    </w:p>
    <w:bookmarkEnd w:id="22"/>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IMOW_artikel"/>
      <w:bookmarkStart w:id="26" w:name="_Toc92285757"/>
      <w:r w:rsidRPr="000143E4">
        <w:lastRenderedPageBreak/>
        <w:t>Artikelstructuur</w:t>
      </w:r>
      <w:bookmarkEnd w:id="24"/>
      <w:bookmarkEnd w:id="26"/>
    </w:p>
    <w:bookmarkEnd w:id="25"/>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(RegelVoorIedereen,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4BEB9F19" w14:textId="7908002E" w:rsidR="00C40C0F" w:rsidRDefault="00D63423" w:rsidP="00D7079F">
      <w:pPr>
        <w:pStyle w:val="Kop2"/>
      </w:pPr>
      <w:bookmarkStart w:id="27" w:name="_Ref36562747"/>
      <w:bookmarkStart w:id="28" w:name="IMOW_OPenOW"/>
      <w:bookmarkStart w:id="29" w:name="_Toc92285758"/>
      <w:r>
        <w:t>Verhouding OP en OW</w:t>
      </w:r>
      <w:bookmarkEnd w:id="27"/>
      <w:bookmarkEnd w:id="29"/>
    </w:p>
    <w:bookmarkEnd w:id="28"/>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wId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w:t>
      </w:r>
      <w:r w:rsidR="00A82B15" w:rsidRPr="00022065">
        <w:t>ork-i</w:t>
      </w:r>
      <w:r w:rsidR="000E1B8B" w:rsidRPr="00022065">
        <w:t>d van de regeling. Zo zorgt het OW dat er op het diepste inhoudelijke niveau een verwijzing is naar het OP-deel.</w:t>
      </w:r>
    </w:p>
    <w:p w14:paraId="60068255" w14:textId="54B1F984" w:rsidR="00BF61FE" w:rsidRDefault="00BF61FE" w:rsidP="00D7079F">
      <w:pPr>
        <w:pStyle w:val="Kop3"/>
      </w:pPr>
      <w:bookmarkStart w:id="32" w:name="IMOW_OPenOW_artikelOP"/>
      <w:bookmarkStart w:id="33" w:name="_Toc92285760"/>
      <w:r>
        <w:t>Artikelsgewijze structuur in OP</w:t>
      </w:r>
      <w:bookmarkEnd w:id="33"/>
    </w:p>
    <w:bookmarkEnd w:id="32"/>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meerdere Artikelen, een Paragraaf kan op zijn beurt weer meerdere Artikelen of Subparagra</w:t>
      </w:r>
      <w:r w:rsidR="00CC7DE5" w:rsidRPr="00022065">
        <w:t>f</w:t>
      </w:r>
      <w:r w:rsidR="00C9256F" w:rsidRPr="00022065">
        <w:t xml:space="preserve">en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wId van het artikel </w:t>
      </w:r>
      <w:r w:rsidR="004F6815" w:rsidRPr="00022065">
        <w:t>en naar de identificatie van de regeling vanuit OP</w:t>
      </w:r>
      <w:r w:rsidR="00087EC5" w:rsidRPr="00022065">
        <w:t xml:space="preserve">, de </w:t>
      </w:r>
      <w:r w:rsidR="00101ADE" w:rsidRPr="00022065">
        <w:t>W</w:t>
      </w:r>
      <w:r w:rsidR="00A82B15" w:rsidRPr="00022065">
        <w:t>ork</w:t>
      </w:r>
      <w:r w:rsidR="00101ADE" w:rsidRPr="00022065">
        <w:t>ID</w:t>
      </w:r>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OP-deel.</w:t>
      </w:r>
    </w:p>
    <w:p w14:paraId="7AEB1600" w14:textId="34B6E826" w:rsidR="00E41A48" w:rsidRDefault="000E1B8B" w:rsidP="00D7079F">
      <w:pPr>
        <w:pStyle w:val="Kop3"/>
      </w:pPr>
      <w:bookmarkStart w:id="34" w:name="IMOW_OPenOW_GIOOP"/>
      <w:bookmarkStart w:id="35" w:name="_Toc92285761"/>
      <w:r>
        <w:t>Geometrie in OP</w:t>
      </w:r>
      <w:bookmarkEnd w:id="35"/>
    </w:p>
    <w:bookmarkEnd w:id="34"/>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lastRenderedPageBreak/>
        <w:t xml:space="preserve">In OW worden geen GIO’s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GIO’s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of in het geval van een Ambtsgebied een verwijzing naar de bestuurlijkeGrenzen-voorziening</w:t>
      </w:r>
      <w:r w:rsidRPr="00A364B1">
        <w:t>)</w:t>
      </w:r>
    </w:p>
    <w:p w14:paraId="1F7B65E8" w14:textId="77777777" w:rsidR="00E9641B" w:rsidRPr="000143E4" w:rsidRDefault="00E9641B" w:rsidP="00D7079F">
      <w:pPr>
        <w:pStyle w:val="Kop3"/>
        <w:rPr>
          <w:lang w:val="en-US"/>
        </w:rPr>
      </w:pPr>
      <w:bookmarkStart w:id="45" w:name="Techn_OW_manifest"/>
      <w:bookmarkStart w:id="46" w:name="_Toc92285764"/>
      <w:r w:rsidRPr="000143E4">
        <w:rPr>
          <w:lang w:val="en-US"/>
        </w:rPr>
        <w:t>OW-manifest</w:t>
      </w:r>
      <w:bookmarkEnd w:id="46"/>
    </w:p>
    <w:bookmarkEnd w:id="45"/>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OwObject van </w:t>
      </w:r>
      <w:r w:rsidR="00F5118B" w:rsidRPr="00022065">
        <w:t xml:space="preserve">Regeltekst. Deze Regeltekst bevat </w:t>
      </w:r>
      <w:r w:rsidR="00EE49E5" w:rsidRPr="00022065">
        <w:t xml:space="preserve">twee attributen die </w:t>
      </w:r>
      <w:r w:rsidR="00A94FD9" w:rsidRPr="00022065">
        <w:t>verwijzen naar het IMOP, dit zijn wId en wIdRegeling.</w:t>
      </w:r>
    </w:p>
    <w:p w14:paraId="7600AE53" w14:textId="34678853" w:rsidR="00A94FD9" w:rsidRPr="00022065" w:rsidRDefault="00A94FD9" w:rsidP="00022065">
      <w:r w:rsidRPr="00022065">
        <w:t>wId verwijst naar het ID van het artikel of lid uit IMOP.</w:t>
      </w:r>
    </w:p>
    <w:p w14:paraId="02E5B66B" w14:textId="7027989E" w:rsidR="00A94FD9" w:rsidRPr="00022065" w:rsidRDefault="00A94FD9" w:rsidP="00022065">
      <w:r w:rsidRPr="00022065">
        <w:t>wIdRegeling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hier wordt naar verwezen vanuit OwObjecten.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740227" w:rsidRPr="00022065">
        <w:t>w</w:t>
      </w:r>
      <w:r w:rsidR="0004422C" w:rsidRPr="00022065">
        <w:t xml:space="preserve">Objecten worden aangemerkt in een bepaald artikel of lid. </w:t>
      </w:r>
      <w:r w:rsidR="00C37FD1" w:rsidRPr="00022065">
        <w:t xml:space="preserve">Juridische Regel is een abstract objecttype dat drie subtypen heeft, namelijk: </w:t>
      </w:r>
      <w:r w:rsidR="00B92CBB" w:rsidRPr="00022065">
        <w:t xml:space="preserve">RegelVoorIedereen,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‘artikelOfLid’,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r w:rsidRPr="00022065">
        <w:t>Regeltekst.identificatie.</w:t>
      </w:r>
    </w:p>
    <w:p w14:paraId="71E5E88A" w14:textId="77777777" w:rsidR="00E9641B" w:rsidRPr="00022065" w:rsidRDefault="00E9641B" w:rsidP="00022065"/>
    <w:p w14:paraId="397052CA" w14:textId="0756AD3E" w:rsidR="00113D73" w:rsidRPr="00022065" w:rsidRDefault="00E9641B" w:rsidP="00022065">
      <w:r w:rsidRPr="00022065">
        <w:t>Verder kennen O</w:t>
      </w:r>
      <w:r w:rsidR="00740227" w:rsidRPr="00022065">
        <w:t>wO</w:t>
      </w:r>
      <w:r w:rsidRPr="00022065">
        <w:t>bjecten ook onderlinge relaties. Zo heeft een Juridische regel een relatie naar o.a. een Activiteit, Omgevingsnorm, Gebiedsaanwijzing en andere</w:t>
      </w:r>
      <w:r w:rsidR="00FE772F" w:rsidRPr="00022065">
        <w:t xml:space="preserve"> objecten</w:t>
      </w:r>
      <w:r w:rsidRPr="00022065">
        <w:t xml:space="preserve">. De XSD’s kennen hiervoor een Ref element, zoals ActiviteitenRef.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Techn_OW_annotaties"/>
      <w:bookmarkStart w:id="50" w:name="_Toc92285766"/>
      <w:r w:rsidRPr="000524BE">
        <w:t>OW-specifieke annotaties</w:t>
      </w:r>
      <w:bookmarkEnd w:id="50"/>
    </w:p>
    <w:bookmarkEnd w:id="49"/>
    <w:p w14:paraId="3776EF9D" w14:textId="1248CC8F" w:rsidR="00285655" w:rsidRPr="00022065" w:rsidRDefault="00F36469" w:rsidP="00022065">
      <w:r w:rsidRPr="00022065">
        <w:t>Naast Regeltekst zijn er meerdere OwObjecten die meegeleverd kunnen worden in het IMOW.</w:t>
      </w:r>
    </w:p>
    <w:p w14:paraId="4CB5E8BB" w14:textId="0DDC42AC" w:rsidR="00285655" w:rsidRPr="00022065" w:rsidRDefault="00E9641B" w:rsidP="00022065">
      <w:r w:rsidRPr="00022065">
        <w:t>Zo heeft een Activiteit een relatie naar een Locatie. De XSD’s kennen hiervoor een Ref</w:t>
      </w:r>
      <w:r w:rsidR="007E0F2E" w:rsidRPr="00022065">
        <w:t>erentie-</w:t>
      </w:r>
      <w:r w:rsidRPr="00022065">
        <w:t xml:space="preserve">element, zoals LocatieRef.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Techn_OW_GML"/>
      <w:bookmarkStart w:id="55" w:name="_Toc92285767"/>
      <w:r>
        <w:t>GML-bestanden</w:t>
      </w:r>
      <w:bookmarkEnd w:id="51"/>
      <w:bookmarkEnd w:id="52"/>
      <w:bookmarkEnd w:id="53"/>
      <w:bookmarkEnd w:id="55"/>
    </w:p>
    <w:p w14:paraId="0B4F913B" w14:textId="0142054C" w:rsidR="0011778D" w:rsidRPr="00022065" w:rsidRDefault="0011778D" w:rsidP="00022065">
      <w:bookmarkStart w:id="56" w:name="_Ref36562789"/>
      <w:bookmarkEnd w:id="54"/>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8"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9"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Coördinaatreferentiestelsel: Het is verplicht om de srsName in te vullen op het hoogste niveau van een geometrie. Dat betekent dat van een samengestelde geometrie, een multi-geometrie, alleen op het niveau van de samenstelling de srsName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srsName="urn:ogc:def:crs:EPSG::28992"</w:t>
      </w:r>
    </w:p>
    <w:p w14:paraId="5C6E90A9" w14:textId="77777777" w:rsidR="0011778D" w:rsidRPr="003F6A8A" w:rsidRDefault="0011778D" w:rsidP="009572A3">
      <w:pPr>
        <w:pStyle w:val="Opsommingtekens1"/>
        <w:rPr>
          <w:lang w:val="en-US"/>
        </w:rPr>
      </w:pPr>
      <w:r w:rsidRPr="003F6A8A">
        <w:rPr>
          <w:lang w:val="en-US"/>
        </w:rPr>
        <w:t>ETRS89 (2D): srsName="urn:ogc:def:crs:EPSG::4258"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De beschrijving van de respectievelijke EPSG codes zijn te vinden onder de url's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0"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r w:rsidRPr="00022065">
        <w:t>gml:id: Voor implementatie in GML zijn er aanvullende specificaties als het gaat om het invullen van een gml:id attribuut. Dit gml:id attribuut heeft geen informatiewaarde maar is nodig om interne en externe referenties te realiseren voor gebruik binnen het gml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Indien de optionele gml:id wordt toegepast dient deze globaal uniek te zijn en mag de waarde conform de gml specificaties alleen met een letter of een underscore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Techn_aanlever"/>
      <w:bookmarkStart w:id="59" w:name="_Toc92285768"/>
      <w:r>
        <w:t>Randvoorwaarden bij aanleveren</w:t>
      </w:r>
      <w:bookmarkEnd w:id="56"/>
      <w:bookmarkEnd w:id="57"/>
      <w:bookmarkEnd w:id="59"/>
    </w:p>
    <w:bookmarkEnd w:id="58"/>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XSD’s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Techn_aanlever_identificaties"/>
      <w:bookmarkStart w:id="65" w:name="_Toc92285769"/>
      <w:r>
        <w:lastRenderedPageBreak/>
        <w:t>I</w:t>
      </w:r>
      <w:r w:rsidR="001505FD" w:rsidRPr="00047C0D">
        <w:t>dentificatie</w:t>
      </w:r>
      <w:r>
        <w:t xml:space="preserve"> van OwObjecten</w:t>
      </w:r>
      <w:bookmarkEnd w:id="60"/>
      <w:bookmarkEnd w:id="61"/>
      <w:bookmarkEnd w:id="62"/>
      <w:bookmarkEnd w:id="63"/>
      <w:bookmarkEnd w:id="65"/>
    </w:p>
    <w:bookmarkEnd w:id="64"/>
    <w:p w14:paraId="0835EBFD" w14:textId="200F1583" w:rsidR="001505FD" w:rsidRPr="00022065"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p w14:paraId="15DBBED6" w14:textId="63124688" w:rsidR="001A6720" w:rsidRPr="00022065" w:rsidRDefault="006D43BF" w:rsidP="00022065">
      <w:r w:rsidRPr="00362317">
        <w:rPr>
          <w:noProof/>
        </w:rPr>
        <mc:AlternateContent>
          <mc:Choice Requires="wps">
            <w:drawing>
              <wp:anchor distT="0" distB="0" distL="114300" distR="114300" simplePos="0" relativeHeight="251659264" behindDoc="0" locked="0" layoutInCell="1" allowOverlap="1" wp14:anchorId="4650035C" wp14:editId="4F28C33F">
                <wp:simplePos x="0" y="0"/>
                <wp:positionH relativeFrom="margin">
                  <wp:align>left</wp:align>
                </wp:positionH>
                <wp:positionV relativeFrom="paragraph">
                  <wp:posOffset>175895</wp:posOffset>
                </wp:positionV>
                <wp:extent cx="5755640" cy="1181100"/>
                <wp:effectExtent l="0" t="0" r="16510" b="19050"/>
                <wp:wrapNone/>
                <wp:docPr id="6" name="Tekstvak 3"/>
                <wp:cNvGraphicFramePr/>
                <a:graphic xmlns:a="http://schemas.openxmlformats.org/drawingml/2006/main">
                  <a:graphicData uri="http://schemas.microsoft.com/office/word/2010/wordprocessingShape">
                    <wps:wsp>
                      <wps:cNvSpPr txBox="1"/>
                      <wps:spPr>
                        <a:xfrm>
                          <a:off x="0" y="0"/>
                          <a:ext cx="5755640" cy="1181100"/>
                        </a:xfrm>
                        <a:prstGeom prst="rect">
                          <a:avLst/>
                        </a:prstGeom>
                        <a:solidFill>
                          <a:sysClr val="window" lastClr="FFFFFF"/>
                        </a:solidFill>
                        <a:ln w="6350">
                          <a:solidFill>
                            <a:prstClr val="black"/>
                          </a:solidFill>
                        </a:ln>
                        <a:effectLst/>
                      </wps:spPr>
                      <wps:txb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0035C" id="_x0000_t202" coordsize="21600,21600" o:spt="202" path="m,l,21600r21600,l21600,xe">
                <v:stroke joinstyle="miter"/>
                <v:path gradientshapeok="t" o:connecttype="rect"/>
              </v:shapetype>
              <v:shape id="Tekstvak 3" o:spid="_x0000_s1026" type="#_x0000_t202" style="position:absolute;margin-left:0;margin-top:13.85pt;width:453.2pt;height:93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" fillcolor="window" strokeweight=".5pt">
                <v:textbo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v:textbox>
                <w10:wrap anchorx="margin"/>
              </v:shape>
            </w:pict>
          </mc:Fallback>
        </mc:AlternateContent>
      </w:r>
    </w:p>
    <w:p w14:paraId="5994C8C3" w14:textId="294BFC14" w:rsidR="001A6720" w:rsidRPr="00022065" w:rsidRDefault="001A6720" w:rsidP="00022065"/>
    <w:p w14:paraId="7442A4F2" w14:textId="77777777" w:rsidR="00E76FC9" w:rsidRPr="00022065" w:rsidRDefault="00E76FC9" w:rsidP="00022065"/>
    <w:p w14:paraId="2405822E" w14:textId="77777777" w:rsidR="00E76FC9" w:rsidRPr="00022065" w:rsidRDefault="00E76FC9" w:rsidP="00022065"/>
    <w:p w14:paraId="35A6F837" w14:textId="77777777" w:rsidR="00E76FC9" w:rsidRPr="00022065" w:rsidRDefault="00E76FC9" w:rsidP="00022065"/>
    <w:p w14:paraId="00BE107A" w14:textId="77777777" w:rsidR="00E76FC9" w:rsidRPr="00022065" w:rsidRDefault="00E76FC9" w:rsidP="00022065"/>
    <w:p w14:paraId="17AAED67" w14:textId="6742AF74" w:rsidR="001505FD" w:rsidRPr="00022065" w:rsidRDefault="001505FD"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Onderdeel van reg. exp.</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r w:rsidRPr="00022065">
              <w:t>nl.imow</w:t>
            </w:r>
            <w:r w:rsidR="00471725" w:rsidRPr="00022065">
              <w:t>-</w:t>
            </w:r>
          </w:p>
        </w:tc>
        <w:tc>
          <w:tcPr>
            <w:tcW w:w="5381" w:type="dxa"/>
          </w:tcPr>
          <w:p w14:paraId="1E138693" w14:textId="144B18F9" w:rsidR="001913F6" w:rsidRPr="00022065" w:rsidRDefault="00C16366" w:rsidP="00022065">
            <w:r w:rsidRPr="00022065">
              <w:t>Alle gegevens die worden aangeleverd vanuit het IMOW dienen te starten met nl.imow</w:t>
            </w:r>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(gm|pv|ws|mn</w:t>
            </w:r>
            <w:r w:rsidR="009977E4" w:rsidRPr="00022065">
              <w:t>|mnre</w:t>
            </w:r>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gm voor gemeente, pv voor provincie, ws voor waterschap of mn</w:t>
            </w:r>
            <w:r w:rsidR="00D23180" w:rsidRPr="00022065">
              <w:t>re</w:t>
            </w:r>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r w:rsidR="00DA1B0B" w:rsidRPr="00022065">
        <w:t>bestuurlijkeGrenzenID</w:t>
      </w:r>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bestuurlijkeGrenzen-voorziening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b</w:t>
      </w:r>
      <w:r w:rsidR="00DA1B0B" w:rsidRPr="00022065">
        <w:t>estuurlijkeGrenzenID</w:t>
      </w:r>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Onderdeel van reg. exp.</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zoals bekend in de bestuurlijkeGrenzen-voorziening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Techn_aanlever_status"/>
      <w:bookmarkStart w:id="68" w:name="_Toc92285770"/>
      <w:r>
        <w:t>Status</w:t>
      </w:r>
      <w:bookmarkEnd w:id="66"/>
      <w:bookmarkEnd w:id="68"/>
    </w:p>
    <w:bookmarkEnd w:id="67"/>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Techn_aanlever_procedurestatus"/>
      <w:bookmarkStart w:id="71" w:name="_Toc92285771"/>
      <w:r>
        <w:t>Procedurestatus</w:t>
      </w:r>
      <w:bookmarkEnd w:id="69"/>
      <w:bookmarkEnd w:id="71"/>
    </w:p>
    <w:bookmarkEnd w:id="70"/>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A0EC700" w14:textId="2CA7C189" w:rsidR="00134DF7" w:rsidRPr="00047C0D" w:rsidRDefault="00134DF7" w:rsidP="00D7079F">
      <w:pPr>
        <w:pStyle w:val="Kop3"/>
        <w:rPr>
          <w:rFonts w:eastAsia="Times New Roman"/>
        </w:rPr>
      </w:pPr>
      <w:bookmarkStart w:id="74" w:name="_Ref92189158"/>
      <w:bookmarkStart w:id="75" w:name="_Toc92285772"/>
      <w:r w:rsidRPr="00047C0D">
        <w:rPr>
          <w:rFonts w:eastAsia="Times New Roman"/>
        </w:rPr>
        <w:t>Bestandsgrootte</w:t>
      </w:r>
      <w:bookmarkEnd w:id="72"/>
      <w:bookmarkEnd w:id="74"/>
      <w:bookmarkEnd w:id="75"/>
    </w:p>
    <w:bookmarkEnd w:id="73"/>
    <w:p w14:paraId="6CC9486B" w14:textId="77777777" w:rsidR="000D4115" w:rsidRPr="00022065" w:rsidRDefault="000D4115" w:rsidP="00022065">
      <w:r w:rsidRPr="00022065">
        <w:t>Een aanlevering wordt afgekeurd indien deze groter is dan 1000MB. Per bestand geldt dat deze niet groter mag zijn dan 100MB. De volgende kanttekening is hierbij van toepassing:</w:t>
      </w:r>
    </w:p>
    <w:p w14:paraId="00EC3559" w14:textId="54BD2B80" w:rsidR="000D4115" w:rsidRPr="009C5BA2" w:rsidRDefault="00756FAD" w:rsidP="00437CAF">
      <w:pPr>
        <w:pStyle w:val="Opsommingtekens1"/>
      </w:pPr>
      <w:r w:rsidRPr="009C5BA2">
        <w:t xml:space="preserve">Binnen een GIO mag </w:t>
      </w:r>
      <w:r w:rsidR="000D4115" w:rsidRPr="009C5BA2">
        <w:t xml:space="preserve">iedere afzonderlijke locatie (GML binnen de GIO) niet groter zijn dan </w:t>
      </w:r>
      <w:r w:rsidR="000D4115" w:rsidRPr="00437CAF">
        <w:t>10MB</w:t>
      </w:r>
      <w:r w:rsidR="000D4115" w:rsidRPr="009C5BA2">
        <w:t>.</w:t>
      </w:r>
      <w:r w:rsidRPr="009C5BA2">
        <w:t>*</w:t>
      </w:r>
    </w:p>
    <w:p w14:paraId="5511E38D" w14:textId="77777777" w:rsidR="000A5157" w:rsidRPr="00022065" w:rsidRDefault="000A5157" w:rsidP="00022065"/>
    <w:p w14:paraId="03AE7E30" w14:textId="1A14B7D9" w:rsidR="006F2FA4" w:rsidRPr="00022065" w:rsidRDefault="00756FAD" w:rsidP="00022065">
      <w:r w:rsidRPr="00022065">
        <w:t>*</w:t>
      </w:r>
      <w:r w:rsidR="000D4115" w:rsidRPr="00022065">
        <w:t>De definitieve bestandsgrootte</w:t>
      </w:r>
      <w:r w:rsidR="005930C2" w:rsidRPr="00022065">
        <w:t>n</w:t>
      </w:r>
      <w:r w:rsidR="000D4115" w:rsidRPr="00022065">
        <w:t xml:space="preserve"> dien</w:t>
      </w:r>
      <w:r w:rsidR="005930C2" w:rsidRPr="00022065">
        <w:t>en</w:t>
      </w:r>
      <w:r w:rsidR="000D4115" w:rsidRPr="00022065">
        <w:t xml:space="preserve"> nog vastgesteld te worden in overeenstemming met de betrokken ketenpartners.</w:t>
      </w:r>
    </w:p>
    <w:p w14:paraId="14F3148B" w14:textId="6EA5DC6A" w:rsidR="007E0F2E" w:rsidRDefault="007E0F2E" w:rsidP="00D7079F">
      <w:pPr>
        <w:pStyle w:val="Kop3"/>
      </w:pPr>
      <w:bookmarkStart w:id="76" w:name="_Ref92189168"/>
      <w:bookmarkStart w:id="77" w:name="Techn_aanlever_XSD"/>
      <w:bookmarkStart w:id="78" w:name="_Toc92285773"/>
      <w:r>
        <w:lastRenderedPageBreak/>
        <w:t>XSD-bestanden</w:t>
      </w:r>
      <w:bookmarkEnd w:id="76"/>
      <w:bookmarkEnd w:id="78"/>
    </w:p>
    <w:bookmarkEnd w:id="7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XSD’s zijn gepubliceerd op </w:t>
      </w:r>
      <w:hyperlink r:id="rId21"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9" w:name="Techn_aanlever_waardelijsten"/>
    </w:p>
    <w:p w14:paraId="10D4544F" w14:textId="76DD259D" w:rsidR="007E0F2E" w:rsidRPr="00EA7B36" w:rsidRDefault="00525961" w:rsidP="00D7079F">
      <w:pPr>
        <w:pStyle w:val="Kop3"/>
      </w:pPr>
      <w:bookmarkStart w:id="80" w:name="_Toc92285774"/>
      <w:r>
        <w:t>Waardelijsten</w:t>
      </w:r>
      <w:bookmarkEnd w:id="80"/>
    </w:p>
    <w:bookmarkEnd w:id="79"/>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waardelijst hebben. Bijvoorbeeld, een activiteit heeft een </w:t>
      </w:r>
      <w:r w:rsidR="00F01CBD" w:rsidRPr="00022065">
        <w:t>attribuut</w:t>
      </w:r>
      <w:r w:rsidRPr="00022065">
        <w:t xml:space="preserve"> </w:t>
      </w:r>
      <w:r w:rsidR="00555F50" w:rsidRPr="00022065">
        <w:t>groep</w:t>
      </w:r>
      <w:r w:rsidRPr="00022065">
        <w:t xml:space="preserve">, waarvan de waarde uit de waardelijst ActiviteitenGroep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waardelijst als dit is aangegeven in de toelichting of bij het datatype URI.</w:t>
      </w:r>
    </w:p>
    <w:p w14:paraId="5DC3D761" w14:textId="77777777" w:rsidR="00676670" w:rsidRPr="00022065" w:rsidRDefault="00676670" w:rsidP="00022065"/>
    <w:p w14:paraId="066E5D34" w14:textId="45EF8766" w:rsidR="0098378D" w:rsidRPr="00022065" w:rsidRDefault="00F76779" w:rsidP="00022065">
      <w:r w:rsidRPr="00022065">
        <w:t>Bij het valideren van de waarden wordt binnen het OW de volgende reguliere expressie gehanteerd:</w:t>
      </w:r>
    </w:p>
    <w:p w14:paraId="2241BF68" w14:textId="00594C95" w:rsidR="0098378D" w:rsidRPr="00022065" w:rsidRDefault="0098378D" w:rsidP="00022065">
      <w:r w:rsidRPr="00F76779">
        <w:rPr>
          <w:rFonts w:ascii="Courier New" w:eastAsia="Times New Roman" w:hAnsi="Courier New" w:cs="Courier New"/>
          <w:noProof/>
          <w:color w:val="993300"/>
          <w:sz w:val="24"/>
        </w:rPr>
        <mc:AlternateContent>
          <mc:Choice Requires="wps">
            <w:drawing>
              <wp:anchor distT="45720" distB="45720" distL="114300" distR="114300" simplePos="0" relativeHeight="251661312" behindDoc="0" locked="0" layoutInCell="1" allowOverlap="1" wp14:anchorId="7CDB8F85" wp14:editId="0E1DE5A5">
                <wp:simplePos x="0" y="0"/>
                <wp:positionH relativeFrom="margin">
                  <wp:posOffset>0</wp:posOffset>
                </wp:positionH>
                <wp:positionV relativeFrom="paragraph">
                  <wp:posOffset>226695</wp:posOffset>
                </wp:positionV>
                <wp:extent cx="5676900" cy="413385"/>
                <wp:effectExtent l="0" t="0" r="1905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13468"/>
                        </a:xfrm>
                        <a:prstGeom prst="rect">
                          <a:avLst/>
                        </a:prstGeom>
                        <a:solidFill>
                          <a:srgbClr val="FFFFFF"/>
                        </a:solidFill>
                        <a:ln w="9525">
                          <a:solidFill>
                            <a:srgbClr val="000000"/>
                          </a:solidFill>
                          <a:miter lim="800000"/>
                          <a:headEnd/>
                          <a:tailEnd/>
                        </a:ln>
                      </wps:spPr>
                      <wps:txb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B8F85" id="Text Box 2" o:spid="_x0000_s1027" type="#_x0000_t202" style="position:absolute;margin-left:0;margin-top:17.85pt;width:447pt;height:32.5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">
                <v:textbo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v:textbox>
                <w10:wrap type="square" anchorx="margin"/>
              </v:shape>
            </w:pict>
          </mc:Fallback>
        </mc:AlternateContent>
      </w:r>
    </w:p>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81" w:name="_Ref38039326"/>
      <w:bookmarkStart w:id="82" w:name="XML"/>
    </w:p>
    <w:p w14:paraId="6A4F7086" w14:textId="5E7EDBFE" w:rsidR="00761541" w:rsidRDefault="00761541" w:rsidP="00D7079F">
      <w:pPr>
        <w:pStyle w:val="Kop1"/>
      </w:pPr>
      <w:bookmarkStart w:id="83" w:name="_Ref90035910"/>
      <w:bookmarkStart w:id="84" w:name="_Toc92285775"/>
      <w:r>
        <w:lastRenderedPageBreak/>
        <w:t>XML-omschrijving</w:t>
      </w:r>
      <w:bookmarkEnd w:id="81"/>
      <w:bookmarkEnd w:id="83"/>
      <w:bookmarkEnd w:id="84"/>
    </w:p>
    <w:bookmarkEnd w:id="82"/>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SymbolisatieItem.</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5" w:name="_Ref66372752"/>
      <w:bookmarkStart w:id="86" w:name="_Ref74325115"/>
      <w:bookmarkStart w:id="87" w:name="XML_manifest"/>
      <w:bookmarkStart w:id="88" w:name="_Ref36562888"/>
      <w:bookmarkStart w:id="89" w:name="_Toc92285776"/>
      <w:r>
        <w:t>Manifest</w:t>
      </w:r>
      <w:bookmarkEnd w:id="85"/>
      <w:bookmarkEnd w:id="86"/>
      <w:bookmarkEnd w:id="89"/>
    </w:p>
    <w:bookmarkEnd w:id="8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M(ultipliciteit)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r>
              <w:rPr>
                <w:bCs w:val="0"/>
                <w:szCs w:val="18"/>
              </w:rPr>
              <w:t>IMOWversie</w:t>
            </w:r>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r>
              <w:rPr>
                <w:bCs w:val="0"/>
                <w:szCs w:val="18"/>
              </w:rPr>
              <w:t>WorkIDRegeling</w:t>
            </w:r>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r>
              <w:rPr>
                <w:bCs w:val="0"/>
                <w:szCs w:val="18"/>
              </w:rPr>
              <w:t>DoelID</w:t>
            </w:r>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r w:rsidRPr="00E46DA0">
              <w:rPr>
                <w:bCs w:val="0"/>
                <w:szCs w:val="18"/>
              </w:rPr>
              <w:t>objectType</w:t>
            </w:r>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0" w:name="_Ref49513250"/>
      <w:bookmarkEnd w:id="8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91" w:name="_Ref80972317"/>
      <w:bookmarkStart w:id="92" w:name="XML_owBestand"/>
      <w:bookmarkStart w:id="93" w:name="_Toc92285777"/>
      <w:r>
        <w:t>owBestand</w:t>
      </w:r>
      <w:bookmarkEnd w:id="90"/>
      <w:bookmarkEnd w:id="91"/>
      <w:bookmarkEnd w:id="93"/>
    </w:p>
    <w:bookmarkEnd w:id="92"/>
    <w:p w14:paraId="3DB153C7" w14:textId="1DA59B85" w:rsidR="00CA4FF3" w:rsidRPr="00022065" w:rsidRDefault="00CA4FF3" w:rsidP="00022065">
      <w:r w:rsidRPr="00022065">
        <w:t xml:space="preserve">Het </w:t>
      </w:r>
      <w:r w:rsidR="00BB1720" w:rsidRPr="00022065">
        <w:t>owBestand</w:t>
      </w:r>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M(ultipliciteit)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r w:rsidRPr="003D3AF1">
              <w:rPr>
                <w:bCs w:val="0"/>
              </w:rPr>
              <w:t>owBestand</w:t>
            </w:r>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r w:rsidRPr="003D3AF1">
              <w:rPr>
                <w:bCs w:val="0"/>
              </w:rPr>
              <w:t>standBestand</w:t>
            </w:r>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r w:rsidRPr="00E46DA0">
              <w:rPr>
                <w:bCs w:val="0"/>
                <w:szCs w:val="18"/>
              </w:rPr>
              <w:t>leveringsId</w:t>
            </w:r>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r w:rsidRPr="00E46DA0">
              <w:rPr>
                <w:bCs w:val="0"/>
                <w:szCs w:val="18"/>
              </w:rPr>
              <w:t>objectTypen</w:t>
            </w:r>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r w:rsidRPr="00E46DA0">
              <w:rPr>
                <w:bCs w:val="0"/>
                <w:szCs w:val="18"/>
              </w:rPr>
              <w:t>objectType</w:t>
            </w:r>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r w:rsidRPr="00E46DA0">
              <w:rPr>
                <w:bCs w:val="0"/>
                <w:szCs w:val="18"/>
              </w:rPr>
              <w:t>owObject</w:t>
            </w:r>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4" w:name="_Ref36562894"/>
      <w:bookmarkStart w:id="95" w:name="XML_art"/>
      <w:bookmarkStart w:id="96" w:name="_Toc92285778"/>
      <w:r w:rsidRPr="00CA0AE9">
        <w:t>Artikelstructuur</w:t>
      </w:r>
      <w:bookmarkEnd w:id="94"/>
      <w:bookmarkEnd w:id="96"/>
    </w:p>
    <w:bookmarkEnd w:id="9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7" w:name="_Ref39823116"/>
      <w:bookmarkStart w:id="98" w:name="XML_art_regeltekst"/>
      <w:bookmarkStart w:id="99" w:name="_Toc92285779"/>
      <w:r>
        <w:t>Regeltekst</w:t>
      </w:r>
      <w:bookmarkEnd w:id="97"/>
      <w:bookmarkEnd w:id="99"/>
    </w:p>
    <w:bookmarkEnd w:id="9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M(ultipliciteit)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r w:rsidRPr="00A7586D">
              <w:rPr>
                <w:bCs w:val="0"/>
                <w:szCs w:val="18"/>
              </w:rPr>
              <w:t>owObject</w:t>
            </w:r>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0" w:name="_Ref49518162"/>
      <w:bookmarkStart w:id="101" w:name="XML_art_juridischeregel"/>
      <w:bookmarkStart w:id="102" w:name="_Toc92285780"/>
      <w:r>
        <w:t>Juridische regel</w:t>
      </w:r>
      <w:bookmarkEnd w:id="100"/>
      <w:bookmarkEnd w:id="102"/>
    </w:p>
    <w:bookmarkEnd w:id="101"/>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3" w:name="_Ref39493910"/>
      <w:bookmarkStart w:id="104" w:name="XML_art_juridischeregel_rvi"/>
      <w:r>
        <w:t>RegelVoorIedereen</w:t>
      </w:r>
      <w:bookmarkEnd w:id="103"/>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M(ultipliciteit)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r w:rsidRPr="005E17A4">
              <w:rPr>
                <w:bCs w:val="0"/>
              </w:rPr>
              <w:t>owObject</w:t>
            </w:r>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r w:rsidRPr="005E17A4">
              <w:rPr>
                <w:bCs w:val="0"/>
              </w:rPr>
              <w:lastRenderedPageBreak/>
              <w:t>RegelVoorIedereen</w:t>
            </w:r>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waardelijst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r w:rsidRPr="005E17A4">
              <w:rPr>
                <w:bCs w:val="0"/>
              </w:rPr>
              <w:t>artikelOfLid</w:t>
            </w:r>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r>
              <w:rPr>
                <w:bCs w:val="0"/>
              </w:rPr>
              <w:t>x</w:t>
            </w:r>
            <w:r w:rsidR="00D23180" w:rsidRPr="005E17A4">
              <w:rPr>
                <w:bCs w:val="0"/>
              </w:rPr>
              <w:t>link</w:t>
            </w:r>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Waarde uit de waardelijst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r>
              <w:rPr>
                <w:bCs w:val="0"/>
              </w:rPr>
              <w:t>x</w:t>
            </w:r>
            <w:r w:rsidR="00D23180" w:rsidRPr="005E17A4">
              <w:rPr>
                <w:bCs w:val="0"/>
              </w:rPr>
              <w:t>link</w:t>
            </w:r>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r>
              <w:rPr>
                <w:bCs w:val="0"/>
              </w:rPr>
              <w:t>x</w:t>
            </w:r>
            <w:r w:rsidRPr="005E17A4">
              <w:rPr>
                <w:bCs w:val="0"/>
              </w:rPr>
              <w:t>link</w:t>
            </w:r>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Waarde uit de waardelijst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r>
              <w:rPr>
                <w:bCs w:val="0"/>
              </w:rPr>
              <w:t>x</w:t>
            </w:r>
            <w:r w:rsidRPr="005E17A4">
              <w:rPr>
                <w:bCs w:val="0"/>
              </w:rPr>
              <w:t>link</w:t>
            </w:r>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r>
              <w:rPr>
                <w:bCs w:val="0"/>
              </w:rPr>
              <w:t>x</w:t>
            </w:r>
            <w:r w:rsidRPr="005E17A4">
              <w:rPr>
                <w:bCs w:val="0"/>
              </w:rPr>
              <w:t>link</w:t>
            </w:r>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*ActiviteitLocatieaanduiding komt even vaak voor als de ActiviteitRef</w:t>
      </w:r>
    </w:p>
    <w:p w14:paraId="2B4148A7" w14:textId="5980779F" w:rsidR="007004E0" w:rsidRDefault="007004E0" w:rsidP="00D7079F">
      <w:pPr>
        <w:pStyle w:val="Kop4"/>
      </w:pPr>
      <w:bookmarkStart w:id="105" w:name="_Ref39493800"/>
      <w:bookmarkStart w:id="106" w:name="XML_art_juridischeregel_ins"/>
      <w:r w:rsidRPr="007004E0">
        <w:lastRenderedPageBreak/>
        <w:t>Instructieregel</w:t>
      </w:r>
      <w:bookmarkEnd w:id="105"/>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M(ultipliciteit)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r w:rsidRPr="005E17A4">
              <w:rPr>
                <w:bCs w:val="0"/>
              </w:rPr>
              <w:t>owObject</w:t>
            </w:r>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waardelijst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r w:rsidRPr="005E17A4">
              <w:rPr>
                <w:bCs w:val="0"/>
              </w:rPr>
              <w:t>artikelOfLid</w:t>
            </w:r>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Waarde uit de waardelijst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r>
              <w:rPr>
                <w:bCs w:val="0"/>
              </w:rPr>
              <w:t>x</w:t>
            </w:r>
            <w:r w:rsidRPr="005E17A4">
              <w:rPr>
                <w:bCs w:val="0"/>
              </w:rPr>
              <w:t>link</w:t>
            </w:r>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r>
              <w:rPr>
                <w:bCs w:val="0"/>
              </w:rPr>
              <w:t>instructieregelInstrument</w:t>
            </w:r>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Waarde uit waardelijst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r>
              <w:rPr>
                <w:bCs w:val="0"/>
              </w:rPr>
              <w:t>instructieregelTaakuitoefening</w:t>
            </w:r>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Waarde uit waardelijst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r>
              <w:rPr>
                <w:bCs w:val="0"/>
              </w:rPr>
              <w:t>x</w:t>
            </w:r>
            <w:r w:rsidRPr="005E17A4">
              <w:rPr>
                <w:bCs w:val="0"/>
              </w:rPr>
              <w:t>link</w:t>
            </w:r>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*De waarde voor instructieregelInstrument en instructieregelTaakuitoefening mogen niet in dezelfde Juridische regel voorkomen.</w:t>
      </w:r>
    </w:p>
    <w:p w14:paraId="112C5785" w14:textId="518C5A38" w:rsidR="007004E0" w:rsidRDefault="007004E0" w:rsidP="00D7079F">
      <w:pPr>
        <w:pStyle w:val="Kop4"/>
      </w:pPr>
      <w:bookmarkStart w:id="107" w:name="_Ref39493893"/>
      <w:bookmarkStart w:id="108" w:name="XML_art_juridischeregel_omgwaarde"/>
      <w:r w:rsidRPr="00B505F2">
        <w:t>Omgevingswaarderegel</w:t>
      </w:r>
      <w:bookmarkEnd w:id="107"/>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8"/>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M(ultipliciteit)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r w:rsidRPr="005E17A4">
              <w:t>owObject</w:t>
            </w:r>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waardelijst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r w:rsidRPr="005E17A4">
              <w:t>artikelOfLid</w:t>
            </w:r>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r>
              <w:rPr>
                <w:bCs w:val="0"/>
              </w:rPr>
              <w:t>x</w:t>
            </w:r>
            <w:r w:rsidRPr="005E17A4">
              <w:rPr>
                <w:bCs w:val="0"/>
              </w:rPr>
              <w:t>link</w:t>
            </w:r>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Waarde uit de waardelijst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r>
              <w:rPr>
                <w:bCs w:val="0"/>
              </w:rPr>
              <w:t>x</w:t>
            </w:r>
            <w:r w:rsidRPr="005E17A4">
              <w:rPr>
                <w:bCs w:val="0"/>
              </w:rPr>
              <w:t>link</w:t>
            </w:r>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r>
              <w:rPr>
                <w:bCs w:val="0"/>
              </w:rPr>
              <w:t>x</w:t>
            </w:r>
            <w:r w:rsidRPr="005E17A4">
              <w:rPr>
                <w:bCs w:val="0"/>
              </w:rPr>
              <w:t>link</w:t>
            </w:r>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r>
              <w:rPr>
                <w:bCs w:val="0"/>
              </w:rPr>
              <w:t>x</w:t>
            </w:r>
            <w:r w:rsidRPr="005E17A4">
              <w:rPr>
                <w:bCs w:val="0"/>
              </w:rPr>
              <w:t>link</w:t>
            </w:r>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r>
              <w:t>omgevingswaardeaanduiding</w:t>
            </w:r>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r>
              <w:rPr>
                <w:bCs w:val="0"/>
              </w:rPr>
              <w:t>x</w:t>
            </w:r>
            <w:r w:rsidRPr="005E17A4">
              <w:rPr>
                <w:bCs w:val="0"/>
              </w:rPr>
              <w:t>link</w:t>
            </w:r>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9" w:name="XML_art_activiteit"/>
      <w:bookmarkStart w:id="110" w:name="_Toc92285781"/>
      <w:r>
        <w:t>Activiteit</w:t>
      </w:r>
      <w:bookmarkEnd w:id="110"/>
    </w:p>
    <w:bookmarkEnd w:id="10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M(ultipliciteit)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r w:rsidRPr="005E17A4">
              <w:t>owObject</w:t>
            </w:r>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Waarde uit de waardelijst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r>
              <w:t>gerelateerdeActiviteit</w:t>
            </w:r>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r>
              <w:rPr>
                <w:bCs w:val="0"/>
              </w:rPr>
              <w:t>x</w:t>
            </w:r>
            <w:r w:rsidRPr="005E17A4">
              <w:rPr>
                <w:bCs w:val="0"/>
              </w:rPr>
              <w:t>link</w:t>
            </w:r>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r>
              <w:t>bovenliggendeActiviteit</w:t>
            </w:r>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r>
              <w:rPr>
                <w:bCs w:val="0"/>
              </w:rPr>
              <w:t>x</w:t>
            </w:r>
            <w:r w:rsidRPr="005E17A4">
              <w:rPr>
                <w:bCs w:val="0"/>
              </w:rPr>
              <w:t>link</w:t>
            </w:r>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11" w:name="_Ref36562635"/>
      <w:bookmarkStart w:id="112" w:name="XML_art_gebiedsaanwijzing"/>
      <w:bookmarkStart w:id="113" w:name="_Toc92285782"/>
      <w:r>
        <w:t>Gebiedsaanwijzing</w:t>
      </w:r>
      <w:bookmarkEnd w:id="111"/>
      <w:bookmarkEnd w:id="113"/>
    </w:p>
    <w:bookmarkEnd w:id="11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M(ultipliciteit)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r w:rsidRPr="005E17A4">
              <w:t>owObject</w:t>
            </w:r>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Waarde uit de waardelijst ‘</w:t>
            </w:r>
            <w:r w:rsidR="00755E9D">
              <w:t>T</w:t>
            </w:r>
            <w:r>
              <w:t>ype</w:t>
            </w:r>
            <w:r w:rsidR="00755E9D">
              <w:t>G</w:t>
            </w:r>
            <w:r>
              <w:t>ebiedsaanwijzing’.</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Waarde uit de waardelijst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r>
              <w:rPr>
                <w:bCs w:val="0"/>
              </w:rPr>
              <w:t>x</w:t>
            </w:r>
            <w:r w:rsidRPr="005E17A4">
              <w:rPr>
                <w:bCs w:val="0"/>
              </w:rPr>
              <w:t>link</w:t>
            </w:r>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De waarde die gekozen kan worden uit de waardelijst gebiedsaanwijzinggroep is afhankelijk van de waarde die gekozen wordt uit ‘typegebiedsaanwijzing’.</w:t>
      </w:r>
    </w:p>
    <w:p w14:paraId="0BAB9DDA" w14:textId="7525B097" w:rsidR="0093020D" w:rsidRDefault="00BF0431" w:rsidP="00D7079F">
      <w:pPr>
        <w:pStyle w:val="Kop3"/>
      </w:pPr>
      <w:bookmarkStart w:id="114" w:name="_Ref63864190"/>
      <w:bookmarkStart w:id="115" w:name="XML_art_omgevingsnorm"/>
      <w:bookmarkStart w:id="116" w:name="_Toc92285783"/>
      <w:r>
        <w:t>Omgevingsnorm</w:t>
      </w:r>
      <w:bookmarkEnd w:id="114"/>
      <w:bookmarkEnd w:id="116"/>
    </w:p>
    <w:p w14:paraId="56DC5DF9" w14:textId="48F736B2" w:rsidR="000A5157" w:rsidRPr="00022065" w:rsidRDefault="00020E7A" w:rsidP="00022065">
      <w:bookmarkStart w:id="117" w:name="_Hlk73345053"/>
      <w:bookmarkEnd w:id="115"/>
      <w:r w:rsidRPr="00022065">
        <w:t xml:space="preserve">Een omgevingsnorm is het vastleggen van </w:t>
      </w:r>
      <w:r w:rsidR="009923A2" w:rsidRPr="00022065">
        <w:t>norm</w:t>
      </w:r>
      <w:r w:rsidRPr="00022065">
        <w:t>waarden als referentiepunt ten behoeve van het handelen in de fysieke leefomgeving.</w:t>
      </w:r>
      <w:bookmarkEnd w:id="117"/>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M(ultipliciteit)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r w:rsidRPr="005E17A4">
              <w:t>owObject</w:t>
            </w:r>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Waarde uit waardelijst ‘</w:t>
            </w:r>
            <w:r w:rsidR="00755E9D">
              <w:t>T</w:t>
            </w:r>
            <w:r>
              <w:t>ype</w:t>
            </w:r>
            <w:r w:rsidR="00755E9D">
              <w:t>N</w:t>
            </w:r>
            <w:r>
              <w:t>orm’.</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Waarde uit waardelijst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Waarde uit waardelijst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r>
              <w:t>kwantitatieveWaarde**</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r>
              <w:t>Decimal</w:t>
            </w:r>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r>
              <w:t>kwalitatieveWaarde**</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r>
              <w:t>waardeInRegeltekst**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r>
              <w:rPr>
                <w:bCs w:val="0"/>
              </w:rPr>
              <w:t>x</w:t>
            </w:r>
            <w:r w:rsidRPr="005E17A4">
              <w:rPr>
                <w:bCs w:val="0"/>
              </w:rPr>
              <w:t>link</w:t>
            </w:r>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8" w:name="_Ref63864191"/>
      <w:bookmarkStart w:id="119" w:name="XML_art_omgevingswaarde"/>
      <w:bookmarkStart w:id="120" w:name="_Toc92285784"/>
      <w:r>
        <w:t>Omgevingswaarde</w:t>
      </w:r>
      <w:bookmarkEnd w:id="118"/>
      <w:bookmarkEnd w:id="120"/>
    </w:p>
    <w:bookmarkEnd w:id="11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M(ultipliciteit)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r w:rsidRPr="005E17A4">
              <w:t>owObject</w:t>
            </w:r>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Waarde uit waardelijst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Waarde uit waardelijst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Waarde uit waardelijst ‘</w:t>
            </w:r>
            <w:r w:rsidR="000A7F1D">
              <w:t>O</w:t>
            </w:r>
            <w:r>
              <w:t>mgevingswaardegroep’.</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r>
              <w:t>kwantitatieveWaarde**</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r>
              <w:t>Decimal</w:t>
            </w:r>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r>
              <w:t>kwalitatieveWaarde**</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r>
              <w:t>waardeInRegeltekst**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r>
              <w:rPr>
                <w:bCs w:val="0"/>
              </w:rPr>
              <w:t>x</w:t>
            </w:r>
            <w:r w:rsidRPr="005E17A4">
              <w:rPr>
                <w:bCs w:val="0"/>
              </w:rPr>
              <w:t>link</w:t>
            </w:r>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21" w:name="_Ref53742891"/>
      <w:bookmarkStart w:id="122" w:name="XML_art_locatie"/>
      <w:bookmarkStart w:id="123" w:name="_Toc92285785"/>
      <w:r>
        <w:t>Locatie</w:t>
      </w:r>
      <w:bookmarkEnd w:id="121"/>
      <w:bookmarkEnd w:id="123"/>
    </w:p>
    <w:bookmarkEnd w:id="122"/>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4" w:name="_Ref63863475"/>
      <w:bookmarkStart w:id="125" w:name="XML_art_locatie_groep"/>
      <w:r>
        <w:t>Gebied-/Lijn-/Puntengroep</w:t>
      </w:r>
      <w:bookmarkEnd w:id="124"/>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5"/>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M(ultipliciteit)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r w:rsidRPr="005E17A4">
              <w:t>owObject</w:t>
            </w:r>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r>
              <w:rPr>
                <w:bCs w:val="0"/>
              </w:rPr>
              <w:t>x</w:t>
            </w:r>
            <w:r w:rsidRPr="005E17A4">
              <w:rPr>
                <w:bCs w:val="0"/>
              </w:rPr>
              <w:t>link</w:t>
            </w:r>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Dit kan ook gelijk zijn aan LijnRef of PuntRef (in het geval van respectievelijk lijnengroep of puntengroep).</w:t>
      </w:r>
    </w:p>
    <w:p w14:paraId="2B930E8E" w14:textId="6FBA6545" w:rsidR="00080B02" w:rsidRDefault="00080B02" w:rsidP="00D7079F">
      <w:pPr>
        <w:pStyle w:val="Kop4"/>
      </w:pPr>
      <w:bookmarkStart w:id="126" w:name="_Ref49513284"/>
      <w:bookmarkStart w:id="127" w:name="XML_art_locatie_individueel"/>
      <w:r>
        <w:t>Gebied/Lijn/Punt</w:t>
      </w:r>
      <w:bookmarkEnd w:id="126"/>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7"/>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M(ultipliciteit)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r w:rsidRPr="005E17A4">
              <w:t>owObject</w:t>
            </w:r>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Een verwijzing naar een vlak- of multivlak-geometrie.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r>
              <w:t>Decimal</w:t>
            </w:r>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De waarde uit de waardelijst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r>
              <w:rPr>
                <w:bCs w:val="0"/>
              </w:rPr>
              <w:t>x</w:t>
            </w:r>
            <w:r w:rsidRPr="005E17A4">
              <w:rPr>
                <w:bCs w:val="0"/>
              </w:rPr>
              <w:t>link</w:t>
            </w:r>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8" w:name="_Ref52185787"/>
      <w:r>
        <w:t>Ambtsgebied</w:t>
      </w:r>
      <w:bookmarkEnd w:id="128"/>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M(ultipliciteit)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r w:rsidRPr="005E17A4">
              <w:t>owObject</w:t>
            </w:r>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r>
              <w:t>bestuurlijkeGrenzenVerwijzing</w:t>
            </w:r>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Verwijzing naar bestuurlijkeGrenzen-voorziening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r>
              <w:t>BestuurlijkeGrenzenVerwijzing</w:t>
            </w:r>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Verwijzing naar bestuurlijkeGrenzen-voorziening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r>
              <w:t>bestuurlijkeGrenzenID</w:t>
            </w:r>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bestuurlijk gebied uit bestuurlijkeGrenzen-voorziening</w:t>
            </w:r>
            <w:r w:rsidR="006A3083">
              <w:t xml:space="preserve">, hier geldt </w:t>
            </w:r>
            <w:r w:rsidR="00600508">
              <w:t xml:space="preserve">de toelichting op bestuurlijkeGrenzenID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‘NL.BI.BestuurlijkGebied’.</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r>
              <w:t>geldigOp</w:t>
            </w:r>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9" w:name="_Ref90035925"/>
      <w:bookmarkStart w:id="130" w:name="XML_art_pons"/>
      <w:bookmarkStart w:id="131" w:name="_Toc92285786"/>
      <w:r>
        <w:lastRenderedPageBreak/>
        <w:t>Pons</w:t>
      </w:r>
      <w:bookmarkEnd w:id="129"/>
      <w:bookmarkEnd w:id="131"/>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0"/>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M(ultipliciteit)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r w:rsidRPr="005E17A4">
              <w:t>owObject</w:t>
            </w:r>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r>
              <w:rPr>
                <w:bCs w:val="0"/>
              </w:rPr>
              <w:t>x</w:t>
            </w:r>
            <w:r w:rsidRPr="005E17A4">
              <w:rPr>
                <w:bCs w:val="0"/>
              </w:rPr>
              <w:t>link</w:t>
            </w:r>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2" w:name="_Ref38046694"/>
      <w:bookmarkStart w:id="133" w:name="XML_art_kaart"/>
      <w:bookmarkStart w:id="134" w:name="_Ref36562909"/>
      <w:bookmarkStart w:id="135" w:name="_Toc92285787"/>
      <w:r>
        <w:t>Kaart</w:t>
      </w:r>
      <w:bookmarkEnd w:id="132"/>
      <w:bookmarkEnd w:id="135"/>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3"/>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M(ultipliciteit)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r w:rsidRPr="005E17A4">
              <w:t>owObject</w:t>
            </w:r>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r>
              <w:t>Kaartextent</w:t>
            </w:r>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De mapextent.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r>
              <w:t>minX</w:t>
            </w:r>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r>
              <w:t>Decimal</w:t>
            </w:r>
            <w:r w:rsidR="00610185">
              <w:t xml:space="preserve"> (20)</w:t>
            </w:r>
          </w:p>
        </w:tc>
        <w:tc>
          <w:tcPr>
            <w:tcW w:w="3402" w:type="dxa"/>
          </w:tcPr>
          <w:p w14:paraId="2CA3B0A9" w14:textId="3072B8FD" w:rsidR="00EE412F" w:rsidRPr="006D5960" w:rsidRDefault="006D5960" w:rsidP="004A2B1E">
            <w:pPr>
              <w:pStyle w:val="Tabel"/>
            </w:pPr>
            <w:r w:rsidRPr="006D5960">
              <w:t>de laagste X-coördinaat, de linkergrens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r>
              <w:t>minY</w:t>
            </w:r>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r>
              <w:t>Decimal</w:t>
            </w:r>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r>
              <w:t>maxX</w:t>
            </w:r>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r>
              <w:t>Decimal</w:t>
            </w:r>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r>
              <w:lastRenderedPageBreak/>
              <w:t>maxY</w:t>
            </w:r>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r>
              <w:t>Decimal</w:t>
            </w:r>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r>
              <w:t>Kaartlaag</w:t>
            </w:r>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Naam van de kaartlaag</w:t>
            </w:r>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Niveau waarop de kaartlaag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r>
              <w:rPr>
                <w:bCs w:val="0"/>
              </w:rPr>
              <w:t>x</w:t>
            </w:r>
            <w:r w:rsidRPr="005E17A4">
              <w:rPr>
                <w:bCs w:val="0"/>
              </w:rPr>
              <w:t>link</w:t>
            </w:r>
            <w:r>
              <w:rPr>
                <w:bCs w:val="0"/>
              </w:rPr>
              <w:t>(80)</w:t>
            </w:r>
          </w:p>
        </w:tc>
        <w:tc>
          <w:tcPr>
            <w:tcW w:w="3402" w:type="dxa"/>
          </w:tcPr>
          <w:p w14:paraId="2251C731" w14:textId="70F7CE40" w:rsidR="00583AEC" w:rsidRPr="005E17A4" w:rsidRDefault="00512087" w:rsidP="00583AEC">
            <w:pPr>
              <w:pStyle w:val="Tabel"/>
            </w:pPr>
            <w:r>
              <w:t>Verwijzing naar de activiteitlocatieaanduiding(en)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r>
              <w:rPr>
                <w:bCs w:val="0"/>
              </w:rPr>
              <w:t>x</w:t>
            </w:r>
            <w:r w:rsidRPr="005E17A4">
              <w:rPr>
                <w:bCs w:val="0"/>
              </w:rPr>
              <w:t>link</w:t>
            </w:r>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r>
              <w:t>Gebiedsaanwijzingweergave</w:t>
            </w:r>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r>
              <w:rPr>
                <w:bCs w:val="0"/>
              </w:rPr>
              <w:t>x</w:t>
            </w:r>
            <w:r w:rsidRPr="005E17A4">
              <w:rPr>
                <w:bCs w:val="0"/>
              </w:rPr>
              <w:t>link</w:t>
            </w:r>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6" w:name="_Ref38049102"/>
      <w:r w:rsidRPr="00022065">
        <w:t>* Dit mag ook een Omgevingswaarde(Ref) of een generieke NormRef zijn.</w:t>
      </w:r>
    </w:p>
    <w:p w14:paraId="23533B97" w14:textId="0E72520D" w:rsidR="00761541" w:rsidRDefault="004929C4" w:rsidP="00D7079F">
      <w:pPr>
        <w:pStyle w:val="Kop2"/>
      </w:pPr>
      <w:bookmarkStart w:id="137" w:name="_Ref39851445"/>
      <w:bookmarkStart w:id="138" w:name="XML_vrij"/>
      <w:bookmarkStart w:id="139" w:name="_Toc92285788"/>
      <w:r>
        <w:t>Vrijetekststructuur</w:t>
      </w:r>
      <w:bookmarkEnd w:id="134"/>
      <w:bookmarkEnd w:id="136"/>
      <w:bookmarkEnd w:id="137"/>
      <w:bookmarkEnd w:id="139"/>
    </w:p>
    <w:bookmarkEnd w:id="138"/>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40" w:name="_Ref66372774"/>
      <w:bookmarkStart w:id="141" w:name="XML_vrij_divisie"/>
      <w:bookmarkStart w:id="142" w:name="_Toc92285789"/>
      <w:r>
        <w:t>Divisie</w:t>
      </w:r>
      <w:bookmarkEnd w:id="140"/>
      <w:bookmarkEnd w:id="142"/>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1"/>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M(ultipliciteit)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r w:rsidRPr="005E17A4">
              <w:t>owObject</w:t>
            </w:r>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3" w:name="XML_vrij_divisietekst"/>
      <w:bookmarkStart w:id="144" w:name="_Ref39851506"/>
      <w:bookmarkStart w:id="145" w:name="_Toc92285790"/>
      <w:r>
        <w:lastRenderedPageBreak/>
        <w:t>Divisietekst</w:t>
      </w:r>
      <w:bookmarkEnd w:id="145"/>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3"/>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M(ultipliciteit)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r w:rsidRPr="005E17A4">
              <w:t>owObject</w:t>
            </w:r>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6" w:name="_Ref90035881"/>
      <w:bookmarkStart w:id="147" w:name="XML_vrij_tekstdeel"/>
      <w:bookmarkStart w:id="148" w:name="_Toc92285791"/>
      <w:r>
        <w:t>Tekstdeel</w:t>
      </w:r>
      <w:bookmarkEnd w:id="144"/>
      <w:bookmarkEnd w:id="146"/>
      <w:bookmarkEnd w:id="148"/>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7"/>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M(ultipliciteit)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r w:rsidRPr="005E17A4">
              <w:t>owObject</w:t>
            </w:r>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waardelijst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Waarde uit de waardelijst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r>
              <w:t>DivisieRef</w:t>
            </w:r>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r>
              <w:rPr>
                <w:bCs w:val="0"/>
              </w:rPr>
              <w:t>x</w:t>
            </w:r>
            <w:r w:rsidRPr="005E17A4">
              <w:rPr>
                <w:bCs w:val="0"/>
              </w:rPr>
              <w:t>link</w:t>
            </w:r>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r>
              <w:t>DivisieTekstRef</w:t>
            </w:r>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r>
              <w:rPr>
                <w:bCs w:val="0"/>
              </w:rPr>
              <w:t>x</w:t>
            </w:r>
            <w:r w:rsidRPr="005E17A4">
              <w:rPr>
                <w:bCs w:val="0"/>
              </w:rPr>
              <w:t>link</w:t>
            </w:r>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r w:rsidRPr="00C26B0B">
              <w:t>HoofdlijnRef</w:t>
            </w:r>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r>
              <w:rPr>
                <w:bCs w:val="0"/>
              </w:rPr>
              <w:t>x</w:t>
            </w:r>
            <w:r w:rsidRPr="005E17A4">
              <w:rPr>
                <w:bCs w:val="0"/>
              </w:rPr>
              <w:t>link</w:t>
            </w:r>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r>
              <w:t>KaartRef</w:t>
            </w:r>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r>
              <w:rPr>
                <w:bCs w:val="0"/>
              </w:rPr>
              <w:t>x</w:t>
            </w:r>
            <w:r w:rsidRPr="005E17A4">
              <w:rPr>
                <w:bCs w:val="0"/>
              </w:rPr>
              <w:t>link</w:t>
            </w:r>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r>
              <w:t>LocatieRef</w:t>
            </w:r>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r>
              <w:rPr>
                <w:bCs w:val="0"/>
              </w:rPr>
              <w:t>x</w:t>
            </w:r>
            <w:r w:rsidRPr="005E17A4">
              <w:rPr>
                <w:bCs w:val="0"/>
              </w:rPr>
              <w:t>link</w:t>
            </w:r>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r>
              <w:rPr>
                <w:bCs w:val="0"/>
              </w:rPr>
              <w:t>x</w:t>
            </w:r>
            <w:r w:rsidRPr="005E17A4">
              <w:rPr>
                <w:bCs w:val="0"/>
              </w:rPr>
              <w:t>link</w:t>
            </w:r>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9" w:name="_Ref39851454"/>
      <w:bookmarkStart w:id="150" w:name="XML_vrij_hoofdlijn"/>
      <w:bookmarkStart w:id="151" w:name="_Toc92285792"/>
      <w:r>
        <w:lastRenderedPageBreak/>
        <w:t>Hoofdlijn</w:t>
      </w:r>
      <w:bookmarkEnd w:id="149"/>
      <w:bookmarkEnd w:id="151"/>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0"/>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M(ultipliciteit)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r w:rsidRPr="005E17A4">
              <w:t>owObject</w:t>
            </w:r>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r w:rsidRPr="00F90580">
              <w:t>gerelateerdeHoofdlijn</w:t>
            </w:r>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r>
              <w:t>HoofdlijnRef</w:t>
            </w:r>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r>
              <w:t>X</w:t>
            </w:r>
            <w:r w:rsidR="0038708A">
              <w:t>link</w:t>
            </w:r>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2" w:name="_Ref36562621"/>
      <w:bookmarkStart w:id="153" w:name="XML_vrij_gebiedsaanwijzing"/>
      <w:bookmarkStart w:id="154" w:name="_Toc92285793"/>
      <w:r>
        <w:t>Gebiedsaanwijzing</w:t>
      </w:r>
      <w:bookmarkEnd w:id="152"/>
      <w:bookmarkEnd w:id="154"/>
    </w:p>
    <w:bookmarkEnd w:id="153"/>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5" w:name="XML_vrij_kaart"/>
      <w:bookmarkStart w:id="156" w:name="_Toc92285794"/>
      <w:r>
        <w:t>Kaart</w:t>
      </w:r>
      <w:bookmarkEnd w:id="156"/>
    </w:p>
    <w:bookmarkEnd w:id="155"/>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7" w:name="_Ref38049113"/>
      <w:bookmarkStart w:id="158" w:name="XML_regelingsgebied"/>
      <w:bookmarkStart w:id="159" w:name="_Toc92285795"/>
      <w:r>
        <w:t>Regelingsgebied</w:t>
      </w:r>
      <w:bookmarkEnd w:id="157"/>
      <w:bookmarkEnd w:id="159"/>
    </w:p>
    <w:bookmarkEnd w:id="158"/>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60" w:name="_Ref39493767"/>
      <w:bookmarkStart w:id="161" w:name="_Toc92285796"/>
      <w:r>
        <w:t>Regelingsgebied</w:t>
      </w:r>
      <w:bookmarkEnd w:id="160"/>
      <w:bookmarkEnd w:id="161"/>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M(ultipliciteit)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r w:rsidRPr="005E17A4">
              <w:t>owObject</w:t>
            </w:r>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r>
              <w:rPr>
                <w:bCs w:val="0"/>
              </w:rPr>
              <w:t>x</w:t>
            </w:r>
            <w:r w:rsidRPr="005E17A4">
              <w:rPr>
                <w:bCs w:val="0"/>
              </w:rPr>
              <w:t>link</w:t>
            </w:r>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2" w:name="_Ref52185896"/>
      <w:bookmarkStart w:id="163" w:name="XML_symbolisatieItem"/>
      <w:bookmarkStart w:id="164" w:name="_Toc92285797"/>
      <w:r>
        <w:lastRenderedPageBreak/>
        <w:t>SymbolisatieItem</w:t>
      </w:r>
      <w:bookmarkEnd w:id="162"/>
      <w:bookmarkEnd w:id="164"/>
    </w:p>
    <w:p w14:paraId="5947D64D" w14:textId="2D21BC2C" w:rsidR="007C4631" w:rsidRDefault="00A954BB" w:rsidP="00D7079F">
      <w:pPr>
        <w:pStyle w:val="Kop3"/>
      </w:pPr>
      <w:bookmarkStart w:id="165" w:name="_Ref90035892"/>
      <w:bookmarkStart w:id="166" w:name="_Toc92285798"/>
      <w:bookmarkEnd w:id="163"/>
      <w:r>
        <w:t>Symboli</w:t>
      </w:r>
      <w:r w:rsidR="004A7580">
        <w:t>satieItem</w:t>
      </w:r>
      <w:bookmarkEnd w:id="165"/>
      <w:bookmarkEnd w:id="166"/>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M(ultipliciteit)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r w:rsidRPr="005E17A4">
              <w:t>owObject</w:t>
            </w:r>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r>
              <w:t>SymbolisatieItem</w:t>
            </w:r>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r>
              <w:t>activiteitLocatieaanduidingSymbolisatie</w:t>
            </w:r>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r>
              <w:rPr>
                <w:bCs w:val="0"/>
              </w:rPr>
              <w:t>x</w:t>
            </w:r>
            <w:r w:rsidRPr="005E17A4">
              <w:rPr>
                <w:bCs w:val="0"/>
              </w:rPr>
              <w:t>link</w:t>
            </w:r>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r>
              <w:rPr>
                <w:bCs w:val="0"/>
              </w:rPr>
              <w:t>x</w:t>
            </w:r>
            <w:r w:rsidRPr="005E17A4">
              <w:rPr>
                <w:bCs w:val="0"/>
              </w:rPr>
              <w:t>link</w:t>
            </w:r>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r>
              <w:t>normwaardeSymbolisatie</w:t>
            </w:r>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r>
              <w:rPr>
                <w:bCs w:val="0"/>
              </w:rPr>
              <w:t>x</w:t>
            </w:r>
            <w:r w:rsidRPr="005E17A4">
              <w:rPr>
                <w:bCs w:val="0"/>
              </w:rPr>
              <w:t>link</w:t>
            </w:r>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de werking van het SymbolisatieItem, zie presentatiemodel TPOD.</w:t>
      </w:r>
    </w:p>
    <w:p w14:paraId="126CC8D0" w14:textId="5B510B20" w:rsidR="004E6768" w:rsidRPr="00761541" w:rsidRDefault="004E6768" w:rsidP="00D7079F">
      <w:pPr>
        <w:pStyle w:val="Kop1"/>
      </w:pPr>
      <w:bookmarkStart w:id="167" w:name="_Ref92176561"/>
      <w:bookmarkStart w:id="168" w:name="Verschillen"/>
      <w:bookmarkStart w:id="169" w:name="_Toc92285799"/>
      <w:r w:rsidRPr="00761541">
        <w:lastRenderedPageBreak/>
        <w:t>Verschillen tussen IMOW en CIMOW</w:t>
      </w:r>
      <w:bookmarkEnd w:id="167"/>
      <w:bookmarkEnd w:id="169"/>
    </w:p>
    <w:bookmarkEnd w:id="168"/>
    <w:p w14:paraId="034F1BE1" w14:textId="7A46F9A6" w:rsidR="00285655" w:rsidRPr="00022065" w:rsidRDefault="004E6768" w:rsidP="00022065">
      <w:r w:rsidRPr="00022065">
        <w:t xml:space="preserve">De verschillen tussen het IMOW en CIMOW worden geduid </w:t>
      </w:r>
      <w:r w:rsidR="00475C30" w:rsidRPr="00022065">
        <w:t>in twee verschillende subparagrafen,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70" w:name="_Ref42871433"/>
      <w:bookmarkStart w:id="171" w:name="Verschillen_CIMOW"/>
    </w:p>
    <w:p w14:paraId="19F408D9" w14:textId="0CED3067" w:rsidR="00CD5BC2" w:rsidRPr="000143E4" w:rsidRDefault="00CD5BC2" w:rsidP="00D7079F">
      <w:pPr>
        <w:pStyle w:val="Kop2"/>
      </w:pPr>
      <w:bookmarkStart w:id="172" w:name="_Ref92176279"/>
      <w:bookmarkStart w:id="173" w:name="_Ref92188393"/>
      <w:bookmarkStart w:id="174" w:name="_Toc92285800"/>
      <w:r w:rsidRPr="000143E4">
        <w:t>CIMOW-aspecten niet in IMOW</w:t>
      </w:r>
      <w:bookmarkEnd w:id="170"/>
      <w:bookmarkEnd w:id="172"/>
      <w:bookmarkEnd w:id="173"/>
      <w:bookmarkEnd w:id="174"/>
    </w:p>
    <w:bookmarkEnd w:id="171"/>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r>
        <w:t>Regeltekst.</w:t>
      </w:r>
      <w:r w:rsidR="00473B01" w:rsidRPr="00583AEC">
        <w:t>Werkingsgebied</w:t>
      </w:r>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r>
        <w:t>Activiteit.Locatie – hierin zit de locaties waar de activiteit gereguleerd wordt, deze wordt niet aangeleverd via IMOW, maar wordt afgeleid vanuit de activiteitlocatieaanduidingen.</w:t>
      </w:r>
    </w:p>
    <w:p w14:paraId="6365E0AB" w14:textId="0DB18E35" w:rsidR="00473B01" w:rsidRPr="00583AEC" w:rsidRDefault="00583AEC" w:rsidP="009572A3">
      <w:pPr>
        <w:pStyle w:val="Opsommingtekens1"/>
      </w:pPr>
      <w:r>
        <w:t>Regeltekst.</w:t>
      </w:r>
      <w:r w:rsidR="00473B01" w:rsidRPr="00583AEC">
        <w:t xml:space="preserve">Omschrijving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r w:rsidR="002D49BB">
        <w:t>DocumentComponenten</w:t>
      </w:r>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5" w:name="_Ref42871428"/>
      <w:bookmarkStart w:id="176" w:name="Verschillen_IMOW"/>
      <w:bookmarkStart w:id="177" w:name="_Toc92285801"/>
      <w:r w:rsidRPr="00DE6710">
        <w:t>IMOW-aspecten niet in CIMOW</w:t>
      </w:r>
      <w:bookmarkEnd w:id="175"/>
      <w:bookmarkEnd w:id="177"/>
    </w:p>
    <w:bookmarkEnd w:id="176"/>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r w:rsidRPr="00BA1E91">
        <w:rPr>
          <w:rFonts w:cs="Arial"/>
          <w:szCs w:val="20"/>
        </w:rPr>
        <w:t>OWobject</w:t>
      </w:r>
      <w:r w:rsidR="000F4BE7" w:rsidRPr="00BA1E91">
        <w:rPr>
          <w:rFonts w:cs="Arial"/>
          <w:szCs w:val="20"/>
        </w:rPr>
        <w:t xml:space="preserve"> en OPobject</w:t>
      </w:r>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(OWobject en OPobject)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XSD’s. </w:t>
      </w:r>
      <w:r w:rsidR="00744924" w:rsidRPr="00022065">
        <w:t>D</w:t>
      </w:r>
      <w:r w:rsidR="00A60246" w:rsidRPr="00022065">
        <w:t xml:space="preserve">e type gebiedsaanwijzingen kunnen worden meegegeven door </w:t>
      </w:r>
      <w:r w:rsidR="008571DA" w:rsidRPr="00022065">
        <w:t>het attribuut ‘TypeGebiedsaanwijzing’. De groepen die je kunt selecteren volgen vervolgens uit de verschillende waardelijsten van de specifieke ‘gebiedsaanwijzingstypen’.</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e XSD’s.</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r w:rsidRPr="00F81CB0">
        <w:t xml:space="preserve">Geometrie.geometrie: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19107 geometrietype GM_Object. In de Locatie</w:t>
      </w:r>
      <w:r w:rsidR="00841FD9" w:rsidRPr="00022065">
        <w:t>-</w:t>
      </w:r>
      <w:r w:rsidR="00F00465" w:rsidRPr="00022065">
        <w:t>objecten wordt middels een constraint aangegeven wat de beperking op dit algemene type is</w:t>
      </w:r>
      <w:r w:rsidR="002F44AE" w:rsidRPr="00022065">
        <w:t>.</w:t>
      </w:r>
    </w:p>
    <w:p w14:paraId="2577D13E" w14:textId="422A0663" w:rsidR="00F0462C" w:rsidRDefault="00F0462C" w:rsidP="00753695">
      <w:pPr>
        <w:pStyle w:val="Kop1"/>
      </w:pPr>
      <w:bookmarkStart w:id="178" w:name="_Ref69207263"/>
      <w:bookmarkStart w:id="179" w:name="OP"/>
      <w:bookmarkStart w:id="180" w:name="_Toc92285802"/>
      <w:r w:rsidRPr="00884A92">
        <w:lastRenderedPageBreak/>
        <w:t>OP-aspecten relevant voor IMOW</w:t>
      </w:r>
      <w:bookmarkEnd w:id="178"/>
      <w:bookmarkEnd w:id="180"/>
    </w:p>
    <w:bookmarkEnd w:id="179"/>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De ConsolidatieInformatie uit de Regeling</w:t>
      </w:r>
    </w:p>
    <w:p w14:paraId="7F96EB03" w14:textId="77777777" w:rsidR="00D023D4" w:rsidRPr="00BA1E91" w:rsidRDefault="00D023D4" w:rsidP="00DB3379">
      <w:pPr>
        <w:pStyle w:val="Opsommingnummers1"/>
      </w:pPr>
      <w:r w:rsidRPr="00BA1E91">
        <w:t xml:space="preserve">De GIO’s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81" w:name="OP_Regeling"/>
      <w:bookmarkStart w:id="182" w:name="_Toc92285803"/>
      <w:r w:rsidRPr="00753695">
        <w:t>De Regeling en diens Artikelen/Leden/Divisies</w:t>
      </w:r>
      <w:bookmarkEnd w:id="182"/>
    </w:p>
    <w:bookmarkEnd w:id="181"/>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wordt middels het attribuut WorkIDRegeling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zit het wId-attribuut, hierin staat de identificatie van het artikel/lid of de divisie aan de OP-kant. Zodoende zijn alle OW-objecten die gekoppeld zijn aan een bepaalde Regeltekst of Divisie terug te vinden in een bepaald deel van een Regeling.</w:t>
      </w:r>
      <w:bookmarkStart w:id="183" w:name="OP_ConsolidatieInformatie"/>
    </w:p>
    <w:p w14:paraId="0B404AC6" w14:textId="468658F8" w:rsidR="00D023D4" w:rsidRPr="00884A92" w:rsidRDefault="00D023D4" w:rsidP="00753695">
      <w:pPr>
        <w:pStyle w:val="Kop2"/>
      </w:pPr>
      <w:bookmarkStart w:id="184" w:name="_Toc92285804"/>
      <w:r w:rsidRPr="00884A92">
        <w:t>ConsolidatieInformatie</w:t>
      </w:r>
      <w:bookmarkEnd w:id="184"/>
    </w:p>
    <w:bookmarkEnd w:id="183"/>
    <w:p w14:paraId="57D70927" w14:textId="77777777" w:rsidR="00C24B3E" w:rsidRPr="00022065" w:rsidRDefault="00D023D4" w:rsidP="00022065">
      <w:r w:rsidRPr="00022065">
        <w:t>De ConsolidatieInformatie wordt meegegeven aan de OP-kant, maar bepaalt hoe de OW-objecten geversioneerd worden in het DSO. De daadwerkelijke documentatie van ConsolidatieInformatie is te vinden in de bijbehorende OP-documentatie, dit is een extract.</w:t>
      </w:r>
    </w:p>
    <w:p w14:paraId="3C81386A" w14:textId="6073DC4B" w:rsidR="00D023D4" w:rsidRPr="00022065" w:rsidRDefault="00D023D4" w:rsidP="00022065">
      <w:r w:rsidRPr="00022065">
        <w:t>Hieronder een korte opbouw van de structuur van de ConsolidatieInformatie:</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M(ultipliciteit)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r w:rsidRPr="00D023D4">
              <w:rPr>
                <w:bCs w:val="0"/>
              </w:rPr>
              <w:t>ConsolidatieInformatie</w:t>
            </w:r>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r w:rsidRPr="00D023D4">
              <w:rPr>
                <w:bCs w:val="0"/>
              </w:rPr>
              <w:t>BeoogdeRegelgeving</w:t>
            </w:r>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r w:rsidRPr="00D023D4">
              <w:rPr>
                <w:bCs w:val="0"/>
              </w:rPr>
              <w:t>BeoogdeRegeling</w:t>
            </w:r>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de expression-id van de RegelingVersie</w:t>
            </w:r>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r w:rsidRPr="00D023D4">
              <w:rPr>
                <w:bCs w:val="0"/>
              </w:rPr>
              <w:t>eId</w:t>
            </w:r>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de eId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r w:rsidRPr="00D023D4">
              <w:rPr>
                <w:bCs w:val="0"/>
              </w:rPr>
              <w:t>BeoogdInformatieobject</w:t>
            </w:r>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r w:rsidRPr="00D023D4">
              <w:rPr>
                <w:bCs w:val="0"/>
              </w:rPr>
              <w:t>instrumentVersie</w:t>
            </w:r>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de expression-id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r w:rsidRPr="00D023D4">
              <w:rPr>
                <w:bCs w:val="0"/>
              </w:rPr>
              <w:t>eId</w:t>
            </w:r>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de componentnaam (van de regeling) + # + het eId van de ExtIoRef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r w:rsidRPr="00D023D4">
              <w:rPr>
                <w:bCs w:val="0"/>
              </w:rPr>
              <w:t>soortTijdstempel</w:t>
            </w:r>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r w:rsidRPr="00D023D4">
              <w:rPr>
                <w:bCs w:val="0"/>
                <w:u w:val="single"/>
              </w:rPr>
              <w:t>juridischWerkendVanaf</w:t>
            </w:r>
            <w:r w:rsidRPr="00D023D4">
              <w:rPr>
                <w:bCs w:val="0"/>
              </w:rPr>
              <w:t xml:space="preserve"> en </w:t>
            </w:r>
            <w:r w:rsidRPr="00D023D4">
              <w:rPr>
                <w:bCs w:val="0"/>
                <w:u w:val="single"/>
              </w:rPr>
              <w:t>geldigVanaf</w:t>
            </w:r>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r w:rsidRPr="00D023D4">
              <w:rPr>
                <w:bCs w:val="0"/>
              </w:rPr>
              <w:t>eId</w:t>
            </w:r>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De eId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(Het DSO legt drie type tijdstempels vast, namelijk juridischWerkendVanaf, geldigVanaf, en beschikbaarOp, met name beschikbaarOp wordt geregistreerd in het DSO op het moment dat informatie aangeleverd is.)</w:t>
      </w:r>
    </w:p>
    <w:p w14:paraId="2A64235E" w14:textId="77777777" w:rsidR="00D023D4" w:rsidRDefault="00D023D4" w:rsidP="00753695">
      <w:pPr>
        <w:pStyle w:val="Kop2"/>
      </w:pPr>
      <w:bookmarkStart w:id="185" w:name="OP_Informatieobjecten"/>
      <w:bookmarkStart w:id="186" w:name="_Toc92285805"/>
      <w:r>
        <w:t>OP-informatieobjecten</w:t>
      </w:r>
      <w:bookmarkEnd w:id="186"/>
    </w:p>
    <w:bookmarkEnd w:id="185"/>
    <w:p w14:paraId="3BE93379" w14:textId="40624829" w:rsidR="00285655" w:rsidRPr="00022065" w:rsidRDefault="00D023D4" w:rsidP="00022065">
      <w:r w:rsidRPr="00022065">
        <w:t>Er zijn twee soorten informatieobjecten die aangeleverd kunnen worden in de OP-standaard, namelijk PDF-documenten en geografische informatieobjecten (GIO’s). In deze en de volgende paragrafen wordt voornamelijk ingegaan op de GIO’s,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een attribuut GeometrieRef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7" w:name="OP_GIOs"/>
      <w:bookmarkStart w:id="188" w:name="_Toc92285806"/>
      <w:r w:rsidRPr="00884A92">
        <w:t>GIO’s</w:t>
      </w:r>
      <w:bookmarkEnd w:id="188"/>
    </w:p>
    <w:bookmarkEnd w:id="187"/>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Er zijn twee type GIO’s, namelijk: GIO’s inclusief informatie over normen (Norm-GIO’s) en GIO’s exclusief informatie over normen (GIO’s).</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M(ultipliciteit)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r w:rsidRPr="00D023D4">
              <w:rPr>
                <w:bCs w:val="0"/>
              </w:rPr>
              <w:t>GeoInformatieObjectVaststelling</w:t>
            </w:r>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r w:rsidRPr="00D023D4">
              <w:rPr>
                <w:bCs w:val="0"/>
              </w:rPr>
              <w:t>GeografischeContext</w:t>
            </w:r>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r w:rsidRPr="00D023D4">
              <w:rPr>
                <w:bCs w:val="0"/>
              </w:rPr>
              <w:t>achtergrondVerwijzing</w:t>
            </w:r>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r w:rsidRPr="00D023D4">
              <w:rPr>
                <w:bCs w:val="0"/>
              </w:rPr>
              <w:t>achtergrondActualiteit</w:t>
            </w:r>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r w:rsidRPr="00D023D4">
              <w:rPr>
                <w:bCs w:val="0"/>
              </w:rPr>
              <w:t>vastgesteldeVersie</w:t>
            </w:r>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r w:rsidRPr="00D023D4">
              <w:rPr>
                <w:bCs w:val="0"/>
              </w:rPr>
              <w:t>GeoInformatieObjectVersie</w:t>
            </w:r>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r w:rsidRPr="00D023D4">
              <w:rPr>
                <w:bCs w:val="0"/>
              </w:rPr>
              <w:t>FRBRWork</w:t>
            </w:r>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r w:rsidRPr="00D023D4">
              <w:rPr>
                <w:bCs w:val="0"/>
              </w:rPr>
              <w:t>FRBRExpression</w:t>
            </w:r>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r w:rsidRPr="00D023D4">
              <w:rPr>
                <w:bCs w:val="0"/>
              </w:rPr>
              <w:t>groepID</w:t>
            </w:r>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r w:rsidRPr="00D023D4">
              <w:rPr>
                <w:bCs w:val="0"/>
              </w:rPr>
              <w:t>id</w:t>
            </w:r>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r w:rsidRPr="00D023D4">
              <w:rPr>
                <w:bCs w:val="0"/>
              </w:rPr>
              <w:t>gml()</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geometrieReferentie ‘d0993715-c485-4e63-b35d-8f68c3cbee3b’ mag in meerdere GIO’s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Norm-GIO’s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3"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9" w:name="OP_NormGIOs"/>
    </w:p>
    <w:p w14:paraId="2AEF2337" w14:textId="67A4184C" w:rsidR="00D023D4" w:rsidRDefault="00D023D4" w:rsidP="00753695">
      <w:pPr>
        <w:pStyle w:val="Kop2"/>
      </w:pPr>
      <w:bookmarkStart w:id="190" w:name="_Toc92285807"/>
      <w:r w:rsidRPr="00884A92">
        <w:t>Norm-GIO’s</w:t>
      </w:r>
      <w:bookmarkEnd w:id="190"/>
    </w:p>
    <w:bookmarkEnd w:id="189"/>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M(ultipliciteit)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r w:rsidRPr="00D023D4">
              <w:rPr>
                <w:bCs w:val="0"/>
              </w:rPr>
              <w:t>GeoInformatieObjectVaststelling</w:t>
            </w:r>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r w:rsidRPr="00D023D4">
              <w:rPr>
                <w:bCs w:val="0"/>
              </w:rPr>
              <w:t>GeografischeContext</w:t>
            </w:r>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r w:rsidR="00D023D4" w:rsidRPr="00D023D4">
              <w:rPr>
                <w:bCs w:val="0"/>
              </w:rPr>
              <w:t>achtergrondVerwijzing</w:t>
            </w:r>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r w:rsidRPr="00D023D4">
              <w:rPr>
                <w:bCs w:val="0"/>
              </w:rPr>
              <w:t>achtergrondActualiteit</w:t>
            </w:r>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r w:rsidRPr="00D023D4">
              <w:rPr>
                <w:bCs w:val="0"/>
              </w:rPr>
              <w:t>vastgesteldeVersie</w:t>
            </w:r>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r w:rsidRPr="00D023D4">
              <w:rPr>
                <w:bCs w:val="0"/>
              </w:rPr>
              <w:t>GeoInformatieObjectVersie</w:t>
            </w:r>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r w:rsidRPr="00D023D4">
              <w:rPr>
                <w:bCs w:val="0"/>
              </w:rPr>
              <w:t>FRBRWork</w:t>
            </w:r>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r w:rsidRPr="00D023D4">
              <w:rPr>
                <w:bCs w:val="0"/>
              </w:rPr>
              <w:t>FRBRExpression</w:t>
            </w:r>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r w:rsidRPr="00D023D4">
              <w:rPr>
                <w:bCs w:val="0"/>
              </w:rPr>
              <w:t>eenheidid</w:t>
            </w:r>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De URI uit waardelijst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r w:rsidRPr="00D023D4">
              <w:rPr>
                <w:bCs w:val="0"/>
              </w:rPr>
              <w:t>eenheidlabel</w:t>
            </w:r>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r w:rsidRPr="00D023D4">
              <w:rPr>
                <w:bCs w:val="0"/>
              </w:rPr>
              <w:t>normid</w:t>
            </w:r>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De URI uit waardelijst ‘TypeNorm’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r w:rsidRPr="00D023D4">
              <w:rPr>
                <w:bCs w:val="0"/>
              </w:rPr>
              <w:lastRenderedPageBreak/>
              <w:t>id</w:t>
            </w:r>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r w:rsidRPr="00D023D4">
              <w:rPr>
                <w:bCs w:val="0"/>
              </w:rPr>
              <w:t>gml()</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r w:rsidRPr="00D023D4">
              <w:rPr>
                <w:bCs w:val="0"/>
              </w:rPr>
              <w:t>kwantitatieveNormwaarde</w:t>
            </w:r>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r w:rsidRPr="00D023D4">
              <w:rPr>
                <w:bCs w:val="0"/>
              </w:rPr>
              <w:t>Decimal</w:t>
            </w:r>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r w:rsidRPr="00D023D4">
              <w:rPr>
                <w:bCs w:val="0"/>
              </w:rPr>
              <w:t>kwalitatieveNormwaarde</w:t>
            </w:r>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4" w:history="1">
        <w:r w:rsidRPr="00DB3379">
          <w:rPr>
            <w:rStyle w:val="Hyperlink"/>
          </w:rPr>
          <w:t>de OP-documentatie over het geografische deel van de GIO</w:t>
        </w:r>
      </w:hyperlink>
    </w:p>
    <w:p w14:paraId="639AF62F" w14:textId="2B91FFF2" w:rsidR="006C67F5" w:rsidRDefault="00BC39C3" w:rsidP="00BC39C3">
      <w:pPr>
        <w:pStyle w:val="Kop2"/>
      </w:pPr>
      <w:bookmarkStart w:id="191" w:name="OP_GIOrichtlijn"/>
      <w:bookmarkStart w:id="192" w:name="_Toc92285808"/>
      <w:r>
        <w:t>Richtlijn voor het maken van GIO’s o.b.v. OW-objecten</w:t>
      </w:r>
      <w:bookmarkEnd w:id="192"/>
    </w:p>
    <w:bookmarkEnd w:id="191"/>
    <w:p w14:paraId="5AF6648A" w14:textId="02CEA3C8" w:rsidR="00285655" w:rsidRPr="00022065" w:rsidRDefault="00BC39C3" w:rsidP="00022065">
      <w:r w:rsidRPr="00022065">
        <w:t>In deze paragraaf wordt toegelicht welke</w:t>
      </w:r>
      <w:r w:rsidR="00EF1C20" w:rsidRPr="00022065">
        <w:t xml:space="preserve"> richtlijnen er zijn voor het maken van GIO’s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te werken naar hoe je vanuit OW naar GIO’s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Richtlijn voor OW-objecten i.r.t. GIO’s</w:t>
      </w:r>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Norm-GIO’s</w:t>
      </w:r>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In het geval dat één IMOW-Gebied in meerdere Gebiedengroepen zit, zou de Locatie ook in meerdere GIO’s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3" w:name="_Ref69207272"/>
      <w:bookmarkStart w:id="194" w:name="Muteren"/>
      <w:bookmarkStart w:id="195" w:name="_Toc92285809"/>
      <w:r>
        <w:lastRenderedPageBreak/>
        <w:t>Muteren met het IMOW</w:t>
      </w:r>
      <w:bookmarkEnd w:id="193"/>
      <w:bookmarkEnd w:id="195"/>
    </w:p>
    <w:bookmarkEnd w:id="194"/>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over het backup-scenario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6" w:name="_Ref74325245"/>
      <w:bookmarkStart w:id="197" w:name="Muteren_uitgangspunten"/>
      <w:bookmarkStart w:id="198" w:name="_Toc92285810"/>
      <w:r>
        <w:t>Uitgangspunten relevant voor muteren</w:t>
      </w:r>
      <w:bookmarkEnd w:id="196"/>
      <w:bookmarkEnd w:id="198"/>
    </w:p>
    <w:bookmarkEnd w:id="197"/>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9" w:name="Muteren_uitgangspunt_alleengewijzigd"/>
      <w:bookmarkStart w:id="200" w:name="_Toc92285811"/>
      <w:r>
        <w:t>Stuur alleen gegevens op die gewijzigd zijn</w:t>
      </w:r>
      <w:bookmarkEnd w:id="200"/>
    </w:p>
    <w:bookmarkEnd w:id="199"/>
    <w:p w14:paraId="2606E535" w14:textId="6199F8C0" w:rsidR="00285655" w:rsidRPr="00022065" w:rsidRDefault="00F74E08" w:rsidP="00022065">
      <w:r w:rsidRPr="00022065">
        <w:t>Dit uitgangspunt geeft aan da</w:t>
      </w:r>
      <w:r w:rsidR="0033758A" w:rsidRPr="00022065">
        <w:t xml:space="preserve">t bij zowel gegevens vanuit de OP-standaard (zoals Besluiten, GIO’s,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01" w:name="Muteren_uitgangspunt_verwijderexpliciet"/>
      <w:bookmarkStart w:id="202" w:name="_Toc92285812"/>
      <w:r>
        <w:t>Verwijder expliciet gegevens die niet meer gebruikt worden</w:t>
      </w:r>
      <w:bookmarkEnd w:id="202"/>
    </w:p>
    <w:bookmarkEnd w:id="201"/>
    <w:p w14:paraId="3613E9C3" w14:textId="00BD60A8" w:rsidR="00285655" w:rsidRPr="00022065" w:rsidRDefault="000359DF" w:rsidP="00022065">
      <w:r w:rsidRPr="00022065">
        <w:t xml:space="preserve">Dit uitgangspunt geeft aan dat bij zowel gegevens uit de OP-standaard (zoals GIO’s,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-kant gebeurt dit middels intrekkingen van de instrumentVersies</w:t>
      </w:r>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3" w:name="Muteren_uitgangspunt_wijzigenobjecten"/>
      <w:bookmarkStart w:id="204" w:name="_Toc92285813"/>
      <w:r>
        <w:t>Een wijziging van een object zorgt voor een nieuwe versie van het object</w:t>
      </w:r>
      <w:bookmarkEnd w:id="204"/>
    </w:p>
    <w:bookmarkEnd w:id="203"/>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De tijdstempels vanuit de ConsolidatieInformatie van het Besluit bepalen wanneer bepaalde OW-informatie juridisch werkend is.</w:t>
      </w:r>
    </w:p>
    <w:p w14:paraId="541A3B4E" w14:textId="77777777" w:rsidR="00014862" w:rsidRDefault="00014862" w:rsidP="00014862">
      <w:pPr>
        <w:pStyle w:val="Kop2"/>
      </w:pPr>
      <w:bookmarkStart w:id="205" w:name="_Ref74325259"/>
      <w:bookmarkStart w:id="206" w:name="Muteren_regulier"/>
      <w:bookmarkStart w:id="207" w:name="_Toc92285814"/>
      <w:r>
        <w:t>(reguliere) wijzigingsbesluiten</w:t>
      </w:r>
      <w:bookmarkEnd w:id="205"/>
      <w:bookmarkEnd w:id="207"/>
    </w:p>
    <w:bookmarkEnd w:id="206"/>
    <w:p w14:paraId="4759D136" w14:textId="6BF88A4F" w:rsidR="000A5157" w:rsidRPr="00022065" w:rsidRDefault="00014862" w:rsidP="00022065">
      <w:r w:rsidRPr="00022065">
        <w:t>Bij een wijzigingsbesluit ho</w:t>
      </w:r>
      <w:r w:rsidR="0045154A" w:rsidRPr="00022065">
        <w:t xml:space="preserve">ort doorgaans een RegelingMutatie met hierin </w:t>
      </w:r>
      <w:r w:rsidR="00054679" w:rsidRPr="00022065">
        <w:t xml:space="preserve">allerlei mutatieacties. Deze staan beschreven op de documentatiepagina </w:t>
      </w:r>
      <w:r w:rsidR="000C56D7" w:rsidRPr="00022065">
        <w:t xml:space="preserve">over </w:t>
      </w:r>
      <w:hyperlink r:id="rId27" w:history="1">
        <w:r w:rsidR="000C56D7" w:rsidRPr="00022065">
          <w:t>renvooieren</w:t>
        </w:r>
      </w:hyperlink>
      <w:r w:rsidR="007E681B" w:rsidRPr="00022065">
        <w:t xml:space="preserve"> en </w:t>
      </w:r>
      <w:hyperlink r:id="rId28"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8" w:name="Muteren_regulier_nieuwobject"/>
      <w:bookmarkStart w:id="209" w:name="_Toc92285815"/>
      <w:r>
        <w:t>Nieuw object</w:t>
      </w:r>
      <w:bookmarkEnd w:id="209"/>
    </w:p>
    <w:bookmarkEnd w:id="208"/>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10" w:name="Muteren_regulier_wijzigenobject"/>
      <w:bookmarkStart w:id="211" w:name="_Toc92285816"/>
      <w:r>
        <w:t xml:space="preserve">Wijziging van </w:t>
      </w:r>
      <w:r w:rsidR="00BF3292">
        <w:t xml:space="preserve">een </w:t>
      </w:r>
      <w:r>
        <w:t>object</w:t>
      </w:r>
      <w:bookmarkEnd w:id="211"/>
    </w:p>
    <w:bookmarkEnd w:id="210"/>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directeMutaties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ActiviteitLocatieaanduiding – deze moet altijd gewijzigd worden vanuit een RegelVoorIedereen</w:t>
      </w:r>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r w:rsidRPr="000A5167">
        <w:t>Kaartlaag – deze moet altijd gewijzigd worden vanuit een Kaart.</w:t>
      </w:r>
    </w:p>
    <w:p w14:paraId="2C21DC35" w14:textId="6A156450" w:rsidR="00BF3292" w:rsidRDefault="00BF3292" w:rsidP="00B02C29">
      <w:pPr>
        <w:pStyle w:val="Kop3"/>
      </w:pPr>
      <w:bookmarkStart w:id="212" w:name="Muteren_regulier_beëindigenobject"/>
      <w:bookmarkStart w:id="213" w:name="_Toc92285817"/>
      <w:r>
        <w:lastRenderedPageBreak/>
        <w:t>Beëindigen van object</w:t>
      </w:r>
      <w:bookmarkEnd w:id="213"/>
    </w:p>
    <w:bookmarkEnd w:id="212"/>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4" w:name="_Ref74325284"/>
      <w:bookmarkStart w:id="215" w:name="Muteren_intrekkenvervangen"/>
    </w:p>
    <w:p w14:paraId="66DA0DC5" w14:textId="35E6F706" w:rsidR="002368A1" w:rsidRDefault="005C308E" w:rsidP="008C122D">
      <w:pPr>
        <w:pStyle w:val="Kop2"/>
      </w:pPr>
      <w:bookmarkStart w:id="216" w:name="_Ref90035667"/>
      <w:bookmarkStart w:id="217" w:name="_Toc92285818"/>
      <w:r>
        <w:t>Intrekken en vervangen</w:t>
      </w:r>
      <w:bookmarkEnd w:id="214"/>
      <w:bookmarkEnd w:id="216"/>
      <w:bookmarkEnd w:id="217"/>
    </w:p>
    <w:bookmarkEnd w:id="215"/>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8" w:name="_Ref90035660"/>
      <w:bookmarkStart w:id="219" w:name="_Toc92285819"/>
      <w:r>
        <w:t>Werking van Intrekken en vervangen</w:t>
      </w:r>
      <w:bookmarkEnd w:id="218"/>
      <w:bookmarkEnd w:id="219"/>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RegelingVersieInformatie op te sturen, het is </w:t>
      </w:r>
      <w:r w:rsidR="00782834" w:rsidRPr="000A5167">
        <w:t>vanuit STOP verboden</w:t>
      </w:r>
      <w:r w:rsidRPr="000A5167">
        <w:t xml:space="preserve"> om de RegelingVersieInformatie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o.b.v. de FRBRWork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als er geen tijdelijkDeel bij de Regeling hoort.</w:t>
      </w:r>
    </w:p>
    <w:p w14:paraId="2383E5F2" w14:textId="3FD079B1" w:rsidR="004B185E" w:rsidRPr="00022065" w:rsidRDefault="00FC1B73" w:rsidP="00022065">
      <w:r w:rsidRPr="00022065">
        <w:t>(“OZON1033 Intrekken/Vervangen van een RegelingVersie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tijdelijkDelen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20" w:name="_Ref90035678"/>
      <w:bookmarkStart w:id="221" w:name="_Toc92285820"/>
      <w:r>
        <w:t>Integrale tekstvervanging</w:t>
      </w:r>
      <w:bookmarkEnd w:id="220"/>
      <w:bookmarkEnd w:id="221"/>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(Work)ID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(RegelingVrijetekst)</w:t>
      </w:r>
      <w:r w:rsidRPr="00022065">
        <w:t>.</w:t>
      </w:r>
      <w:bookmarkStart w:id="222" w:name="_Ref74325602"/>
      <w:bookmarkStart w:id="223" w:name="Muteren_directemutaties"/>
    </w:p>
    <w:p w14:paraId="57FC25F3" w14:textId="7F197054" w:rsidR="005C308E" w:rsidRDefault="005C308E" w:rsidP="008C122D">
      <w:pPr>
        <w:pStyle w:val="Kop2"/>
      </w:pPr>
      <w:bookmarkStart w:id="224" w:name="_Ref92188735"/>
      <w:bookmarkStart w:id="225" w:name="_Ref92188852"/>
      <w:bookmarkStart w:id="226" w:name="_Toc92285821"/>
      <w:r>
        <w:t>Directe mutaties</w:t>
      </w:r>
      <w:bookmarkEnd w:id="222"/>
      <w:bookmarkEnd w:id="224"/>
      <w:bookmarkEnd w:id="225"/>
      <w:bookmarkEnd w:id="226"/>
    </w:p>
    <w:bookmarkEnd w:id="223"/>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(directeMutatieOpdracht).</w:t>
      </w:r>
    </w:p>
    <w:p w14:paraId="0EFB2ED8" w14:textId="1494E054" w:rsidR="00285655" w:rsidRPr="00022065" w:rsidRDefault="000F47AE" w:rsidP="00022065">
      <w:r w:rsidRPr="00022065">
        <w:t>Bij een directeMutatieOpdracht</w:t>
      </w:r>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directeMutatieOpdracht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OW-Divisies/OW-DivisieTeksten, als de verwijzing naar de divisie/de divisietekst wordt aangepast, dan heeft dit waarschijnlijk ook invloed op de Regeling zelf.</w:t>
      </w:r>
      <w:bookmarkStart w:id="227" w:name="_Ref74325613"/>
      <w:bookmarkStart w:id="228" w:name="Muteren_ontwerp"/>
    </w:p>
    <w:p w14:paraId="14B88163" w14:textId="095E9AC5" w:rsidR="00F74E08" w:rsidRDefault="00FA3ABD" w:rsidP="00FA3ABD">
      <w:pPr>
        <w:pStyle w:val="Kop2"/>
      </w:pPr>
      <w:bookmarkStart w:id="229" w:name="_Ref92176455"/>
      <w:bookmarkStart w:id="230" w:name="_Ref92188749"/>
      <w:bookmarkStart w:id="231" w:name="_Toc92285822"/>
      <w:r>
        <w:t>Ontwerp-objecten</w:t>
      </w:r>
      <w:bookmarkEnd w:id="227"/>
      <w:bookmarkEnd w:id="229"/>
      <w:bookmarkEnd w:id="230"/>
      <w:bookmarkEnd w:id="231"/>
    </w:p>
    <w:bookmarkEnd w:id="228"/>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ConsolidatieInformatie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2" w:name="Muteren_ontwerp_initieel"/>
      <w:bookmarkStart w:id="233" w:name="_Toc92285823"/>
      <w:r>
        <w:t>Initieel ontwerpbesluit</w:t>
      </w:r>
      <w:bookmarkEnd w:id="233"/>
    </w:p>
    <w:bookmarkEnd w:id="232"/>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Daarnaast wordt ook verwacht dat een juridische regel (regel voor iedereen, incl. activiteitlocatieaanduiding)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4" w:name="Muteren_ontwerp_wijzigen"/>
      <w:bookmarkStart w:id="235" w:name="_Toc92285824"/>
      <w:r>
        <w:lastRenderedPageBreak/>
        <w:t>Ontwerpwijzigingsbesluit</w:t>
      </w:r>
      <w:bookmarkEnd w:id="235"/>
    </w:p>
    <w:bookmarkEnd w:id="234"/>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7C2B9FA3" w:rsidR="00CD4A4C" w:rsidRPr="00022065"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sectPr w:rsidR="00CD4A4C" w:rsidRPr="00022065" w:rsidSect="00372555">
      <w:headerReference w:type="default" r:id="rId32"/>
      <w:footerReference w:type="default" r:id="rId33"/>
      <w:headerReference w:type="first" r:id="rId34"/>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6DDC9" w14:textId="77777777" w:rsidR="00550656" w:rsidRDefault="00550656" w:rsidP="00081E1C">
      <w:r>
        <w:separator/>
      </w:r>
    </w:p>
  </w:endnote>
  <w:endnote w:type="continuationSeparator" w:id="0">
    <w:p w14:paraId="621E6EDE" w14:textId="77777777" w:rsidR="00550656" w:rsidRDefault="00550656" w:rsidP="00081E1C">
      <w:r>
        <w:continuationSeparator/>
      </w:r>
    </w:p>
  </w:endnote>
  <w:endnote w:type="continuationNotice" w:id="1">
    <w:p w14:paraId="6B6557EB" w14:textId="77777777" w:rsidR="00550656" w:rsidRDefault="00550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r w:rsidR="00D55AA6">
      <w:fldChar w:fldCharType="begin"/>
    </w:r>
    <w:r w:rsidR="00D55AA6">
      <w:instrText xml:space="preserve"> NUMPAGES   \</w:instrText>
    </w:r>
    <w:r w:rsidR="00D55AA6">
      <w:instrText xml:space="preserve">* MERGEFORMAT </w:instrText>
    </w:r>
    <w:r w:rsidR="00D55AA6">
      <w:fldChar w:fldCharType="separate"/>
    </w:r>
    <w:r w:rsidRPr="00022065">
      <w:t>47</w:t>
    </w:r>
    <w:r w:rsidR="00D55A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862DB" w14:textId="77777777" w:rsidR="00550656" w:rsidRDefault="00550656" w:rsidP="00081E1C">
      <w:r>
        <w:separator/>
      </w:r>
    </w:p>
  </w:footnote>
  <w:footnote w:type="continuationSeparator" w:id="0">
    <w:p w14:paraId="6B1BED89" w14:textId="77777777" w:rsidR="00550656" w:rsidRDefault="00550656" w:rsidP="00081E1C">
      <w:r>
        <w:continuationSeparator/>
      </w:r>
    </w:p>
  </w:footnote>
  <w:footnote w:type="continuationNotice" w:id="1">
    <w:p w14:paraId="7764E3D3" w14:textId="77777777" w:rsidR="00550656" w:rsidRDefault="00550656"/>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CE1CFE7" w:rsidR="007C7F0C" w:rsidRPr="00022065" w:rsidRDefault="00D55AA6" w:rsidP="00022065">
          <w:r>
            <w:fldChar w:fldCharType="begin"/>
          </w:r>
          <w:r>
            <w:instrText xml:space="preserve"> DOCVARIABLE  ID04 </w:instrText>
          </w:r>
          <w:r>
            <w:fldChar w:fldCharType="separate"/>
          </w:r>
          <w:r>
            <w:t>2.0.1</w:t>
          </w:r>
          <w:r>
            <w:fldChar w:fldCharType="end"/>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7836E86B" w:rsidR="006A0FE3" w:rsidRPr="00022065" w:rsidRDefault="00D55AA6" w:rsidP="00022065">
          <w:r>
            <w:fldChar w:fldCharType="begin"/>
          </w:r>
          <w:r>
            <w:instrText xml:space="preserve"> DOCVARIABLE  ID09 </w:instrText>
          </w:r>
          <w:r>
            <w:fldChar w:fldCharType="separate"/>
          </w:r>
          <w:r>
            <w:t>7 januari 2022</w:t>
          </w:r>
          <w:r>
            <w:fldChar w:fldCharType="end"/>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7"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0"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35"/>
  </w:num>
  <w:num w:numId="4">
    <w:abstractNumId w:val="22"/>
  </w:num>
  <w:num w:numId="5">
    <w:abstractNumId w:val="16"/>
  </w:num>
  <w:num w:numId="6">
    <w:abstractNumId w:val="11"/>
  </w:num>
  <w:num w:numId="7">
    <w:abstractNumId w:val="40"/>
  </w:num>
  <w:num w:numId="8">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abstractNumId w:val="19"/>
  </w:num>
  <w:num w:numId="10">
    <w:abstractNumId w:val="10"/>
  </w:num>
  <w:num w:numId="11">
    <w:abstractNumId w:val="25"/>
  </w:num>
  <w:num w:numId="12">
    <w:abstractNumId w:val="32"/>
  </w:num>
  <w:num w:numId="13">
    <w:abstractNumId w:val="38"/>
  </w:num>
  <w:num w:numId="14">
    <w:abstractNumId w:val="41"/>
  </w:num>
  <w:num w:numId="15">
    <w:abstractNumId w:val="27"/>
  </w:num>
  <w:num w:numId="16">
    <w:abstractNumId w:val="18"/>
  </w:num>
  <w:num w:numId="17">
    <w:abstractNumId w:val="34"/>
  </w:num>
  <w:num w:numId="18">
    <w:abstractNumId w:val="30"/>
  </w:num>
  <w:num w:numId="19">
    <w:abstractNumId w:val="23"/>
  </w:num>
  <w:num w:numId="20">
    <w:abstractNumId w:val="28"/>
  </w:num>
  <w:num w:numId="21">
    <w:abstractNumId w:val="21"/>
  </w:num>
  <w:num w:numId="22">
    <w:abstractNumId w:val="26"/>
  </w:num>
  <w:num w:numId="23">
    <w:abstractNumId w:val="37"/>
  </w:num>
  <w:num w:numId="24">
    <w:abstractNumId w:val="36"/>
  </w:num>
  <w:num w:numId="25">
    <w:abstractNumId w:val="20"/>
  </w:num>
  <w:num w:numId="26">
    <w:abstractNumId w:val="39"/>
  </w:num>
  <w:num w:numId="27">
    <w:abstractNumId w:val="14"/>
  </w:num>
  <w:num w:numId="28">
    <w:abstractNumId w:val="31"/>
  </w:num>
  <w:num w:numId="29">
    <w:abstractNumId w:val="29"/>
  </w:num>
  <w:num w:numId="30">
    <w:abstractNumId w:val="24"/>
  </w:num>
  <w:num w:numId="31">
    <w:abstractNumId w:val="17"/>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1-11"/>
    <w:docVar w:name="ID009" w:val=" "/>
    <w:docVar w:name="ID01" w:val="DSO-PR33"/>
    <w:docVar w:name="ID010" w:val="geen"/>
    <w:docVar w:name="ID011" w:val="Waar"/>
    <w:docVar w:name="ID012" w:val="2"/>
    <w:docVar w:name="ID01201" w:val="Richard de Graaf|Geonovum|https://www.geonovum.nl"/>
    <w:docVar w:name="ID01202" w:val="Nienke Jansen|Geonovum|https://www.geonovum.nl"/>
    <w:docVar w:name="ID013" w:val="1"/>
    <w:docVar w:name="ID01301" w:val="Gerard Wolbers|Geonovum|https://www.geonovum.nl"/>
    <w:docVar w:name="ID014" w:val="0"/>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ocs.geostandaarden.nl/nen3610/def-st-basisgeometrie-20200930/" TargetMode="Externa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register.geostandaarden.nl/xmlschema/tpod/"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gitlab.com/koop/STOP/standaard/-/issues" TargetMode="External"/><Relationship Id="rId17" Type="http://schemas.openxmlformats.org/officeDocument/2006/relationships/image" Target="media/image5.svg"/><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www.opengis.net/def/crs/EPSG/0/28992"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geonovum.nl/geo-standaarden/omgevingswet/meldingen" TargetMode="External"/><Relationship Id="rId24" Type="http://schemas.openxmlformats.org/officeDocument/2006/relationships/hyperlink" Target="https://koop.gitlab.io/STOP/standaard/1.0.3/imop-geo.html" TargetMode="External"/><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hyperlink" Target="https://koop.gitlab.io/STOP/standaard/1.0.4/GIOConceptueel.html" TargetMode="External"/><Relationship Id="rId28" Type="http://schemas.openxmlformats.org/officeDocument/2006/relationships/hyperlink" Target="https://koop.gitlab.io/STOP/standaard/1.0.4/tekstmuteren.html"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register.geostandaarden.nl/gmlapplicatieschema/basisgeometrie/"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koop.gitlab.io/STOP/standaard/bepalen_wijzigingen_renvooi.html" TargetMode="External"/><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wolbers\Desktop\Respec\overige%20bronnen\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 sjabloon.dotm</Template>
  <TotalTime>581</TotalTime>
  <Pages>50</Pages>
  <Words>14738</Words>
  <Characters>81060</Characters>
  <Application>Microsoft Office Word</Application>
  <DocSecurity>0</DocSecurity>
  <Lines>675</Lines>
  <Paragraphs>191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Nienke Jansen</cp:lastModifiedBy>
  <cp:revision>80</cp:revision>
  <cp:lastPrinted>2021-08-27T23:24:00Z</cp:lastPrinted>
  <dcterms:created xsi:type="dcterms:W3CDTF">2022-01-03T12:03:00Z</dcterms:created>
  <dcterms:modified xsi:type="dcterms:W3CDTF">2022-01-05T13:35:00Z</dcterms:modified>
</cp:coreProperties>
</file>