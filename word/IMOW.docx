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022065" w:rsidRDefault="00101A24" w:rsidP="00022065"/>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5DE356FA" w:rsidR="00AD630D" w:rsidRPr="00A22B92" w:rsidRDefault="00AD630D" w:rsidP="00AD630D">
      <w:pPr>
        <w:pStyle w:val="Colofon"/>
      </w:pPr>
      <w:r w:rsidRPr="00A22B92">
        <w:t>Versie</w:t>
      </w:r>
      <w:r w:rsidRPr="00A22B92">
        <w:tab/>
      </w:r>
      <w:r>
        <w:fldChar w:fldCharType="begin"/>
      </w:r>
      <w:r>
        <w:instrText>DOCVARIABLE  ID04</w:instrText>
      </w:r>
      <w:r>
        <w:fldChar w:fldCharType="separate"/>
      </w:r>
      <w:r w:rsidR="003A2FF4">
        <w:t>2.0.1</w:t>
      </w:r>
      <w:r>
        <w:fldChar w:fldCharType="end"/>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24FE7405" w:rsidR="00AD630D" w:rsidRPr="00A22B92" w:rsidRDefault="00AD630D" w:rsidP="00AD630D">
      <w:pPr>
        <w:pStyle w:val="Colofon"/>
      </w:pPr>
      <w:r w:rsidRPr="00A22B92">
        <w:t>Contactpersoon</w:t>
      </w:r>
      <w:r w:rsidR="00380E7A" w:rsidRPr="00A22B92">
        <w:tab/>
      </w:r>
      <w:r w:rsidR="00380E7A">
        <w:fldChar w:fldCharType="begin"/>
      </w:r>
      <w:r w:rsidR="00380E7A">
        <w:instrText>DOCVARIABLE  ID0</w:instrText>
      </w:r>
      <w:r w:rsidR="00C15B69">
        <w:instrText>7</w:instrText>
      </w:r>
      <w:r w:rsidR="00380E7A">
        <w:fldChar w:fldCharType="separate"/>
      </w:r>
      <w:r w:rsidR="003A2FF4">
        <w:t>Wilko Quak</w:t>
      </w:r>
      <w:r w:rsidR="00380E7A">
        <w:fldChar w:fldCharType="end"/>
      </w:r>
    </w:p>
    <w:p w14:paraId="3A61C0CF" w14:textId="77777777" w:rsidR="00AD630D" w:rsidRPr="00A22B92" w:rsidRDefault="00AD630D" w:rsidP="00AD630D">
      <w:pPr>
        <w:pStyle w:val="Colofon"/>
      </w:pPr>
    </w:p>
    <w:p w14:paraId="532E90F3" w14:textId="636573CD" w:rsidR="00AD630D" w:rsidRPr="00A22B92" w:rsidRDefault="00AD630D" w:rsidP="00AD630D">
      <w:pPr>
        <w:pStyle w:val="Colofon"/>
      </w:pPr>
      <w:r w:rsidRPr="00A22B92">
        <w:t>Auteur(s)</w:t>
      </w:r>
      <w:r w:rsidR="00380E7A" w:rsidRPr="00A22B92">
        <w:tab/>
      </w:r>
      <w:r w:rsidR="00380E7A">
        <w:fldChar w:fldCharType="begin"/>
      </w:r>
      <w:r w:rsidR="00380E7A">
        <w:instrText>DOCVARIABLE  ID0</w:instrText>
      </w:r>
      <w:r w:rsidR="00C15B69">
        <w:instrText>8</w:instrText>
      </w:r>
      <w:r w:rsidR="00380E7A">
        <w:fldChar w:fldCharType="separate"/>
      </w:r>
      <w:r w:rsidR="003A2FF4">
        <w:t>DSO project 33</w:t>
      </w:r>
      <w:r w:rsidR="00380E7A">
        <w:fldChar w:fldCharType="end"/>
      </w:r>
    </w:p>
    <w:p w14:paraId="3C7BAC9E" w14:textId="77777777" w:rsidR="00AD630D" w:rsidRPr="00A22B92" w:rsidRDefault="00AD630D" w:rsidP="00AD630D">
      <w:pPr>
        <w:pStyle w:val="Colofon"/>
      </w:pPr>
    </w:p>
    <w:p w14:paraId="6F9A0A47" w14:textId="77777777" w:rsidR="00AD630D" w:rsidRPr="007A1C63" w:rsidRDefault="00AD630D" w:rsidP="00AD630D">
      <w:pPr>
        <w:pStyle w:val="Colofon"/>
        <w:rPr>
          <w:b/>
          <w:bCs/>
        </w:rPr>
      </w:pPr>
      <w:r w:rsidRPr="007A1C63">
        <w:rPr>
          <w:b/>
          <w:bCs/>
        </w:rPr>
        <w:t>Versiehistorie</w:t>
      </w:r>
    </w:p>
    <w:p w14:paraId="038940AE" w14:textId="46187110" w:rsidR="00AD630D" w:rsidRPr="00022065" w:rsidRDefault="00AD630D" w:rsidP="00022065">
      <w:r w:rsidRPr="00022065">
        <w:t xml:space="preserve">In de versiehistorie wordt met WELT-xx verwezen naar de Wensen en Eisen Lijst voor de TPOD-standaard. Deze lijst bevat meldingen en wijzigingsverzoeken die door gebruikers van de standaard zijn ingediend. De ingediende meldingen zijn te vinden via </w:t>
      </w:r>
      <w:hyperlink r:id="rId11" w:history="1">
        <w:r w:rsidRPr="00022065">
          <w:t>https://www.geonovum.nl/geo-standaarden/omgevingswet/meldingen</w:t>
        </w:r>
      </w:hyperlink>
      <w:r w:rsidRPr="00022065">
        <w:t>.</w:t>
      </w:r>
    </w:p>
    <w:p w14:paraId="4383027E" w14:textId="32B65ABD" w:rsidR="00AD630D" w:rsidRPr="00022065" w:rsidRDefault="00AD630D" w:rsidP="00022065">
      <w:r w:rsidRPr="00022065">
        <w:t>Voor de STOP-standaard bestaat een vergelijkbaar meldingssysteem, waarnaar wordt verwezen met STOP-issue #xx. De STOP-</w:t>
      </w:r>
      <w:proofErr w:type="spellStart"/>
      <w:r w:rsidRPr="00022065">
        <w:t>issuetracker</w:t>
      </w:r>
      <w:proofErr w:type="spellEnd"/>
      <w:r w:rsidRPr="00022065">
        <w:t xml:space="preserve"> is te vinden via </w:t>
      </w:r>
      <w:hyperlink r:id="rId12" w:history="1">
        <w:r w:rsidRPr="00022065">
          <w:t>https://gitlab.com/koop/STOP/standaard/-/issues</w:t>
        </w:r>
      </w:hyperlink>
      <w:r w:rsidRPr="00022065">
        <w:t>.</w:t>
      </w:r>
    </w:p>
    <w:p w14:paraId="39F9056F" w14:textId="77777777" w:rsidR="00927958" w:rsidRPr="00022065" w:rsidRDefault="00927958" w:rsidP="00022065"/>
    <w:tbl>
      <w:tblPr>
        <w:tblStyle w:val="Versiehistorie"/>
        <w:tblW w:w="5000" w:type="pct"/>
        <w:tblLayout w:type="fixed"/>
        <w:tblLook w:val="0620" w:firstRow="1" w:lastRow="0" w:firstColumn="0" w:lastColumn="0" w:noHBand="1" w:noVBand="1"/>
      </w:tblPr>
      <w:tblGrid>
        <w:gridCol w:w="864"/>
        <w:gridCol w:w="1338"/>
        <w:gridCol w:w="6433"/>
      </w:tblGrid>
      <w:tr w:rsidR="00C86A69" w:rsidRPr="00022065" w14:paraId="711A1F27" w14:textId="77777777" w:rsidTr="00216D80">
        <w:trPr>
          <w:cnfStyle w:val="100000000000" w:firstRow="1" w:lastRow="0" w:firstColumn="0" w:lastColumn="0" w:oddVBand="0" w:evenVBand="0" w:oddHBand="0" w:evenHBand="0" w:firstRowFirstColumn="0" w:firstRowLastColumn="0" w:lastRowFirstColumn="0" w:lastRowLastColumn="0"/>
          <w:tblHeader/>
        </w:trPr>
        <w:tc>
          <w:tcPr>
            <w:tcW w:w="500" w:type="pct"/>
          </w:tcPr>
          <w:p w14:paraId="1EE8F97C" w14:textId="77777777" w:rsidR="00C86A69" w:rsidRPr="00022065" w:rsidRDefault="00C86A69" w:rsidP="00022065">
            <w:r w:rsidRPr="00022065">
              <w:t>Versie</w:t>
            </w:r>
          </w:p>
        </w:tc>
        <w:tc>
          <w:tcPr>
            <w:tcW w:w="775" w:type="pct"/>
          </w:tcPr>
          <w:p w14:paraId="6AB7C9CF" w14:textId="77777777" w:rsidR="00C86A69" w:rsidRPr="00022065" w:rsidRDefault="00C86A69" w:rsidP="00022065">
            <w:r w:rsidRPr="00022065">
              <w:t>Datum</w:t>
            </w:r>
          </w:p>
        </w:tc>
        <w:tc>
          <w:tcPr>
            <w:tcW w:w="3725" w:type="pct"/>
          </w:tcPr>
          <w:p w14:paraId="27C5FA25" w14:textId="77777777" w:rsidR="00C86A69" w:rsidRPr="00022065" w:rsidRDefault="00C86A69" w:rsidP="00022065">
            <w:r w:rsidRPr="00022065">
              <w:t>Wijziging</w:t>
            </w:r>
          </w:p>
        </w:tc>
      </w:tr>
      <w:tr w:rsidR="004F7D6E" w:rsidRPr="00022065" w14:paraId="6037E602" w14:textId="77777777" w:rsidTr="0094527F">
        <w:trPr>
          <w:trHeight w:val="5930"/>
        </w:trPr>
        <w:tc>
          <w:tcPr>
            <w:tcW w:w="500" w:type="pct"/>
          </w:tcPr>
          <w:p w14:paraId="7FFEE731" w14:textId="7C6B4479" w:rsidR="004F7D6E" w:rsidRPr="00022065" w:rsidRDefault="004F7D6E" w:rsidP="00022065">
            <w:r w:rsidRPr="00022065">
              <w:t>V1.0.3</w:t>
            </w:r>
          </w:p>
        </w:tc>
        <w:tc>
          <w:tcPr>
            <w:tcW w:w="775" w:type="pct"/>
          </w:tcPr>
          <w:p w14:paraId="70F8507D" w14:textId="21EF2906" w:rsidR="00A51A71" w:rsidRPr="00022065" w:rsidRDefault="004F7D6E" w:rsidP="00022065">
            <w:r w:rsidRPr="00022065">
              <w:t>2020-</w:t>
            </w:r>
            <w:r w:rsidR="00E239CB" w:rsidRPr="00022065">
              <w:t>10</w:t>
            </w:r>
            <w:r w:rsidRPr="00022065">
              <w:t>-</w:t>
            </w:r>
            <w:r w:rsidR="00A50577" w:rsidRPr="00022065">
              <w:t>30</w:t>
            </w:r>
          </w:p>
        </w:tc>
        <w:tc>
          <w:tcPr>
            <w:tcW w:w="3725" w:type="pct"/>
          </w:tcPr>
          <w:p w14:paraId="1A307B6F" w14:textId="77777777" w:rsidR="004F7D6E" w:rsidRPr="00022065" w:rsidRDefault="004F7D6E" w:rsidP="00022065">
            <w:r w:rsidRPr="00022065">
              <w:t xml:space="preserve">De volgende </w:t>
            </w:r>
            <w:r w:rsidR="008977B9" w:rsidRPr="00022065">
              <w:t>aanpassingen zijn gedaan:</w:t>
            </w:r>
          </w:p>
          <w:p w14:paraId="0A47C458" w14:textId="45341BA8" w:rsidR="000A5157" w:rsidRPr="00022065" w:rsidRDefault="008C48D2" w:rsidP="00022065">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009D74F7" w:rsidRPr="00022065">
              <w:fldChar w:fldCharType="begin"/>
            </w:r>
            <w:r w:rsidR="009D74F7" w:rsidRPr="00022065">
              <w:instrText xml:space="preserve"> REF _Ref80972317 \r \h </w:instrText>
            </w:r>
            <w:r w:rsidR="00162134" w:rsidRPr="00022065">
              <w:instrText xml:space="preserve"> \* MERGEFORMAT </w:instrText>
            </w:r>
            <w:r w:rsidR="009D74F7" w:rsidRPr="00022065">
              <w:fldChar w:fldCharType="separate"/>
            </w:r>
            <w:r w:rsidR="00D55AA6">
              <w:t>4.2</w:t>
            </w:r>
            <w:r w:rsidR="009D74F7" w:rsidRPr="00022065">
              <w:fldChar w:fldCharType="end"/>
            </w:r>
          </w:p>
          <w:p w14:paraId="0F05F4E2" w14:textId="0F812046" w:rsidR="008C48D2" w:rsidRPr="00022065" w:rsidRDefault="008C48D2" w:rsidP="00022065">
            <w:r w:rsidRPr="00022065">
              <w:t xml:space="preserve">hoogte toegevoegd bij Gebied/Lijn/Punt in </w:t>
            </w:r>
            <w:r w:rsidRPr="00022065">
              <w:fldChar w:fldCharType="begin"/>
            </w:r>
            <w:r w:rsidRPr="00022065">
              <w:instrText xml:space="preserve"> REF _Ref49513284 \r \h </w:instrText>
            </w:r>
            <w:r w:rsidR="007D6745" w:rsidRPr="00022065">
              <w:instrText xml:space="preserve"> \* MERGEFORMAT </w:instrText>
            </w:r>
            <w:r w:rsidRPr="00022065">
              <w:fldChar w:fldCharType="separate"/>
            </w:r>
            <w:r w:rsidR="00D55AA6">
              <w:t>4.3.7.2</w:t>
            </w:r>
            <w:r w:rsidRPr="00022065">
              <w:fldChar w:fldCharType="end"/>
            </w:r>
          </w:p>
          <w:p w14:paraId="5847D256" w14:textId="458D1CA4" w:rsidR="00531DC5" w:rsidRPr="00022065" w:rsidRDefault="002B4C7C" w:rsidP="00022065">
            <w:r w:rsidRPr="00022065">
              <w:t>d</w:t>
            </w:r>
            <w:r w:rsidR="00531DC5" w:rsidRPr="00022065">
              <w:t>isclaimer toegevoegd over gebruik hoofdletters bij code bestuurslaag (o.b.v. WELT-76</w:t>
            </w:r>
            <w:r w:rsidRPr="00022065">
              <w:t xml:space="preserve"> in </w:t>
            </w:r>
            <w:r w:rsidR="00FD3DC7" w:rsidRPr="00022065">
              <w:fldChar w:fldCharType="begin"/>
            </w:r>
            <w:r w:rsidR="00FD3DC7" w:rsidRPr="00022065">
              <w:instrText xml:space="preserve"> REF _Ref75176935 \r \h </w:instrText>
            </w:r>
            <w:r w:rsidR="00162134" w:rsidRPr="00022065">
              <w:instrText xml:space="preserve"> \* MERGEFORMAT </w:instrText>
            </w:r>
            <w:r w:rsidR="00FD3DC7" w:rsidRPr="00022065">
              <w:fldChar w:fldCharType="separate"/>
            </w:r>
            <w:r w:rsidR="00D55AA6">
              <w:t>3.2.1</w:t>
            </w:r>
            <w:r w:rsidR="00FD3DC7" w:rsidRPr="00022065">
              <w:fldChar w:fldCharType="end"/>
            </w:r>
            <w:r w:rsidRPr="00022065">
              <w:t>)</w:t>
            </w:r>
          </w:p>
          <w:p w14:paraId="0DA23AEE" w14:textId="34D01EBB" w:rsidR="002B4C7C" w:rsidRPr="00022065" w:rsidRDefault="0022377B" w:rsidP="00022065">
            <w:r w:rsidRPr="00022065">
              <w:t xml:space="preserve">disclaimer toegevoegd over het gebruik van juridische regel bij </w:t>
            </w:r>
            <w:r w:rsidR="005546E5" w:rsidRPr="00022065">
              <w:t xml:space="preserve">artikel (o.b.v. WELT-86 in </w:t>
            </w:r>
            <w:r w:rsidR="00433B1E" w:rsidRPr="00022065">
              <w:fldChar w:fldCharType="begin"/>
            </w:r>
            <w:r w:rsidR="00433B1E" w:rsidRPr="00022065">
              <w:instrText xml:space="preserve"> REF _Ref49518162 \r \h </w:instrText>
            </w:r>
            <w:r w:rsidR="007D6745" w:rsidRPr="00022065">
              <w:instrText xml:space="preserve"> \* MERGEFORMAT </w:instrText>
            </w:r>
            <w:r w:rsidR="00433B1E" w:rsidRPr="00022065">
              <w:fldChar w:fldCharType="separate"/>
            </w:r>
            <w:r w:rsidR="00D55AA6">
              <w:t>4.3.2</w:t>
            </w:r>
            <w:r w:rsidR="00433B1E" w:rsidRPr="00022065">
              <w:fldChar w:fldCharType="end"/>
            </w:r>
            <w:r w:rsidR="005546E5" w:rsidRPr="00022065">
              <w:t>)</w:t>
            </w:r>
          </w:p>
          <w:p w14:paraId="6351F310" w14:textId="09CD8D0E" w:rsidR="00675D8A" w:rsidRPr="00022065" w:rsidRDefault="00D658CD" w:rsidP="00022065">
            <w:r w:rsidRPr="00022065">
              <w:t xml:space="preserve">disclaimer toegevoegd over </w:t>
            </w:r>
            <w:r w:rsidR="00F948BA" w:rsidRPr="00022065">
              <w:t xml:space="preserve">het niet mogen gebruiken </w:t>
            </w:r>
            <w:r w:rsidRPr="00022065">
              <w:t xml:space="preserve">van </w:t>
            </w:r>
            <w:r w:rsidR="0065614D" w:rsidRPr="00022065">
              <w:t xml:space="preserve">bogen en </w:t>
            </w:r>
            <w:r w:rsidRPr="00022065">
              <w:t xml:space="preserve">cirkels </w:t>
            </w:r>
            <w:r w:rsidR="0065614D" w:rsidRPr="00022065">
              <w:t xml:space="preserve">(o.b.v. </w:t>
            </w:r>
            <w:r w:rsidR="00ED2AF5" w:rsidRPr="00022065">
              <w:t>WELT-59</w:t>
            </w:r>
            <w:r w:rsidR="0065614D" w:rsidRPr="00022065">
              <w:t xml:space="preserve"> in </w:t>
            </w:r>
            <w:r w:rsidR="00433B1E" w:rsidRPr="00022065">
              <w:fldChar w:fldCharType="begin"/>
            </w:r>
            <w:r w:rsidR="00433B1E" w:rsidRPr="00022065">
              <w:instrText xml:space="preserve"> REF _Ref49518173 \r \h </w:instrText>
            </w:r>
            <w:r w:rsidR="007D6745" w:rsidRPr="00022065">
              <w:instrText xml:space="preserve"> \* MERGEFORMAT </w:instrText>
            </w:r>
            <w:r w:rsidR="00433B1E" w:rsidRPr="00022065">
              <w:fldChar w:fldCharType="separate"/>
            </w:r>
            <w:r w:rsidR="00D55AA6">
              <w:t>3.1.4</w:t>
            </w:r>
            <w:r w:rsidR="00433B1E" w:rsidRPr="00022065">
              <w:fldChar w:fldCharType="end"/>
            </w:r>
            <w:r w:rsidR="0065614D" w:rsidRPr="00022065">
              <w:t>)</w:t>
            </w:r>
          </w:p>
          <w:p w14:paraId="6B37EDEA" w14:textId="468C8AE7" w:rsidR="003E522F" w:rsidRPr="00022065" w:rsidRDefault="00074B6F" w:rsidP="00022065">
            <w:r w:rsidRPr="00022065">
              <w:t xml:space="preserve">afbeelding van </w:t>
            </w:r>
            <w:proofErr w:type="spellStart"/>
            <w:r w:rsidRPr="00022065">
              <w:t>ID’s</w:t>
            </w:r>
            <w:proofErr w:type="spellEnd"/>
            <w:r w:rsidRPr="00022065">
              <w:t xml:space="preserve"> </w:t>
            </w:r>
            <w:r w:rsidR="00D8532A" w:rsidRPr="00022065">
              <w:t xml:space="preserve">(o.b.v. </w:t>
            </w:r>
            <w:r w:rsidR="00433B1E" w:rsidRPr="00022065">
              <w:t>WELT-77</w:t>
            </w:r>
            <w:r w:rsidR="00D8532A" w:rsidRPr="00022065">
              <w:t xml:space="preserve">) </w:t>
            </w:r>
            <w:r w:rsidRPr="00022065">
              <w:t xml:space="preserve">in </w:t>
            </w:r>
            <w:r w:rsidR="00433B1E" w:rsidRPr="00022065">
              <w:fldChar w:fldCharType="begin"/>
            </w:r>
            <w:r w:rsidR="00433B1E" w:rsidRPr="00022065">
              <w:instrText xml:space="preserve"> REF _Ref49518209 \r \h </w:instrText>
            </w:r>
            <w:r w:rsidR="007D6745" w:rsidRPr="00022065">
              <w:instrText xml:space="preserve"> \* MERGEFORMAT </w:instrText>
            </w:r>
            <w:r w:rsidR="00433B1E" w:rsidRPr="00022065">
              <w:fldChar w:fldCharType="separate"/>
            </w:r>
            <w:r w:rsidR="00D55AA6">
              <w:t>3.1.4</w:t>
            </w:r>
            <w:r w:rsidR="00433B1E" w:rsidRPr="00022065">
              <w:fldChar w:fldCharType="end"/>
            </w:r>
            <w:r w:rsidRPr="00022065">
              <w:t xml:space="preserve"> aangepast.</w:t>
            </w:r>
          </w:p>
          <w:p w14:paraId="2714CE95" w14:textId="209A9830" w:rsidR="00786878" w:rsidRPr="00022065" w:rsidRDefault="00786878" w:rsidP="00022065">
            <w:r w:rsidRPr="00022065">
              <w:t xml:space="preserve">Richtlijn grootte van bestanden aangepast van 50MB naar 10MB in </w:t>
            </w:r>
            <w:r w:rsidR="00BB145A" w:rsidRPr="00022065">
              <w:fldChar w:fldCharType="begin"/>
            </w:r>
            <w:r w:rsidR="00BB145A" w:rsidRPr="00022065">
              <w:instrText xml:space="preserve"> REF _Ref49518173 \n \h </w:instrText>
            </w:r>
            <w:r w:rsidR="00CF0A74" w:rsidRPr="00022065">
              <w:instrText xml:space="preserve"> \* MERGEFORMAT </w:instrText>
            </w:r>
            <w:r w:rsidR="00BB145A" w:rsidRPr="00022065">
              <w:fldChar w:fldCharType="separate"/>
            </w:r>
            <w:r w:rsidR="00D55AA6">
              <w:t>3.1.4</w:t>
            </w:r>
            <w:r w:rsidR="00BB145A" w:rsidRPr="00022065">
              <w:fldChar w:fldCharType="end"/>
            </w:r>
            <w:r w:rsidR="000A399C" w:rsidRPr="00022065">
              <w:t xml:space="preserve"> (weer aangepast in </w:t>
            </w:r>
            <w:r w:rsidR="00E56EAF" w:rsidRPr="00022065">
              <w:t>nieuwe RC).</w:t>
            </w:r>
          </w:p>
          <w:p w14:paraId="74E9945E" w14:textId="0D479BBB" w:rsidR="00B41454" w:rsidRPr="00022065" w:rsidRDefault="00B41454" w:rsidP="00022065">
            <w:r w:rsidRPr="00022065">
              <w:t xml:space="preserve">Inleidende zin bij procedurestatus verbeterd (o.b.v. WELT-82 in </w:t>
            </w:r>
            <w:r w:rsidR="005F3E4F" w:rsidRPr="00022065">
              <w:fldChar w:fldCharType="begin"/>
            </w:r>
            <w:r w:rsidR="005F3E4F" w:rsidRPr="00022065">
              <w:instrText xml:space="preserve"> REF _Ref36460902 \r \h </w:instrText>
            </w:r>
            <w:r w:rsidR="007D6745" w:rsidRPr="00022065">
              <w:instrText xml:space="preserve"> \* MERGEFORMAT </w:instrText>
            </w:r>
            <w:r w:rsidR="005F3E4F" w:rsidRPr="00022065">
              <w:fldChar w:fldCharType="separate"/>
            </w:r>
            <w:r w:rsidR="00D55AA6">
              <w:t>3.2.3</w:t>
            </w:r>
            <w:r w:rsidR="005F3E4F" w:rsidRPr="00022065">
              <w:fldChar w:fldCharType="end"/>
            </w:r>
            <w:r w:rsidRPr="00022065">
              <w:t>).</w:t>
            </w:r>
          </w:p>
          <w:p w14:paraId="17345905" w14:textId="3BEA8ADA" w:rsidR="00F1557E" w:rsidRPr="00022065" w:rsidRDefault="00043663" w:rsidP="00022065">
            <w:r w:rsidRPr="00022065">
              <w:t>Het gebruik van Ambtsgebied mogelijk gemaakt (o.b.v. WELT-84) in</w:t>
            </w:r>
            <w:r w:rsidR="00927FF0" w:rsidRPr="00022065">
              <w:t xml:space="preserve"> </w:t>
            </w:r>
            <w:r w:rsidR="00FD3DC7" w:rsidRPr="00022065">
              <w:fldChar w:fldCharType="begin"/>
            </w:r>
            <w:r w:rsidR="00FD3DC7" w:rsidRPr="00022065">
              <w:instrText xml:space="preserve"> REF _Ref75176935 \r \h </w:instrText>
            </w:r>
            <w:r w:rsidR="00162134" w:rsidRPr="00022065">
              <w:instrText xml:space="preserve"> \* MERGEFORMAT </w:instrText>
            </w:r>
            <w:r w:rsidR="00FD3DC7" w:rsidRPr="00022065">
              <w:fldChar w:fldCharType="separate"/>
            </w:r>
            <w:r w:rsidR="00D55AA6">
              <w:t>3.2.1</w:t>
            </w:r>
            <w:r w:rsidR="00FD3DC7" w:rsidRPr="00022065">
              <w:fldChar w:fldCharType="end"/>
            </w:r>
            <w:r w:rsidR="00A21F21" w:rsidRPr="00022065">
              <w:t xml:space="preserve"> en</w:t>
            </w:r>
            <w:r w:rsidRPr="00022065">
              <w:t xml:space="preserve"> </w:t>
            </w:r>
            <w:r w:rsidR="00927FF0" w:rsidRPr="00022065">
              <w:fldChar w:fldCharType="begin"/>
            </w:r>
            <w:r w:rsidR="00927FF0" w:rsidRPr="00022065">
              <w:instrText xml:space="preserve"> REF _Ref52185787 \r \h </w:instrText>
            </w:r>
            <w:r w:rsidR="007D6745" w:rsidRPr="00022065">
              <w:instrText xml:space="preserve"> \* MERGEFORMAT </w:instrText>
            </w:r>
            <w:r w:rsidR="00927FF0" w:rsidRPr="00022065">
              <w:fldChar w:fldCharType="separate"/>
            </w:r>
            <w:r w:rsidR="00D55AA6">
              <w:t>4.3.7.3</w:t>
            </w:r>
            <w:r w:rsidR="00927FF0" w:rsidRPr="00022065">
              <w:fldChar w:fldCharType="end"/>
            </w:r>
            <w:r w:rsidR="00A21F21" w:rsidRPr="00022065">
              <w:t>.</w:t>
            </w:r>
          </w:p>
          <w:p w14:paraId="36B8586E" w14:textId="63193010" w:rsidR="00043663" w:rsidRPr="00022065" w:rsidRDefault="00AF31B5" w:rsidP="00022065">
            <w:proofErr w:type="spellStart"/>
            <w:r w:rsidRPr="00022065">
              <w:t>SymbolisatieItem</w:t>
            </w:r>
            <w:proofErr w:type="spellEnd"/>
            <w:r w:rsidRPr="00022065">
              <w:t xml:space="preserve"> toegevoegd </w:t>
            </w:r>
            <w:r w:rsidR="005C7FBF" w:rsidRPr="00022065">
              <w:t>(</w:t>
            </w:r>
            <w:r w:rsidR="00E65DE3" w:rsidRPr="00022065">
              <w:fldChar w:fldCharType="begin"/>
            </w:r>
            <w:r w:rsidR="00E65DE3" w:rsidRPr="00022065">
              <w:instrText xml:space="preserve"> REF _Ref52185896 \r \h </w:instrText>
            </w:r>
            <w:r w:rsidR="007D6745" w:rsidRPr="00022065">
              <w:instrText xml:space="preserve"> \* MERGEFORMAT </w:instrText>
            </w:r>
            <w:r w:rsidR="00E65DE3" w:rsidRPr="00022065">
              <w:fldChar w:fldCharType="separate"/>
            </w:r>
            <w:r w:rsidR="00D55AA6">
              <w:t>4.6</w:t>
            </w:r>
            <w:r w:rsidR="00E65DE3" w:rsidRPr="00022065">
              <w:fldChar w:fldCharType="end"/>
            </w:r>
            <w:r w:rsidR="005C7FBF" w:rsidRPr="00022065">
              <w:t>)</w:t>
            </w:r>
            <w:r w:rsidR="00A21F21" w:rsidRPr="00022065">
              <w:t>.</w:t>
            </w:r>
          </w:p>
          <w:p w14:paraId="2DAE96E3" w14:textId="6E343DD1" w:rsidR="005C7FBF" w:rsidRPr="00022065" w:rsidRDefault="005C7FBF" w:rsidP="00022065">
            <w:r w:rsidRPr="00022065">
              <w:t xml:space="preserve">Regels voor aanleveren van geometrieën bijgesteld </w:t>
            </w:r>
            <w:r w:rsidR="00CD53DF" w:rsidRPr="00022065">
              <w:t xml:space="preserve">in </w:t>
            </w:r>
            <w:r w:rsidR="00935422" w:rsidRPr="00022065">
              <w:fldChar w:fldCharType="begin"/>
            </w:r>
            <w:r w:rsidR="00935422" w:rsidRPr="00022065">
              <w:instrText xml:space="preserve"> REF _Ref52186390 \r \h </w:instrText>
            </w:r>
            <w:r w:rsidR="007D6745" w:rsidRPr="00022065">
              <w:instrText xml:space="preserve"> \* MERGEFORMAT </w:instrText>
            </w:r>
            <w:r w:rsidR="00935422" w:rsidRPr="00022065">
              <w:fldChar w:fldCharType="separate"/>
            </w:r>
            <w:r w:rsidR="00D55AA6">
              <w:t>3.1.4</w:t>
            </w:r>
            <w:r w:rsidR="00935422" w:rsidRPr="00022065">
              <w:fldChar w:fldCharType="end"/>
            </w:r>
            <w:r w:rsidR="00F96EF5" w:rsidRPr="00022065">
              <w:t xml:space="preserve"> </w:t>
            </w:r>
            <w:r w:rsidR="00CD53DF" w:rsidRPr="00022065">
              <w:t xml:space="preserve">(o.b.v. </w:t>
            </w:r>
            <w:r w:rsidR="00F96EF5" w:rsidRPr="00022065">
              <w:t>WELT-107</w:t>
            </w:r>
            <w:r w:rsidR="00CD53DF" w:rsidRPr="00022065">
              <w:t>)</w:t>
            </w:r>
            <w:r w:rsidR="00A21F21" w:rsidRPr="00022065">
              <w:t>.</w:t>
            </w:r>
          </w:p>
          <w:p w14:paraId="68219844" w14:textId="77777777" w:rsidR="00E239CB" w:rsidRPr="00022065" w:rsidRDefault="00E239CB" w:rsidP="00022065">
            <w:r w:rsidRPr="00022065">
              <w:t xml:space="preserve">Afbeeldingen </w:t>
            </w:r>
            <w:r w:rsidR="00620C4D" w:rsidRPr="00022065">
              <w:t>aangepast o.b.v. nieuwe objecten.</w:t>
            </w:r>
          </w:p>
          <w:p w14:paraId="0134C360" w14:textId="24A76950" w:rsidR="0011053A" w:rsidRPr="00022065" w:rsidRDefault="0011053A" w:rsidP="00022065">
            <w:r w:rsidRPr="00022065">
              <w:t>Fout bij</w:t>
            </w:r>
            <w:r w:rsidR="00A873AB" w:rsidRPr="00022065">
              <w:t xml:space="preserve"> element hoogte binnen locatie hersteld</w:t>
            </w:r>
            <w:r w:rsidR="00A409F4" w:rsidRPr="00022065">
              <w:t xml:space="preserve"> in </w:t>
            </w:r>
            <w:r w:rsidR="00A409F4" w:rsidRPr="00022065">
              <w:fldChar w:fldCharType="begin"/>
            </w:r>
            <w:r w:rsidR="00A409F4" w:rsidRPr="00022065">
              <w:instrText xml:space="preserve"> REF _Ref53742891 \r \h </w:instrText>
            </w:r>
            <w:r w:rsidR="007D6745" w:rsidRPr="00022065">
              <w:instrText xml:space="preserve"> \* MERGEFORMAT </w:instrText>
            </w:r>
            <w:r w:rsidR="00A409F4" w:rsidRPr="00022065">
              <w:fldChar w:fldCharType="separate"/>
            </w:r>
            <w:r w:rsidR="00D55AA6">
              <w:t>4.3.7</w:t>
            </w:r>
            <w:r w:rsidR="00A409F4" w:rsidRPr="00022065">
              <w:fldChar w:fldCharType="end"/>
            </w:r>
            <w:r w:rsidR="00A873AB" w:rsidRPr="00022065">
              <w:t>.</w:t>
            </w:r>
          </w:p>
        </w:tc>
      </w:tr>
      <w:tr w:rsidR="008D3143" w:rsidRPr="00022065" w14:paraId="5F17F51D" w14:textId="77777777" w:rsidTr="00861044">
        <w:trPr>
          <w:trHeight w:val="640"/>
        </w:trPr>
        <w:tc>
          <w:tcPr>
            <w:tcW w:w="500" w:type="pct"/>
          </w:tcPr>
          <w:p w14:paraId="434C04C0" w14:textId="6F8AEAC7" w:rsidR="008D3143" w:rsidRPr="00022065" w:rsidRDefault="008D3143" w:rsidP="00022065">
            <w:r w:rsidRPr="00022065">
              <w:t>V1.0.4</w:t>
            </w:r>
          </w:p>
        </w:tc>
        <w:tc>
          <w:tcPr>
            <w:tcW w:w="775" w:type="pct"/>
          </w:tcPr>
          <w:p w14:paraId="565F061A" w14:textId="5BF878B3" w:rsidR="008D3143" w:rsidRPr="00022065" w:rsidRDefault="00D1374F" w:rsidP="00022065">
            <w:r w:rsidRPr="00022065">
              <w:t>2021-04-13</w:t>
            </w:r>
          </w:p>
        </w:tc>
        <w:tc>
          <w:tcPr>
            <w:tcW w:w="3725" w:type="pct"/>
          </w:tcPr>
          <w:p w14:paraId="6E2500CA" w14:textId="77777777" w:rsidR="008D3143" w:rsidRPr="00022065" w:rsidRDefault="008D3143" w:rsidP="00022065">
            <w:r w:rsidRPr="00022065">
              <w:t xml:space="preserve">De volgende </w:t>
            </w:r>
            <w:r w:rsidR="008B7E85" w:rsidRPr="00022065">
              <w:t>aanpassingen zijn gedaan:</w:t>
            </w:r>
          </w:p>
          <w:p w14:paraId="1679F0CF" w14:textId="57129F91" w:rsidR="00641EA9" w:rsidRPr="00022065" w:rsidRDefault="006A0DA3" w:rsidP="00022065">
            <w:r w:rsidRPr="00022065">
              <w:t xml:space="preserve">In </w:t>
            </w:r>
            <w:r w:rsidR="00BB145A" w:rsidRPr="00022065">
              <w:fldChar w:fldCharType="begin"/>
            </w:r>
            <w:r w:rsidR="00BB145A" w:rsidRPr="00022065">
              <w:instrText xml:space="preserve"> REF _Ref92176199 \n \h </w:instrText>
            </w:r>
            <w:r w:rsidR="00CF0A74" w:rsidRPr="00022065">
              <w:instrText xml:space="preserve"> \* MERGEFORMAT </w:instrText>
            </w:r>
            <w:r w:rsidR="00BB145A" w:rsidRPr="00022065">
              <w:fldChar w:fldCharType="separate"/>
            </w:r>
            <w:r w:rsidR="00D55AA6">
              <w:t>3.1</w:t>
            </w:r>
            <w:r w:rsidR="00BB145A" w:rsidRPr="00022065">
              <w:fldChar w:fldCharType="end"/>
            </w:r>
            <w:r w:rsidRPr="00022065">
              <w:t xml:space="preserve"> </w:t>
            </w:r>
            <w:r w:rsidR="009B16AE" w:rsidRPr="00022065">
              <w:t xml:space="preserve">aangegeven dat het </w:t>
            </w:r>
            <w:r w:rsidR="00AD5B19" w:rsidRPr="00022065">
              <w:t>manifest-ow verplicht is</w:t>
            </w:r>
            <w:r w:rsidRPr="00022065">
              <w:t>.</w:t>
            </w:r>
          </w:p>
        </w:tc>
      </w:tr>
      <w:tr w:rsidR="003527A2" w:rsidRPr="00022065" w14:paraId="6403326F" w14:textId="77777777" w:rsidTr="00216D80">
        <w:trPr>
          <w:trHeight w:val="1341"/>
        </w:trPr>
        <w:tc>
          <w:tcPr>
            <w:tcW w:w="500" w:type="pct"/>
          </w:tcPr>
          <w:p w14:paraId="3DA23B04" w14:textId="724516A2" w:rsidR="003527A2" w:rsidRPr="00022065" w:rsidRDefault="003527A2" w:rsidP="00022065">
            <w:r w:rsidRPr="00022065">
              <w:lastRenderedPageBreak/>
              <w:t>V</w:t>
            </w:r>
            <w:r w:rsidR="006434B5" w:rsidRPr="00022065">
              <w:t>2.0.0</w:t>
            </w:r>
            <w:r w:rsidR="00CE2547" w:rsidRPr="00022065">
              <w:t>-rc</w:t>
            </w:r>
          </w:p>
        </w:tc>
        <w:tc>
          <w:tcPr>
            <w:tcW w:w="775" w:type="pct"/>
          </w:tcPr>
          <w:p w14:paraId="13BECB38" w14:textId="748BEB1D" w:rsidR="003527A2" w:rsidRPr="00022065" w:rsidRDefault="006434B5" w:rsidP="00022065">
            <w:r w:rsidRPr="00022065">
              <w:t>2021-06-15</w:t>
            </w:r>
          </w:p>
        </w:tc>
        <w:tc>
          <w:tcPr>
            <w:tcW w:w="3725" w:type="pct"/>
          </w:tcPr>
          <w:p w14:paraId="15C8AEB5" w14:textId="77777777" w:rsidR="00DB22C5" w:rsidRPr="00022065" w:rsidRDefault="00DB22C5" w:rsidP="00022065">
            <w:r w:rsidRPr="00022065">
              <w:t>De volgende aanpassingen zijn gedaan:</w:t>
            </w:r>
          </w:p>
          <w:p w14:paraId="3E772442" w14:textId="58DABB68" w:rsidR="00285655" w:rsidRPr="00022065" w:rsidRDefault="00DB22C5" w:rsidP="00022065">
            <w:r w:rsidRPr="00022065">
              <w:t xml:space="preserve">In </w:t>
            </w:r>
            <w:r w:rsidR="009B04FF" w:rsidRPr="00022065">
              <w:fldChar w:fldCharType="begin"/>
            </w:r>
            <w:r w:rsidR="009B04FF" w:rsidRPr="00022065">
              <w:instrText xml:space="preserve"> REF _Ref92189831 \n \h </w:instrText>
            </w:r>
            <w:r w:rsidR="00CF0A74" w:rsidRPr="00022065">
              <w:instrText xml:space="preserve"> \* MERGEFORMAT </w:instrText>
            </w:r>
            <w:r w:rsidR="009B04FF" w:rsidRPr="00022065">
              <w:fldChar w:fldCharType="separate"/>
            </w:r>
            <w:r w:rsidR="00D55AA6">
              <w:t>3.1</w:t>
            </w:r>
            <w:r w:rsidR="009B04FF" w:rsidRPr="00022065">
              <w:fldChar w:fldCharType="end"/>
            </w:r>
            <w:r w:rsidRPr="00022065">
              <w:t xml:space="preserve"> aangegeven dat het manifest-ow verplicht is</w:t>
            </w:r>
            <w:r w:rsidR="008E4978" w:rsidRPr="00022065">
              <w:t xml:space="preserve"> (WELT-151)</w:t>
            </w:r>
            <w:r w:rsidRPr="00022065">
              <w:t>.</w:t>
            </w:r>
          </w:p>
          <w:p w14:paraId="29106C3C" w14:textId="71FB342E" w:rsidR="00285655" w:rsidRPr="00022065" w:rsidRDefault="00FE7835" w:rsidP="00022065">
            <w:r w:rsidRPr="00022065">
              <w:t xml:space="preserve">In </w:t>
            </w:r>
            <w:r w:rsidR="00E1044F" w:rsidRPr="00022065">
              <w:fldChar w:fldCharType="begin"/>
            </w:r>
            <w:r w:rsidR="00E1044F" w:rsidRPr="00022065">
              <w:instrText xml:space="preserve"> REF _Ref80972473 \n \h </w:instrText>
            </w:r>
            <w:r w:rsidR="00CF0A74" w:rsidRPr="00022065">
              <w:instrText xml:space="preserve"> \* MERGEFORMAT </w:instrText>
            </w:r>
            <w:r w:rsidR="00E1044F" w:rsidRPr="00022065">
              <w:fldChar w:fldCharType="separate"/>
            </w:r>
            <w:r w:rsidR="00D55AA6">
              <w:t>2.2</w:t>
            </w:r>
            <w:r w:rsidR="00E1044F" w:rsidRPr="00022065">
              <w:fldChar w:fldCharType="end"/>
            </w:r>
            <w:r w:rsidRPr="00022065">
              <w:t xml:space="preserve"> Tekstdeel toegevoegd in het schema van vrijetekststructuur (WELT-132).</w:t>
            </w:r>
          </w:p>
          <w:p w14:paraId="2B88B38C" w14:textId="22242A50" w:rsidR="00FE7835" w:rsidRPr="00022065" w:rsidRDefault="00FE7835" w:rsidP="00022065">
            <w:r w:rsidRPr="00022065">
              <w:t xml:space="preserve">In hoofdstuk </w:t>
            </w:r>
            <w:r w:rsidR="00E1044F" w:rsidRPr="00022065">
              <w:fldChar w:fldCharType="begin"/>
            </w:r>
            <w:r w:rsidR="00E1044F" w:rsidRPr="00022065">
              <w:instrText xml:space="preserve"> REF _Ref90035910 \n \h </w:instrText>
            </w:r>
            <w:r w:rsidR="00CF0A74" w:rsidRPr="00022065">
              <w:instrText xml:space="preserve"> \* MERGEFORMAT </w:instrText>
            </w:r>
            <w:r w:rsidR="00E1044F" w:rsidRPr="00022065">
              <w:fldChar w:fldCharType="separate"/>
            </w:r>
            <w:r w:rsidR="00D55AA6">
              <w:t>4</w:t>
            </w:r>
            <w:r w:rsidR="00E1044F" w:rsidRPr="00022065">
              <w:fldChar w:fldCharType="end"/>
            </w:r>
            <w:r w:rsidRPr="00022065">
              <w:t xml:space="preserve"> maximale veldlengtes opgenomen in de documentatie.</w:t>
            </w:r>
          </w:p>
          <w:p w14:paraId="20204D0D" w14:textId="76D0F095" w:rsidR="00285655" w:rsidRPr="00022065" w:rsidRDefault="008819EB" w:rsidP="00022065">
            <w:r w:rsidRPr="00022065">
              <w:t xml:space="preserve">In </w:t>
            </w:r>
            <w:r w:rsidR="00E1044F" w:rsidRPr="00022065">
              <w:fldChar w:fldCharType="begin"/>
            </w:r>
            <w:r w:rsidR="00E1044F" w:rsidRPr="00022065">
              <w:instrText xml:space="preserve"> REF _Ref63864190 \n \h </w:instrText>
            </w:r>
            <w:r w:rsidR="00CF0A74" w:rsidRPr="00022065">
              <w:instrText xml:space="preserve"> \* MERGEFORMAT </w:instrText>
            </w:r>
            <w:r w:rsidR="00E1044F" w:rsidRPr="00022065">
              <w:fldChar w:fldCharType="separate"/>
            </w:r>
            <w:r w:rsidR="00D55AA6">
              <w:t>4.3.5</w:t>
            </w:r>
            <w:r w:rsidR="00E1044F" w:rsidRPr="00022065">
              <w:fldChar w:fldCharType="end"/>
            </w:r>
            <w:r w:rsidRPr="00022065">
              <w:t xml:space="preserve"> </w:t>
            </w:r>
            <w:r w:rsidR="006534AA" w:rsidRPr="00022065">
              <w:t>beschrijving omtrent het gebruik van eenheid aangepast</w:t>
            </w:r>
            <w:r w:rsidR="00FF0985" w:rsidRPr="00022065">
              <w:t xml:space="preserve"> (WELT-166)</w:t>
            </w:r>
            <w:r w:rsidRPr="00022065">
              <w:t>.</w:t>
            </w:r>
          </w:p>
          <w:p w14:paraId="7DEBA86E" w14:textId="11C8F77C" w:rsidR="00285655" w:rsidRPr="00022065" w:rsidRDefault="00FE7835" w:rsidP="00022065">
            <w:r w:rsidRPr="00022065">
              <w:t>In 4.4.2 Gebiedsaanwijzing toegevoegd bij Tekstdeel (WELT-122).</w:t>
            </w:r>
          </w:p>
          <w:p w14:paraId="41D93E14" w14:textId="65CB1132" w:rsidR="00285655" w:rsidRPr="00022065" w:rsidRDefault="00FE7835" w:rsidP="00022065">
            <w:r w:rsidRPr="00022065">
              <w:t>In 4.4.5 aanpassen documentatie Regelingsgebied (WELT-155).</w:t>
            </w:r>
          </w:p>
          <w:p w14:paraId="6A70499C" w14:textId="50DFDFD6" w:rsidR="0073166A" w:rsidRPr="00022065" w:rsidRDefault="00D63D1A" w:rsidP="00022065">
            <w:r w:rsidRPr="00022065">
              <w:t xml:space="preserve">In </w:t>
            </w:r>
            <w:r w:rsidR="008822FB" w:rsidRPr="00022065">
              <w:fldChar w:fldCharType="begin"/>
            </w:r>
            <w:r w:rsidR="008822FB" w:rsidRPr="00022065">
              <w:instrText xml:space="preserve"> REF _Ref52185787 \r \h </w:instrText>
            </w:r>
            <w:r w:rsidR="00162134" w:rsidRPr="00022065">
              <w:instrText xml:space="preserve"> \* MERGEFORMAT </w:instrText>
            </w:r>
            <w:r w:rsidR="008822FB" w:rsidRPr="00022065">
              <w:fldChar w:fldCharType="separate"/>
            </w:r>
            <w:r w:rsidR="00D55AA6">
              <w:t>4.3.7.3</w:t>
            </w:r>
            <w:r w:rsidR="008822FB" w:rsidRPr="00022065">
              <w:fldChar w:fldCharType="end"/>
            </w:r>
            <w:r w:rsidR="008822FB" w:rsidRPr="00022065">
              <w:t xml:space="preserve"> </w:t>
            </w:r>
            <w:r w:rsidRPr="00022065">
              <w:t>h</w:t>
            </w:r>
            <w:r w:rsidR="0073166A" w:rsidRPr="00022065">
              <w:t xml:space="preserve">et ambtsgebied-object aangepast </w:t>
            </w:r>
            <w:r w:rsidRPr="00022065">
              <w:t>n.a.v. bevindingen.</w:t>
            </w:r>
          </w:p>
          <w:p w14:paraId="12050897" w14:textId="4C35CD85" w:rsidR="00285655" w:rsidRPr="00022065" w:rsidRDefault="00B35E10" w:rsidP="00022065">
            <w:r w:rsidRPr="00022065">
              <w:t xml:space="preserve">Hoofdstuk </w:t>
            </w:r>
            <w:r w:rsidRPr="00022065">
              <w:fldChar w:fldCharType="begin"/>
            </w:r>
            <w:r w:rsidRPr="00022065">
              <w:instrText xml:space="preserve"> REF _Ref69207263 \r \h </w:instrText>
            </w:r>
            <w:r w:rsidR="00162134" w:rsidRPr="00022065">
              <w:instrText xml:space="preserve"> \* MERGEFORMAT </w:instrText>
            </w:r>
            <w:r w:rsidRPr="00022065">
              <w:fldChar w:fldCharType="separate"/>
            </w:r>
            <w:r w:rsidR="00D55AA6">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1986D0C1" w14:textId="539060BB" w:rsidR="00FE7835" w:rsidRPr="00022065" w:rsidRDefault="00B35E10" w:rsidP="00022065">
            <w:r w:rsidRPr="00022065">
              <w:t xml:space="preserve">Hoofdstuk </w:t>
            </w:r>
            <w:r w:rsidRPr="00022065">
              <w:fldChar w:fldCharType="begin"/>
            </w:r>
            <w:r w:rsidRPr="00022065">
              <w:instrText xml:space="preserve"> REF _Ref69207272 \r \h </w:instrText>
            </w:r>
            <w:r w:rsidR="00162134" w:rsidRPr="00022065">
              <w:instrText xml:space="preserve"> \* MERGEFORMAT </w:instrText>
            </w:r>
            <w:r w:rsidRPr="00022065">
              <w:fldChar w:fldCharType="separate"/>
            </w:r>
            <w:r w:rsidR="00D55AA6">
              <w:t>7</w:t>
            </w:r>
            <w:r w:rsidRPr="00022065">
              <w:fldChar w:fldCharType="end"/>
            </w:r>
            <w:r w:rsidRPr="00022065">
              <w:t xml:space="preserve"> toegevoegd over Muteren. </w:t>
            </w:r>
          </w:p>
        </w:tc>
      </w:tr>
      <w:tr w:rsidR="00F94F9B" w:rsidRPr="00022065" w14:paraId="0E10C2B0" w14:textId="77777777" w:rsidTr="00216D80">
        <w:trPr>
          <w:trHeight w:val="1341"/>
        </w:trPr>
        <w:tc>
          <w:tcPr>
            <w:tcW w:w="500" w:type="pct"/>
          </w:tcPr>
          <w:p w14:paraId="3C7EEEFF" w14:textId="1A65A345" w:rsidR="00F94F9B" w:rsidRPr="00022065" w:rsidRDefault="00F94F9B" w:rsidP="00022065">
            <w:r w:rsidRPr="00022065">
              <w:t>V2.0.0</w:t>
            </w:r>
          </w:p>
        </w:tc>
        <w:tc>
          <w:tcPr>
            <w:tcW w:w="775" w:type="pct"/>
          </w:tcPr>
          <w:p w14:paraId="6CA374A4" w14:textId="09427039" w:rsidR="00F94F9B" w:rsidRPr="00022065" w:rsidRDefault="00F94F9B" w:rsidP="00022065">
            <w:r w:rsidRPr="00022065">
              <w:t>2021-06-</w:t>
            </w:r>
            <w:r w:rsidR="000B419F" w:rsidRPr="00022065">
              <w:t>29</w:t>
            </w:r>
          </w:p>
        </w:tc>
        <w:tc>
          <w:tcPr>
            <w:tcW w:w="3725" w:type="pct"/>
          </w:tcPr>
          <w:p w14:paraId="4EEF49BF" w14:textId="24D27F11" w:rsidR="000B419F" w:rsidRPr="00022065" w:rsidRDefault="000B419F" w:rsidP="00022065">
            <w:r w:rsidRPr="00022065">
              <w:t>De volgende aanpassingen zijn gedaan:</w:t>
            </w:r>
          </w:p>
          <w:p w14:paraId="5C8E45F7" w14:textId="5E8C72C3" w:rsidR="00A40375" w:rsidRPr="00022065" w:rsidRDefault="000B419F" w:rsidP="00022065">
            <w:r w:rsidRPr="00022065">
              <w:t xml:space="preserve">(niet in rc) in </w:t>
            </w:r>
            <w:r w:rsidRPr="00022065">
              <w:fldChar w:fldCharType="begin"/>
            </w:r>
            <w:r w:rsidRPr="00022065">
              <w:instrText xml:space="preserve"> REF _Ref75176935 \r \h </w:instrText>
            </w:r>
            <w:r w:rsidR="00162134" w:rsidRPr="00022065">
              <w:instrText xml:space="preserve"> \* MERGEFORMAT </w:instrText>
            </w:r>
            <w:r w:rsidRPr="00022065">
              <w:fldChar w:fldCharType="separate"/>
            </w:r>
            <w:r w:rsidR="00D55AA6">
              <w:t>3.2.1</w:t>
            </w:r>
            <w:r w:rsidRPr="00022065">
              <w:fldChar w:fldCharType="end"/>
            </w:r>
            <w:r w:rsidRPr="00022065">
              <w:t xml:space="preserve"> objecttypen aangevuld met de ontbrekende objecttypen.</w:t>
            </w:r>
          </w:p>
          <w:p w14:paraId="22ECFA78" w14:textId="3562302A" w:rsidR="002D685F" w:rsidRPr="00022065" w:rsidRDefault="000F5467" w:rsidP="00022065">
            <w:r w:rsidRPr="00022065">
              <w:t xml:space="preserve">(niet in rc) in </w:t>
            </w:r>
            <w:r w:rsidR="00541DB4" w:rsidRPr="00022065">
              <w:fldChar w:fldCharType="begin"/>
            </w:r>
            <w:r w:rsidR="00541DB4" w:rsidRPr="00022065">
              <w:instrText xml:space="preserve"> REF _Ref52185787 \r \h </w:instrText>
            </w:r>
            <w:r w:rsidR="00D71CF3" w:rsidRPr="00022065">
              <w:instrText xml:space="preserve"> \* MERGEFORMAT </w:instrText>
            </w:r>
            <w:r w:rsidR="00541DB4" w:rsidRPr="00022065">
              <w:fldChar w:fldCharType="separate"/>
            </w:r>
            <w:r w:rsidR="00D55AA6">
              <w:t>4.3.7.3</w:t>
            </w:r>
            <w:r w:rsidR="00541DB4" w:rsidRPr="00022065">
              <w:fldChar w:fldCharType="end"/>
            </w:r>
            <w:r w:rsidRPr="00022065">
              <w:t xml:space="preserve"> de definitie van </w:t>
            </w:r>
            <w:r w:rsidR="00575422" w:rsidRPr="00022065">
              <w:t>Ambtsgebied aangepast.</w:t>
            </w:r>
          </w:p>
          <w:p w14:paraId="39D9CBDA" w14:textId="7EF3DE4C" w:rsidR="00D71CF3" w:rsidRPr="00022065" w:rsidRDefault="00D71CF3" w:rsidP="00022065">
            <w:r w:rsidRPr="00022065">
              <w:t xml:space="preserve">(niet in rc) in </w:t>
            </w:r>
            <w:r w:rsidR="007C2ABE" w:rsidRPr="00022065">
              <w:fldChar w:fldCharType="begin"/>
            </w:r>
            <w:r w:rsidR="007C2ABE" w:rsidRPr="00022065">
              <w:instrText xml:space="preserve"> REF _Ref92176279 \n \h </w:instrText>
            </w:r>
            <w:r w:rsidR="00CF0A74" w:rsidRPr="00022065">
              <w:instrText xml:space="preserve"> \* MERGEFORMAT </w:instrText>
            </w:r>
            <w:r w:rsidR="007C2ABE" w:rsidRPr="00022065">
              <w:fldChar w:fldCharType="separate"/>
            </w:r>
            <w:r w:rsidR="00D55AA6">
              <w:t>5.1</w:t>
            </w:r>
            <w:r w:rsidR="007C2ABE" w:rsidRPr="00022065">
              <w:fldChar w:fldCharType="end"/>
            </w:r>
            <w:r w:rsidRPr="00022065">
              <w:t xml:space="preserve"> een toelichting geplaatst omtrent de tijdslijnen van gegevens die niet in IMOW zitten.</w:t>
            </w:r>
          </w:p>
          <w:p w14:paraId="678567FA" w14:textId="68B2496B" w:rsidR="00FA5A7C" w:rsidRPr="00022065" w:rsidRDefault="00FA5A7C" w:rsidP="00022065">
            <w:r w:rsidRPr="00022065">
              <w:t xml:space="preserve">(niet in rc) in </w:t>
            </w:r>
            <w:r w:rsidR="00007F88" w:rsidRPr="00022065">
              <w:fldChar w:fldCharType="begin"/>
            </w:r>
            <w:r w:rsidR="00007F88" w:rsidRPr="00022065">
              <w:instrText xml:space="preserve"> REF _Ref42871428 \r \h </w:instrText>
            </w:r>
            <w:r w:rsidR="00162134" w:rsidRPr="00022065">
              <w:instrText xml:space="preserve"> \* MERGEFORMAT </w:instrText>
            </w:r>
            <w:r w:rsidR="00007F88" w:rsidRPr="00022065">
              <w:fldChar w:fldCharType="separate"/>
            </w:r>
            <w:r w:rsidR="00D55AA6">
              <w:t>5.2</w:t>
            </w:r>
            <w:r w:rsidR="00007F88" w:rsidRPr="00022065">
              <w:fldChar w:fldCharType="end"/>
            </w:r>
            <w:r w:rsidRPr="00022065">
              <w:t xml:space="preserve"> </w:t>
            </w:r>
            <w:r w:rsidR="00007F88" w:rsidRPr="00022065">
              <w:t>de toelichting omtrent Regelingsgebied aangepast.</w:t>
            </w:r>
          </w:p>
          <w:p w14:paraId="4F620405" w14:textId="0C2BDF19" w:rsidR="008F0220" w:rsidRPr="00022065" w:rsidRDefault="008F0220" w:rsidP="00022065">
            <w:r w:rsidRPr="00022065">
              <w:t xml:space="preserve">(niet in rc) hoop aanvullingen in hoofdstuk </w:t>
            </w:r>
            <w:r w:rsidR="007C2ABE" w:rsidRPr="00022065">
              <w:fldChar w:fldCharType="begin"/>
            </w:r>
            <w:r w:rsidR="007C2ABE" w:rsidRPr="00022065">
              <w:instrText xml:space="preserve"> REF _Ref69207272 \n \h </w:instrText>
            </w:r>
            <w:r w:rsidR="00CF0A74" w:rsidRPr="00022065">
              <w:instrText xml:space="preserve"> \* MERGEFORMAT </w:instrText>
            </w:r>
            <w:r w:rsidR="007C2ABE" w:rsidRPr="00022065">
              <w:fldChar w:fldCharType="separate"/>
            </w:r>
            <w:r w:rsidR="00D55AA6">
              <w:t>7</w:t>
            </w:r>
            <w:r w:rsidR="007C2ABE" w:rsidRPr="00022065">
              <w:fldChar w:fldCharType="end"/>
            </w:r>
            <w:r w:rsidRPr="00022065">
              <w:t xml:space="preserve"> n.a.v. review.</w:t>
            </w:r>
          </w:p>
          <w:p w14:paraId="4D198A30" w14:textId="3610EA1F" w:rsidR="00C35CDD" w:rsidRPr="00022065" w:rsidRDefault="00C3203C" w:rsidP="00022065">
            <w:r w:rsidRPr="00022065">
              <w:t>(niet in rc) i</w:t>
            </w:r>
            <w:r w:rsidR="000B419F" w:rsidRPr="00022065">
              <w:t xml:space="preserve">n </w:t>
            </w:r>
            <w:r w:rsidR="00BA7800" w:rsidRPr="00022065">
              <w:fldChar w:fldCharType="begin"/>
            </w:r>
            <w:r w:rsidR="00BA7800" w:rsidRPr="00022065">
              <w:instrText xml:space="preserve"> REF _Ref92176455 \n \h </w:instrText>
            </w:r>
            <w:r w:rsidR="00CF0A74" w:rsidRPr="00022065">
              <w:instrText xml:space="preserve"> \* MERGEFORMAT </w:instrText>
            </w:r>
            <w:r w:rsidR="00BA7800" w:rsidRPr="00022065">
              <w:fldChar w:fldCharType="separate"/>
            </w:r>
            <w:r w:rsidR="00D55AA6">
              <w:t>7.5</w:t>
            </w:r>
            <w:r w:rsidR="00BA7800" w:rsidRPr="00022065">
              <w:fldChar w:fldCharType="end"/>
            </w:r>
            <w:r w:rsidR="000B419F" w:rsidRPr="00022065">
              <w:t xml:space="preserve"> aangepast dat ontwerpversies wel </w:t>
            </w:r>
            <w:proofErr w:type="spellStart"/>
            <w:r w:rsidR="000B419F" w:rsidRPr="00022065">
              <w:t>ConsolidatieInformatie</w:t>
            </w:r>
            <w:proofErr w:type="spellEnd"/>
            <w:r w:rsidR="000B419F" w:rsidRPr="00022065">
              <w:t xml:space="preserve"> mogen bevatten, maar geen tijdstempels (binnen de </w:t>
            </w:r>
            <w:proofErr w:type="spellStart"/>
            <w:r w:rsidR="000B419F" w:rsidRPr="00022065">
              <w:t>ConsolidatieInformatie</w:t>
            </w:r>
            <w:proofErr w:type="spellEnd"/>
            <w:r w:rsidR="000B419F" w:rsidRPr="00022065">
              <w:t>).</w:t>
            </w:r>
          </w:p>
          <w:p w14:paraId="55BEA6C5" w14:textId="77777777" w:rsidR="00F94F9B" w:rsidRPr="00022065" w:rsidRDefault="00F94F9B" w:rsidP="00DB22C5"/>
        </w:tc>
      </w:tr>
      <w:tr w:rsidR="008E7262" w:rsidRPr="00022065" w14:paraId="67629D12" w14:textId="77777777" w:rsidTr="00216D80">
        <w:trPr>
          <w:trHeight w:val="1341"/>
        </w:trPr>
        <w:tc>
          <w:tcPr>
            <w:tcW w:w="500" w:type="pct"/>
          </w:tcPr>
          <w:p w14:paraId="00EE2358" w14:textId="7FA0CDD1" w:rsidR="008E7262" w:rsidRPr="00022065" w:rsidRDefault="008E7262" w:rsidP="00022065">
            <w:r w:rsidRPr="00022065">
              <w:t>V2.0.1</w:t>
            </w:r>
            <w:r w:rsidR="002B7A50">
              <w:t>-rc</w:t>
            </w:r>
          </w:p>
        </w:tc>
        <w:tc>
          <w:tcPr>
            <w:tcW w:w="775" w:type="pct"/>
          </w:tcPr>
          <w:p w14:paraId="4ACEA8AE" w14:textId="651B7136" w:rsidR="008E7262" w:rsidRPr="00022065" w:rsidRDefault="008E7262" w:rsidP="00022065">
            <w:r w:rsidRPr="00022065">
              <w:t>2021-</w:t>
            </w:r>
            <w:r w:rsidR="00DA3D99" w:rsidRPr="00022065">
              <w:t>1</w:t>
            </w:r>
            <w:r w:rsidR="002B7A50">
              <w:t>2</w:t>
            </w:r>
            <w:r w:rsidRPr="00022065">
              <w:t>-</w:t>
            </w:r>
            <w:r w:rsidR="002B7A50">
              <w:t>17</w:t>
            </w:r>
          </w:p>
        </w:tc>
        <w:tc>
          <w:tcPr>
            <w:tcW w:w="3725" w:type="pct"/>
          </w:tcPr>
          <w:p w14:paraId="4D2D0C2B" w14:textId="2DF600A5" w:rsidR="00602328" w:rsidRPr="00022065" w:rsidRDefault="00602328" w:rsidP="00022065">
            <w:r w:rsidRPr="00022065">
              <w:t>Er zijn geen nieuwe schema’s behorend bij IMOW v2.0.1.</w:t>
            </w:r>
          </w:p>
          <w:p w14:paraId="6FD72DBB" w14:textId="6D14AC90" w:rsidR="005A3932" w:rsidRPr="00022065" w:rsidRDefault="005A3932" w:rsidP="00022065">
            <w:r w:rsidRPr="00022065">
              <w:t>De volgende aanpassingen zijn gedaan:</w:t>
            </w:r>
          </w:p>
          <w:p w14:paraId="57B705C9" w14:textId="0B44C2AE" w:rsidR="009E1D56" w:rsidRPr="00022065" w:rsidRDefault="009E1D56" w:rsidP="00022065">
            <w:r w:rsidRPr="00022065">
              <w:t xml:space="preserve">In </w:t>
            </w:r>
            <w:r w:rsidR="00CA597B" w:rsidRPr="00022065">
              <w:fldChar w:fldCharType="begin"/>
            </w:r>
            <w:r w:rsidR="00CA597B" w:rsidRPr="00022065">
              <w:instrText xml:space="preserve"> REF _Ref75176935 \r \h </w:instrText>
            </w:r>
            <w:r w:rsidR="00162134" w:rsidRPr="00022065">
              <w:instrText xml:space="preserve"> \* MERGEFORMAT </w:instrText>
            </w:r>
            <w:r w:rsidR="00CA597B" w:rsidRPr="00022065">
              <w:fldChar w:fldCharType="separate"/>
            </w:r>
            <w:r w:rsidR="00D55AA6">
              <w:t>3.2.1</w:t>
            </w:r>
            <w:r w:rsidR="00CA597B" w:rsidRPr="00022065">
              <w:fldChar w:fldCharType="end"/>
            </w:r>
            <w:r w:rsidR="00CA597B" w:rsidRPr="00022065">
              <w:t xml:space="preserve"> </w:t>
            </w:r>
            <w:r w:rsidRPr="00022065">
              <w:t>de reguliere expressie hersteld.</w:t>
            </w:r>
          </w:p>
          <w:p w14:paraId="5C1EDEB4" w14:textId="11E3481D" w:rsidR="00364D3B" w:rsidRPr="00022065" w:rsidRDefault="00364D3B" w:rsidP="00022065">
            <w:r w:rsidRPr="00022065">
              <w:t xml:space="preserve">Bij hoofdstuk </w:t>
            </w:r>
            <w:r w:rsidR="00CA597B" w:rsidRPr="00022065">
              <w:fldChar w:fldCharType="begin"/>
            </w:r>
            <w:r w:rsidR="00CA597B" w:rsidRPr="00022065">
              <w:instrText xml:space="preserve"> REF _Ref90035910 \r \h </w:instrText>
            </w:r>
            <w:r w:rsidR="00162134" w:rsidRPr="00022065">
              <w:instrText xml:space="preserve"> \* MERGEFORMAT </w:instrText>
            </w:r>
            <w:r w:rsidR="00CA597B" w:rsidRPr="00022065">
              <w:fldChar w:fldCharType="separate"/>
            </w:r>
            <w:r w:rsidR="00D55AA6">
              <w:t>4</w:t>
            </w:r>
            <w:r w:rsidR="00CA597B" w:rsidRPr="00022065">
              <w:fldChar w:fldCharType="end"/>
            </w:r>
            <w:r w:rsidRPr="00022065">
              <w:t xml:space="preserve"> een disclaimer over de volgorde van XML-elementen opgenomen</w:t>
            </w:r>
            <w:r w:rsidR="004C4B09" w:rsidRPr="00022065">
              <w:t>.</w:t>
            </w:r>
          </w:p>
          <w:p w14:paraId="31DC6C34" w14:textId="0B8A7BC3" w:rsidR="00443150" w:rsidRPr="00022065" w:rsidRDefault="00443150" w:rsidP="00022065">
            <w:r w:rsidRPr="00022065">
              <w:t xml:space="preserve">In </w:t>
            </w:r>
            <w:r w:rsidR="00CA597B" w:rsidRPr="00022065">
              <w:fldChar w:fldCharType="begin"/>
            </w:r>
            <w:r w:rsidR="00CA597B" w:rsidRPr="00022065">
              <w:instrText xml:space="preserve"> REF _Ref90035925 \r \h </w:instrText>
            </w:r>
            <w:r w:rsidR="00162134" w:rsidRPr="00022065">
              <w:instrText xml:space="preserve"> \* MERGEFORMAT </w:instrText>
            </w:r>
            <w:r w:rsidR="00CA597B" w:rsidRPr="00022065">
              <w:fldChar w:fldCharType="separate"/>
            </w:r>
            <w:r w:rsidR="00D55AA6">
              <w:t>4.3.8</w:t>
            </w:r>
            <w:r w:rsidR="00CA597B" w:rsidRPr="00022065">
              <w:fldChar w:fldCharType="end"/>
            </w:r>
            <w:r w:rsidR="00CA597B" w:rsidRPr="00022065">
              <w:t xml:space="preserve"> </w:t>
            </w:r>
            <w:r w:rsidR="00B94218" w:rsidRPr="00022065">
              <w:t>aangegeven dat de Pons geldt voor bestemmingsplannen die niet meer getoond worden</w:t>
            </w:r>
            <w:r w:rsidR="003D0CE8">
              <w:t xml:space="preserve"> (WELT-182)</w:t>
            </w:r>
            <w:r w:rsidR="00B94218" w:rsidRPr="00022065">
              <w:t>.</w:t>
            </w:r>
          </w:p>
          <w:p w14:paraId="10A74372" w14:textId="41A09E39" w:rsidR="00CA597B" w:rsidRPr="00022065" w:rsidRDefault="00CA597B" w:rsidP="00022065">
            <w:r w:rsidRPr="00022065">
              <w:t xml:space="preserve">In </w:t>
            </w:r>
            <w:r w:rsidRPr="00022065">
              <w:fldChar w:fldCharType="begin"/>
            </w:r>
            <w:r w:rsidRPr="00022065">
              <w:instrText xml:space="preserve"> REF _Ref90035881 \r \h </w:instrText>
            </w:r>
            <w:r w:rsidR="00162134" w:rsidRPr="00022065">
              <w:instrText xml:space="preserve"> \* MERGEFORMAT </w:instrText>
            </w:r>
            <w:r w:rsidRPr="00022065">
              <w:fldChar w:fldCharType="separate"/>
            </w:r>
            <w:r w:rsidR="00D55AA6">
              <w:t>4.4.3</w:t>
            </w:r>
            <w:r w:rsidRPr="00022065">
              <w:fldChar w:fldCharType="end"/>
            </w:r>
            <w:r w:rsidRPr="00022065">
              <w:t xml:space="preserve"> tekstdeel-foutjes hersteld (toelichting van element).</w:t>
            </w:r>
          </w:p>
          <w:p w14:paraId="7BD326B4" w14:textId="1AB5433A" w:rsidR="00CA597B" w:rsidRPr="00022065" w:rsidRDefault="00CA597B" w:rsidP="00022065">
            <w:r w:rsidRPr="00022065">
              <w:t xml:space="preserve">In </w:t>
            </w:r>
            <w:r w:rsidRPr="00022065">
              <w:fldChar w:fldCharType="begin"/>
            </w:r>
            <w:r w:rsidRPr="00022065">
              <w:instrText xml:space="preserve"> REF _Ref90035892 \r \h </w:instrText>
            </w:r>
            <w:r w:rsidR="00162134" w:rsidRPr="00022065">
              <w:instrText xml:space="preserve"> \* MERGEFORMAT </w:instrText>
            </w:r>
            <w:r w:rsidRPr="00022065">
              <w:fldChar w:fldCharType="separate"/>
            </w:r>
            <w:r w:rsidR="00D55AA6">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36B80250" w14:textId="678A6FE4" w:rsidR="00430541" w:rsidRPr="00022065" w:rsidRDefault="00430541" w:rsidP="00022065">
            <w:r w:rsidRPr="00022065">
              <w:t xml:space="preserve">In </w:t>
            </w:r>
            <w:r w:rsidRPr="00022065">
              <w:fldChar w:fldCharType="begin"/>
            </w:r>
            <w:r w:rsidRPr="00022065">
              <w:instrText xml:space="preserve"> REF _Ref90035660 \r \h </w:instrText>
            </w:r>
            <w:r w:rsidR="00162134" w:rsidRPr="00022065">
              <w:instrText xml:space="preserve"> \* MERGEFORMAT </w:instrText>
            </w:r>
            <w:r w:rsidRPr="00022065">
              <w:fldChar w:fldCharType="separate"/>
            </w:r>
            <w:r w:rsidR="00D55AA6">
              <w:t>7.3.1</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rsidR="00B15696">
              <w:t xml:space="preserve"> (o.a. </w:t>
            </w:r>
            <w:proofErr w:type="spellStart"/>
            <w:r w:rsidR="006B1318">
              <w:t>nav</w:t>
            </w:r>
            <w:proofErr w:type="spellEnd"/>
            <w:r w:rsidR="006B1318">
              <w:t xml:space="preserve"> WELT-171)</w:t>
            </w:r>
            <w:r w:rsidRPr="00022065">
              <w:t>.</w:t>
            </w:r>
          </w:p>
          <w:p w14:paraId="752A0083" w14:textId="484E7795" w:rsidR="00430541" w:rsidRPr="00022065" w:rsidRDefault="00430541" w:rsidP="00022065">
            <w:r w:rsidRPr="00022065">
              <w:t xml:space="preserve">In </w:t>
            </w:r>
            <w:r w:rsidRPr="00022065">
              <w:fldChar w:fldCharType="begin"/>
            </w:r>
            <w:r w:rsidRPr="00022065">
              <w:instrText xml:space="preserve"> REF _Ref90035678 \r \h </w:instrText>
            </w:r>
            <w:r w:rsidR="00162134" w:rsidRPr="00022065">
              <w:instrText xml:space="preserve"> \* MERGEFORMAT </w:instrText>
            </w:r>
            <w:r w:rsidRPr="00022065">
              <w:fldChar w:fldCharType="separate"/>
            </w:r>
            <w:r w:rsidR="00D55AA6">
              <w:t>7.3.2</w:t>
            </w:r>
            <w:r w:rsidRPr="00022065">
              <w:fldChar w:fldCharType="end"/>
            </w:r>
            <w:r w:rsidRPr="00022065">
              <w:t xml:space="preserve"> aanvulling van integrale tekstvervanging</w:t>
            </w:r>
            <w:r w:rsidR="003F33F3">
              <w:t xml:space="preserve"> (STOP#191)</w:t>
            </w:r>
            <w:r w:rsidRPr="00022065">
              <w:t>.</w:t>
            </w:r>
          </w:p>
        </w:tc>
      </w:tr>
      <w:tr w:rsidR="00367E89" w:rsidRPr="00022065" w14:paraId="6504E970" w14:textId="77777777" w:rsidTr="00216D80">
        <w:trPr>
          <w:trHeight w:val="1341"/>
        </w:trPr>
        <w:tc>
          <w:tcPr>
            <w:tcW w:w="500" w:type="pct"/>
          </w:tcPr>
          <w:p w14:paraId="22F4501F" w14:textId="69D83304" w:rsidR="00367E89" w:rsidRPr="00022065" w:rsidRDefault="00367E89" w:rsidP="00022065">
            <w:r>
              <w:t>Volgend</w:t>
            </w:r>
          </w:p>
        </w:tc>
        <w:tc>
          <w:tcPr>
            <w:tcW w:w="775" w:type="pct"/>
          </w:tcPr>
          <w:p w14:paraId="11B28776" w14:textId="1EF92F48" w:rsidR="00367E89" w:rsidRPr="00022065" w:rsidRDefault="00367E89" w:rsidP="00022065">
            <w:proofErr w:type="spellStart"/>
            <w:r>
              <w:t>xxxx</w:t>
            </w:r>
            <w:proofErr w:type="spellEnd"/>
            <w:r>
              <w:t>-xx-xx</w:t>
            </w:r>
          </w:p>
        </w:tc>
        <w:tc>
          <w:tcPr>
            <w:tcW w:w="3725" w:type="pct"/>
          </w:tcPr>
          <w:p w14:paraId="09037750" w14:textId="6E8F39BD" w:rsidR="00367E89" w:rsidRPr="00022065" w:rsidRDefault="00367E89" w:rsidP="00022065"/>
        </w:tc>
      </w:tr>
    </w:tbl>
    <w:p w14:paraId="386DFFA0" w14:textId="2BBA0B01" w:rsidR="006430F9" w:rsidRDefault="00323028" w:rsidP="00323028">
      <w:pPr>
        <w:pStyle w:val="Kop1voorwerk"/>
      </w:pPr>
      <w:r w:rsidRPr="00323028">
        <w:lastRenderedPageBreak/>
        <w:t>Inhoudsopgave</w:t>
      </w:r>
    </w:p>
    <w:p w14:paraId="1E0D5C3A" w14:textId="1626A3D6" w:rsidR="00D55AA6" w:rsidRDefault="006430F9">
      <w:pPr>
        <w:pStyle w:val="Inhopg1"/>
        <w:rPr>
          <w:rFonts w:eastAsiaTheme="minorEastAsia"/>
          <w:lang w:eastAsia="nl-NL"/>
        </w:rPr>
      </w:pPr>
      <w:r>
        <w:rPr>
          <w:rFonts w:ascii="Arial" w:hAnsi="Arial"/>
          <w:sz w:val="20"/>
        </w:rPr>
        <w:fldChar w:fldCharType="begin"/>
      </w:r>
      <w:r>
        <w:instrText xml:space="preserve"> TOC \o "2-3" \t "Kop 1;1" </w:instrText>
      </w:r>
      <w:r>
        <w:rPr>
          <w:rFonts w:ascii="Arial" w:hAnsi="Arial"/>
          <w:sz w:val="20"/>
        </w:rPr>
        <w:fldChar w:fldCharType="separate"/>
      </w:r>
      <w:r w:rsidR="00D55AA6">
        <w:t>1</w:t>
      </w:r>
      <w:r w:rsidR="00D55AA6">
        <w:rPr>
          <w:rFonts w:eastAsiaTheme="minorEastAsia"/>
          <w:lang w:eastAsia="nl-NL"/>
        </w:rPr>
        <w:tab/>
      </w:r>
      <w:r w:rsidR="00D55AA6">
        <w:t>Inleiding</w:t>
      </w:r>
      <w:r w:rsidR="00D55AA6">
        <w:tab/>
      </w:r>
      <w:r w:rsidR="00D55AA6">
        <w:fldChar w:fldCharType="begin"/>
      </w:r>
      <w:r w:rsidR="00D55AA6">
        <w:instrText xml:space="preserve"> PAGEREF _Toc92285750 \h </w:instrText>
      </w:r>
      <w:r w:rsidR="00D55AA6">
        <w:fldChar w:fldCharType="separate"/>
      </w:r>
      <w:r w:rsidR="00D55AA6">
        <w:t>7</w:t>
      </w:r>
      <w:r w:rsidR="00D55AA6">
        <w:fldChar w:fldCharType="end"/>
      </w:r>
    </w:p>
    <w:p w14:paraId="0197DDF6" w14:textId="2256EA1D" w:rsidR="00D55AA6" w:rsidRDefault="00D55AA6">
      <w:pPr>
        <w:pStyle w:val="Inhopg2"/>
        <w:tabs>
          <w:tab w:val="left" w:pos="880"/>
          <w:tab w:val="right" w:pos="8635"/>
        </w:tabs>
        <w:rPr>
          <w:rFonts w:eastAsiaTheme="minorEastAsia"/>
          <w:noProof/>
          <w:lang w:eastAsia="nl-NL"/>
        </w:rPr>
      </w:pPr>
      <w:r>
        <w:rPr>
          <w:noProof/>
        </w:rPr>
        <w:t>1.1</w:t>
      </w:r>
      <w:r>
        <w:rPr>
          <w:rFonts w:eastAsiaTheme="minorEastAsia"/>
          <w:noProof/>
          <w:lang w:eastAsia="nl-NL"/>
        </w:rPr>
        <w:tab/>
      </w:r>
      <w:r>
        <w:rPr>
          <w:noProof/>
        </w:rPr>
        <w:t>Context standaard</w:t>
      </w:r>
      <w:r>
        <w:rPr>
          <w:noProof/>
        </w:rPr>
        <w:tab/>
      </w:r>
      <w:r>
        <w:rPr>
          <w:noProof/>
        </w:rPr>
        <w:fldChar w:fldCharType="begin"/>
      </w:r>
      <w:r>
        <w:rPr>
          <w:noProof/>
        </w:rPr>
        <w:instrText xml:space="preserve"> PAGEREF _Toc92285751 \h </w:instrText>
      </w:r>
      <w:r>
        <w:rPr>
          <w:noProof/>
        </w:rPr>
      </w:r>
      <w:r>
        <w:rPr>
          <w:noProof/>
        </w:rPr>
        <w:fldChar w:fldCharType="separate"/>
      </w:r>
      <w:r>
        <w:rPr>
          <w:noProof/>
        </w:rPr>
        <w:t>7</w:t>
      </w:r>
      <w:r>
        <w:rPr>
          <w:noProof/>
        </w:rPr>
        <w:fldChar w:fldCharType="end"/>
      </w:r>
    </w:p>
    <w:p w14:paraId="3A2AE562" w14:textId="7A175B74" w:rsidR="00D55AA6" w:rsidRDefault="00D55AA6">
      <w:pPr>
        <w:pStyle w:val="Inhopg2"/>
        <w:tabs>
          <w:tab w:val="left" w:pos="880"/>
          <w:tab w:val="right" w:pos="8635"/>
        </w:tabs>
        <w:rPr>
          <w:rFonts w:eastAsiaTheme="minorEastAsia"/>
          <w:noProof/>
          <w:lang w:eastAsia="nl-NL"/>
        </w:rPr>
      </w:pPr>
      <w:r>
        <w:rPr>
          <w:noProof/>
        </w:rPr>
        <w:t>1.2</w:t>
      </w:r>
      <w:r>
        <w:rPr>
          <w:rFonts w:eastAsiaTheme="minorEastAsia"/>
          <w:noProof/>
          <w:lang w:eastAsia="nl-NL"/>
        </w:rPr>
        <w:tab/>
      </w:r>
      <w:r>
        <w:rPr>
          <w:noProof/>
        </w:rPr>
        <w:t>Documentatie</w:t>
      </w:r>
      <w:r>
        <w:rPr>
          <w:noProof/>
        </w:rPr>
        <w:tab/>
      </w:r>
      <w:r>
        <w:rPr>
          <w:noProof/>
        </w:rPr>
        <w:fldChar w:fldCharType="begin"/>
      </w:r>
      <w:r>
        <w:rPr>
          <w:noProof/>
        </w:rPr>
        <w:instrText xml:space="preserve"> PAGEREF _Toc92285752 \h </w:instrText>
      </w:r>
      <w:r>
        <w:rPr>
          <w:noProof/>
        </w:rPr>
      </w:r>
      <w:r>
        <w:rPr>
          <w:noProof/>
        </w:rPr>
        <w:fldChar w:fldCharType="separate"/>
      </w:r>
      <w:r>
        <w:rPr>
          <w:noProof/>
        </w:rPr>
        <w:t>8</w:t>
      </w:r>
      <w:r>
        <w:rPr>
          <w:noProof/>
        </w:rPr>
        <w:fldChar w:fldCharType="end"/>
      </w:r>
    </w:p>
    <w:p w14:paraId="1AAEB13A" w14:textId="248889D3" w:rsidR="00D55AA6" w:rsidRDefault="00D55AA6">
      <w:pPr>
        <w:pStyle w:val="Inhopg2"/>
        <w:tabs>
          <w:tab w:val="left" w:pos="880"/>
          <w:tab w:val="right" w:pos="8635"/>
        </w:tabs>
        <w:rPr>
          <w:rFonts w:eastAsiaTheme="minorEastAsia"/>
          <w:noProof/>
          <w:lang w:eastAsia="nl-NL"/>
        </w:rPr>
      </w:pPr>
      <w:r>
        <w:rPr>
          <w:noProof/>
        </w:rPr>
        <w:t>1.3</w:t>
      </w:r>
      <w:r>
        <w:rPr>
          <w:rFonts w:eastAsiaTheme="minorEastAsia"/>
          <w:noProof/>
          <w:lang w:eastAsia="nl-NL"/>
        </w:rPr>
        <w:tab/>
      </w:r>
      <w:r>
        <w:rPr>
          <w:noProof/>
        </w:rPr>
        <w:t>Leeswijzer</w:t>
      </w:r>
      <w:r>
        <w:rPr>
          <w:noProof/>
        </w:rPr>
        <w:tab/>
      </w:r>
      <w:r>
        <w:rPr>
          <w:noProof/>
        </w:rPr>
        <w:fldChar w:fldCharType="begin"/>
      </w:r>
      <w:r>
        <w:rPr>
          <w:noProof/>
        </w:rPr>
        <w:instrText xml:space="preserve"> PAGEREF _Toc92285753 \h </w:instrText>
      </w:r>
      <w:r>
        <w:rPr>
          <w:noProof/>
        </w:rPr>
      </w:r>
      <w:r>
        <w:rPr>
          <w:noProof/>
        </w:rPr>
        <w:fldChar w:fldCharType="separate"/>
      </w:r>
      <w:r>
        <w:rPr>
          <w:noProof/>
        </w:rPr>
        <w:t>9</w:t>
      </w:r>
      <w:r>
        <w:rPr>
          <w:noProof/>
        </w:rPr>
        <w:fldChar w:fldCharType="end"/>
      </w:r>
    </w:p>
    <w:p w14:paraId="3AD1CE18" w14:textId="611812BA" w:rsidR="00D55AA6" w:rsidRDefault="00D55AA6">
      <w:pPr>
        <w:pStyle w:val="Inhopg1"/>
        <w:rPr>
          <w:rFonts w:eastAsiaTheme="minorEastAsia"/>
          <w:lang w:eastAsia="nl-NL"/>
        </w:rPr>
      </w:pPr>
      <w:r>
        <w:t>2</w:t>
      </w:r>
      <w:r>
        <w:rPr>
          <w:rFonts w:eastAsiaTheme="minorEastAsia"/>
          <w:lang w:eastAsia="nl-NL"/>
        </w:rPr>
        <w:tab/>
      </w:r>
      <w:r>
        <w:t>Informatiemodel Omgevingswet</w:t>
      </w:r>
      <w:r>
        <w:tab/>
      </w:r>
      <w:r>
        <w:fldChar w:fldCharType="begin"/>
      </w:r>
      <w:r>
        <w:instrText xml:space="preserve"> PAGEREF _Toc92285754 \h </w:instrText>
      </w:r>
      <w:r>
        <w:fldChar w:fldCharType="separate"/>
      </w:r>
      <w:r>
        <w:t>10</w:t>
      </w:r>
      <w:r>
        <w:fldChar w:fldCharType="end"/>
      </w:r>
    </w:p>
    <w:p w14:paraId="1DDC4843" w14:textId="2AA91A0D" w:rsidR="00D55AA6" w:rsidRDefault="00D55AA6">
      <w:pPr>
        <w:pStyle w:val="Inhopg2"/>
        <w:tabs>
          <w:tab w:val="left" w:pos="880"/>
          <w:tab w:val="right" w:pos="8635"/>
        </w:tabs>
        <w:rPr>
          <w:rFonts w:eastAsiaTheme="minorEastAsia"/>
          <w:noProof/>
          <w:lang w:eastAsia="nl-NL"/>
        </w:rPr>
      </w:pPr>
      <w:r>
        <w:rPr>
          <w:noProof/>
        </w:rPr>
        <w:t>2.1</w:t>
      </w:r>
      <w:r>
        <w:rPr>
          <w:rFonts w:eastAsiaTheme="minorEastAsia"/>
          <w:noProof/>
          <w:lang w:eastAsia="nl-NL"/>
        </w:rPr>
        <w:tab/>
      </w:r>
      <w:r>
        <w:rPr>
          <w:noProof/>
        </w:rPr>
        <w:t>Context IMOW</w:t>
      </w:r>
      <w:r>
        <w:rPr>
          <w:noProof/>
        </w:rPr>
        <w:tab/>
      </w:r>
      <w:r>
        <w:rPr>
          <w:noProof/>
        </w:rPr>
        <w:fldChar w:fldCharType="begin"/>
      </w:r>
      <w:r>
        <w:rPr>
          <w:noProof/>
        </w:rPr>
        <w:instrText xml:space="preserve"> PAGEREF _Toc92285755 \h </w:instrText>
      </w:r>
      <w:r>
        <w:rPr>
          <w:noProof/>
        </w:rPr>
      </w:r>
      <w:r>
        <w:rPr>
          <w:noProof/>
        </w:rPr>
        <w:fldChar w:fldCharType="separate"/>
      </w:r>
      <w:r>
        <w:rPr>
          <w:noProof/>
        </w:rPr>
        <w:t>10</w:t>
      </w:r>
      <w:r>
        <w:rPr>
          <w:noProof/>
        </w:rPr>
        <w:fldChar w:fldCharType="end"/>
      </w:r>
    </w:p>
    <w:p w14:paraId="26CCE824" w14:textId="631A5DCB" w:rsidR="00D55AA6" w:rsidRDefault="00D55AA6">
      <w:pPr>
        <w:pStyle w:val="Inhopg2"/>
        <w:tabs>
          <w:tab w:val="left" w:pos="880"/>
          <w:tab w:val="right" w:pos="8635"/>
        </w:tabs>
        <w:rPr>
          <w:rFonts w:eastAsiaTheme="minorEastAsia"/>
          <w:noProof/>
          <w:lang w:eastAsia="nl-NL"/>
        </w:rPr>
      </w:pPr>
      <w:r>
        <w:rPr>
          <w:noProof/>
        </w:rPr>
        <w:t>2.2</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_Toc92285756 \h </w:instrText>
      </w:r>
      <w:r>
        <w:rPr>
          <w:noProof/>
        </w:rPr>
      </w:r>
      <w:r>
        <w:rPr>
          <w:noProof/>
        </w:rPr>
        <w:fldChar w:fldCharType="separate"/>
      </w:r>
      <w:r>
        <w:rPr>
          <w:noProof/>
        </w:rPr>
        <w:t>11</w:t>
      </w:r>
      <w:r>
        <w:rPr>
          <w:noProof/>
        </w:rPr>
        <w:fldChar w:fldCharType="end"/>
      </w:r>
    </w:p>
    <w:p w14:paraId="1DF27097" w14:textId="7DA572FA" w:rsidR="00D55AA6" w:rsidRDefault="00D55AA6">
      <w:pPr>
        <w:pStyle w:val="Inhopg2"/>
        <w:tabs>
          <w:tab w:val="left" w:pos="880"/>
          <w:tab w:val="right" w:pos="8635"/>
        </w:tabs>
        <w:rPr>
          <w:rFonts w:eastAsiaTheme="minorEastAsia"/>
          <w:noProof/>
          <w:lang w:eastAsia="nl-NL"/>
        </w:rPr>
      </w:pPr>
      <w:r>
        <w:rPr>
          <w:noProof/>
        </w:rPr>
        <w:t>2.3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_Toc92285757 \h </w:instrText>
      </w:r>
      <w:r>
        <w:rPr>
          <w:noProof/>
        </w:rPr>
      </w:r>
      <w:r>
        <w:rPr>
          <w:noProof/>
        </w:rPr>
        <w:fldChar w:fldCharType="separate"/>
      </w:r>
      <w:r>
        <w:rPr>
          <w:noProof/>
        </w:rPr>
        <w:t>12</w:t>
      </w:r>
      <w:r>
        <w:rPr>
          <w:noProof/>
        </w:rPr>
        <w:fldChar w:fldCharType="end"/>
      </w:r>
    </w:p>
    <w:p w14:paraId="78D61D94" w14:textId="718E290B" w:rsidR="00D55AA6" w:rsidRDefault="00D55AA6">
      <w:pPr>
        <w:pStyle w:val="Inhopg2"/>
        <w:tabs>
          <w:tab w:val="left" w:pos="880"/>
          <w:tab w:val="right" w:pos="8635"/>
        </w:tabs>
        <w:rPr>
          <w:rFonts w:eastAsiaTheme="minorEastAsia"/>
          <w:noProof/>
          <w:lang w:eastAsia="nl-NL"/>
        </w:rPr>
      </w:pPr>
      <w:r>
        <w:rPr>
          <w:noProof/>
        </w:rPr>
        <w:t>2.4</w:t>
      </w:r>
      <w:r>
        <w:rPr>
          <w:rFonts w:eastAsiaTheme="minorEastAsia"/>
          <w:noProof/>
          <w:lang w:eastAsia="nl-NL"/>
        </w:rPr>
        <w:tab/>
      </w:r>
      <w:r>
        <w:rPr>
          <w:noProof/>
        </w:rPr>
        <w:t>Verhouding OP en OW</w:t>
      </w:r>
      <w:r>
        <w:rPr>
          <w:noProof/>
        </w:rPr>
        <w:tab/>
      </w:r>
      <w:r>
        <w:rPr>
          <w:noProof/>
        </w:rPr>
        <w:fldChar w:fldCharType="begin"/>
      </w:r>
      <w:r>
        <w:rPr>
          <w:noProof/>
        </w:rPr>
        <w:instrText xml:space="preserve"> PAGEREF _Toc92285758 \h </w:instrText>
      </w:r>
      <w:r>
        <w:rPr>
          <w:noProof/>
        </w:rPr>
      </w:r>
      <w:r>
        <w:rPr>
          <w:noProof/>
        </w:rPr>
        <w:fldChar w:fldCharType="separate"/>
      </w:r>
      <w:r>
        <w:rPr>
          <w:noProof/>
        </w:rPr>
        <w:t>13</w:t>
      </w:r>
      <w:r>
        <w:rPr>
          <w:noProof/>
        </w:rPr>
        <w:fldChar w:fldCharType="end"/>
      </w:r>
    </w:p>
    <w:p w14:paraId="4939B6F8" w14:textId="18356CCE" w:rsidR="00D55AA6" w:rsidRDefault="00D55AA6">
      <w:pPr>
        <w:pStyle w:val="Inhopg3"/>
        <w:tabs>
          <w:tab w:val="left" w:pos="1320"/>
          <w:tab w:val="right" w:pos="8635"/>
        </w:tabs>
        <w:rPr>
          <w:rFonts w:eastAsiaTheme="minorEastAsia"/>
          <w:noProof/>
          <w:lang w:eastAsia="nl-NL"/>
        </w:rPr>
      </w:pPr>
      <w:r>
        <w:rPr>
          <w:noProof/>
        </w:rPr>
        <w:t>2.4.1</w:t>
      </w:r>
      <w:r>
        <w:rPr>
          <w:rFonts w:eastAsiaTheme="minorEastAsia"/>
          <w:noProof/>
          <w:lang w:eastAsia="nl-NL"/>
        </w:rPr>
        <w:tab/>
      </w:r>
      <w:r>
        <w:rPr>
          <w:noProof/>
        </w:rPr>
        <w:t>Vrijetekststructuur in OP</w:t>
      </w:r>
      <w:r>
        <w:rPr>
          <w:noProof/>
        </w:rPr>
        <w:tab/>
      </w:r>
      <w:r>
        <w:rPr>
          <w:noProof/>
        </w:rPr>
        <w:fldChar w:fldCharType="begin"/>
      </w:r>
      <w:r>
        <w:rPr>
          <w:noProof/>
        </w:rPr>
        <w:instrText xml:space="preserve"> PAGEREF _Toc92285759 \h </w:instrText>
      </w:r>
      <w:r>
        <w:rPr>
          <w:noProof/>
        </w:rPr>
      </w:r>
      <w:r>
        <w:rPr>
          <w:noProof/>
        </w:rPr>
        <w:fldChar w:fldCharType="separate"/>
      </w:r>
      <w:r>
        <w:rPr>
          <w:noProof/>
        </w:rPr>
        <w:t>13</w:t>
      </w:r>
      <w:r>
        <w:rPr>
          <w:noProof/>
        </w:rPr>
        <w:fldChar w:fldCharType="end"/>
      </w:r>
    </w:p>
    <w:p w14:paraId="462D19D7" w14:textId="09827A30" w:rsidR="00D55AA6" w:rsidRDefault="00D55AA6">
      <w:pPr>
        <w:pStyle w:val="Inhopg3"/>
        <w:tabs>
          <w:tab w:val="left" w:pos="1320"/>
          <w:tab w:val="right" w:pos="8635"/>
        </w:tabs>
        <w:rPr>
          <w:rFonts w:eastAsiaTheme="minorEastAsia"/>
          <w:noProof/>
          <w:lang w:eastAsia="nl-NL"/>
        </w:rPr>
      </w:pPr>
      <w:r>
        <w:rPr>
          <w:noProof/>
        </w:rPr>
        <w:t>2.4.2</w:t>
      </w:r>
      <w:r>
        <w:rPr>
          <w:rFonts w:eastAsiaTheme="minorEastAsia"/>
          <w:noProof/>
          <w:lang w:eastAsia="nl-NL"/>
        </w:rPr>
        <w:tab/>
      </w:r>
      <w:r>
        <w:rPr>
          <w:noProof/>
        </w:rPr>
        <w:t>Artikelsgewijze structuur in OP</w:t>
      </w:r>
      <w:r>
        <w:rPr>
          <w:noProof/>
        </w:rPr>
        <w:tab/>
      </w:r>
      <w:r>
        <w:rPr>
          <w:noProof/>
        </w:rPr>
        <w:fldChar w:fldCharType="begin"/>
      </w:r>
      <w:r>
        <w:rPr>
          <w:noProof/>
        </w:rPr>
        <w:instrText xml:space="preserve"> PAGEREF _Toc92285760 \h </w:instrText>
      </w:r>
      <w:r>
        <w:rPr>
          <w:noProof/>
        </w:rPr>
      </w:r>
      <w:r>
        <w:rPr>
          <w:noProof/>
        </w:rPr>
        <w:fldChar w:fldCharType="separate"/>
      </w:r>
      <w:r>
        <w:rPr>
          <w:noProof/>
        </w:rPr>
        <w:t>13</w:t>
      </w:r>
      <w:r>
        <w:rPr>
          <w:noProof/>
        </w:rPr>
        <w:fldChar w:fldCharType="end"/>
      </w:r>
    </w:p>
    <w:p w14:paraId="4B452D76" w14:textId="28805A21" w:rsidR="00D55AA6" w:rsidRDefault="00D55AA6">
      <w:pPr>
        <w:pStyle w:val="Inhopg3"/>
        <w:tabs>
          <w:tab w:val="left" w:pos="1320"/>
          <w:tab w:val="right" w:pos="8635"/>
        </w:tabs>
        <w:rPr>
          <w:rFonts w:eastAsiaTheme="minorEastAsia"/>
          <w:noProof/>
          <w:lang w:eastAsia="nl-NL"/>
        </w:rPr>
      </w:pPr>
      <w:r>
        <w:rPr>
          <w:noProof/>
        </w:rPr>
        <w:t>2.4.3</w:t>
      </w:r>
      <w:r>
        <w:rPr>
          <w:rFonts w:eastAsiaTheme="minorEastAsia"/>
          <w:noProof/>
          <w:lang w:eastAsia="nl-NL"/>
        </w:rPr>
        <w:tab/>
      </w:r>
      <w:r>
        <w:rPr>
          <w:noProof/>
        </w:rPr>
        <w:t>Geometrie in OP</w:t>
      </w:r>
      <w:r>
        <w:rPr>
          <w:noProof/>
        </w:rPr>
        <w:tab/>
      </w:r>
      <w:r>
        <w:rPr>
          <w:noProof/>
        </w:rPr>
        <w:fldChar w:fldCharType="begin"/>
      </w:r>
      <w:r>
        <w:rPr>
          <w:noProof/>
        </w:rPr>
        <w:instrText xml:space="preserve"> PAGEREF _Toc92285761 \h </w:instrText>
      </w:r>
      <w:r>
        <w:rPr>
          <w:noProof/>
        </w:rPr>
      </w:r>
      <w:r>
        <w:rPr>
          <w:noProof/>
        </w:rPr>
        <w:fldChar w:fldCharType="separate"/>
      </w:r>
      <w:r>
        <w:rPr>
          <w:noProof/>
        </w:rPr>
        <w:t>13</w:t>
      </w:r>
      <w:r>
        <w:rPr>
          <w:noProof/>
        </w:rPr>
        <w:fldChar w:fldCharType="end"/>
      </w:r>
    </w:p>
    <w:p w14:paraId="37EDF856" w14:textId="2EFB89CD" w:rsidR="00D55AA6" w:rsidRDefault="00D55AA6">
      <w:pPr>
        <w:pStyle w:val="Inhopg1"/>
        <w:rPr>
          <w:rFonts w:eastAsiaTheme="minorEastAsia"/>
          <w:lang w:eastAsia="nl-NL"/>
        </w:rPr>
      </w:pPr>
      <w:r>
        <w:t>3</w:t>
      </w:r>
      <w:r>
        <w:rPr>
          <w:rFonts w:eastAsiaTheme="minorEastAsia"/>
          <w:lang w:eastAsia="nl-NL"/>
        </w:rPr>
        <w:tab/>
      </w:r>
      <w:r>
        <w:t>Technische implementatie IMOW</w:t>
      </w:r>
      <w:r>
        <w:tab/>
      </w:r>
      <w:r>
        <w:fldChar w:fldCharType="begin"/>
      </w:r>
      <w:r>
        <w:instrText xml:space="preserve"> PAGEREF _Toc92285762 \h </w:instrText>
      </w:r>
      <w:r>
        <w:fldChar w:fldCharType="separate"/>
      </w:r>
      <w:r>
        <w:t>15</w:t>
      </w:r>
      <w:r>
        <w:fldChar w:fldCharType="end"/>
      </w:r>
    </w:p>
    <w:p w14:paraId="3F5CC75F" w14:textId="4411C90C" w:rsidR="00D55AA6" w:rsidRDefault="00D55AA6">
      <w:pPr>
        <w:pStyle w:val="Inhopg2"/>
        <w:tabs>
          <w:tab w:val="left" w:pos="880"/>
          <w:tab w:val="right" w:pos="8635"/>
        </w:tabs>
        <w:rPr>
          <w:rFonts w:eastAsiaTheme="minorEastAsia"/>
          <w:noProof/>
          <w:lang w:eastAsia="nl-NL"/>
        </w:rPr>
      </w:pPr>
      <w:r>
        <w:rPr>
          <w:noProof/>
        </w:rPr>
        <w:t>3.1</w:t>
      </w:r>
      <w:r>
        <w:rPr>
          <w:rFonts w:eastAsiaTheme="minorEastAsia"/>
          <w:noProof/>
          <w:lang w:eastAsia="nl-NL"/>
        </w:rPr>
        <w:tab/>
      </w:r>
      <w:r>
        <w:rPr>
          <w:noProof/>
        </w:rPr>
        <w:t>OW-bestanden</w:t>
      </w:r>
      <w:r>
        <w:rPr>
          <w:noProof/>
        </w:rPr>
        <w:tab/>
      </w:r>
      <w:r>
        <w:rPr>
          <w:noProof/>
        </w:rPr>
        <w:fldChar w:fldCharType="begin"/>
      </w:r>
      <w:r>
        <w:rPr>
          <w:noProof/>
        </w:rPr>
        <w:instrText xml:space="preserve"> PAGEREF _Toc92285763 \h </w:instrText>
      </w:r>
      <w:r>
        <w:rPr>
          <w:noProof/>
        </w:rPr>
      </w:r>
      <w:r>
        <w:rPr>
          <w:noProof/>
        </w:rPr>
        <w:fldChar w:fldCharType="separate"/>
      </w:r>
      <w:r>
        <w:rPr>
          <w:noProof/>
        </w:rPr>
        <w:t>15</w:t>
      </w:r>
      <w:r>
        <w:rPr>
          <w:noProof/>
        </w:rPr>
        <w:fldChar w:fldCharType="end"/>
      </w:r>
    </w:p>
    <w:p w14:paraId="65594FF7" w14:textId="3E77B652" w:rsidR="00D55AA6" w:rsidRDefault="00D55AA6">
      <w:pPr>
        <w:pStyle w:val="Inhopg3"/>
        <w:tabs>
          <w:tab w:val="left" w:pos="1320"/>
          <w:tab w:val="right" w:pos="8635"/>
        </w:tabs>
        <w:rPr>
          <w:rFonts w:eastAsiaTheme="minorEastAsia"/>
          <w:noProof/>
          <w:lang w:eastAsia="nl-NL"/>
        </w:rPr>
      </w:pPr>
      <w:r w:rsidRPr="00D55AA6">
        <w:rPr>
          <w:noProof/>
        </w:rPr>
        <w:t>3.1.1</w:t>
      </w:r>
      <w:r>
        <w:rPr>
          <w:rFonts w:eastAsiaTheme="minorEastAsia"/>
          <w:noProof/>
          <w:lang w:eastAsia="nl-NL"/>
        </w:rPr>
        <w:tab/>
      </w:r>
      <w:r w:rsidRPr="00D55AA6">
        <w:rPr>
          <w:noProof/>
        </w:rPr>
        <w:t>OW-manifest</w:t>
      </w:r>
      <w:r>
        <w:rPr>
          <w:noProof/>
        </w:rPr>
        <w:tab/>
      </w:r>
      <w:r>
        <w:rPr>
          <w:noProof/>
        </w:rPr>
        <w:fldChar w:fldCharType="begin"/>
      </w:r>
      <w:r>
        <w:rPr>
          <w:noProof/>
        </w:rPr>
        <w:instrText xml:space="preserve"> PAGEREF _Toc92285764 \h </w:instrText>
      </w:r>
      <w:r>
        <w:rPr>
          <w:noProof/>
        </w:rPr>
      </w:r>
      <w:r>
        <w:rPr>
          <w:noProof/>
        </w:rPr>
        <w:fldChar w:fldCharType="separate"/>
      </w:r>
      <w:r>
        <w:rPr>
          <w:noProof/>
        </w:rPr>
        <w:t>15</w:t>
      </w:r>
      <w:r>
        <w:rPr>
          <w:noProof/>
        </w:rPr>
        <w:fldChar w:fldCharType="end"/>
      </w:r>
    </w:p>
    <w:p w14:paraId="2E5DA95F" w14:textId="423D7024" w:rsidR="00D55AA6" w:rsidRDefault="00D55AA6">
      <w:pPr>
        <w:pStyle w:val="Inhopg3"/>
        <w:tabs>
          <w:tab w:val="left" w:pos="1320"/>
          <w:tab w:val="right" w:pos="8635"/>
        </w:tabs>
        <w:rPr>
          <w:rFonts w:eastAsiaTheme="minorEastAsia"/>
          <w:noProof/>
          <w:lang w:eastAsia="nl-NL"/>
        </w:rPr>
      </w:pPr>
      <w:r w:rsidRPr="00780113">
        <w:rPr>
          <w:rFonts w:eastAsia="Times New Roman"/>
          <w:noProof/>
        </w:rPr>
        <w:t>3.1.2</w:t>
      </w:r>
      <w:r>
        <w:rPr>
          <w:rFonts w:eastAsiaTheme="minorEastAsia"/>
          <w:noProof/>
          <w:lang w:eastAsia="nl-NL"/>
        </w:rPr>
        <w:tab/>
      </w:r>
      <w:r w:rsidRPr="00780113">
        <w:rPr>
          <w:rFonts w:eastAsia="Times New Roman"/>
          <w:noProof/>
        </w:rPr>
        <w:t>Regeltekst</w:t>
      </w:r>
      <w:r>
        <w:rPr>
          <w:noProof/>
        </w:rPr>
        <w:tab/>
      </w:r>
      <w:r>
        <w:rPr>
          <w:noProof/>
        </w:rPr>
        <w:fldChar w:fldCharType="begin"/>
      </w:r>
      <w:r>
        <w:rPr>
          <w:noProof/>
        </w:rPr>
        <w:instrText xml:space="preserve"> PAGEREF _Toc92285765 \h </w:instrText>
      </w:r>
      <w:r>
        <w:rPr>
          <w:noProof/>
        </w:rPr>
      </w:r>
      <w:r>
        <w:rPr>
          <w:noProof/>
        </w:rPr>
        <w:fldChar w:fldCharType="separate"/>
      </w:r>
      <w:r>
        <w:rPr>
          <w:noProof/>
        </w:rPr>
        <w:t>15</w:t>
      </w:r>
      <w:r>
        <w:rPr>
          <w:noProof/>
        </w:rPr>
        <w:fldChar w:fldCharType="end"/>
      </w:r>
    </w:p>
    <w:p w14:paraId="5A3777E7" w14:textId="056FC7A3" w:rsidR="00D55AA6" w:rsidRDefault="00D55AA6">
      <w:pPr>
        <w:pStyle w:val="Inhopg3"/>
        <w:tabs>
          <w:tab w:val="left" w:pos="1320"/>
          <w:tab w:val="right" w:pos="8635"/>
        </w:tabs>
        <w:rPr>
          <w:rFonts w:eastAsiaTheme="minorEastAsia"/>
          <w:noProof/>
          <w:lang w:eastAsia="nl-NL"/>
        </w:rPr>
      </w:pPr>
      <w:r w:rsidRPr="00780113">
        <w:rPr>
          <w:rFonts w:eastAsia="Times New Roman"/>
          <w:noProof/>
        </w:rPr>
        <w:t>3.1.3</w:t>
      </w:r>
      <w:r>
        <w:rPr>
          <w:rFonts w:eastAsiaTheme="minorEastAsia"/>
          <w:noProof/>
          <w:lang w:eastAsia="nl-NL"/>
        </w:rPr>
        <w:tab/>
      </w:r>
      <w:r>
        <w:rPr>
          <w:noProof/>
        </w:rPr>
        <w:t>OW-specifieke annotaties</w:t>
      </w:r>
      <w:r>
        <w:rPr>
          <w:noProof/>
        </w:rPr>
        <w:tab/>
      </w:r>
      <w:r>
        <w:rPr>
          <w:noProof/>
        </w:rPr>
        <w:fldChar w:fldCharType="begin"/>
      </w:r>
      <w:r>
        <w:rPr>
          <w:noProof/>
        </w:rPr>
        <w:instrText xml:space="preserve"> PAGEREF _Toc92285766 \h </w:instrText>
      </w:r>
      <w:r>
        <w:rPr>
          <w:noProof/>
        </w:rPr>
      </w:r>
      <w:r>
        <w:rPr>
          <w:noProof/>
        </w:rPr>
        <w:fldChar w:fldCharType="separate"/>
      </w:r>
      <w:r>
        <w:rPr>
          <w:noProof/>
        </w:rPr>
        <w:t>16</w:t>
      </w:r>
      <w:r>
        <w:rPr>
          <w:noProof/>
        </w:rPr>
        <w:fldChar w:fldCharType="end"/>
      </w:r>
    </w:p>
    <w:p w14:paraId="1CFFC352" w14:textId="42022D0E" w:rsidR="00D55AA6" w:rsidRDefault="00D55AA6">
      <w:pPr>
        <w:pStyle w:val="Inhopg3"/>
        <w:tabs>
          <w:tab w:val="left" w:pos="1320"/>
          <w:tab w:val="right" w:pos="8635"/>
        </w:tabs>
        <w:rPr>
          <w:rFonts w:eastAsiaTheme="minorEastAsia"/>
          <w:noProof/>
          <w:lang w:eastAsia="nl-NL"/>
        </w:rPr>
      </w:pPr>
      <w:r>
        <w:rPr>
          <w:noProof/>
        </w:rPr>
        <w:t>3.1.4</w:t>
      </w:r>
      <w:r>
        <w:rPr>
          <w:rFonts w:eastAsiaTheme="minorEastAsia"/>
          <w:noProof/>
          <w:lang w:eastAsia="nl-NL"/>
        </w:rPr>
        <w:tab/>
      </w:r>
      <w:r>
        <w:rPr>
          <w:noProof/>
        </w:rPr>
        <w:t>GML-bestanden</w:t>
      </w:r>
      <w:r>
        <w:rPr>
          <w:noProof/>
        </w:rPr>
        <w:tab/>
      </w:r>
      <w:r>
        <w:rPr>
          <w:noProof/>
        </w:rPr>
        <w:fldChar w:fldCharType="begin"/>
      </w:r>
      <w:r>
        <w:rPr>
          <w:noProof/>
        </w:rPr>
        <w:instrText xml:space="preserve"> PAGEREF _Toc92285767 \h </w:instrText>
      </w:r>
      <w:r>
        <w:rPr>
          <w:noProof/>
        </w:rPr>
      </w:r>
      <w:r>
        <w:rPr>
          <w:noProof/>
        </w:rPr>
        <w:fldChar w:fldCharType="separate"/>
      </w:r>
      <w:r>
        <w:rPr>
          <w:noProof/>
        </w:rPr>
        <w:t>16</w:t>
      </w:r>
      <w:r>
        <w:rPr>
          <w:noProof/>
        </w:rPr>
        <w:fldChar w:fldCharType="end"/>
      </w:r>
    </w:p>
    <w:p w14:paraId="1AF4D192" w14:textId="3F6237EC" w:rsidR="00D55AA6" w:rsidRDefault="00D55AA6">
      <w:pPr>
        <w:pStyle w:val="Inhopg2"/>
        <w:tabs>
          <w:tab w:val="left" w:pos="880"/>
          <w:tab w:val="right" w:pos="8635"/>
        </w:tabs>
        <w:rPr>
          <w:rFonts w:eastAsiaTheme="minorEastAsia"/>
          <w:noProof/>
          <w:lang w:eastAsia="nl-NL"/>
        </w:rPr>
      </w:pPr>
      <w:r>
        <w:rPr>
          <w:noProof/>
        </w:rPr>
        <w:t>3.2</w:t>
      </w:r>
      <w:r>
        <w:rPr>
          <w:rFonts w:eastAsiaTheme="minorEastAsia"/>
          <w:noProof/>
          <w:lang w:eastAsia="nl-NL"/>
        </w:rPr>
        <w:tab/>
      </w:r>
      <w:r>
        <w:rPr>
          <w:noProof/>
        </w:rPr>
        <w:t>Randvoorwaarden bij aanleveren</w:t>
      </w:r>
      <w:r>
        <w:rPr>
          <w:noProof/>
        </w:rPr>
        <w:tab/>
      </w:r>
      <w:r>
        <w:rPr>
          <w:noProof/>
        </w:rPr>
        <w:fldChar w:fldCharType="begin"/>
      </w:r>
      <w:r>
        <w:rPr>
          <w:noProof/>
        </w:rPr>
        <w:instrText xml:space="preserve"> PAGEREF _Toc92285768 \h </w:instrText>
      </w:r>
      <w:r>
        <w:rPr>
          <w:noProof/>
        </w:rPr>
      </w:r>
      <w:r>
        <w:rPr>
          <w:noProof/>
        </w:rPr>
        <w:fldChar w:fldCharType="separate"/>
      </w:r>
      <w:r>
        <w:rPr>
          <w:noProof/>
        </w:rPr>
        <w:t>17</w:t>
      </w:r>
      <w:r>
        <w:rPr>
          <w:noProof/>
        </w:rPr>
        <w:fldChar w:fldCharType="end"/>
      </w:r>
    </w:p>
    <w:p w14:paraId="3D188B08" w14:textId="15B3DD17" w:rsidR="00D55AA6" w:rsidRDefault="00D55AA6">
      <w:pPr>
        <w:pStyle w:val="Inhopg3"/>
        <w:tabs>
          <w:tab w:val="left" w:pos="1320"/>
          <w:tab w:val="right" w:pos="8635"/>
        </w:tabs>
        <w:rPr>
          <w:rFonts w:eastAsiaTheme="minorEastAsia"/>
          <w:noProof/>
          <w:lang w:eastAsia="nl-NL"/>
        </w:rPr>
      </w:pPr>
      <w:r>
        <w:rPr>
          <w:noProof/>
        </w:rPr>
        <w:t>3.2.1</w:t>
      </w:r>
      <w:r>
        <w:rPr>
          <w:rFonts w:eastAsiaTheme="minorEastAsia"/>
          <w:noProof/>
          <w:lang w:eastAsia="nl-NL"/>
        </w:rPr>
        <w:tab/>
      </w:r>
      <w:r>
        <w:rPr>
          <w:noProof/>
        </w:rPr>
        <w:t>Identificatie van OwObjecten</w:t>
      </w:r>
      <w:r>
        <w:rPr>
          <w:noProof/>
        </w:rPr>
        <w:tab/>
      </w:r>
      <w:r>
        <w:rPr>
          <w:noProof/>
        </w:rPr>
        <w:fldChar w:fldCharType="begin"/>
      </w:r>
      <w:r>
        <w:rPr>
          <w:noProof/>
        </w:rPr>
        <w:instrText xml:space="preserve"> PAGEREF _Toc92285769 \h </w:instrText>
      </w:r>
      <w:r>
        <w:rPr>
          <w:noProof/>
        </w:rPr>
      </w:r>
      <w:r>
        <w:rPr>
          <w:noProof/>
        </w:rPr>
        <w:fldChar w:fldCharType="separate"/>
      </w:r>
      <w:r>
        <w:rPr>
          <w:noProof/>
        </w:rPr>
        <w:t>18</w:t>
      </w:r>
      <w:r>
        <w:rPr>
          <w:noProof/>
        </w:rPr>
        <w:fldChar w:fldCharType="end"/>
      </w:r>
    </w:p>
    <w:p w14:paraId="719A8633" w14:textId="1DD4E10E" w:rsidR="00D55AA6" w:rsidRDefault="00D55AA6">
      <w:pPr>
        <w:pStyle w:val="Inhopg3"/>
        <w:tabs>
          <w:tab w:val="left" w:pos="1320"/>
          <w:tab w:val="right" w:pos="8635"/>
        </w:tabs>
        <w:rPr>
          <w:rFonts w:eastAsiaTheme="minorEastAsia"/>
          <w:noProof/>
          <w:lang w:eastAsia="nl-NL"/>
        </w:rPr>
      </w:pPr>
      <w:r>
        <w:rPr>
          <w:noProof/>
        </w:rPr>
        <w:t>3.2.2</w:t>
      </w:r>
      <w:r>
        <w:rPr>
          <w:rFonts w:eastAsiaTheme="minorEastAsia"/>
          <w:noProof/>
          <w:lang w:eastAsia="nl-NL"/>
        </w:rPr>
        <w:tab/>
      </w:r>
      <w:r>
        <w:rPr>
          <w:noProof/>
        </w:rPr>
        <w:t>Status</w:t>
      </w:r>
      <w:r>
        <w:rPr>
          <w:noProof/>
        </w:rPr>
        <w:tab/>
      </w:r>
      <w:r>
        <w:rPr>
          <w:noProof/>
        </w:rPr>
        <w:fldChar w:fldCharType="begin"/>
      </w:r>
      <w:r>
        <w:rPr>
          <w:noProof/>
        </w:rPr>
        <w:instrText xml:space="preserve"> PAGEREF _Toc92285770 \h </w:instrText>
      </w:r>
      <w:r>
        <w:rPr>
          <w:noProof/>
        </w:rPr>
      </w:r>
      <w:r>
        <w:rPr>
          <w:noProof/>
        </w:rPr>
        <w:fldChar w:fldCharType="separate"/>
      </w:r>
      <w:r>
        <w:rPr>
          <w:noProof/>
        </w:rPr>
        <w:t>19</w:t>
      </w:r>
      <w:r>
        <w:rPr>
          <w:noProof/>
        </w:rPr>
        <w:fldChar w:fldCharType="end"/>
      </w:r>
    </w:p>
    <w:p w14:paraId="501B39A1" w14:textId="2ABE0797" w:rsidR="00D55AA6" w:rsidRDefault="00D55AA6">
      <w:pPr>
        <w:pStyle w:val="Inhopg3"/>
        <w:tabs>
          <w:tab w:val="left" w:pos="1320"/>
          <w:tab w:val="right" w:pos="8635"/>
        </w:tabs>
        <w:rPr>
          <w:rFonts w:eastAsiaTheme="minorEastAsia"/>
          <w:noProof/>
          <w:lang w:eastAsia="nl-NL"/>
        </w:rPr>
      </w:pPr>
      <w:r>
        <w:rPr>
          <w:noProof/>
        </w:rPr>
        <w:t>3.2.3</w:t>
      </w:r>
      <w:r>
        <w:rPr>
          <w:rFonts w:eastAsiaTheme="minorEastAsia"/>
          <w:noProof/>
          <w:lang w:eastAsia="nl-NL"/>
        </w:rPr>
        <w:tab/>
      </w:r>
      <w:r>
        <w:rPr>
          <w:noProof/>
        </w:rPr>
        <w:t>Procedurestatus</w:t>
      </w:r>
      <w:r>
        <w:rPr>
          <w:noProof/>
        </w:rPr>
        <w:tab/>
      </w:r>
      <w:r>
        <w:rPr>
          <w:noProof/>
        </w:rPr>
        <w:fldChar w:fldCharType="begin"/>
      </w:r>
      <w:r>
        <w:rPr>
          <w:noProof/>
        </w:rPr>
        <w:instrText xml:space="preserve"> PAGEREF _Toc92285771 \h </w:instrText>
      </w:r>
      <w:r>
        <w:rPr>
          <w:noProof/>
        </w:rPr>
      </w:r>
      <w:r>
        <w:rPr>
          <w:noProof/>
        </w:rPr>
        <w:fldChar w:fldCharType="separate"/>
      </w:r>
      <w:r>
        <w:rPr>
          <w:noProof/>
        </w:rPr>
        <w:t>19</w:t>
      </w:r>
      <w:r>
        <w:rPr>
          <w:noProof/>
        </w:rPr>
        <w:fldChar w:fldCharType="end"/>
      </w:r>
    </w:p>
    <w:p w14:paraId="3F7EACEE" w14:textId="6998C5C8" w:rsidR="00D55AA6" w:rsidRDefault="00D55AA6">
      <w:pPr>
        <w:pStyle w:val="Inhopg3"/>
        <w:tabs>
          <w:tab w:val="left" w:pos="1320"/>
          <w:tab w:val="right" w:pos="8635"/>
        </w:tabs>
        <w:rPr>
          <w:rFonts w:eastAsiaTheme="minorEastAsia"/>
          <w:noProof/>
          <w:lang w:eastAsia="nl-NL"/>
        </w:rPr>
      </w:pPr>
      <w:r w:rsidRPr="00780113">
        <w:rPr>
          <w:rFonts w:eastAsia="Times New Roman"/>
          <w:noProof/>
        </w:rPr>
        <w:t>3.2.4</w:t>
      </w:r>
      <w:r>
        <w:rPr>
          <w:rFonts w:eastAsiaTheme="minorEastAsia"/>
          <w:noProof/>
          <w:lang w:eastAsia="nl-NL"/>
        </w:rPr>
        <w:tab/>
      </w:r>
      <w:r w:rsidRPr="00780113">
        <w:rPr>
          <w:rFonts w:eastAsia="Times New Roman"/>
          <w:noProof/>
        </w:rPr>
        <w:t>Bestandsgrootte</w:t>
      </w:r>
      <w:r>
        <w:rPr>
          <w:noProof/>
        </w:rPr>
        <w:tab/>
      </w:r>
      <w:r>
        <w:rPr>
          <w:noProof/>
        </w:rPr>
        <w:fldChar w:fldCharType="begin"/>
      </w:r>
      <w:r>
        <w:rPr>
          <w:noProof/>
        </w:rPr>
        <w:instrText xml:space="preserve"> PAGEREF _Toc92285772 \h </w:instrText>
      </w:r>
      <w:r>
        <w:rPr>
          <w:noProof/>
        </w:rPr>
      </w:r>
      <w:r>
        <w:rPr>
          <w:noProof/>
        </w:rPr>
        <w:fldChar w:fldCharType="separate"/>
      </w:r>
      <w:r>
        <w:rPr>
          <w:noProof/>
        </w:rPr>
        <w:t>19</w:t>
      </w:r>
      <w:r>
        <w:rPr>
          <w:noProof/>
        </w:rPr>
        <w:fldChar w:fldCharType="end"/>
      </w:r>
    </w:p>
    <w:p w14:paraId="79BCFF53" w14:textId="653A9053" w:rsidR="00D55AA6" w:rsidRDefault="00D55AA6">
      <w:pPr>
        <w:pStyle w:val="Inhopg3"/>
        <w:tabs>
          <w:tab w:val="left" w:pos="1320"/>
          <w:tab w:val="right" w:pos="8635"/>
        </w:tabs>
        <w:rPr>
          <w:rFonts w:eastAsiaTheme="minorEastAsia"/>
          <w:noProof/>
          <w:lang w:eastAsia="nl-NL"/>
        </w:rPr>
      </w:pPr>
      <w:r>
        <w:rPr>
          <w:noProof/>
        </w:rPr>
        <w:t>3.2.5</w:t>
      </w:r>
      <w:r>
        <w:rPr>
          <w:rFonts w:eastAsiaTheme="minorEastAsia"/>
          <w:noProof/>
          <w:lang w:eastAsia="nl-NL"/>
        </w:rPr>
        <w:tab/>
      </w:r>
      <w:r>
        <w:rPr>
          <w:noProof/>
        </w:rPr>
        <w:t>XSD-bestanden</w:t>
      </w:r>
      <w:r>
        <w:rPr>
          <w:noProof/>
        </w:rPr>
        <w:tab/>
      </w:r>
      <w:r>
        <w:rPr>
          <w:noProof/>
        </w:rPr>
        <w:fldChar w:fldCharType="begin"/>
      </w:r>
      <w:r>
        <w:rPr>
          <w:noProof/>
        </w:rPr>
        <w:instrText xml:space="preserve"> PAGEREF _Toc92285773 \h </w:instrText>
      </w:r>
      <w:r>
        <w:rPr>
          <w:noProof/>
        </w:rPr>
      </w:r>
      <w:r>
        <w:rPr>
          <w:noProof/>
        </w:rPr>
        <w:fldChar w:fldCharType="separate"/>
      </w:r>
      <w:r>
        <w:rPr>
          <w:noProof/>
        </w:rPr>
        <w:t>20</w:t>
      </w:r>
      <w:r>
        <w:rPr>
          <w:noProof/>
        </w:rPr>
        <w:fldChar w:fldCharType="end"/>
      </w:r>
    </w:p>
    <w:p w14:paraId="629BFD53" w14:textId="1BE9FF3B" w:rsidR="00D55AA6" w:rsidRDefault="00D55AA6">
      <w:pPr>
        <w:pStyle w:val="Inhopg3"/>
        <w:tabs>
          <w:tab w:val="left" w:pos="1320"/>
          <w:tab w:val="right" w:pos="8635"/>
        </w:tabs>
        <w:rPr>
          <w:rFonts w:eastAsiaTheme="minorEastAsia"/>
          <w:noProof/>
          <w:lang w:eastAsia="nl-NL"/>
        </w:rPr>
      </w:pPr>
      <w:r>
        <w:rPr>
          <w:noProof/>
        </w:rPr>
        <w:t>3.2.6</w:t>
      </w:r>
      <w:r>
        <w:rPr>
          <w:rFonts w:eastAsiaTheme="minorEastAsia"/>
          <w:noProof/>
          <w:lang w:eastAsia="nl-NL"/>
        </w:rPr>
        <w:tab/>
      </w:r>
      <w:r>
        <w:rPr>
          <w:noProof/>
        </w:rPr>
        <w:t>Waardelijsten</w:t>
      </w:r>
      <w:r>
        <w:rPr>
          <w:noProof/>
        </w:rPr>
        <w:tab/>
      </w:r>
      <w:r>
        <w:rPr>
          <w:noProof/>
        </w:rPr>
        <w:fldChar w:fldCharType="begin"/>
      </w:r>
      <w:r>
        <w:rPr>
          <w:noProof/>
        </w:rPr>
        <w:instrText xml:space="preserve"> PAGEREF _Toc92285774 \h </w:instrText>
      </w:r>
      <w:r>
        <w:rPr>
          <w:noProof/>
        </w:rPr>
      </w:r>
      <w:r>
        <w:rPr>
          <w:noProof/>
        </w:rPr>
        <w:fldChar w:fldCharType="separate"/>
      </w:r>
      <w:r>
        <w:rPr>
          <w:noProof/>
        </w:rPr>
        <w:t>20</w:t>
      </w:r>
      <w:r>
        <w:rPr>
          <w:noProof/>
        </w:rPr>
        <w:fldChar w:fldCharType="end"/>
      </w:r>
    </w:p>
    <w:p w14:paraId="155241D5" w14:textId="5954C7D7" w:rsidR="00D55AA6" w:rsidRDefault="00D55AA6">
      <w:pPr>
        <w:pStyle w:val="Inhopg1"/>
        <w:rPr>
          <w:rFonts w:eastAsiaTheme="minorEastAsia"/>
          <w:lang w:eastAsia="nl-NL"/>
        </w:rPr>
      </w:pPr>
      <w:r>
        <w:t>4</w:t>
      </w:r>
      <w:r>
        <w:rPr>
          <w:rFonts w:eastAsiaTheme="minorEastAsia"/>
          <w:lang w:eastAsia="nl-NL"/>
        </w:rPr>
        <w:tab/>
      </w:r>
      <w:r>
        <w:t>XML-omschrijving</w:t>
      </w:r>
      <w:r>
        <w:tab/>
      </w:r>
      <w:r>
        <w:fldChar w:fldCharType="begin"/>
      </w:r>
      <w:r>
        <w:instrText xml:space="preserve"> PAGEREF _Toc92285775 \h </w:instrText>
      </w:r>
      <w:r>
        <w:fldChar w:fldCharType="separate"/>
      </w:r>
      <w:r>
        <w:t>21</w:t>
      </w:r>
      <w:r>
        <w:fldChar w:fldCharType="end"/>
      </w:r>
    </w:p>
    <w:p w14:paraId="0FB43258" w14:textId="06AFD4E2" w:rsidR="00D55AA6" w:rsidRDefault="00D55AA6">
      <w:pPr>
        <w:pStyle w:val="Inhopg2"/>
        <w:tabs>
          <w:tab w:val="left" w:pos="880"/>
          <w:tab w:val="right" w:pos="8635"/>
        </w:tabs>
        <w:rPr>
          <w:rFonts w:eastAsiaTheme="minorEastAsia"/>
          <w:noProof/>
          <w:lang w:eastAsia="nl-NL"/>
        </w:rPr>
      </w:pPr>
      <w:r>
        <w:rPr>
          <w:noProof/>
        </w:rPr>
        <w:t>4.1</w:t>
      </w:r>
      <w:r>
        <w:rPr>
          <w:rFonts w:eastAsiaTheme="minorEastAsia"/>
          <w:noProof/>
          <w:lang w:eastAsia="nl-NL"/>
        </w:rPr>
        <w:tab/>
      </w:r>
      <w:r>
        <w:rPr>
          <w:noProof/>
        </w:rPr>
        <w:t>Manifest</w:t>
      </w:r>
      <w:r>
        <w:rPr>
          <w:noProof/>
        </w:rPr>
        <w:tab/>
      </w:r>
      <w:r>
        <w:rPr>
          <w:noProof/>
        </w:rPr>
        <w:fldChar w:fldCharType="begin"/>
      </w:r>
      <w:r>
        <w:rPr>
          <w:noProof/>
        </w:rPr>
        <w:instrText xml:space="preserve"> PAGEREF _Toc92285776 \h </w:instrText>
      </w:r>
      <w:r>
        <w:rPr>
          <w:noProof/>
        </w:rPr>
      </w:r>
      <w:r>
        <w:rPr>
          <w:noProof/>
        </w:rPr>
        <w:fldChar w:fldCharType="separate"/>
      </w:r>
      <w:r>
        <w:rPr>
          <w:noProof/>
        </w:rPr>
        <w:t>21</w:t>
      </w:r>
      <w:r>
        <w:rPr>
          <w:noProof/>
        </w:rPr>
        <w:fldChar w:fldCharType="end"/>
      </w:r>
    </w:p>
    <w:p w14:paraId="0EFC02A8" w14:textId="35F200F3" w:rsidR="00D55AA6" w:rsidRDefault="00D55AA6">
      <w:pPr>
        <w:pStyle w:val="Inhopg2"/>
        <w:tabs>
          <w:tab w:val="left" w:pos="880"/>
          <w:tab w:val="right" w:pos="8635"/>
        </w:tabs>
        <w:rPr>
          <w:rFonts w:eastAsiaTheme="minorEastAsia"/>
          <w:noProof/>
          <w:lang w:eastAsia="nl-NL"/>
        </w:rPr>
      </w:pPr>
      <w:r>
        <w:rPr>
          <w:noProof/>
        </w:rPr>
        <w:t>4.2</w:t>
      </w:r>
      <w:r>
        <w:rPr>
          <w:rFonts w:eastAsiaTheme="minorEastAsia"/>
          <w:noProof/>
          <w:lang w:eastAsia="nl-NL"/>
        </w:rPr>
        <w:tab/>
      </w:r>
      <w:r>
        <w:rPr>
          <w:noProof/>
        </w:rPr>
        <w:t>owBestand</w:t>
      </w:r>
      <w:r>
        <w:rPr>
          <w:noProof/>
        </w:rPr>
        <w:tab/>
      </w:r>
      <w:r>
        <w:rPr>
          <w:noProof/>
        </w:rPr>
        <w:fldChar w:fldCharType="begin"/>
      </w:r>
      <w:r>
        <w:rPr>
          <w:noProof/>
        </w:rPr>
        <w:instrText xml:space="preserve"> PAGEREF _Toc92285777 \h </w:instrText>
      </w:r>
      <w:r>
        <w:rPr>
          <w:noProof/>
        </w:rPr>
      </w:r>
      <w:r>
        <w:rPr>
          <w:noProof/>
        </w:rPr>
        <w:fldChar w:fldCharType="separate"/>
      </w:r>
      <w:r>
        <w:rPr>
          <w:noProof/>
        </w:rPr>
        <w:t>21</w:t>
      </w:r>
      <w:r>
        <w:rPr>
          <w:noProof/>
        </w:rPr>
        <w:fldChar w:fldCharType="end"/>
      </w:r>
    </w:p>
    <w:p w14:paraId="74FEB2B5" w14:textId="721193BE" w:rsidR="00D55AA6" w:rsidRDefault="00D55AA6">
      <w:pPr>
        <w:pStyle w:val="Inhopg2"/>
        <w:tabs>
          <w:tab w:val="left" w:pos="880"/>
          <w:tab w:val="right" w:pos="8635"/>
        </w:tabs>
        <w:rPr>
          <w:rFonts w:eastAsiaTheme="minorEastAsia"/>
          <w:noProof/>
          <w:lang w:eastAsia="nl-NL"/>
        </w:rPr>
      </w:pPr>
      <w:r>
        <w:rPr>
          <w:noProof/>
        </w:rPr>
        <w:t>4.3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_Toc92285778 \h </w:instrText>
      </w:r>
      <w:r>
        <w:rPr>
          <w:noProof/>
        </w:rPr>
      </w:r>
      <w:r>
        <w:rPr>
          <w:noProof/>
        </w:rPr>
        <w:fldChar w:fldCharType="separate"/>
      </w:r>
      <w:r>
        <w:rPr>
          <w:noProof/>
        </w:rPr>
        <w:t>22</w:t>
      </w:r>
      <w:r>
        <w:rPr>
          <w:noProof/>
        </w:rPr>
        <w:fldChar w:fldCharType="end"/>
      </w:r>
    </w:p>
    <w:p w14:paraId="6A1AB520" w14:textId="2E0081DF" w:rsidR="00D55AA6" w:rsidRDefault="00D55AA6">
      <w:pPr>
        <w:pStyle w:val="Inhopg3"/>
        <w:tabs>
          <w:tab w:val="left" w:pos="1320"/>
          <w:tab w:val="right" w:pos="8635"/>
        </w:tabs>
        <w:rPr>
          <w:rFonts w:eastAsiaTheme="minorEastAsia"/>
          <w:noProof/>
          <w:lang w:eastAsia="nl-NL"/>
        </w:rPr>
      </w:pPr>
      <w:r>
        <w:rPr>
          <w:noProof/>
        </w:rPr>
        <w:t>4.3.1</w:t>
      </w:r>
      <w:r>
        <w:rPr>
          <w:rFonts w:eastAsiaTheme="minorEastAsia"/>
          <w:noProof/>
          <w:lang w:eastAsia="nl-NL"/>
        </w:rPr>
        <w:tab/>
      </w:r>
      <w:r>
        <w:rPr>
          <w:noProof/>
        </w:rPr>
        <w:t>Regeltekst</w:t>
      </w:r>
      <w:r>
        <w:rPr>
          <w:noProof/>
        </w:rPr>
        <w:tab/>
      </w:r>
      <w:r>
        <w:rPr>
          <w:noProof/>
        </w:rPr>
        <w:fldChar w:fldCharType="begin"/>
      </w:r>
      <w:r>
        <w:rPr>
          <w:noProof/>
        </w:rPr>
        <w:instrText xml:space="preserve"> PAGEREF _Toc92285779 \h </w:instrText>
      </w:r>
      <w:r>
        <w:rPr>
          <w:noProof/>
        </w:rPr>
      </w:r>
      <w:r>
        <w:rPr>
          <w:noProof/>
        </w:rPr>
        <w:fldChar w:fldCharType="separate"/>
      </w:r>
      <w:r>
        <w:rPr>
          <w:noProof/>
        </w:rPr>
        <w:t>22</w:t>
      </w:r>
      <w:r>
        <w:rPr>
          <w:noProof/>
        </w:rPr>
        <w:fldChar w:fldCharType="end"/>
      </w:r>
    </w:p>
    <w:p w14:paraId="1DA371B5" w14:textId="3A82D1F6" w:rsidR="00D55AA6" w:rsidRDefault="00D55AA6">
      <w:pPr>
        <w:pStyle w:val="Inhopg3"/>
        <w:tabs>
          <w:tab w:val="left" w:pos="1320"/>
          <w:tab w:val="right" w:pos="8635"/>
        </w:tabs>
        <w:rPr>
          <w:rFonts w:eastAsiaTheme="minorEastAsia"/>
          <w:noProof/>
          <w:lang w:eastAsia="nl-NL"/>
        </w:rPr>
      </w:pPr>
      <w:r>
        <w:rPr>
          <w:noProof/>
        </w:rPr>
        <w:t>4.3.2</w:t>
      </w:r>
      <w:r>
        <w:rPr>
          <w:rFonts w:eastAsiaTheme="minorEastAsia"/>
          <w:noProof/>
          <w:lang w:eastAsia="nl-NL"/>
        </w:rPr>
        <w:tab/>
      </w:r>
      <w:r>
        <w:rPr>
          <w:noProof/>
        </w:rPr>
        <w:t>Juridische regel</w:t>
      </w:r>
      <w:r>
        <w:rPr>
          <w:noProof/>
        </w:rPr>
        <w:tab/>
      </w:r>
      <w:r>
        <w:rPr>
          <w:noProof/>
        </w:rPr>
        <w:fldChar w:fldCharType="begin"/>
      </w:r>
      <w:r>
        <w:rPr>
          <w:noProof/>
        </w:rPr>
        <w:instrText xml:space="preserve"> PAGEREF _Toc92285780 \h </w:instrText>
      </w:r>
      <w:r>
        <w:rPr>
          <w:noProof/>
        </w:rPr>
      </w:r>
      <w:r>
        <w:rPr>
          <w:noProof/>
        </w:rPr>
        <w:fldChar w:fldCharType="separate"/>
      </w:r>
      <w:r>
        <w:rPr>
          <w:noProof/>
        </w:rPr>
        <w:t>22</w:t>
      </w:r>
      <w:r>
        <w:rPr>
          <w:noProof/>
        </w:rPr>
        <w:fldChar w:fldCharType="end"/>
      </w:r>
    </w:p>
    <w:p w14:paraId="224DE181" w14:textId="65955921" w:rsidR="00D55AA6" w:rsidRDefault="00D55AA6">
      <w:pPr>
        <w:pStyle w:val="Inhopg3"/>
        <w:tabs>
          <w:tab w:val="left" w:pos="1320"/>
          <w:tab w:val="right" w:pos="8635"/>
        </w:tabs>
        <w:rPr>
          <w:rFonts w:eastAsiaTheme="minorEastAsia"/>
          <w:noProof/>
          <w:lang w:eastAsia="nl-NL"/>
        </w:rPr>
      </w:pPr>
      <w:r>
        <w:rPr>
          <w:noProof/>
        </w:rPr>
        <w:t>4.3.3</w:t>
      </w:r>
      <w:r>
        <w:rPr>
          <w:rFonts w:eastAsiaTheme="minorEastAsia"/>
          <w:noProof/>
          <w:lang w:eastAsia="nl-NL"/>
        </w:rPr>
        <w:tab/>
      </w:r>
      <w:r>
        <w:rPr>
          <w:noProof/>
        </w:rPr>
        <w:t>Activiteit</w:t>
      </w:r>
      <w:r>
        <w:rPr>
          <w:noProof/>
        </w:rPr>
        <w:tab/>
      </w:r>
      <w:r>
        <w:rPr>
          <w:noProof/>
        </w:rPr>
        <w:fldChar w:fldCharType="begin"/>
      </w:r>
      <w:r>
        <w:rPr>
          <w:noProof/>
        </w:rPr>
        <w:instrText xml:space="preserve"> PAGEREF _Toc92285781 \h </w:instrText>
      </w:r>
      <w:r>
        <w:rPr>
          <w:noProof/>
        </w:rPr>
      </w:r>
      <w:r>
        <w:rPr>
          <w:noProof/>
        </w:rPr>
        <w:fldChar w:fldCharType="separate"/>
      </w:r>
      <w:r>
        <w:rPr>
          <w:noProof/>
        </w:rPr>
        <w:t>25</w:t>
      </w:r>
      <w:r>
        <w:rPr>
          <w:noProof/>
        </w:rPr>
        <w:fldChar w:fldCharType="end"/>
      </w:r>
    </w:p>
    <w:p w14:paraId="20D0E6E9" w14:textId="12AD6E80" w:rsidR="00D55AA6" w:rsidRDefault="00D55AA6">
      <w:pPr>
        <w:pStyle w:val="Inhopg3"/>
        <w:tabs>
          <w:tab w:val="left" w:pos="1320"/>
          <w:tab w:val="right" w:pos="8635"/>
        </w:tabs>
        <w:rPr>
          <w:rFonts w:eastAsiaTheme="minorEastAsia"/>
          <w:noProof/>
          <w:lang w:eastAsia="nl-NL"/>
        </w:rPr>
      </w:pPr>
      <w:r>
        <w:rPr>
          <w:noProof/>
        </w:rPr>
        <w:t>4.3.4</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_Toc92285782 \h </w:instrText>
      </w:r>
      <w:r>
        <w:rPr>
          <w:noProof/>
        </w:rPr>
      </w:r>
      <w:r>
        <w:rPr>
          <w:noProof/>
        </w:rPr>
        <w:fldChar w:fldCharType="separate"/>
      </w:r>
      <w:r>
        <w:rPr>
          <w:noProof/>
        </w:rPr>
        <w:t>26</w:t>
      </w:r>
      <w:r>
        <w:rPr>
          <w:noProof/>
        </w:rPr>
        <w:fldChar w:fldCharType="end"/>
      </w:r>
    </w:p>
    <w:p w14:paraId="09373258" w14:textId="514A30E9" w:rsidR="00D55AA6" w:rsidRDefault="00D55AA6">
      <w:pPr>
        <w:pStyle w:val="Inhopg3"/>
        <w:tabs>
          <w:tab w:val="left" w:pos="1320"/>
          <w:tab w:val="right" w:pos="8635"/>
        </w:tabs>
        <w:rPr>
          <w:rFonts w:eastAsiaTheme="minorEastAsia"/>
          <w:noProof/>
          <w:lang w:eastAsia="nl-NL"/>
        </w:rPr>
      </w:pPr>
      <w:r>
        <w:rPr>
          <w:noProof/>
        </w:rPr>
        <w:t>4.3.5</w:t>
      </w:r>
      <w:r>
        <w:rPr>
          <w:rFonts w:eastAsiaTheme="minorEastAsia"/>
          <w:noProof/>
          <w:lang w:eastAsia="nl-NL"/>
        </w:rPr>
        <w:tab/>
      </w:r>
      <w:r>
        <w:rPr>
          <w:noProof/>
        </w:rPr>
        <w:t>Omgevingsnorm</w:t>
      </w:r>
      <w:r>
        <w:rPr>
          <w:noProof/>
        </w:rPr>
        <w:tab/>
      </w:r>
      <w:r>
        <w:rPr>
          <w:noProof/>
        </w:rPr>
        <w:fldChar w:fldCharType="begin"/>
      </w:r>
      <w:r>
        <w:rPr>
          <w:noProof/>
        </w:rPr>
        <w:instrText xml:space="preserve"> PAGEREF _Toc92285783 \h </w:instrText>
      </w:r>
      <w:r>
        <w:rPr>
          <w:noProof/>
        </w:rPr>
      </w:r>
      <w:r>
        <w:rPr>
          <w:noProof/>
        </w:rPr>
        <w:fldChar w:fldCharType="separate"/>
      </w:r>
      <w:r>
        <w:rPr>
          <w:noProof/>
        </w:rPr>
        <w:t>26</w:t>
      </w:r>
      <w:r>
        <w:rPr>
          <w:noProof/>
        </w:rPr>
        <w:fldChar w:fldCharType="end"/>
      </w:r>
    </w:p>
    <w:p w14:paraId="25930834" w14:textId="5F7752DC" w:rsidR="00D55AA6" w:rsidRDefault="00D55AA6">
      <w:pPr>
        <w:pStyle w:val="Inhopg3"/>
        <w:tabs>
          <w:tab w:val="left" w:pos="1320"/>
          <w:tab w:val="right" w:pos="8635"/>
        </w:tabs>
        <w:rPr>
          <w:rFonts w:eastAsiaTheme="minorEastAsia"/>
          <w:noProof/>
          <w:lang w:eastAsia="nl-NL"/>
        </w:rPr>
      </w:pPr>
      <w:r>
        <w:rPr>
          <w:noProof/>
        </w:rPr>
        <w:t>4.3.6</w:t>
      </w:r>
      <w:r>
        <w:rPr>
          <w:rFonts w:eastAsiaTheme="minorEastAsia"/>
          <w:noProof/>
          <w:lang w:eastAsia="nl-NL"/>
        </w:rPr>
        <w:tab/>
      </w:r>
      <w:r>
        <w:rPr>
          <w:noProof/>
        </w:rPr>
        <w:t>Omgevingswaarde</w:t>
      </w:r>
      <w:r>
        <w:rPr>
          <w:noProof/>
        </w:rPr>
        <w:tab/>
      </w:r>
      <w:r>
        <w:rPr>
          <w:noProof/>
        </w:rPr>
        <w:fldChar w:fldCharType="begin"/>
      </w:r>
      <w:r>
        <w:rPr>
          <w:noProof/>
        </w:rPr>
        <w:instrText xml:space="preserve"> PAGEREF _Toc92285784 \h </w:instrText>
      </w:r>
      <w:r>
        <w:rPr>
          <w:noProof/>
        </w:rPr>
      </w:r>
      <w:r>
        <w:rPr>
          <w:noProof/>
        </w:rPr>
        <w:fldChar w:fldCharType="separate"/>
      </w:r>
      <w:r>
        <w:rPr>
          <w:noProof/>
        </w:rPr>
        <w:t>27</w:t>
      </w:r>
      <w:r>
        <w:rPr>
          <w:noProof/>
        </w:rPr>
        <w:fldChar w:fldCharType="end"/>
      </w:r>
    </w:p>
    <w:p w14:paraId="14AE6924" w14:textId="243833F7" w:rsidR="00D55AA6" w:rsidRDefault="00D55AA6">
      <w:pPr>
        <w:pStyle w:val="Inhopg3"/>
        <w:tabs>
          <w:tab w:val="left" w:pos="1320"/>
          <w:tab w:val="right" w:pos="8635"/>
        </w:tabs>
        <w:rPr>
          <w:rFonts w:eastAsiaTheme="minorEastAsia"/>
          <w:noProof/>
          <w:lang w:eastAsia="nl-NL"/>
        </w:rPr>
      </w:pPr>
      <w:r>
        <w:rPr>
          <w:noProof/>
        </w:rPr>
        <w:lastRenderedPageBreak/>
        <w:t>4.3.7</w:t>
      </w:r>
      <w:r>
        <w:rPr>
          <w:rFonts w:eastAsiaTheme="minorEastAsia"/>
          <w:noProof/>
          <w:lang w:eastAsia="nl-NL"/>
        </w:rPr>
        <w:tab/>
      </w:r>
      <w:r>
        <w:rPr>
          <w:noProof/>
        </w:rPr>
        <w:t>Locatie</w:t>
      </w:r>
      <w:r>
        <w:rPr>
          <w:noProof/>
        </w:rPr>
        <w:tab/>
      </w:r>
      <w:r>
        <w:rPr>
          <w:noProof/>
        </w:rPr>
        <w:fldChar w:fldCharType="begin"/>
      </w:r>
      <w:r>
        <w:rPr>
          <w:noProof/>
        </w:rPr>
        <w:instrText xml:space="preserve"> PAGEREF _Toc92285785 \h </w:instrText>
      </w:r>
      <w:r>
        <w:rPr>
          <w:noProof/>
        </w:rPr>
      </w:r>
      <w:r>
        <w:rPr>
          <w:noProof/>
        </w:rPr>
        <w:fldChar w:fldCharType="separate"/>
      </w:r>
      <w:r>
        <w:rPr>
          <w:noProof/>
        </w:rPr>
        <w:t>28</w:t>
      </w:r>
      <w:r>
        <w:rPr>
          <w:noProof/>
        </w:rPr>
        <w:fldChar w:fldCharType="end"/>
      </w:r>
    </w:p>
    <w:p w14:paraId="0204510A" w14:textId="23D7044B" w:rsidR="00D55AA6" w:rsidRDefault="00D55AA6">
      <w:pPr>
        <w:pStyle w:val="Inhopg3"/>
        <w:tabs>
          <w:tab w:val="left" w:pos="1320"/>
          <w:tab w:val="right" w:pos="8635"/>
        </w:tabs>
        <w:rPr>
          <w:rFonts w:eastAsiaTheme="minorEastAsia"/>
          <w:noProof/>
          <w:lang w:eastAsia="nl-NL"/>
        </w:rPr>
      </w:pPr>
      <w:r>
        <w:rPr>
          <w:noProof/>
        </w:rPr>
        <w:t>4.3.8</w:t>
      </w:r>
      <w:r>
        <w:rPr>
          <w:rFonts w:eastAsiaTheme="minorEastAsia"/>
          <w:noProof/>
          <w:lang w:eastAsia="nl-NL"/>
        </w:rPr>
        <w:tab/>
      </w:r>
      <w:r>
        <w:rPr>
          <w:noProof/>
        </w:rPr>
        <w:t>Pons</w:t>
      </w:r>
      <w:r>
        <w:rPr>
          <w:noProof/>
        </w:rPr>
        <w:tab/>
      </w:r>
      <w:r>
        <w:rPr>
          <w:noProof/>
        </w:rPr>
        <w:fldChar w:fldCharType="begin"/>
      </w:r>
      <w:r>
        <w:rPr>
          <w:noProof/>
        </w:rPr>
        <w:instrText xml:space="preserve"> PAGEREF _Toc92285786 \h </w:instrText>
      </w:r>
      <w:r>
        <w:rPr>
          <w:noProof/>
        </w:rPr>
      </w:r>
      <w:r>
        <w:rPr>
          <w:noProof/>
        </w:rPr>
        <w:fldChar w:fldCharType="separate"/>
      </w:r>
      <w:r>
        <w:rPr>
          <w:noProof/>
        </w:rPr>
        <w:t>30</w:t>
      </w:r>
      <w:r>
        <w:rPr>
          <w:noProof/>
        </w:rPr>
        <w:fldChar w:fldCharType="end"/>
      </w:r>
    </w:p>
    <w:p w14:paraId="7AA5A0A1" w14:textId="0966CC12" w:rsidR="00D55AA6" w:rsidRDefault="00D55AA6">
      <w:pPr>
        <w:pStyle w:val="Inhopg3"/>
        <w:tabs>
          <w:tab w:val="left" w:pos="1320"/>
          <w:tab w:val="right" w:pos="8635"/>
        </w:tabs>
        <w:rPr>
          <w:rFonts w:eastAsiaTheme="minorEastAsia"/>
          <w:noProof/>
          <w:lang w:eastAsia="nl-NL"/>
        </w:rPr>
      </w:pPr>
      <w:r>
        <w:rPr>
          <w:noProof/>
        </w:rPr>
        <w:t>4.3.9</w:t>
      </w:r>
      <w:r>
        <w:rPr>
          <w:rFonts w:eastAsiaTheme="minorEastAsia"/>
          <w:noProof/>
          <w:lang w:eastAsia="nl-NL"/>
        </w:rPr>
        <w:tab/>
      </w:r>
      <w:r>
        <w:rPr>
          <w:noProof/>
        </w:rPr>
        <w:t>Kaart</w:t>
      </w:r>
      <w:r>
        <w:rPr>
          <w:noProof/>
        </w:rPr>
        <w:tab/>
      </w:r>
      <w:r>
        <w:rPr>
          <w:noProof/>
        </w:rPr>
        <w:fldChar w:fldCharType="begin"/>
      </w:r>
      <w:r>
        <w:rPr>
          <w:noProof/>
        </w:rPr>
        <w:instrText xml:space="preserve"> PAGEREF _Toc92285787 \h </w:instrText>
      </w:r>
      <w:r>
        <w:rPr>
          <w:noProof/>
        </w:rPr>
      </w:r>
      <w:r>
        <w:rPr>
          <w:noProof/>
        </w:rPr>
        <w:fldChar w:fldCharType="separate"/>
      </w:r>
      <w:r>
        <w:rPr>
          <w:noProof/>
        </w:rPr>
        <w:t>30</w:t>
      </w:r>
      <w:r>
        <w:rPr>
          <w:noProof/>
        </w:rPr>
        <w:fldChar w:fldCharType="end"/>
      </w:r>
    </w:p>
    <w:p w14:paraId="3F1042F1" w14:textId="507A61A7" w:rsidR="00D55AA6" w:rsidRDefault="00D55AA6">
      <w:pPr>
        <w:pStyle w:val="Inhopg2"/>
        <w:tabs>
          <w:tab w:val="left" w:pos="880"/>
          <w:tab w:val="right" w:pos="8635"/>
        </w:tabs>
        <w:rPr>
          <w:rFonts w:eastAsiaTheme="minorEastAsia"/>
          <w:noProof/>
          <w:lang w:eastAsia="nl-NL"/>
        </w:rPr>
      </w:pPr>
      <w:r>
        <w:rPr>
          <w:noProof/>
        </w:rPr>
        <w:t>4.4</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_Toc92285788 \h </w:instrText>
      </w:r>
      <w:r>
        <w:rPr>
          <w:noProof/>
        </w:rPr>
      </w:r>
      <w:r>
        <w:rPr>
          <w:noProof/>
        </w:rPr>
        <w:fldChar w:fldCharType="separate"/>
      </w:r>
      <w:r>
        <w:rPr>
          <w:noProof/>
        </w:rPr>
        <w:t>31</w:t>
      </w:r>
      <w:r>
        <w:rPr>
          <w:noProof/>
        </w:rPr>
        <w:fldChar w:fldCharType="end"/>
      </w:r>
    </w:p>
    <w:p w14:paraId="6DE4EB18" w14:textId="430C571D" w:rsidR="00D55AA6" w:rsidRDefault="00D55AA6">
      <w:pPr>
        <w:pStyle w:val="Inhopg3"/>
        <w:tabs>
          <w:tab w:val="left" w:pos="1320"/>
          <w:tab w:val="right" w:pos="8635"/>
        </w:tabs>
        <w:rPr>
          <w:rFonts w:eastAsiaTheme="minorEastAsia"/>
          <w:noProof/>
          <w:lang w:eastAsia="nl-NL"/>
        </w:rPr>
      </w:pPr>
      <w:r>
        <w:rPr>
          <w:noProof/>
        </w:rPr>
        <w:t>4.4.1</w:t>
      </w:r>
      <w:r>
        <w:rPr>
          <w:rFonts w:eastAsiaTheme="minorEastAsia"/>
          <w:noProof/>
          <w:lang w:eastAsia="nl-NL"/>
        </w:rPr>
        <w:tab/>
      </w:r>
      <w:r>
        <w:rPr>
          <w:noProof/>
        </w:rPr>
        <w:t>Divisie</w:t>
      </w:r>
      <w:r>
        <w:rPr>
          <w:noProof/>
        </w:rPr>
        <w:tab/>
      </w:r>
      <w:r>
        <w:rPr>
          <w:noProof/>
        </w:rPr>
        <w:fldChar w:fldCharType="begin"/>
      </w:r>
      <w:r>
        <w:rPr>
          <w:noProof/>
        </w:rPr>
        <w:instrText xml:space="preserve"> PAGEREF _Toc92285789 \h </w:instrText>
      </w:r>
      <w:r>
        <w:rPr>
          <w:noProof/>
        </w:rPr>
      </w:r>
      <w:r>
        <w:rPr>
          <w:noProof/>
        </w:rPr>
        <w:fldChar w:fldCharType="separate"/>
      </w:r>
      <w:r>
        <w:rPr>
          <w:noProof/>
        </w:rPr>
        <w:t>31</w:t>
      </w:r>
      <w:r>
        <w:rPr>
          <w:noProof/>
        </w:rPr>
        <w:fldChar w:fldCharType="end"/>
      </w:r>
    </w:p>
    <w:p w14:paraId="021BE5DE" w14:textId="129D7DD1" w:rsidR="00D55AA6" w:rsidRDefault="00D55AA6">
      <w:pPr>
        <w:pStyle w:val="Inhopg3"/>
        <w:tabs>
          <w:tab w:val="left" w:pos="1320"/>
          <w:tab w:val="right" w:pos="8635"/>
        </w:tabs>
        <w:rPr>
          <w:rFonts w:eastAsiaTheme="minorEastAsia"/>
          <w:noProof/>
          <w:lang w:eastAsia="nl-NL"/>
        </w:rPr>
      </w:pPr>
      <w:r>
        <w:rPr>
          <w:noProof/>
        </w:rPr>
        <w:t>4.4.2</w:t>
      </w:r>
      <w:r>
        <w:rPr>
          <w:rFonts w:eastAsiaTheme="minorEastAsia"/>
          <w:noProof/>
          <w:lang w:eastAsia="nl-NL"/>
        </w:rPr>
        <w:tab/>
      </w:r>
      <w:r>
        <w:rPr>
          <w:noProof/>
        </w:rPr>
        <w:t>Divisietekst</w:t>
      </w:r>
      <w:r>
        <w:rPr>
          <w:noProof/>
        </w:rPr>
        <w:tab/>
      </w:r>
      <w:r>
        <w:rPr>
          <w:noProof/>
        </w:rPr>
        <w:fldChar w:fldCharType="begin"/>
      </w:r>
      <w:r>
        <w:rPr>
          <w:noProof/>
        </w:rPr>
        <w:instrText xml:space="preserve"> PAGEREF _Toc92285790 \h </w:instrText>
      </w:r>
      <w:r>
        <w:rPr>
          <w:noProof/>
        </w:rPr>
      </w:r>
      <w:r>
        <w:rPr>
          <w:noProof/>
        </w:rPr>
        <w:fldChar w:fldCharType="separate"/>
      </w:r>
      <w:r>
        <w:rPr>
          <w:noProof/>
        </w:rPr>
        <w:t>32</w:t>
      </w:r>
      <w:r>
        <w:rPr>
          <w:noProof/>
        </w:rPr>
        <w:fldChar w:fldCharType="end"/>
      </w:r>
    </w:p>
    <w:p w14:paraId="034E29BA" w14:textId="6508D5E2" w:rsidR="00D55AA6" w:rsidRDefault="00D55AA6">
      <w:pPr>
        <w:pStyle w:val="Inhopg3"/>
        <w:tabs>
          <w:tab w:val="left" w:pos="1320"/>
          <w:tab w:val="right" w:pos="8635"/>
        </w:tabs>
        <w:rPr>
          <w:rFonts w:eastAsiaTheme="minorEastAsia"/>
          <w:noProof/>
          <w:lang w:eastAsia="nl-NL"/>
        </w:rPr>
      </w:pPr>
      <w:r>
        <w:rPr>
          <w:noProof/>
        </w:rPr>
        <w:t>4.4.3</w:t>
      </w:r>
      <w:r>
        <w:rPr>
          <w:rFonts w:eastAsiaTheme="minorEastAsia"/>
          <w:noProof/>
          <w:lang w:eastAsia="nl-NL"/>
        </w:rPr>
        <w:tab/>
      </w:r>
      <w:r>
        <w:rPr>
          <w:noProof/>
        </w:rPr>
        <w:t>Tekstdeel</w:t>
      </w:r>
      <w:r>
        <w:rPr>
          <w:noProof/>
        </w:rPr>
        <w:tab/>
      </w:r>
      <w:r>
        <w:rPr>
          <w:noProof/>
        </w:rPr>
        <w:fldChar w:fldCharType="begin"/>
      </w:r>
      <w:r>
        <w:rPr>
          <w:noProof/>
        </w:rPr>
        <w:instrText xml:space="preserve"> PAGEREF _Toc92285791 \h </w:instrText>
      </w:r>
      <w:r>
        <w:rPr>
          <w:noProof/>
        </w:rPr>
      </w:r>
      <w:r>
        <w:rPr>
          <w:noProof/>
        </w:rPr>
        <w:fldChar w:fldCharType="separate"/>
      </w:r>
      <w:r>
        <w:rPr>
          <w:noProof/>
        </w:rPr>
        <w:t>32</w:t>
      </w:r>
      <w:r>
        <w:rPr>
          <w:noProof/>
        </w:rPr>
        <w:fldChar w:fldCharType="end"/>
      </w:r>
    </w:p>
    <w:p w14:paraId="68A38143" w14:textId="194185C3" w:rsidR="00D55AA6" w:rsidRDefault="00D55AA6">
      <w:pPr>
        <w:pStyle w:val="Inhopg3"/>
        <w:tabs>
          <w:tab w:val="left" w:pos="1320"/>
          <w:tab w:val="right" w:pos="8635"/>
        </w:tabs>
        <w:rPr>
          <w:rFonts w:eastAsiaTheme="minorEastAsia"/>
          <w:noProof/>
          <w:lang w:eastAsia="nl-NL"/>
        </w:rPr>
      </w:pPr>
      <w:r>
        <w:rPr>
          <w:noProof/>
        </w:rPr>
        <w:t>4.4.4</w:t>
      </w:r>
      <w:r>
        <w:rPr>
          <w:rFonts w:eastAsiaTheme="minorEastAsia"/>
          <w:noProof/>
          <w:lang w:eastAsia="nl-NL"/>
        </w:rPr>
        <w:tab/>
      </w:r>
      <w:r>
        <w:rPr>
          <w:noProof/>
        </w:rPr>
        <w:t>Hoofdlijn</w:t>
      </w:r>
      <w:r>
        <w:rPr>
          <w:noProof/>
        </w:rPr>
        <w:tab/>
      </w:r>
      <w:r>
        <w:rPr>
          <w:noProof/>
        </w:rPr>
        <w:fldChar w:fldCharType="begin"/>
      </w:r>
      <w:r>
        <w:rPr>
          <w:noProof/>
        </w:rPr>
        <w:instrText xml:space="preserve"> PAGEREF _Toc92285792 \h </w:instrText>
      </w:r>
      <w:r>
        <w:rPr>
          <w:noProof/>
        </w:rPr>
      </w:r>
      <w:r>
        <w:rPr>
          <w:noProof/>
        </w:rPr>
        <w:fldChar w:fldCharType="separate"/>
      </w:r>
      <w:r>
        <w:rPr>
          <w:noProof/>
        </w:rPr>
        <w:t>33</w:t>
      </w:r>
      <w:r>
        <w:rPr>
          <w:noProof/>
        </w:rPr>
        <w:fldChar w:fldCharType="end"/>
      </w:r>
    </w:p>
    <w:p w14:paraId="63A2DD1F" w14:textId="4227EAB5" w:rsidR="00D55AA6" w:rsidRDefault="00D55AA6">
      <w:pPr>
        <w:pStyle w:val="Inhopg3"/>
        <w:tabs>
          <w:tab w:val="left" w:pos="1320"/>
          <w:tab w:val="right" w:pos="8635"/>
        </w:tabs>
        <w:rPr>
          <w:rFonts w:eastAsiaTheme="minorEastAsia"/>
          <w:noProof/>
          <w:lang w:eastAsia="nl-NL"/>
        </w:rPr>
      </w:pPr>
      <w:r>
        <w:rPr>
          <w:noProof/>
        </w:rPr>
        <w:t>4.4.5</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_Toc92285793 \h </w:instrText>
      </w:r>
      <w:r>
        <w:rPr>
          <w:noProof/>
        </w:rPr>
      </w:r>
      <w:r>
        <w:rPr>
          <w:noProof/>
        </w:rPr>
        <w:fldChar w:fldCharType="separate"/>
      </w:r>
      <w:r>
        <w:rPr>
          <w:noProof/>
        </w:rPr>
        <w:t>33</w:t>
      </w:r>
      <w:r>
        <w:rPr>
          <w:noProof/>
        </w:rPr>
        <w:fldChar w:fldCharType="end"/>
      </w:r>
    </w:p>
    <w:p w14:paraId="7A09D523" w14:textId="68E74BC2" w:rsidR="00D55AA6" w:rsidRDefault="00D55AA6">
      <w:pPr>
        <w:pStyle w:val="Inhopg3"/>
        <w:tabs>
          <w:tab w:val="left" w:pos="1320"/>
          <w:tab w:val="right" w:pos="8635"/>
        </w:tabs>
        <w:rPr>
          <w:rFonts w:eastAsiaTheme="minorEastAsia"/>
          <w:noProof/>
          <w:lang w:eastAsia="nl-NL"/>
        </w:rPr>
      </w:pPr>
      <w:r>
        <w:rPr>
          <w:noProof/>
        </w:rPr>
        <w:t>4.4.6</w:t>
      </w:r>
      <w:r>
        <w:rPr>
          <w:rFonts w:eastAsiaTheme="minorEastAsia"/>
          <w:noProof/>
          <w:lang w:eastAsia="nl-NL"/>
        </w:rPr>
        <w:tab/>
      </w:r>
      <w:r>
        <w:rPr>
          <w:noProof/>
        </w:rPr>
        <w:t>Kaart</w:t>
      </w:r>
      <w:r>
        <w:rPr>
          <w:noProof/>
        </w:rPr>
        <w:tab/>
      </w:r>
      <w:r>
        <w:rPr>
          <w:noProof/>
        </w:rPr>
        <w:fldChar w:fldCharType="begin"/>
      </w:r>
      <w:r>
        <w:rPr>
          <w:noProof/>
        </w:rPr>
        <w:instrText xml:space="preserve"> PAGEREF _Toc92285794 \h </w:instrText>
      </w:r>
      <w:r>
        <w:rPr>
          <w:noProof/>
        </w:rPr>
      </w:r>
      <w:r>
        <w:rPr>
          <w:noProof/>
        </w:rPr>
        <w:fldChar w:fldCharType="separate"/>
      </w:r>
      <w:r>
        <w:rPr>
          <w:noProof/>
        </w:rPr>
        <w:t>33</w:t>
      </w:r>
      <w:r>
        <w:rPr>
          <w:noProof/>
        </w:rPr>
        <w:fldChar w:fldCharType="end"/>
      </w:r>
    </w:p>
    <w:p w14:paraId="6642889D" w14:textId="72DEBE2A" w:rsidR="00D55AA6" w:rsidRDefault="00D55AA6">
      <w:pPr>
        <w:pStyle w:val="Inhopg2"/>
        <w:tabs>
          <w:tab w:val="left" w:pos="880"/>
          <w:tab w:val="right" w:pos="8635"/>
        </w:tabs>
        <w:rPr>
          <w:rFonts w:eastAsiaTheme="minorEastAsia"/>
          <w:noProof/>
          <w:lang w:eastAsia="nl-NL"/>
        </w:rPr>
      </w:pPr>
      <w:r>
        <w:rPr>
          <w:noProof/>
        </w:rPr>
        <w:t>4.5</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_Toc92285795 \h </w:instrText>
      </w:r>
      <w:r>
        <w:rPr>
          <w:noProof/>
        </w:rPr>
      </w:r>
      <w:r>
        <w:rPr>
          <w:noProof/>
        </w:rPr>
        <w:fldChar w:fldCharType="separate"/>
      </w:r>
      <w:r>
        <w:rPr>
          <w:noProof/>
        </w:rPr>
        <w:t>33</w:t>
      </w:r>
      <w:r>
        <w:rPr>
          <w:noProof/>
        </w:rPr>
        <w:fldChar w:fldCharType="end"/>
      </w:r>
    </w:p>
    <w:p w14:paraId="217FD444" w14:textId="50C8DBE8" w:rsidR="00D55AA6" w:rsidRDefault="00D55AA6">
      <w:pPr>
        <w:pStyle w:val="Inhopg3"/>
        <w:tabs>
          <w:tab w:val="left" w:pos="1320"/>
          <w:tab w:val="right" w:pos="8635"/>
        </w:tabs>
        <w:rPr>
          <w:rFonts w:eastAsiaTheme="minorEastAsia"/>
          <w:noProof/>
          <w:lang w:eastAsia="nl-NL"/>
        </w:rPr>
      </w:pPr>
      <w:r>
        <w:rPr>
          <w:noProof/>
        </w:rPr>
        <w:t>4.5.1</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_Toc92285796 \h </w:instrText>
      </w:r>
      <w:r>
        <w:rPr>
          <w:noProof/>
        </w:rPr>
      </w:r>
      <w:r>
        <w:rPr>
          <w:noProof/>
        </w:rPr>
        <w:fldChar w:fldCharType="separate"/>
      </w:r>
      <w:r>
        <w:rPr>
          <w:noProof/>
        </w:rPr>
        <w:t>33</w:t>
      </w:r>
      <w:r>
        <w:rPr>
          <w:noProof/>
        </w:rPr>
        <w:fldChar w:fldCharType="end"/>
      </w:r>
    </w:p>
    <w:p w14:paraId="3FFEF764" w14:textId="4A74791F" w:rsidR="00D55AA6" w:rsidRDefault="00D55AA6">
      <w:pPr>
        <w:pStyle w:val="Inhopg2"/>
        <w:tabs>
          <w:tab w:val="left" w:pos="880"/>
          <w:tab w:val="right" w:pos="8635"/>
        </w:tabs>
        <w:rPr>
          <w:rFonts w:eastAsiaTheme="minorEastAsia"/>
          <w:noProof/>
          <w:lang w:eastAsia="nl-NL"/>
        </w:rPr>
      </w:pPr>
      <w:r>
        <w:rPr>
          <w:noProof/>
        </w:rPr>
        <w:t>4.6</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_Toc92285797 \h </w:instrText>
      </w:r>
      <w:r>
        <w:rPr>
          <w:noProof/>
        </w:rPr>
      </w:r>
      <w:r>
        <w:rPr>
          <w:noProof/>
        </w:rPr>
        <w:fldChar w:fldCharType="separate"/>
      </w:r>
      <w:r>
        <w:rPr>
          <w:noProof/>
        </w:rPr>
        <w:t>34</w:t>
      </w:r>
      <w:r>
        <w:rPr>
          <w:noProof/>
        </w:rPr>
        <w:fldChar w:fldCharType="end"/>
      </w:r>
    </w:p>
    <w:p w14:paraId="33658421" w14:textId="22BED5DC" w:rsidR="00D55AA6" w:rsidRDefault="00D55AA6">
      <w:pPr>
        <w:pStyle w:val="Inhopg3"/>
        <w:tabs>
          <w:tab w:val="left" w:pos="1320"/>
          <w:tab w:val="right" w:pos="8635"/>
        </w:tabs>
        <w:rPr>
          <w:rFonts w:eastAsiaTheme="minorEastAsia"/>
          <w:noProof/>
          <w:lang w:eastAsia="nl-NL"/>
        </w:rPr>
      </w:pPr>
      <w:r>
        <w:rPr>
          <w:noProof/>
        </w:rPr>
        <w:t>4.6.1</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_Toc92285798 \h </w:instrText>
      </w:r>
      <w:r>
        <w:rPr>
          <w:noProof/>
        </w:rPr>
      </w:r>
      <w:r>
        <w:rPr>
          <w:noProof/>
        </w:rPr>
        <w:fldChar w:fldCharType="separate"/>
      </w:r>
      <w:r>
        <w:rPr>
          <w:noProof/>
        </w:rPr>
        <w:t>34</w:t>
      </w:r>
      <w:r>
        <w:rPr>
          <w:noProof/>
        </w:rPr>
        <w:fldChar w:fldCharType="end"/>
      </w:r>
    </w:p>
    <w:p w14:paraId="588AC6CB" w14:textId="59700A29" w:rsidR="00D55AA6" w:rsidRDefault="00D55AA6">
      <w:pPr>
        <w:pStyle w:val="Inhopg1"/>
        <w:rPr>
          <w:rFonts w:eastAsiaTheme="minorEastAsia"/>
          <w:lang w:eastAsia="nl-NL"/>
        </w:rPr>
      </w:pPr>
      <w:r>
        <w:t>5</w:t>
      </w:r>
      <w:r>
        <w:rPr>
          <w:rFonts w:eastAsiaTheme="minorEastAsia"/>
          <w:lang w:eastAsia="nl-NL"/>
        </w:rPr>
        <w:tab/>
      </w:r>
      <w:r>
        <w:t>Verschillen tussen IMOW en CIMOW</w:t>
      </w:r>
      <w:r>
        <w:tab/>
      </w:r>
      <w:r>
        <w:fldChar w:fldCharType="begin"/>
      </w:r>
      <w:r>
        <w:instrText xml:space="preserve"> PAGEREF _Toc92285799 \h </w:instrText>
      </w:r>
      <w:r>
        <w:fldChar w:fldCharType="separate"/>
      </w:r>
      <w:r>
        <w:t>35</w:t>
      </w:r>
      <w:r>
        <w:fldChar w:fldCharType="end"/>
      </w:r>
    </w:p>
    <w:p w14:paraId="5EF94DA9" w14:textId="74247776" w:rsidR="00D55AA6" w:rsidRDefault="00D55AA6">
      <w:pPr>
        <w:pStyle w:val="Inhopg2"/>
        <w:tabs>
          <w:tab w:val="left" w:pos="880"/>
          <w:tab w:val="right" w:pos="8635"/>
        </w:tabs>
        <w:rPr>
          <w:rFonts w:eastAsiaTheme="minorEastAsia"/>
          <w:noProof/>
          <w:lang w:eastAsia="nl-NL"/>
        </w:rPr>
      </w:pPr>
      <w:r>
        <w:rPr>
          <w:noProof/>
        </w:rPr>
        <w:t>5.1</w:t>
      </w:r>
      <w:r>
        <w:rPr>
          <w:rFonts w:eastAsiaTheme="minorEastAsia"/>
          <w:noProof/>
          <w:lang w:eastAsia="nl-NL"/>
        </w:rPr>
        <w:tab/>
      </w:r>
      <w:r>
        <w:rPr>
          <w:noProof/>
        </w:rPr>
        <w:t>CIMOW-aspecten niet in IMOW</w:t>
      </w:r>
      <w:r>
        <w:rPr>
          <w:noProof/>
        </w:rPr>
        <w:tab/>
      </w:r>
      <w:r>
        <w:rPr>
          <w:noProof/>
        </w:rPr>
        <w:fldChar w:fldCharType="begin"/>
      </w:r>
      <w:r>
        <w:rPr>
          <w:noProof/>
        </w:rPr>
        <w:instrText xml:space="preserve"> PAGEREF _Toc92285800 \h </w:instrText>
      </w:r>
      <w:r>
        <w:rPr>
          <w:noProof/>
        </w:rPr>
      </w:r>
      <w:r>
        <w:rPr>
          <w:noProof/>
        </w:rPr>
        <w:fldChar w:fldCharType="separate"/>
      </w:r>
      <w:r>
        <w:rPr>
          <w:noProof/>
        </w:rPr>
        <w:t>35</w:t>
      </w:r>
      <w:r>
        <w:rPr>
          <w:noProof/>
        </w:rPr>
        <w:fldChar w:fldCharType="end"/>
      </w:r>
    </w:p>
    <w:p w14:paraId="1D252629" w14:textId="1F85808A" w:rsidR="00D55AA6" w:rsidRDefault="00D55AA6">
      <w:pPr>
        <w:pStyle w:val="Inhopg2"/>
        <w:tabs>
          <w:tab w:val="left" w:pos="880"/>
          <w:tab w:val="right" w:pos="8635"/>
        </w:tabs>
        <w:rPr>
          <w:rFonts w:eastAsiaTheme="minorEastAsia"/>
          <w:noProof/>
          <w:lang w:eastAsia="nl-NL"/>
        </w:rPr>
      </w:pPr>
      <w:r>
        <w:rPr>
          <w:noProof/>
        </w:rPr>
        <w:t>5.2</w:t>
      </w:r>
      <w:r>
        <w:rPr>
          <w:rFonts w:eastAsiaTheme="minorEastAsia"/>
          <w:noProof/>
          <w:lang w:eastAsia="nl-NL"/>
        </w:rPr>
        <w:tab/>
      </w:r>
      <w:r>
        <w:rPr>
          <w:noProof/>
        </w:rPr>
        <w:t>IMOW-aspecten niet in CIMOW</w:t>
      </w:r>
      <w:r>
        <w:rPr>
          <w:noProof/>
        </w:rPr>
        <w:tab/>
      </w:r>
      <w:r>
        <w:rPr>
          <w:noProof/>
        </w:rPr>
        <w:fldChar w:fldCharType="begin"/>
      </w:r>
      <w:r>
        <w:rPr>
          <w:noProof/>
        </w:rPr>
        <w:instrText xml:space="preserve"> PAGEREF _Toc92285801 \h </w:instrText>
      </w:r>
      <w:r>
        <w:rPr>
          <w:noProof/>
        </w:rPr>
      </w:r>
      <w:r>
        <w:rPr>
          <w:noProof/>
        </w:rPr>
        <w:fldChar w:fldCharType="separate"/>
      </w:r>
      <w:r>
        <w:rPr>
          <w:noProof/>
        </w:rPr>
        <w:t>35</w:t>
      </w:r>
      <w:r>
        <w:rPr>
          <w:noProof/>
        </w:rPr>
        <w:fldChar w:fldCharType="end"/>
      </w:r>
    </w:p>
    <w:p w14:paraId="3535BD99" w14:textId="39C54057" w:rsidR="00D55AA6" w:rsidRDefault="00D55AA6">
      <w:pPr>
        <w:pStyle w:val="Inhopg1"/>
        <w:rPr>
          <w:rFonts w:eastAsiaTheme="minorEastAsia"/>
          <w:lang w:eastAsia="nl-NL"/>
        </w:rPr>
      </w:pPr>
      <w:r>
        <w:t>6</w:t>
      </w:r>
      <w:r>
        <w:rPr>
          <w:rFonts w:eastAsiaTheme="minorEastAsia"/>
          <w:lang w:eastAsia="nl-NL"/>
        </w:rPr>
        <w:tab/>
      </w:r>
      <w:r>
        <w:t>OP-aspecten relevant voor IMOW</w:t>
      </w:r>
      <w:r>
        <w:tab/>
      </w:r>
      <w:r>
        <w:fldChar w:fldCharType="begin"/>
      </w:r>
      <w:r>
        <w:instrText xml:space="preserve"> PAGEREF _Toc92285802 \h </w:instrText>
      </w:r>
      <w:r>
        <w:fldChar w:fldCharType="separate"/>
      </w:r>
      <w:r>
        <w:t>38</w:t>
      </w:r>
      <w:r>
        <w:fldChar w:fldCharType="end"/>
      </w:r>
    </w:p>
    <w:p w14:paraId="69B77417" w14:textId="01370A30" w:rsidR="00D55AA6" w:rsidRDefault="00D55AA6">
      <w:pPr>
        <w:pStyle w:val="Inhopg2"/>
        <w:tabs>
          <w:tab w:val="left" w:pos="880"/>
          <w:tab w:val="right" w:pos="8635"/>
        </w:tabs>
        <w:rPr>
          <w:rFonts w:eastAsiaTheme="minorEastAsia"/>
          <w:noProof/>
          <w:lang w:eastAsia="nl-NL"/>
        </w:rPr>
      </w:pPr>
      <w:r>
        <w:rPr>
          <w:noProof/>
        </w:rPr>
        <w:t>6.1</w:t>
      </w:r>
      <w:r>
        <w:rPr>
          <w:rFonts w:eastAsiaTheme="minorEastAsia"/>
          <w:noProof/>
          <w:lang w:eastAsia="nl-NL"/>
        </w:rPr>
        <w:tab/>
      </w:r>
      <w:r>
        <w:rPr>
          <w:noProof/>
        </w:rPr>
        <w:t>De Regeling en diens Artikelen/Leden/Divisies</w:t>
      </w:r>
      <w:r>
        <w:rPr>
          <w:noProof/>
        </w:rPr>
        <w:tab/>
      </w:r>
      <w:r>
        <w:rPr>
          <w:noProof/>
        </w:rPr>
        <w:fldChar w:fldCharType="begin"/>
      </w:r>
      <w:r>
        <w:rPr>
          <w:noProof/>
        </w:rPr>
        <w:instrText xml:space="preserve"> PAGEREF _Toc92285803 \h </w:instrText>
      </w:r>
      <w:r>
        <w:rPr>
          <w:noProof/>
        </w:rPr>
      </w:r>
      <w:r>
        <w:rPr>
          <w:noProof/>
        </w:rPr>
        <w:fldChar w:fldCharType="separate"/>
      </w:r>
      <w:r>
        <w:rPr>
          <w:noProof/>
        </w:rPr>
        <w:t>38</w:t>
      </w:r>
      <w:r>
        <w:rPr>
          <w:noProof/>
        </w:rPr>
        <w:fldChar w:fldCharType="end"/>
      </w:r>
    </w:p>
    <w:p w14:paraId="3DED8A92" w14:textId="78A0DD00" w:rsidR="00D55AA6" w:rsidRDefault="00D55AA6">
      <w:pPr>
        <w:pStyle w:val="Inhopg2"/>
        <w:tabs>
          <w:tab w:val="left" w:pos="880"/>
          <w:tab w:val="right" w:pos="8635"/>
        </w:tabs>
        <w:rPr>
          <w:rFonts w:eastAsiaTheme="minorEastAsia"/>
          <w:noProof/>
          <w:lang w:eastAsia="nl-NL"/>
        </w:rPr>
      </w:pPr>
      <w:r>
        <w:rPr>
          <w:noProof/>
        </w:rPr>
        <w:t>6.2</w:t>
      </w:r>
      <w:r>
        <w:rPr>
          <w:rFonts w:eastAsiaTheme="minorEastAsia"/>
          <w:noProof/>
          <w:lang w:eastAsia="nl-NL"/>
        </w:rPr>
        <w:tab/>
      </w:r>
      <w:r>
        <w:rPr>
          <w:noProof/>
        </w:rPr>
        <w:t>ConsolidatieInformatie</w:t>
      </w:r>
      <w:r>
        <w:rPr>
          <w:noProof/>
        </w:rPr>
        <w:tab/>
      </w:r>
      <w:r>
        <w:rPr>
          <w:noProof/>
        </w:rPr>
        <w:fldChar w:fldCharType="begin"/>
      </w:r>
      <w:r>
        <w:rPr>
          <w:noProof/>
        </w:rPr>
        <w:instrText xml:space="preserve"> PAGEREF _Toc92285804 \h </w:instrText>
      </w:r>
      <w:r>
        <w:rPr>
          <w:noProof/>
        </w:rPr>
      </w:r>
      <w:r>
        <w:rPr>
          <w:noProof/>
        </w:rPr>
        <w:fldChar w:fldCharType="separate"/>
      </w:r>
      <w:r>
        <w:rPr>
          <w:noProof/>
        </w:rPr>
        <w:t>38</w:t>
      </w:r>
      <w:r>
        <w:rPr>
          <w:noProof/>
        </w:rPr>
        <w:fldChar w:fldCharType="end"/>
      </w:r>
    </w:p>
    <w:p w14:paraId="5CE9D250" w14:textId="54C9A7B1" w:rsidR="00D55AA6" w:rsidRDefault="00D55AA6">
      <w:pPr>
        <w:pStyle w:val="Inhopg2"/>
        <w:tabs>
          <w:tab w:val="left" w:pos="880"/>
          <w:tab w:val="right" w:pos="8635"/>
        </w:tabs>
        <w:rPr>
          <w:rFonts w:eastAsiaTheme="minorEastAsia"/>
          <w:noProof/>
          <w:lang w:eastAsia="nl-NL"/>
        </w:rPr>
      </w:pPr>
      <w:r>
        <w:rPr>
          <w:noProof/>
        </w:rPr>
        <w:t>6.3</w:t>
      </w:r>
      <w:r>
        <w:rPr>
          <w:rFonts w:eastAsiaTheme="minorEastAsia"/>
          <w:noProof/>
          <w:lang w:eastAsia="nl-NL"/>
        </w:rPr>
        <w:tab/>
      </w:r>
      <w:r>
        <w:rPr>
          <w:noProof/>
        </w:rPr>
        <w:t>OP-informatieobjecten</w:t>
      </w:r>
      <w:r>
        <w:rPr>
          <w:noProof/>
        </w:rPr>
        <w:tab/>
      </w:r>
      <w:r>
        <w:rPr>
          <w:noProof/>
        </w:rPr>
        <w:fldChar w:fldCharType="begin"/>
      </w:r>
      <w:r>
        <w:rPr>
          <w:noProof/>
        </w:rPr>
        <w:instrText xml:space="preserve"> PAGEREF _Toc92285805 \h </w:instrText>
      </w:r>
      <w:r>
        <w:rPr>
          <w:noProof/>
        </w:rPr>
      </w:r>
      <w:r>
        <w:rPr>
          <w:noProof/>
        </w:rPr>
        <w:fldChar w:fldCharType="separate"/>
      </w:r>
      <w:r>
        <w:rPr>
          <w:noProof/>
        </w:rPr>
        <w:t>39</w:t>
      </w:r>
      <w:r>
        <w:rPr>
          <w:noProof/>
        </w:rPr>
        <w:fldChar w:fldCharType="end"/>
      </w:r>
    </w:p>
    <w:p w14:paraId="113627A6" w14:textId="2EDA64BE" w:rsidR="00D55AA6" w:rsidRDefault="00D55AA6">
      <w:pPr>
        <w:pStyle w:val="Inhopg2"/>
        <w:tabs>
          <w:tab w:val="left" w:pos="880"/>
          <w:tab w:val="right" w:pos="8635"/>
        </w:tabs>
        <w:rPr>
          <w:rFonts w:eastAsiaTheme="minorEastAsia"/>
          <w:noProof/>
          <w:lang w:eastAsia="nl-NL"/>
        </w:rPr>
      </w:pPr>
      <w:r>
        <w:rPr>
          <w:noProof/>
        </w:rPr>
        <w:t>6.4</w:t>
      </w:r>
      <w:r>
        <w:rPr>
          <w:rFonts w:eastAsiaTheme="minorEastAsia"/>
          <w:noProof/>
          <w:lang w:eastAsia="nl-NL"/>
        </w:rPr>
        <w:tab/>
      </w:r>
      <w:r>
        <w:rPr>
          <w:noProof/>
        </w:rPr>
        <w:t>GIO’s</w:t>
      </w:r>
      <w:r>
        <w:rPr>
          <w:noProof/>
        </w:rPr>
        <w:tab/>
      </w:r>
      <w:r>
        <w:rPr>
          <w:noProof/>
        </w:rPr>
        <w:fldChar w:fldCharType="begin"/>
      </w:r>
      <w:r>
        <w:rPr>
          <w:noProof/>
        </w:rPr>
        <w:instrText xml:space="preserve"> PAGEREF _Toc92285806 \h </w:instrText>
      </w:r>
      <w:r>
        <w:rPr>
          <w:noProof/>
        </w:rPr>
      </w:r>
      <w:r>
        <w:rPr>
          <w:noProof/>
        </w:rPr>
        <w:fldChar w:fldCharType="separate"/>
      </w:r>
      <w:r>
        <w:rPr>
          <w:noProof/>
        </w:rPr>
        <w:t>39</w:t>
      </w:r>
      <w:r>
        <w:rPr>
          <w:noProof/>
        </w:rPr>
        <w:fldChar w:fldCharType="end"/>
      </w:r>
    </w:p>
    <w:p w14:paraId="659BC3F3" w14:textId="4FBFA34F" w:rsidR="00D55AA6" w:rsidRDefault="00D55AA6">
      <w:pPr>
        <w:pStyle w:val="Inhopg2"/>
        <w:tabs>
          <w:tab w:val="left" w:pos="880"/>
          <w:tab w:val="right" w:pos="8635"/>
        </w:tabs>
        <w:rPr>
          <w:rFonts w:eastAsiaTheme="minorEastAsia"/>
          <w:noProof/>
          <w:lang w:eastAsia="nl-NL"/>
        </w:rPr>
      </w:pPr>
      <w:r>
        <w:rPr>
          <w:noProof/>
        </w:rPr>
        <w:t>6.5</w:t>
      </w:r>
      <w:r>
        <w:rPr>
          <w:rFonts w:eastAsiaTheme="minorEastAsia"/>
          <w:noProof/>
          <w:lang w:eastAsia="nl-NL"/>
        </w:rPr>
        <w:tab/>
      </w:r>
      <w:r>
        <w:rPr>
          <w:noProof/>
        </w:rPr>
        <w:t>Norm-GIO’s</w:t>
      </w:r>
      <w:r>
        <w:rPr>
          <w:noProof/>
        </w:rPr>
        <w:tab/>
      </w:r>
      <w:r>
        <w:rPr>
          <w:noProof/>
        </w:rPr>
        <w:fldChar w:fldCharType="begin"/>
      </w:r>
      <w:r>
        <w:rPr>
          <w:noProof/>
        </w:rPr>
        <w:instrText xml:space="preserve"> PAGEREF _Toc92285807 \h </w:instrText>
      </w:r>
      <w:r>
        <w:rPr>
          <w:noProof/>
        </w:rPr>
      </w:r>
      <w:r>
        <w:rPr>
          <w:noProof/>
        </w:rPr>
        <w:fldChar w:fldCharType="separate"/>
      </w:r>
      <w:r>
        <w:rPr>
          <w:noProof/>
        </w:rPr>
        <w:t>41</w:t>
      </w:r>
      <w:r>
        <w:rPr>
          <w:noProof/>
        </w:rPr>
        <w:fldChar w:fldCharType="end"/>
      </w:r>
    </w:p>
    <w:p w14:paraId="23B92768" w14:textId="6FB73ECC" w:rsidR="00D55AA6" w:rsidRDefault="00D55AA6">
      <w:pPr>
        <w:pStyle w:val="Inhopg2"/>
        <w:tabs>
          <w:tab w:val="left" w:pos="880"/>
          <w:tab w:val="right" w:pos="8635"/>
        </w:tabs>
        <w:rPr>
          <w:rFonts w:eastAsiaTheme="minorEastAsia"/>
          <w:noProof/>
          <w:lang w:eastAsia="nl-NL"/>
        </w:rPr>
      </w:pPr>
      <w:r>
        <w:rPr>
          <w:noProof/>
        </w:rPr>
        <w:t>6.6</w:t>
      </w:r>
      <w:r>
        <w:rPr>
          <w:rFonts w:eastAsiaTheme="minorEastAsia"/>
          <w:noProof/>
          <w:lang w:eastAsia="nl-NL"/>
        </w:rPr>
        <w:tab/>
      </w:r>
      <w:r>
        <w:rPr>
          <w:noProof/>
        </w:rPr>
        <w:t>Richtlijn voor het maken van GIO’s o.b.v. OW-objecten</w:t>
      </w:r>
      <w:r>
        <w:rPr>
          <w:noProof/>
        </w:rPr>
        <w:tab/>
      </w:r>
      <w:r>
        <w:rPr>
          <w:noProof/>
        </w:rPr>
        <w:fldChar w:fldCharType="begin"/>
      </w:r>
      <w:r>
        <w:rPr>
          <w:noProof/>
        </w:rPr>
        <w:instrText xml:space="preserve"> PAGEREF _Toc92285808 \h </w:instrText>
      </w:r>
      <w:r>
        <w:rPr>
          <w:noProof/>
        </w:rPr>
      </w:r>
      <w:r>
        <w:rPr>
          <w:noProof/>
        </w:rPr>
        <w:fldChar w:fldCharType="separate"/>
      </w:r>
      <w:r>
        <w:rPr>
          <w:noProof/>
        </w:rPr>
        <w:t>42</w:t>
      </w:r>
      <w:r>
        <w:rPr>
          <w:noProof/>
        </w:rPr>
        <w:fldChar w:fldCharType="end"/>
      </w:r>
    </w:p>
    <w:p w14:paraId="11298A5D" w14:textId="6B3C5572" w:rsidR="00D55AA6" w:rsidRDefault="00D55AA6">
      <w:pPr>
        <w:pStyle w:val="Inhopg1"/>
        <w:rPr>
          <w:rFonts w:eastAsiaTheme="minorEastAsia"/>
          <w:lang w:eastAsia="nl-NL"/>
        </w:rPr>
      </w:pPr>
      <w:r>
        <w:t>7</w:t>
      </w:r>
      <w:r>
        <w:rPr>
          <w:rFonts w:eastAsiaTheme="minorEastAsia"/>
          <w:lang w:eastAsia="nl-NL"/>
        </w:rPr>
        <w:tab/>
      </w:r>
      <w:r>
        <w:t>Muteren met het IMOW</w:t>
      </w:r>
      <w:r>
        <w:tab/>
      </w:r>
      <w:r>
        <w:fldChar w:fldCharType="begin"/>
      </w:r>
      <w:r>
        <w:instrText xml:space="preserve"> PAGEREF _Toc92285809 \h </w:instrText>
      </w:r>
      <w:r>
        <w:fldChar w:fldCharType="separate"/>
      </w:r>
      <w:r>
        <w:t>44</w:t>
      </w:r>
      <w:r>
        <w:fldChar w:fldCharType="end"/>
      </w:r>
    </w:p>
    <w:p w14:paraId="01ADD380" w14:textId="33708895" w:rsidR="00D55AA6" w:rsidRDefault="00D55AA6">
      <w:pPr>
        <w:pStyle w:val="Inhopg2"/>
        <w:tabs>
          <w:tab w:val="left" w:pos="880"/>
          <w:tab w:val="right" w:pos="8635"/>
        </w:tabs>
        <w:rPr>
          <w:rFonts w:eastAsiaTheme="minorEastAsia"/>
          <w:noProof/>
          <w:lang w:eastAsia="nl-NL"/>
        </w:rPr>
      </w:pPr>
      <w:r>
        <w:rPr>
          <w:noProof/>
        </w:rPr>
        <w:t>7.1</w:t>
      </w:r>
      <w:r>
        <w:rPr>
          <w:rFonts w:eastAsiaTheme="minorEastAsia"/>
          <w:noProof/>
          <w:lang w:eastAsia="nl-NL"/>
        </w:rPr>
        <w:tab/>
      </w:r>
      <w:r>
        <w:rPr>
          <w:noProof/>
        </w:rPr>
        <w:t>Uitgangspunten relevant voor muteren</w:t>
      </w:r>
      <w:r>
        <w:rPr>
          <w:noProof/>
        </w:rPr>
        <w:tab/>
      </w:r>
      <w:r>
        <w:rPr>
          <w:noProof/>
        </w:rPr>
        <w:fldChar w:fldCharType="begin"/>
      </w:r>
      <w:r>
        <w:rPr>
          <w:noProof/>
        </w:rPr>
        <w:instrText xml:space="preserve"> PAGEREF _Toc92285810 \h </w:instrText>
      </w:r>
      <w:r>
        <w:rPr>
          <w:noProof/>
        </w:rPr>
      </w:r>
      <w:r>
        <w:rPr>
          <w:noProof/>
        </w:rPr>
        <w:fldChar w:fldCharType="separate"/>
      </w:r>
      <w:r>
        <w:rPr>
          <w:noProof/>
        </w:rPr>
        <w:t>44</w:t>
      </w:r>
      <w:r>
        <w:rPr>
          <w:noProof/>
        </w:rPr>
        <w:fldChar w:fldCharType="end"/>
      </w:r>
    </w:p>
    <w:p w14:paraId="04979472" w14:textId="1DDBAA9D" w:rsidR="00D55AA6" w:rsidRDefault="00D55AA6">
      <w:pPr>
        <w:pStyle w:val="Inhopg3"/>
        <w:tabs>
          <w:tab w:val="left" w:pos="1320"/>
          <w:tab w:val="right" w:pos="8635"/>
        </w:tabs>
        <w:rPr>
          <w:rFonts w:eastAsiaTheme="minorEastAsia"/>
          <w:noProof/>
          <w:lang w:eastAsia="nl-NL"/>
        </w:rPr>
      </w:pPr>
      <w:r>
        <w:rPr>
          <w:noProof/>
        </w:rPr>
        <w:t>7.1.1</w:t>
      </w:r>
      <w:r>
        <w:rPr>
          <w:rFonts w:eastAsiaTheme="minorEastAsia"/>
          <w:noProof/>
          <w:lang w:eastAsia="nl-NL"/>
        </w:rPr>
        <w:tab/>
      </w:r>
      <w:r>
        <w:rPr>
          <w:noProof/>
        </w:rPr>
        <w:t>Stuur alleen gegevens op die gewijzigd zijn</w:t>
      </w:r>
      <w:r>
        <w:rPr>
          <w:noProof/>
        </w:rPr>
        <w:tab/>
      </w:r>
      <w:r>
        <w:rPr>
          <w:noProof/>
        </w:rPr>
        <w:fldChar w:fldCharType="begin"/>
      </w:r>
      <w:r>
        <w:rPr>
          <w:noProof/>
        </w:rPr>
        <w:instrText xml:space="preserve"> PAGEREF _Toc92285811 \h </w:instrText>
      </w:r>
      <w:r>
        <w:rPr>
          <w:noProof/>
        </w:rPr>
      </w:r>
      <w:r>
        <w:rPr>
          <w:noProof/>
        </w:rPr>
        <w:fldChar w:fldCharType="separate"/>
      </w:r>
      <w:r>
        <w:rPr>
          <w:noProof/>
        </w:rPr>
        <w:t>44</w:t>
      </w:r>
      <w:r>
        <w:rPr>
          <w:noProof/>
        </w:rPr>
        <w:fldChar w:fldCharType="end"/>
      </w:r>
    </w:p>
    <w:p w14:paraId="46267CB5" w14:textId="1C7146B8" w:rsidR="00D55AA6" w:rsidRDefault="00D55AA6">
      <w:pPr>
        <w:pStyle w:val="Inhopg3"/>
        <w:tabs>
          <w:tab w:val="left" w:pos="1320"/>
          <w:tab w:val="right" w:pos="8635"/>
        </w:tabs>
        <w:rPr>
          <w:rFonts w:eastAsiaTheme="minorEastAsia"/>
          <w:noProof/>
          <w:lang w:eastAsia="nl-NL"/>
        </w:rPr>
      </w:pPr>
      <w:r>
        <w:rPr>
          <w:noProof/>
        </w:rPr>
        <w:t>7.1.2</w:t>
      </w:r>
      <w:r>
        <w:rPr>
          <w:rFonts w:eastAsiaTheme="minorEastAsia"/>
          <w:noProof/>
          <w:lang w:eastAsia="nl-NL"/>
        </w:rPr>
        <w:tab/>
      </w:r>
      <w:r>
        <w:rPr>
          <w:noProof/>
        </w:rPr>
        <w:t>Verwijder expliciet gegevens die niet meer gebruikt worden</w:t>
      </w:r>
      <w:r>
        <w:rPr>
          <w:noProof/>
        </w:rPr>
        <w:tab/>
      </w:r>
      <w:r>
        <w:rPr>
          <w:noProof/>
        </w:rPr>
        <w:fldChar w:fldCharType="begin"/>
      </w:r>
      <w:r>
        <w:rPr>
          <w:noProof/>
        </w:rPr>
        <w:instrText xml:space="preserve"> PAGEREF _Toc92285812 \h </w:instrText>
      </w:r>
      <w:r>
        <w:rPr>
          <w:noProof/>
        </w:rPr>
      </w:r>
      <w:r>
        <w:rPr>
          <w:noProof/>
        </w:rPr>
        <w:fldChar w:fldCharType="separate"/>
      </w:r>
      <w:r>
        <w:rPr>
          <w:noProof/>
        </w:rPr>
        <w:t>44</w:t>
      </w:r>
      <w:r>
        <w:rPr>
          <w:noProof/>
        </w:rPr>
        <w:fldChar w:fldCharType="end"/>
      </w:r>
    </w:p>
    <w:p w14:paraId="4D8B0B6D" w14:textId="65744E22" w:rsidR="00D55AA6" w:rsidRDefault="00D55AA6">
      <w:pPr>
        <w:pStyle w:val="Inhopg3"/>
        <w:tabs>
          <w:tab w:val="left" w:pos="1320"/>
          <w:tab w:val="right" w:pos="8635"/>
        </w:tabs>
        <w:rPr>
          <w:rFonts w:eastAsiaTheme="minorEastAsia"/>
          <w:noProof/>
          <w:lang w:eastAsia="nl-NL"/>
        </w:rPr>
      </w:pPr>
      <w:r>
        <w:rPr>
          <w:noProof/>
        </w:rPr>
        <w:t>7.1.3</w:t>
      </w:r>
      <w:r>
        <w:rPr>
          <w:rFonts w:eastAsiaTheme="minorEastAsia"/>
          <w:noProof/>
          <w:lang w:eastAsia="nl-NL"/>
        </w:rPr>
        <w:tab/>
      </w:r>
      <w:r>
        <w:rPr>
          <w:noProof/>
        </w:rPr>
        <w:t>Een wijziging van een object zorgt voor een nieuwe versie van het object</w:t>
      </w:r>
      <w:r>
        <w:rPr>
          <w:noProof/>
        </w:rPr>
        <w:tab/>
      </w:r>
      <w:r>
        <w:rPr>
          <w:noProof/>
        </w:rPr>
        <w:fldChar w:fldCharType="begin"/>
      </w:r>
      <w:r>
        <w:rPr>
          <w:noProof/>
        </w:rPr>
        <w:instrText xml:space="preserve"> PAGEREF _Toc92285813 \h </w:instrText>
      </w:r>
      <w:r>
        <w:rPr>
          <w:noProof/>
        </w:rPr>
      </w:r>
      <w:r>
        <w:rPr>
          <w:noProof/>
        </w:rPr>
        <w:fldChar w:fldCharType="separate"/>
      </w:r>
      <w:r>
        <w:rPr>
          <w:noProof/>
        </w:rPr>
        <w:t>44</w:t>
      </w:r>
      <w:r>
        <w:rPr>
          <w:noProof/>
        </w:rPr>
        <w:fldChar w:fldCharType="end"/>
      </w:r>
    </w:p>
    <w:p w14:paraId="6A4243CA" w14:textId="50E479B1" w:rsidR="00D55AA6" w:rsidRDefault="00D55AA6">
      <w:pPr>
        <w:pStyle w:val="Inhopg2"/>
        <w:tabs>
          <w:tab w:val="left" w:pos="880"/>
          <w:tab w:val="right" w:pos="8635"/>
        </w:tabs>
        <w:rPr>
          <w:rFonts w:eastAsiaTheme="minorEastAsia"/>
          <w:noProof/>
          <w:lang w:eastAsia="nl-NL"/>
        </w:rPr>
      </w:pPr>
      <w:r>
        <w:rPr>
          <w:noProof/>
        </w:rPr>
        <w:t>7.2</w:t>
      </w:r>
      <w:r>
        <w:rPr>
          <w:rFonts w:eastAsiaTheme="minorEastAsia"/>
          <w:noProof/>
          <w:lang w:eastAsia="nl-NL"/>
        </w:rPr>
        <w:tab/>
      </w:r>
      <w:r>
        <w:rPr>
          <w:noProof/>
        </w:rPr>
        <w:t>(reguliere) wijzigingsbesluiten</w:t>
      </w:r>
      <w:r>
        <w:rPr>
          <w:noProof/>
        </w:rPr>
        <w:tab/>
      </w:r>
      <w:r>
        <w:rPr>
          <w:noProof/>
        </w:rPr>
        <w:fldChar w:fldCharType="begin"/>
      </w:r>
      <w:r>
        <w:rPr>
          <w:noProof/>
        </w:rPr>
        <w:instrText xml:space="preserve"> PAGEREF _Toc92285814 \h </w:instrText>
      </w:r>
      <w:r>
        <w:rPr>
          <w:noProof/>
        </w:rPr>
      </w:r>
      <w:r>
        <w:rPr>
          <w:noProof/>
        </w:rPr>
        <w:fldChar w:fldCharType="separate"/>
      </w:r>
      <w:r>
        <w:rPr>
          <w:noProof/>
        </w:rPr>
        <w:t>45</w:t>
      </w:r>
      <w:r>
        <w:rPr>
          <w:noProof/>
        </w:rPr>
        <w:fldChar w:fldCharType="end"/>
      </w:r>
    </w:p>
    <w:p w14:paraId="0B2F8B81" w14:textId="70A113BB" w:rsidR="00D55AA6" w:rsidRDefault="00D55AA6">
      <w:pPr>
        <w:pStyle w:val="Inhopg3"/>
        <w:tabs>
          <w:tab w:val="left" w:pos="1320"/>
          <w:tab w:val="right" w:pos="8635"/>
        </w:tabs>
        <w:rPr>
          <w:rFonts w:eastAsiaTheme="minorEastAsia"/>
          <w:noProof/>
          <w:lang w:eastAsia="nl-NL"/>
        </w:rPr>
      </w:pPr>
      <w:r>
        <w:rPr>
          <w:noProof/>
        </w:rPr>
        <w:t>7.2.1</w:t>
      </w:r>
      <w:r>
        <w:rPr>
          <w:rFonts w:eastAsiaTheme="minorEastAsia"/>
          <w:noProof/>
          <w:lang w:eastAsia="nl-NL"/>
        </w:rPr>
        <w:tab/>
      </w:r>
      <w:r>
        <w:rPr>
          <w:noProof/>
        </w:rPr>
        <w:t>Nieuw object</w:t>
      </w:r>
      <w:r>
        <w:rPr>
          <w:noProof/>
        </w:rPr>
        <w:tab/>
      </w:r>
      <w:r>
        <w:rPr>
          <w:noProof/>
        </w:rPr>
        <w:fldChar w:fldCharType="begin"/>
      </w:r>
      <w:r>
        <w:rPr>
          <w:noProof/>
        </w:rPr>
        <w:instrText xml:space="preserve"> PAGEREF _Toc92285815 \h </w:instrText>
      </w:r>
      <w:r>
        <w:rPr>
          <w:noProof/>
        </w:rPr>
      </w:r>
      <w:r>
        <w:rPr>
          <w:noProof/>
        </w:rPr>
        <w:fldChar w:fldCharType="separate"/>
      </w:r>
      <w:r>
        <w:rPr>
          <w:noProof/>
        </w:rPr>
        <w:t>45</w:t>
      </w:r>
      <w:r>
        <w:rPr>
          <w:noProof/>
        </w:rPr>
        <w:fldChar w:fldCharType="end"/>
      </w:r>
    </w:p>
    <w:p w14:paraId="3A0795A7" w14:textId="0651B718" w:rsidR="00D55AA6" w:rsidRDefault="00D55AA6">
      <w:pPr>
        <w:pStyle w:val="Inhopg3"/>
        <w:tabs>
          <w:tab w:val="left" w:pos="1320"/>
          <w:tab w:val="right" w:pos="8635"/>
        </w:tabs>
        <w:rPr>
          <w:rFonts w:eastAsiaTheme="minorEastAsia"/>
          <w:noProof/>
          <w:lang w:eastAsia="nl-NL"/>
        </w:rPr>
      </w:pPr>
      <w:r>
        <w:rPr>
          <w:noProof/>
        </w:rPr>
        <w:t>7.2.2</w:t>
      </w:r>
      <w:r>
        <w:rPr>
          <w:rFonts w:eastAsiaTheme="minorEastAsia"/>
          <w:noProof/>
          <w:lang w:eastAsia="nl-NL"/>
        </w:rPr>
        <w:tab/>
      </w:r>
      <w:r>
        <w:rPr>
          <w:noProof/>
        </w:rPr>
        <w:t>Wijziging van een object</w:t>
      </w:r>
      <w:r>
        <w:rPr>
          <w:noProof/>
        </w:rPr>
        <w:tab/>
      </w:r>
      <w:r>
        <w:rPr>
          <w:noProof/>
        </w:rPr>
        <w:fldChar w:fldCharType="begin"/>
      </w:r>
      <w:r>
        <w:rPr>
          <w:noProof/>
        </w:rPr>
        <w:instrText xml:space="preserve"> PAGEREF _Toc92285816 \h </w:instrText>
      </w:r>
      <w:r>
        <w:rPr>
          <w:noProof/>
        </w:rPr>
      </w:r>
      <w:r>
        <w:rPr>
          <w:noProof/>
        </w:rPr>
        <w:fldChar w:fldCharType="separate"/>
      </w:r>
      <w:r>
        <w:rPr>
          <w:noProof/>
        </w:rPr>
        <w:t>46</w:t>
      </w:r>
      <w:r>
        <w:rPr>
          <w:noProof/>
        </w:rPr>
        <w:fldChar w:fldCharType="end"/>
      </w:r>
    </w:p>
    <w:p w14:paraId="5004ED93" w14:textId="46616E8F" w:rsidR="00D55AA6" w:rsidRDefault="00D55AA6">
      <w:pPr>
        <w:pStyle w:val="Inhopg3"/>
        <w:tabs>
          <w:tab w:val="left" w:pos="1320"/>
          <w:tab w:val="right" w:pos="8635"/>
        </w:tabs>
        <w:rPr>
          <w:rFonts w:eastAsiaTheme="minorEastAsia"/>
          <w:noProof/>
          <w:lang w:eastAsia="nl-NL"/>
        </w:rPr>
      </w:pPr>
      <w:r>
        <w:rPr>
          <w:noProof/>
        </w:rPr>
        <w:t>7.2.3</w:t>
      </w:r>
      <w:r>
        <w:rPr>
          <w:rFonts w:eastAsiaTheme="minorEastAsia"/>
          <w:noProof/>
          <w:lang w:eastAsia="nl-NL"/>
        </w:rPr>
        <w:tab/>
      </w:r>
      <w:r>
        <w:rPr>
          <w:noProof/>
        </w:rPr>
        <w:t>Beëindigen van object</w:t>
      </w:r>
      <w:r>
        <w:rPr>
          <w:noProof/>
        </w:rPr>
        <w:tab/>
      </w:r>
      <w:r>
        <w:rPr>
          <w:noProof/>
        </w:rPr>
        <w:fldChar w:fldCharType="begin"/>
      </w:r>
      <w:r>
        <w:rPr>
          <w:noProof/>
        </w:rPr>
        <w:instrText xml:space="preserve"> PAGEREF _Toc92285817 \h </w:instrText>
      </w:r>
      <w:r>
        <w:rPr>
          <w:noProof/>
        </w:rPr>
      </w:r>
      <w:r>
        <w:rPr>
          <w:noProof/>
        </w:rPr>
        <w:fldChar w:fldCharType="separate"/>
      </w:r>
      <w:r>
        <w:rPr>
          <w:noProof/>
        </w:rPr>
        <w:t>47</w:t>
      </w:r>
      <w:r>
        <w:rPr>
          <w:noProof/>
        </w:rPr>
        <w:fldChar w:fldCharType="end"/>
      </w:r>
    </w:p>
    <w:p w14:paraId="681B0C4C" w14:textId="7AFE2488" w:rsidR="00D55AA6" w:rsidRDefault="00D55AA6">
      <w:pPr>
        <w:pStyle w:val="Inhopg2"/>
        <w:tabs>
          <w:tab w:val="left" w:pos="880"/>
          <w:tab w:val="right" w:pos="8635"/>
        </w:tabs>
        <w:rPr>
          <w:rFonts w:eastAsiaTheme="minorEastAsia"/>
          <w:noProof/>
          <w:lang w:eastAsia="nl-NL"/>
        </w:rPr>
      </w:pPr>
      <w:r>
        <w:rPr>
          <w:noProof/>
        </w:rPr>
        <w:t>7.3</w:t>
      </w:r>
      <w:r>
        <w:rPr>
          <w:rFonts w:eastAsiaTheme="minorEastAsia"/>
          <w:noProof/>
          <w:lang w:eastAsia="nl-NL"/>
        </w:rPr>
        <w:tab/>
      </w:r>
      <w:r>
        <w:rPr>
          <w:noProof/>
        </w:rPr>
        <w:t>Intrekken en vervangen</w:t>
      </w:r>
      <w:r>
        <w:rPr>
          <w:noProof/>
        </w:rPr>
        <w:tab/>
      </w:r>
      <w:r>
        <w:rPr>
          <w:noProof/>
        </w:rPr>
        <w:fldChar w:fldCharType="begin"/>
      </w:r>
      <w:r>
        <w:rPr>
          <w:noProof/>
        </w:rPr>
        <w:instrText xml:space="preserve"> PAGEREF _Toc92285818 \h </w:instrText>
      </w:r>
      <w:r>
        <w:rPr>
          <w:noProof/>
        </w:rPr>
      </w:r>
      <w:r>
        <w:rPr>
          <w:noProof/>
        </w:rPr>
        <w:fldChar w:fldCharType="separate"/>
      </w:r>
      <w:r>
        <w:rPr>
          <w:noProof/>
        </w:rPr>
        <w:t>47</w:t>
      </w:r>
      <w:r>
        <w:rPr>
          <w:noProof/>
        </w:rPr>
        <w:fldChar w:fldCharType="end"/>
      </w:r>
    </w:p>
    <w:p w14:paraId="70B3AF06" w14:textId="6840759F" w:rsidR="00D55AA6" w:rsidRDefault="00D55AA6">
      <w:pPr>
        <w:pStyle w:val="Inhopg3"/>
        <w:tabs>
          <w:tab w:val="left" w:pos="1320"/>
          <w:tab w:val="right" w:pos="8635"/>
        </w:tabs>
        <w:rPr>
          <w:rFonts w:eastAsiaTheme="minorEastAsia"/>
          <w:noProof/>
          <w:lang w:eastAsia="nl-NL"/>
        </w:rPr>
      </w:pPr>
      <w:r>
        <w:rPr>
          <w:noProof/>
        </w:rPr>
        <w:t>7.3.1</w:t>
      </w:r>
      <w:r>
        <w:rPr>
          <w:rFonts w:eastAsiaTheme="minorEastAsia"/>
          <w:noProof/>
          <w:lang w:eastAsia="nl-NL"/>
        </w:rPr>
        <w:tab/>
      </w:r>
      <w:r>
        <w:rPr>
          <w:noProof/>
        </w:rPr>
        <w:t>Werking van Intrekken en vervangen</w:t>
      </w:r>
      <w:r>
        <w:rPr>
          <w:noProof/>
        </w:rPr>
        <w:tab/>
      </w:r>
      <w:r>
        <w:rPr>
          <w:noProof/>
        </w:rPr>
        <w:fldChar w:fldCharType="begin"/>
      </w:r>
      <w:r>
        <w:rPr>
          <w:noProof/>
        </w:rPr>
        <w:instrText xml:space="preserve"> PAGEREF _Toc92285819 \h </w:instrText>
      </w:r>
      <w:r>
        <w:rPr>
          <w:noProof/>
        </w:rPr>
      </w:r>
      <w:r>
        <w:rPr>
          <w:noProof/>
        </w:rPr>
        <w:fldChar w:fldCharType="separate"/>
      </w:r>
      <w:r>
        <w:rPr>
          <w:noProof/>
        </w:rPr>
        <w:t>47</w:t>
      </w:r>
      <w:r>
        <w:rPr>
          <w:noProof/>
        </w:rPr>
        <w:fldChar w:fldCharType="end"/>
      </w:r>
    </w:p>
    <w:p w14:paraId="384E7D34" w14:textId="329DE163" w:rsidR="00D55AA6" w:rsidRDefault="00D55AA6">
      <w:pPr>
        <w:pStyle w:val="Inhopg3"/>
        <w:tabs>
          <w:tab w:val="left" w:pos="1320"/>
          <w:tab w:val="right" w:pos="8635"/>
        </w:tabs>
        <w:rPr>
          <w:rFonts w:eastAsiaTheme="minorEastAsia"/>
          <w:noProof/>
          <w:lang w:eastAsia="nl-NL"/>
        </w:rPr>
      </w:pPr>
      <w:r>
        <w:rPr>
          <w:noProof/>
        </w:rPr>
        <w:t>7.3.2</w:t>
      </w:r>
      <w:r>
        <w:rPr>
          <w:rFonts w:eastAsiaTheme="minorEastAsia"/>
          <w:noProof/>
          <w:lang w:eastAsia="nl-NL"/>
        </w:rPr>
        <w:tab/>
      </w:r>
      <w:r>
        <w:rPr>
          <w:noProof/>
        </w:rPr>
        <w:t>Integrale tekstvervanging</w:t>
      </w:r>
      <w:r>
        <w:rPr>
          <w:noProof/>
        </w:rPr>
        <w:tab/>
      </w:r>
      <w:r>
        <w:rPr>
          <w:noProof/>
        </w:rPr>
        <w:fldChar w:fldCharType="begin"/>
      </w:r>
      <w:r>
        <w:rPr>
          <w:noProof/>
        </w:rPr>
        <w:instrText xml:space="preserve"> PAGEREF _Toc92285820 \h </w:instrText>
      </w:r>
      <w:r>
        <w:rPr>
          <w:noProof/>
        </w:rPr>
      </w:r>
      <w:r>
        <w:rPr>
          <w:noProof/>
        </w:rPr>
        <w:fldChar w:fldCharType="separate"/>
      </w:r>
      <w:r>
        <w:rPr>
          <w:noProof/>
        </w:rPr>
        <w:t>48</w:t>
      </w:r>
      <w:r>
        <w:rPr>
          <w:noProof/>
        </w:rPr>
        <w:fldChar w:fldCharType="end"/>
      </w:r>
    </w:p>
    <w:p w14:paraId="36260FD4" w14:textId="48C0659E" w:rsidR="00D55AA6" w:rsidRDefault="00D55AA6">
      <w:pPr>
        <w:pStyle w:val="Inhopg2"/>
        <w:tabs>
          <w:tab w:val="left" w:pos="880"/>
          <w:tab w:val="right" w:pos="8635"/>
        </w:tabs>
        <w:rPr>
          <w:rFonts w:eastAsiaTheme="minorEastAsia"/>
          <w:noProof/>
          <w:lang w:eastAsia="nl-NL"/>
        </w:rPr>
      </w:pPr>
      <w:r>
        <w:rPr>
          <w:noProof/>
        </w:rPr>
        <w:t>7.4</w:t>
      </w:r>
      <w:r>
        <w:rPr>
          <w:rFonts w:eastAsiaTheme="minorEastAsia"/>
          <w:noProof/>
          <w:lang w:eastAsia="nl-NL"/>
        </w:rPr>
        <w:tab/>
      </w:r>
      <w:r>
        <w:rPr>
          <w:noProof/>
        </w:rPr>
        <w:t>Directe mutaties</w:t>
      </w:r>
      <w:r>
        <w:rPr>
          <w:noProof/>
        </w:rPr>
        <w:tab/>
      </w:r>
      <w:r>
        <w:rPr>
          <w:noProof/>
        </w:rPr>
        <w:fldChar w:fldCharType="begin"/>
      </w:r>
      <w:r>
        <w:rPr>
          <w:noProof/>
        </w:rPr>
        <w:instrText xml:space="preserve"> PAGEREF _Toc92285821 \h </w:instrText>
      </w:r>
      <w:r>
        <w:rPr>
          <w:noProof/>
        </w:rPr>
      </w:r>
      <w:r>
        <w:rPr>
          <w:noProof/>
        </w:rPr>
        <w:fldChar w:fldCharType="separate"/>
      </w:r>
      <w:r>
        <w:rPr>
          <w:noProof/>
        </w:rPr>
        <w:t>48</w:t>
      </w:r>
      <w:r>
        <w:rPr>
          <w:noProof/>
        </w:rPr>
        <w:fldChar w:fldCharType="end"/>
      </w:r>
    </w:p>
    <w:p w14:paraId="6D3A0CFB" w14:textId="30CBF927" w:rsidR="00D55AA6" w:rsidRDefault="00D55AA6">
      <w:pPr>
        <w:pStyle w:val="Inhopg2"/>
        <w:tabs>
          <w:tab w:val="left" w:pos="880"/>
          <w:tab w:val="right" w:pos="8635"/>
        </w:tabs>
        <w:rPr>
          <w:rFonts w:eastAsiaTheme="minorEastAsia"/>
          <w:noProof/>
          <w:lang w:eastAsia="nl-NL"/>
        </w:rPr>
      </w:pPr>
      <w:r>
        <w:rPr>
          <w:noProof/>
        </w:rPr>
        <w:lastRenderedPageBreak/>
        <w:t>7.5</w:t>
      </w:r>
      <w:r>
        <w:rPr>
          <w:rFonts w:eastAsiaTheme="minorEastAsia"/>
          <w:noProof/>
          <w:lang w:eastAsia="nl-NL"/>
        </w:rPr>
        <w:tab/>
      </w:r>
      <w:r>
        <w:rPr>
          <w:noProof/>
        </w:rPr>
        <w:t>Ontwerp-objecten</w:t>
      </w:r>
      <w:r>
        <w:rPr>
          <w:noProof/>
        </w:rPr>
        <w:tab/>
      </w:r>
      <w:r>
        <w:rPr>
          <w:noProof/>
        </w:rPr>
        <w:fldChar w:fldCharType="begin"/>
      </w:r>
      <w:r>
        <w:rPr>
          <w:noProof/>
        </w:rPr>
        <w:instrText xml:space="preserve"> PAGEREF _Toc92285822 \h </w:instrText>
      </w:r>
      <w:r>
        <w:rPr>
          <w:noProof/>
        </w:rPr>
      </w:r>
      <w:r>
        <w:rPr>
          <w:noProof/>
        </w:rPr>
        <w:fldChar w:fldCharType="separate"/>
      </w:r>
      <w:r>
        <w:rPr>
          <w:noProof/>
        </w:rPr>
        <w:t>49</w:t>
      </w:r>
      <w:r>
        <w:rPr>
          <w:noProof/>
        </w:rPr>
        <w:fldChar w:fldCharType="end"/>
      </w:r>
    </w:p>
    <w:p w14:paraId="6710F8A2" w14:textId="284A435B" w:rsidR="00D55AA6" w:rsidRDefault="00D55AA6">
      <w:pPr>
        <w:pStyle w:val="Inhopg3"/>
        <w:tabs>
          <w:tab w:val="left" w:pos="1320"/>
          <w:tab w:val="right" w:pos="8635"/>
        </w:tabs>
        <w:rPr>
          <w:rFonts w:eastAsiaTheme="minorEastAsia"/>
          <w:noProof/>
          <w:lang w:eastAsia="nl-NL"/>
        </w:rPr>
      </w:pPr>
      <w:r>
        <w:rPr>
          <w:noProof/>
        </w:rPr>
        <w:t>7.5.1</w:t>
      </w:r>
      <w:r>
        <w:rPr>
          <w:rFonts w:eastAsiaTheme="minorEastAsia"/>
          <w:noProof/>
          <w:lang w:eastAsia="nl-NL"/>
        </w:rPr>
        <w:tab/>
      </w:r>
      <w:r>
        <w:rPr>
          <w:noProof/>
        </w:rPr>
        <w:t>Initieel ontwerpbesluit</w:t>
      </w:r>
      <w:r>
        <w:rPr>
          <w:noProof/>
        </w:rPr>
        <w:tab/>
      </w:r>
      <w:r>
        <w:rPr>
          <w:noProof/>
        </w:rPr>
        <w:fldChar w:fldCharType="begin"/>
      </w:r>
      <w:r>
        <w:rPr>
          <w:noProof/>
        </w:rPr>
        <w:instrText xml:space="preserve"> PAGEREF _Toc92285823 \h </w:instrText>
      </w:r>
      <w:r>
        <w:rPr>
          <w:noProof/>
        </w:rPr>
      </w:r>
      <w:r>
        <w:rPr>
          <w:noProof/>
        </w:rPr>
        <w:fldChar w:fldCharType="separate"/>
      </w:r>
      <w:r>
        <w:rPr>
          <w:noProof/>
        </w:rPr>
        <w:t>49</w:t>
      </w:r>
      <w:r>
        <w:rPr>
          <w:noProof/>
        </w:rPr>
        <w:fldChar w:fldCharType="end"/>
      </w:r>
    </w:p>
    <w:p w14:paraId="111F5E02" w14:textId="708AE0EE" w:rsidR="00D55AA6" w:rsidRDefault="00D55AA6">
      <w:pPr>
        <w:pStyle w:val="Inhopg3"/>
        <w:tabs>
          <w:tab w:val="left" w:pos="1320"/>
          <w:tab w:val="right" w:pos="8635"/>
        </w:tabs>
        <w:rPr>
          <w:rFonts w:eastAsiaTheme="minorEastAsia"/>
          <w:noProof/>
          <w:lang w:eastAsia="nl-NL"/>
        </w:rPr>
      </w:pPr>
      <w:r>
        <w:rPr>
          <w:noProof/>
        </w:rPr>
        <w:t>7.5.2</w:t>
      </w:r>
      <w:r>
        <w:rPr>
          <w:rFonts w:eastAsiaTheme="minorEastAsia"/>
          <w:noProof/>
          <w:lang w:eastAsia="nl-NL"/>
        </w:rPr>
        <w:tab/>
      </w:r>
      <w:r>
        <w:rPr>
          <w:noProof/>
        </w:rPr>
        <w:t>Ontwerpwijzigingsbesluit</w:t>
      </w:r>
      <w:r>
        <w:rPr>
          <w:noProof/>
        </w:rPr>
        <w:tab/>
      </w:r>
      <w:r>
        <w:rPr>
          <w:noProof/>
        </w:rPr>
        <w:fldChar w:fldCharType="begin"/>
      </w:r>
      <w:r>
        <w:rPr>
          <w:noProof/>
        </w:rPr>
        <w:instrText xml:space="preserve"> PAGEREF _Toc92285824 \h </w:instrText>
      </w:r>
      <w:r>
        <w:rPr>
          <w:noProof/>
        </w:rPr>
      </w:r>
      <w:r>
        <w:rPr>
          <w:noProof/>
        </w:rPr>
        <w:fldChar w:fldCharType="separate"/>
      </w:r>
      <w:r>
        <w:rPr>
          <w:noProof/>
        </w:rPr>
        <w:t>50</w:t>
      </w:r>
      <w:r>
        <w:rPr>
          <w:noProof/>
        </w:rPr>
        <w:fldChar w:fldCharType="end"/>
      </w:r>
    </w:p>
    <w:p w14:paraId="3C837991" w14:textId="7B662F91"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92285750"/>
      <w:r w:rsidRPr="00D7079F">
        <w:lastRenderedPageBreak/>
        <w:t>Inleiding</w:t>
      </w:r>
      <w:bookmarkEnd w:id="2"/>
    </w:p>
    <w:bookmarkEnd w:id="1"/>
    <w:p w14:paraId="455F2DC5" w14:textId="0000BC2C" w:rsidR="00285655" w:rsidRPr="00022065" w:rsidRDefault="0062237C" w:rsidP="00022065">
      <w:r w:rsidRPr="00022065">
        <w:t xml:space="preserve">Dit document beschrijft het </w:t>
      </w:r>
      <w:proofErr w:type="spellStart"/>
      <w:r w:rsidRPr="00022065">
        <w:t>informatiemodel</w:t>
      </w:r>
      <w:proofErr w:type="spellEnd"/>
      <w:r w:rsidRPr="00022065">
        <w:t xml:space="preserve"> Omgevingswet (IMOW) dat gebruikt wordt in de keten van plan tot publicatie. Het </w:t>
      </w:r>
      <w:proofErr w:type="spellStart"/>
      <w:r w:rsidRPr="00022065">
        <w:t>informatiemodel</w:t>
      </w:r>
      <w:proofErr w:type="spellEnd"/>
      <w:r w:rsidRPr="00022065">
        <w:t xml:space="preserve"> vormt op zijn beurt een belangrijk onderdeel van de standaard. Het IMOW is gebaseerd op het CIMOW. CIMOW is het conceptuele model waarop informatiemodellen in de ketens </w:t>
      </w:r>
      <w:r w:rsidR="00AC5DE6" w:rsidRPr="00022065">
        <w:t xml:space="preserve">van het Digitaal Stelsel Omgevingswet (DSO) </w:t>
      </w:r>
      <w:r w:rsidRPr="00022065">
        <w:t>gebaseerd worden. IMOW biedt meer context omtrent het implementeren van het CIMOW.</w:t>
      </w:r>
    </w:p>
    <w:p w14:paraId="7470A289" w14:textId="6F6BB52E" w:rsidR="0062237C" w:rsidRPr="00022065" w:rsidRDefault="00D243A3" w:rsidP="00022065">
      <w:r w:rsidRPr="00022065">
        <w:t>Het</w:t>
      </w:r>
      <w:r w:rsidR="0062237C" w:rsidRPr="00022065">
        <w:t xml:space="preserve"> IMOW </w:t>
      </w:r>
      <w:r w:rsidRPr="00022065">
        <w:t xml:space="preserve">is </w:t>
      </w:r>
      <w:r w:rsidR="0062237C" w:rsidRPr="00022065">
        <w:t xml:space="preserve">relevant voor het aanleveren richting het </w:t>
      </w:r>
      <w:r w:rsidR="0087420C" w:rsidRPr="00022065">
        <w:t>DSO</w:t>
      </w:r>
      <w:r w:rsidR="0062237C" w:rsidRPr="00022065">
        <w:t>.</w:t>
      </w:r>
      <w:r w:rsidRPr="00022065">
        <w:t xml:space="preserve"> </w:t>
      </w:r>
      <w:r w:rsidR="0062237C" w:rsidRPr="00022065">
        <w:t>Het CIMOW is meer gericht op de uitwisseling van gegevens binnen de DSO-keten.</w:t>
      </w:r>
    </w:p>
    <w:p w14:paraId="5326D066" w14:textId="77777777" w:rsidR="0062237C" w:rsidRPr="00022065" w:rsidRDefault="0062237C" w:rsidP="00022065"/>
    <w:p w14:paraId="273A95CD" w14:textId="36DF1A92"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D55AA6">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D55AA6">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D55AA6">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3" w:name="_Ref36562686"/>
      <w:bookmarkStart w:id="4" w:name="_Toc92285751"/>
      <w:bookmarkStart w:id="5" w:name="Inleiding_context"/>
      <w:r>
        <w:t>Context standaard</w:t>
      </w:r>
      <w:bookmarkEnd w:id="3"/>
      <w:bookmarkEnd w:id="4"/>
    </w:p>
    <w:bookmarkEnd w:id="5"/>
    <w:p w14:paraId="40B9F0C7" w14:textId="373F9A29" w:rsidR="00285655" w:rsidRPr="00022065" w:rsidRDefault="00581658" w:rsidP="00022065">
      <w:r w:rsidRPr="00022065">
        <w:t>Als je een omgevingsdocument wil</w:t>
      </w:r>
      <w:r w:rsidR="005249C9" w:rsidRPr="00022065">
        <w:t>t</w:t>
      </w:r>
      <w:r w:rsidRPr="00022065">
        <w:t xml:space="preserve"> aanleveren </w:t>
      </w:r>
      <w:r w:rsidR="000B6F58" w:rsidRPr="00022065">
        <w:t xml:space="preserve">dien je bij de aanlevering </w:t>
      </w:r>
      <w:r w:rsidR="00F32E40" w:rsidRPr="00022065">
        <w:t xml:space="preserve">hiervan </w:t>
      </w:r>
      <w:r w:rsidR="00B06B58" w:rsidRPr="00022065">
        <w:t xml:space="preserve">deze </w:t>
      </w:r>
      <w:r w:rsidR="000B6F58" w:rsidRPr="00022065">
        <w:t xml:space="preserve">te conformeren aan </w:t>
      </w:r>
      <w:r w:rsidR="006F53EA" w:rsidRPr="00022065">
        <w:t>de</w:t>
      </w:r>
      <w:r w:rsidR="000B6F58" w:rsidRPr="00022065">
        <w:t xml:space="preserve"> standaard</w:t>
      </w:r>
      <w:r w:rsidR="006F53EA" w:rsidRPr="00022065">
        <w:t>. De standaard bestaat uit twee standaard</w:t>
      </w:r>
      <w:r w:rsidR="000B6F58" w:rsidRPr="00022065">
        <w:t xml:space="preserve">en, namelijk het </w:t>
      </w:r>
      <w:proofErr w:type="spellStart"/>
      <w:r w:rsidR="000B6F58" w:rsidRPr="00022065">
        <w:t>informatiemodel</w:t>
      </w:r>
      <w:proofErr w:type="spellEnd"/>
      <w:r w:rsidR="000B6F58" w:rsidRPr="00022065">
        <w:t xml:space="preserve"> </w:t>
      </w:r>
      <w:r w:rsidR="00247A8A" w:rsidRPr="00022065">
        <w:t>O</w:t>
      </w:r>
      <w:r w:rsidR="000B6F58" w:rsidRPr="00022065">
        <w:t xml:space="preserve">mgevingswet (IMOW) en het </w:t>
      </w:r>
      <w:proofErr w:type="spellStart"/>
      <w:r w:rsidR="000B6F58" w:rsidRPr="00022065">
        <w:t>informatiemodel</w:t>
      </w:r>
      <w:proofErr w:type="spellEnd"/>
      <w:r w:rsidR="000B6F58" w:rsidRPr="00022065">
        <w:t xml:space="preserve"> officiële publicaties (IMOP).</w:t>
      </w:r>
    </w:p>
    <w:p w14:paraId="65F8E467" w14:textId="3856E054" w:rsidR="000B6F58" w:rsidRPr="00022065" w:rsidRDefault="000B6F58" w:rsidP="00022065"/>
    <w:p w14:paraId="4A41B0FD" w14:textId="1E09D6E3" w:rsidR="00285655" w:rsidRPr="00022065" w:rsidRDefault="00C76A7E" w:rsidP="00022065">
      <w:r w:rsidRPr="00022065">
        <w:t xml:space="preserve">Het IMOW en IMOP zijn deels </w:t>
      </w:r>
      <w:r w:rsidR="00EB338E" w:rsidRPr="00022065">
        <w:t>complementair</w:t>
      </w:r>
      <w:r w:rsidR="00B06B58" w:rsidRPr="00022065">
        <w:t xml:space="preserve"> en</w:t>
      </w:r>
      <w:r w:rsidR="00EB338E" w:rsidRPr="00022065">
        <w:t xml:space="preserve"> deels overlappend. </w:t>
      </w:r>
      <w:r w:rsidR="000B6F58" w:rsidRPr="00022065">
        <w:t xml:space="preserve">Het IMOP is </w:t>
      </w:r>
      <w:r w:rsidR="00465039" w:rsidRPr="00022065">
        <w:t xml:space="preserve">het juridisch </w:t>
      </w:r>
      <w:r w:rsidR="000B6F58" w:rsidRPr="00022065">
        <w:t>deel voor het aanleveren</w:t>
      </w:r>
      <w:r w:rsidR="00B06B58" w:rsidRPr="00022065">
        <w:t xml:space="preserve"> van een omgevingsdocument</w:t>
      </w:r>
      <w:r w:rsidR="006F53EA" w:rsidRPr="00022065">
        <w:t>.</w:t>
      </w:r>
      <w:r w:rsidR="00A239E5" w:rsidRPr="00022065">
        <w:t xml:space="preserve"> </w:t>
      </w:r>
      <w:r w:rsidR="001E2AD8" w:rsidRPr="00022065">
        <w:t>Het</w:t>
      </w:r>
      <w:r w:rsidR="00A239E5" w:rsidRPr="00022065">
        <w:t xml:space="preserve"> IMOP </w:t>
      </w:r>
      <w:r w:rsidR="001E2AD8" w:rsidRPr="00022065">
        <w:t xml:space="preserve">beschrijft </w:t>
      </w:r>
      <w:r w:rsidR="00B00489" w:rsidRPr="00022065">
        <w:t xml:space="preserve">de </w:t>
      </w:r>
      <w:r w:rsidR="00A239E5" w:rsidRPr="00022065">
        <w:t xml:space="preserve">tekst die gezamenlijk een regeling of besluit vormt. </w:t>
      </w:r>
      <w:r w:rsidR="000954B5" w:rsidRPr="00022065">
        <w:t xml:space="preserve">Verder worden alle geografische informatieobjecten </w:t>
      </w:r>
      <w:r w:rsidR="00B06B58" w:rsidRPr="00022065">
        <w:t>(</w:t>
      </w:r>
      <w:proofErr w:type="spellStart"/>
      <w:r w:rsidR="00B06B58" w:rsidRPr="00022065">
        <w:t>GIO’s</w:t>
      </w:r>
      <w:proofErr w:type="spellEnd"/>
      <w:r w:rsidR="00B06B58" w:rsidRPr="00022065">
        <w:t xml:space="preserve">) </w:t>
      </w:r>
      <w:r w:rsidR="000954B5" w:rsidRPr="00022065">
        <w:t xml:space="preserve">ook in het IMOP opgeslagen en meegeleverd. Deze informatie vormt gezamenlijk de inhoud van </w:t>
      </w:r>
      <w:r w:rsidR="0062202C" w:rsidRPr="00022065">
        <w:t>de regeling</w:t>
      </w:r>
      <w:r w:rsidR="00F50572" w:rsidRPr="00022065">
        <w:t>.</w:t>
      </w:r>
    </w:p>
    <w:p w14:paraId="6BC5560E" w14:textId="552FC522" w:rsidR="00F50572" w:rsidRPr="00022065" w:rsidRDefault="00F50572" w:rsidP="00022065"/>
    <w:p w14:paraId="0BC17301" w14:textId="3F99ABE5" w:rsidR="0079117E" w:rsidRPr="00022065" w:rsidRDefault="00D02C33" w:rsidP="00022065">
      <w:r w:rsidRPr="00022065">
        <w:t>Het IMOW is bedoeld voor</w:t>
      </w:r>
      <w:r w:rsidR="00974D83" w:rsidRPr="00022065">
        <w:t xml:space="preserve"> het realiseren van </w:t>
      </w:r>
      <w:r w:rsidRPr="00022065">
        <w:t xml:space="preserve">functionaliteit </w:t>
      </w:r>
      <w:r w:rsidR="00974D83" w:rsidRPr="00022065">
        <w:t xml:space="preserve">ten behoeve van het </w:t>
      </w:r>
      <w:r w:rsidRPr="00022065">
        <w:t>bevragen</w:t>
      </w:r>
      <w:r w:rsidR="00C044CE" w:rsidRPr="00022065">
        <w:t xml:space="preserve"> van een </w:t>
      </w:r>
      <w:r w:rsidR="008A7DC9" w:rsidRPr="00022065">
        <w:t xml:space="preserve">regeling </w:t>
      </w:r>
      <w:r w:rsidR="00C044CE" w:rsidRPr="00022065">
        <w:t>in DSO-verband.</w:t>
      </w:r>
      <w:r w:rsidR="0083760E" w:rsidRPr="00022065">
        <w:t xml:space="preserve"> Data zijn hiervoor bezien van uit geografisch perspectief.</w:t>
      </w:r>
      <w:r w:rsidR="00974D83" w:rsidRPr="00022065">
        <w:t xml:space="preserve"> </w:t>
      </w:r>
      <w:r w:rsidR="004B1F3A" w:rsidRPr="00022065">
        <w:t xml:space="preserve">Bij een IMOW-aanlevering </w:t>
      </w:r>
      <w:r w:rsidR="00D86789" w:rsidRPr="00022065">
        <w:t>kun je denken aan het duiden van specifieke activiteiten op de kaart of het meeleveren van functies of beperkingengebieden.</w:t>
      </w:r>
      <w:r w:rsidR="006C60D8" w:rsidRPr="00022065">
        <w:t xml:space="preserve"> In principe zorgen de gegevens die aangeleverd worden vanuit het IMOW dat </w:t>
      </w:r>
      <w:r w:rsidR="00470D1B" w:rsidRPr="00022065">
        <w:t xml:space="preserve">de buitenwereld in staat is om de </w:t>
      </w:r>
      <w:r w:rsidR="00247A8A" w:rsidRPr="00022065">
        <w:t>O</w:t>
      </w:r>
      <w:r w:rsidR="00470D1B" w:rsidRPr="00022065">
        <w:t>mgevingswet-informatie op een kaart terug te vinden.</w:t>
      </w:r>
      <w:r w:rsidR="0079117E" w:rsidRPr="00022065">
        <w:t xml:space="preserve"> IMOW geeft hiermee een plek aan de </w:t>
      </w:r>
      <w:proofErr w:type="spellStart"/>
      <w:r w:rsidR="0079117E" w:rsidRPr="00022065">
        <w:t>domeinspecifieke</w:t>
      </w:r>
      <w:proofErr w:type="spellEnd"/>
      <w:r w:rsidR="0079117E" w:rsidRPr="00022065">
        <w:t xml:space="preserve"> </w:t>
      </w:r>
      <w:r w:rsidR="00B31E13" w:rsidRPr="00022065">
        <w:t xml:space="preserve">en geografische </w:t>
      </w:r>
      <w:r w:rsidR="0079117E" w:rsidRPr="00022065">
        <w:t xml:space="preserve">kant van de </w:t>
      </w:r>
      <w:r w:rsidR="00247A8A" w:rsidRPr="00022065">
        <w:t>O</w:t>
      </w:r>
      <w:r w:rsidR="0079117E" w:rsidRPr="00022065">
        <w:t>mgevingswetinformatie. D</w:t>
      </w:r>
      <w:r w:rsidR="008D15D8" w:rsidRPr="00022065">
        <w:t>it is</w:t>
      </w:r>
      <w:r w:rsidR="0079117E" w:rsidRPr="00022065">
        <w:t xml:space="preserve"> informatie die niet generiek is voor </w:t>
      </w:r>
      <w:r w:rsidR="00245159" w:rsidRPr="00022065">
        <w:t>officiële publicaties (</w:t>
      </w:r>
      <w:r w:rsidR="0079117E" w:rsidRPr="00022065">
        <w:t>OP</w:t>
      </w:r>
      <w:r w:rsidR="00245159" w:rsidRPr="00022065">
        <w:t>)</w:t>
      </w:r>
      <w:r w:rsidR="0079117E" w:rsidRPr="00022065">
        <w:t xml:space="preserve"> en daarom ook niet </w:t>
      </w:r>
      <w:r w:rsidR="009C0B37" w:rsidRPr="00022065">
        <w:t xml:space="preserve">wordt </w:t>
      </w:r>
      <w:r w:rsidR="0079117E" w:rsidRPr="00022065">
        <w:t>opgenomen in OP.</w:t>
      </w:r>
    </w:p>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2AAF4E89" w:rsidR="002D6A0E" w:rsidRPr="00C76A7E" w:rsidRDefault="00EA253D" w:rsidP="00372555">
      <w:pPr>
        <w:pStyle w:val="Figuurbijschrift"/>
      </w:pPr>
      <w:r w:rsidRPr="00EA253D">
        <w:t>D</w:t>
      </w:r>
      <w:r w:rsidR="002D6A0E" w:rsidRPr="00EA253D">
        <w:t>e</w:t>
      </w:r>
      <w:r w:rsidR="002D6A0E" w:rsidRPr="000143E4">
        <w:t xml:space="preserve"> standaard</w:t>
      </w:r>
    </w:p>
    <w:p w14:paraId="375B7C0E" w14:textId="7A85885F" w:rsidR="00285655" w:rsidRPr="00022065" w:rsidRDefault="001626CA" w:rsidP="00022065">
      <w:r w:rsidRPr="00022065">
        <w:t xml:space="preserve">Een aanlevering bestaat uit zowel IMOP- als IMOW-bestanden. </w:t>
      </w:r>
      <w:r w:rsidR="008F56E1" w:rsidRPr="00022065">
        <w:t xml:space="preserve">Hoe IMOP exact werkt wordt beschreven in de standaard officiële publicaties (STOP). </w:t>
      </w:r>
      <w:r w:rsidR="00A86949" w:rsidRPr="00022065">
        <w:t>Het IMOW wordt wel in dit document beschreven.</w:t>
      </w:r>
      <w:bookmarkStart w:id="6" w:name="_Ref36562691"/>
      <w:bookmarkStart w:id="7" w:name="Inleiding_documentatie"/>
    </w:p>
    <w:p w14:paraId="5AAB5C93" w14:textId="4BB3000C" w:rsidR="002D6A0E" w:rsidRDefault="00604670" w:rsidP="00D7079F">
      <w:pPr>
        <w:pStyle w:val="Kop2"/>
      </w:pPr>
      <w:bookmarkStart w:id="8" w:name="_Ref92176502"/>
      <w:bookmarkStart w:id="9" w:name="_Toc92285752"/>
      <w:r>
        <w:t>Documentatie</w:t>
      </w:r>
      <w:bookmarkEnd w:id="6"/>
      <w:bookmarkEnd w:id="8"/>
      <w:bookmarkEnd w:id="9"/>
    </w:p>
    <w:bookmarkEnd w:id="7"/>
    <w:p w14:paraId="619467B8" w14:textId="6FCD9068" w:rsidR="00285655" w:rsidRPr="00022065" w:rsidRDefault="00604670" w:rsidP="00022065">
      <w:r w:rsidRPr="00022065">
        <w:t xml:space="preserve">Er worden veel documenten opgeleverd bij het publiceren van een nieuwe versie van de standaard. In deze paragraaf wordt ieder opgeleverd document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2BE4E344" w:rsidR="00285655" w:rsidRPr="00022065" w:rsidRDefault="008529D1" w:rsidP="00022065">
      <w:r w:rsidRPr="00022065">
        <w:t xml:space="preserve">Dit document. Hierin staat </w:t>
      </w:r>
      <w:r w:rsidR="006E2609" w:rsidRPr="00022065">
        <w:t xml:space="preserve">voornamelijk beschreven hoe het </w:t>
      </w:r>
      <w:proofErr w:type="spellStart"/>
      <w:r w:rsidR="006E2609" w:rsidRPr="00022065">
        <w:t>informatiemodel</w:t>
      </w:r>
      <w:proofErr w:type="spellEnd"/>
      <w:r w:rsidR="006E2609" w:rsidRPr="00022065">
        <w:t xml:space="preserve"> geïmplementeerd dient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worden </w:t>
      </w:r>
      <w:r w:rsidR="00FF7A24" w:rsidRPr="00022065">
        <w:t>gebruikt voor de beschrijving van XML-gebaseerde gegevensuitwisseling in het DSO.</w:t>
      </w:r>
    </w:p>
    <w:p w14:paraId="1B333556" w14:textId="383AC13B" w:rsidR="006E2609" w:rsidRPr="000143E4" w:rsidRDefault="006E2609" w:rsidP="00EA253D">
      <w:pPr>
        <w:pStyle w:val="Kop7"/>
      </w:pPr>
      <w:r w:rsidRPr="000143E4">
        <w:t>CIMOW – plan tot publicatie</w:t>
      </w:r>
    </w:p>
    <w:p w14:paraId="76137BE8" w14:textId="4DE5ACA7"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CIMOW</w:t>
      </w:r>
      <w:r w:rsidR="00755B50" w:rsidRPr="00022065">
        <w:t xml:space="preserve"> </w:t>
      </w:r>
      <w:r w:rsidRPr="00022065">
        <w:t xml:space="preserve">kent en hoe deze zich tot elkaar verhouden. Het CIMOW is het leidende </w:t>
      </w:r>
      <w:proofErr w:type="spellStart"/>
      <w:r w:rsidRPr="00022065">
        <w:t>informatiemodel</w:t>
      </w:r>
      <w:proofErr w:type="spellEnd"/>
      <w:r w:rsidRPr="00022065">
        <w:t xml:space="preserve"> </w:t>
      </w:r>
      <w:r w:rsidR="00AD177D" w:rsidRPr="00022065">
        <w:t xml:space="preserve">voor informatie-uitwisseling binnen het DSO. </w:t>
      </w:r>
      <w:r w:rsidRPr="00022065">
        <w:t xml:space="preserve">CIMOW is de bron van welke objecttypen </w:t>
      </w:r>
      <w:r w:rsidR="00A70255" w:rsidRPr="00022065">
        <w:t xml:space="preserve">er in het DSO bekend zijn </w:t>
      </w:r>
      <w:r w:rsidR="004B7351" w:rsidRPr="00022065">
        <w:t xml:space="preserve">inclusief </w:t>
      </w:r>
      <w:r w:rsidRPr="00022065">
        <w:t xml:space="preserve">definities. In </w:t>
      </w:r>
      <w:r w:rsidR="00CA7611" w:rsidRPr="00022065">
        <w:t xml:space="preserve">het </w:t>
      </w:r>
      <w:r w:rsidRPr="00022065">
        <w:t>IMOW wordt de vertaling van CIMOW naar IMOW beschreven</w:t>
      </w:r>
      <w:r w:rsidR="00CA7611" w:rsidRPr="00022065">
        <w:t xml:space="preserve"> en </w:t>
      </w:r>
      <w:r w:rsidRPr="00022065">
        <w:t>de vertaling terug van IMOW naar CIMOW.</w:t>
      </w:r>
    </w:p>
    <w:p w14:paraId="59554C9F" w14:textId="64855A3B" w:rsidR="00931037" w:rsidRPr="000143E4" w:rsidRDefault="00931037" w:rsidP="00EA253D">
      <w:pPr>
        <w:pStyle w:val="Kop7"/>
      </w:pPr>
      <w:r w:rsidRPr="000143E4">
        <w:t>STOP</w:t>
      </w:r>
    </w:p>
    <w:p w14:paraId="7D2157B9" w14:textId="28DFD5FF" w:rsidR="00285655" w:rsidRPr="00022065" w:rsidRDefault="00931037" w:rsidP="00022065">
      <w:r w:rsidRPr="00022065">
        <w:t xml:space="preserve">De standaard </w:t>
      </w:r>
      <w:r w:rsidR="0038613D" w:rsidRPr="00022065">
        <w:t>officiële publicaties, hierin staat beschreven hoe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2E2152FB"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4B082E" w:rsidRPr="00022065">
        <w:t>In</w:t>
      </w:r>
      <w:r w:rsidRPr="00022065">
        <w:t xml:space="preserve"> de </w:t>
      </w:r>
      <w:r w:rsidR="00797650" w:rsidRPr="00022065">
        <w:t>1.0-versie van de TPOD-standaard</w:t>
      </w:r>
      <w:r w:rsidRPr="00022065">
        <w:t xml:space="preserve"> worden de volgende omgevingsdocumenten </w:t>
      </w:r>
      <w:r w:rsidR="005D2815" w:rsidRPr="00022065">
        <w:t>ondersteund</w:t>
      </w:r>
      <w:r w:rsidRPr="00022065">
        <w:t>:</w:t>
      </w:r>
    </w:p>
    <w:p w14:paraId="5A7AA9B3" w14:textId="01EEF84E" w:rsidR="00DB4E4F" w:rsidRPr="00A364B1" w:rsidRDefault="00DB4E4F" w:rsidP="00437CAF">
      <w:pPr>
        <w:pStyle w:val="Opsommingtekens1"/>
      </w:pPr>
      <w:r w:rsidRPr="00437CAF">
        <w:t>Omgevingsplan</w:t>
      </w:r>
      <w:r w:rsidRPr="00A364B1">
        <w:t xml:space="preserve"> (</w:t>
      </w:r>
      <w:r w:rsidR="00160C71" w:rsidRPr="00A364B1">
        <w:t>het omgevingsdocument dat gemeenten aanleveren, vroeger heette dit bestemmingsplan)</w:t>
      </w:r>
    </w:p>
    <w:p w14:paraId="1DCF658A" w14:textId="592CA1FB" w:rsidR="00160C71" w:rsidRPr="00A364B1" w:rsidRDefault="00160C71" w:rsidP="009572A3">
      <w:pPr>
        <w:pStyle w:val="Opsommingtekens1"/>
      </w:pPr>
      <w:r w:rsidRPr="00A364B1">
        <w:lastRenderedPageBreak/>
        <w:t>Omgevingsverordening (het omgevingsdocument dat provincies aanleveren, vroeger heette dit 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4C65B8D7" w:rsidR="00A70253" w:rsidRPr="000143E4" w:rsidRDefault="00A70253" w:rsidP="00EA253D">
      <w:pPr>
        <w:pStyle w:val="Kop7"/>
      </w:pPr>
      <w:r w:rsidRPr="000143E4">
        <w:t>Validatie- en conformiteitsregels</w:t>
      </w:r>
    </w:p>
    <w:p w14:paraId="091D2CBC" w14:textId="4F793BA1" w:rsidR="00285655" w:rsidRPr="00022065" w:rsidRDefault="00A70253" w:rsidP="00022065">
      <w:r w:rsidRPr="00022065">
        <w:t xml:space="preserve">Dit is een document waarin beschreven wordt welke functionele validaties (dienen te) worden uitgevoerd door het </w:t>
      </w:r>
      <w:r w:rsidR="00602E22" w:rsidRPr="00022065">
        <w:t>D</w:t>
      </w:r>
      <w:r w:rsidRPr="00022065">
        <w:t xml:space="preserve">igitaal </w:t>
      </w:r>
      <w:r w:rsidR="00602E22" w:rsidRPr="00022065">
        <w:t>S</w:t>
      </w:r>
      <w:r w:rsidRPr="00022065">
        <w:t xml:space="preserve">telsel </w:t>
      </w:r>
      <w:r w:rsidR="00602E22" w:rsidRPr="00022065">
        <w:t>O</w:t>
      </w:r>
      <w:r w:rsidRPr="00022065">
        <w:t>mgevingswet (DSO).</w:t>
      </w:r>
    </w:p>
    <w:p w14:paraId="31A2FEC3" w14:textId="3F49CEE3" w:rsidR="003A5692" w:rsidRPr="000143E4" w:rsidRDefault="003A5692" w:rsidP="00EA253D">
      <w:pPr>
        <w:pStyle w:val="Kop7"/>
      </w:pPr>
      <w:r w:rsidRPr="000143E4">
        <w:t>Voorbeeldbestanden (Implementatiebestanden)</w:t>
      </w:r>
    </w:p>
    <w:p w14:paraId="42804C97" w14:textId="33A584B7" w:rsidR="003A5692" w:rsidRPr="00022065" w:rsidRDefault="003D7BCC" w:rsidP="00022065">
      <w:r w:rsidRPr="00022065">
        <w:t xml:space="preserve">Dit </w:t>
      </w:r>
      <w:r w:rsidR="00F81B6D" w:rsidRPr="00022065">
        <w:t>zijn v</w:t>
      </w:r>
      <w:r w:rsidR="00A90D6F" w:rsidRPr="00022065">
        <w:t>oorbeelden</w:t>
      </w:r>
      <w:r w:rsidR="003A5692" w:rsidRPr="00022065">
        <w:t xml:space="preserve"> van hoe </w:t>
      </w:r>
      <w:r w:rsidR="00FB1C3B" w:rsidRPr="00022065">
        <w:t xml:space="preserve">de bestanden van een aanlevering er uitzien.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731B7405" w:rsidR="00285655"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D6467B" w:rsidRPr="00022065">
        <w:footnoteReference w:id="2"/>
      </w:r>
      <w:r w:rsidR="00F65D5F" w:rsidRPr="00022065">
        <w:t xml:space="preserve"> gepubliceerd en maken dus geen onderdeel uit van de </w:t>
      </w:r>
      <w:r w:rsidR="007C1DE3" w:rsidRPr="00022065">
        <w:t>XML-</w:t>
      </w:r>
      <w:r w:rsidR="00F65D5F" w:rsidRPr="00022065">
        <w:t>schema</w:t>
      </w:r>
      <w:r w:rsidR="007C1DE3" w:rsidRPr="00022065">
        <w:t>’</w:t>
      </w:r>
      <w:r w:rsidR="001E2D24" w:rsidRPr="00022065">
        <w:t>s.</w:t>
      </w:r>
      <w:bookmarkStart w:id="10" w:name="_Ref40341289"/>
      <w:bookmarkStart w:id="11" w:name="Inleiding_leeswijzer"/>
    </w:p>
    <w:p w14:paraId="28F55C8C" w14:textId="3400DF7A" w:rsidR="00240489" w:rsidRDefault="0062237C" w:rsidP="00D7079F">
      <w:pPr>
        <w:pStyle w:val="Kop2"/>
      </w:pPr>
      <w:bookmarkStart w:id="12" w:name="_Ref92176514"/>
      <w:bookmarkStart w:id="13" w:name="_Toc92285753"/>
      <w:r>
        <w:t>Leeswijzer</w:t>
      </w:r>
      <w:bookmarkEnd w:id="10"/>
      <w:bookmarkEnd w:id="12"/>
      <w:bookmarkEnd w:id="13"/>
    </w:p>
    <w:bookmarkEnd w:id="11"/>
    <w:p w14:paraId="3DEDFA3B" w14:textId="4CBD6854"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D55AA6">
        <w:t>2</w:t>
      </w:r>
      <w:r w:rsidR="006603E4" w:rsidRPr="00022065">
        <w:fldChar w:fldCharType="end"/>
      </w:r>
      <w:r w:rsidRPr="00022065">
        <w:t xml:space="preserve"> gaat over het </w:t>
      </w:r>
      <w:proofErr w:type="spellStart"/>
      <w:r w:rsidRPr="00022065">
        <w:t>informatiemodel</w:t>
      </w:r>
      <w:proofErr w:type="spellEnd"/>
      <w:r w:rsidR="00CA11DE" w:rsidRPr="00022065">
        <w:t xml:space="preserve"> en waar het </w:t>
      </w:r>
      <w:proofErr w:type="spellStart"/>
      <w:r w:rsidR="00CA11DE" w:rsidRPr="00022065">
        <w:t>informatiemodel</w:t>
      </w:r>
      <w:proofErr w:type="spellEnd"/>
      <w:r w:rsidR="00CA11DE" w:rsidRPr="00022065">
        <w:t xml:space="preserve"> uit bestaat.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686B4D3F"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D55AA6">
        <w:t>3</w:t>
      </w:r>
      <w:r w:rsidR="006603E4" w:rsidRPr="00022065">
        <w:fldChar w:fldCharType="end"/>
      </w:r>
      <w:r w:rsidRPr="00022065">
        <w:t xml:space="preserve"> bespreekt de technische implementatie en geeft hierbij aan welke bestanden er verwacht worden en welke randvoorwaarden er zijn voor het aanleveren.</w:t>
      </w:r>
    </w:p>
    <w:p w14:paraId="1C0AF8D9" w14:textId="6ABD2C90"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D55AA6">
        <w:t>4</w:t>
      </w:r>
      <w:r w:rsidR="006603E4" w:rsidRPr="00022065">
        <w:fldChar w:fldCharType="end"/>
      </w:r>
      <w:r w:rsidRPr="00022065">
        <w:t xml:space="preserve"> gaat gedetailleerd in op hoe de OW-bestanden er uit dienen te zien en geeft een XML-beschrijving van ieder bestand dat aangeleverd kan worden.</w:t>
      </w:r>
    </w:p>
    <w:p w14:paraId="4C475787" w14:textId="3BD7EDEC" w:rsidR="0062237C"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D55AA6">
        <w:t>5</w:t>
      </w:r>
      <w:r w:rsidR="006603E4" w:rsidRPr="00022065">
        <w:fldChar w:fldCharType="end"/>
      </w:r>
      <w:r w:rsidRPr="00022065">
        <w:t xml:space="preserve"> geeft weer waar het CIMOW en IMOW afwijken, en hoe deze verschillen er uitzien.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D55AA6">
        <w:t>6</w:t>
      </w:r>
      <w:r w:rsidR="006603E4" w:rsidRPr="00022065">
        <w:fldChar w:fldCharType="end"/>
      </w:r>
      <w:r w:rsidR="00CA59ED" w:rsidRPr="00022065">
        <w:t xml:space="preserve"> </w:t>
      </w:r>
      <w:r w:rsidR="0087669E" w:rsidRPr="00022065">
        <w:t>bekijkt enkele aspecten uit STOP die relevant zijn voor de werking van O</w:t>
      </w:r>
      <w:r w:rsidR="00720719" w:rsidRPr="00022065">
        <w:t>W</w:t>
      </w:r>
      <w:r w:rsidR="0087669E" w:rsidRPr="00022065">
        <w:t xml:space="preserve"> en geeft enkele richtlijnen over de wijze waarop OW zich verhoudt </w:t>
      </w:r>
      <w:r w:rsidR="00720719" w:rsidRPr="00022065">
        <w:t>tot STOP.</w:t>
      </w:r>
    </w:p>
    <w:p w14:paraId="2EF00504" w14:textId="59FA4F9D" w:rsidR="00720719" w:rsidRPr="00022065" w:rsidRDefault="007B2128" w:rsidP="00022065">
      <w:r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D55AA6">
        <w:t>7</w:t>
      </w:r>
      <w:r w:rsidR="001B3D74" w:rsidRPr="00022065">
        <w:fldChar w:fldCharType="end"/>
      </w:r>
      <w:r w:rsidRPr="00022065">
        <w:t xml:space="preserve"> gaat in op </w:t>
      </w:r>
      <w:r w:rsidR="003D4493" w:rsidRPr="00022065">
        <w:t xml:space="preserve">hoe het werkt als </w:t>
      </w:r>
      <w:r w:rsidR="00DB6019" w:rsidRPr="00022065">
        <w:t>OW-objecten aangepast worden.</w:t>
      </w:r>
    </w:p>
    <w:p w14:paraId="320F8A13" w14:textId="44BC425F" w:rsidR="00444510" w:rsidRDefault="00444510" w:rsidP="00A542F5">
      <w:pPr>
        <w:pStyle w:val="Kop1"/>
      </w:pPr>
      <w:bookmarkStart w:id="14" w:name="_Ref92176530"/>
      <w:bookmarkStart w:id="15" w:name="_Toc92285754"/>
      <w:bookmarkStart w:id="16" w:name="IMOW"/>
      <w:r>
        <w:lastRenderedPageBreak/>
        <w:t xml:space="preserve">Informatiemodel </w:t>
      </w:r>
      <w:r w:rsidR="008E2B01" w:rsidRPr="00A542F5">
        <w:t>O</w:t>
      </w:r>
      <w:r w:rsidRPr="00A542F5">
        <w:t>mgevingswet</w:t>
      </w:r>
      <w:bookmarkEnd w:id="14"/>
      <w:bookmarkEnd w:id="15"/>
    </w:p>
    <w:bookmarkEnd w:id="16"/>
    <w:p w14:paraId="454AD2BE" w14:textId="6EB17497" w:rsidR="00444510" w:rsidRPr="00022065" w:rsidRDefault="00444510" w:rsidP="00022065">
      <w:r w:rsidRPr="00022065">
        <w:t xml:space="preserve">In dit hoofdstuk wordt gekeken naar het </w:t>
      </w:r>
      <w:proofErr w:type="spellStart"/>
      <w:r w:rsidRPr="00022065">
        <w:t>informatiemodel</w:t>
      </w:r>
      <w:proofErr w:type="spellEnd"/>
      <w:r w:rsidRPr="00022065">
        <w:t xml:space="preserve"> </w:t>
      </w:r>
      <w:r w:rsidR="008E2B01" w:rsidRPr="00022065">
        <w:t>O</w:t>
      </w:r>
      <w:r w:rsidR="00DD4228" w:rsidRPr="00022065">
        <w:t xml:space="preserve">mgevingswet.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D55AA6">
        <w:t>2.1</w:t>
      </w:r>
      <w:r w:rsidR="006B6934" w:rsidRPr="00022065">
        <w:fldChar w:fldCharType="end"/>
      </w:r>
      <w:r w:rsidR="006B6934" w:rsidRPr="00022065">
        <w:t xml:space="preserve"> </w:t>
      </w:r>
      <w:r w:rsidR="00CE6E7B" w:rsidRPr="00022065">
        <w:t>geeft een toelichting over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D55AA6">
        <w:t>2.2</w:t>
      </w:r>
      <w:r w:rsidR="007F2DBB" w:rsidRPr="00022065">
        <w:fldChar w:fldCharType="end"/>
      </w:r>
      <w:r w:rsidR="00CE6E7B" w:rsidRPr="00022065">
        <w:t xml:space="preserve"> gekeken 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D55AA6">
        <w:t>2.3</w:t>
      </w:r>
      <w:r w:rsidR="006B6934" w:rsidRPr="00022065">
        <w:fldChar w:fldCharType="end"/>
      </w:r>
      <w:r w:rsidR="006B6934" w:rsidRPr="00022065">
        <w:t xml:space="preserve"> </w:t>
      </w:r>
      <w:r w:rsidR="00E210E4" w:rsidRPr="00022065">
        <w:t>wordt de artikelsgewijze structuur toegelicht</w:t>
      </w:r>
      <w:r w:rsidR="00CE6E7B" w:rsidRPr="00022065">
        <w:t xml:space="preserve">. </w:t>
      </w:r>
      <w:r w:rsidR="006B6934" w:rsidRPr="00022065">
        <w:t xml:space="preserve">Als laatst wordt de verhouding tussen de informatiemodellen van OP en OW behandeld in paragraaf </w:t>
      </w:r>
      <w:r w:rsidR="006B6934" w:rsidRPr="00022065">
        <w:fldChar w:fldCharType="begin"/>
      </w:r>
      <w:r w:rsidR="006B6934" w:rsidRPr="00022065">
        <w:instrText xml:space="preserve"> REF _Ref36562747 \r \h </w:instrText>
      </w:r>
      <w:r w:rsidR="006B6934" w:rsidRPr="00022065">
        <w:fldChar w:fldCharType="separate"/>
      </w:r>
      <w:r w:rsidR="00D55AA6">
        <w:t>2.4</w:t>
      </w:r>
      <w:r w:rsidR="006B6934" w:rsidRPr="00022065">
        <w:fldChar w:fldCharType="end"/>
      </w:r>
      <w:r w:rsidR="006B6934" w:rsidRPr="00022065">
        <w:t>.</w:t>
      </w:r>
    </w:p>
    <w:p w14:paraId="29F6886D" w14:textId="5C3839E9" w:rsidR="005C1A4C" w:rsidRDefault="003C2DA9" w:rsidP="00D7079F">
      <w:pPr>
        <w:pStyle w:val="Kop2"/>
      </w:pPr>
      <w:bookmarkStart w:id="17" w:name="_Ref36562704"/>
      <w:bookmarkStart w:id="18" w:name="_Toc92285755"/>
      <w:bookmarkStart w:id="19" w:name="IMOW_context"/>
      <w:r>
        <w:t>Context IMOW</w:t>
      </w:r>
      <w:bookmarkEnd w:id="17"/>
      <w:bookmarkEnd w:id="18"/>
    </w:p>
    <w:bookmarkEnd w:id="19"/>
    <w:p w14:paraId="5C923437" w14:textId="45F52830" w:rsidR="00285655" w:rsidRPr="00022065" w:rsidRDefault="005A465C" w:rsidP="00022065">
      <w:r w:rsidRPr="00022065">
        <w:t>Een aanlevering kan voor</w:t>
      </w:r>
      <w:r w:rsidR="00345B16" w:rsidRPr="00022065">
        <w:t xml:space="preserve"> omgevingsdocumenten met </w:t>
      </w:r>
      <w:r w:rsidRPr="00022065">
        <w:t xml:space="preserve">twee typen </w:t>
      </w:r>
      <w:r w:rsidR="00345B16" w:rsidRPr="00022065">
        <w:t xml:space="preserve">tekststructuren </w:t>
      </w:r>
      <w:r w:rsidR="00FC2C73" w:rsidRPr="00022065">
        <w:t>zijn</w:t>
      </w:r>
      <w:r w:rsidRPr="00022065">
        <w:t xml:space="preserve">, namelijk de omgevingsdocumenten opgebouwd met artikelsgewijze structuur </w:t>
      </w:r>
      <w:r w:rsidR="00482D89" w:rsidRPr="00022065">
        <w:t xml:space="preserve">en omgevingsdocumenten opgebouwd met vrijetekststructuur. </w:t>
      </w:r>
      <w:r w:rsidR="00074116" w:rsidRPr="00022065">
        <w:t xml:space="preserve">De </w:t>
      </w:r>
      <w:r w:rsidR="00D57393" w:rsidRPr="00022065">
        <w:t>inhoud van de OW-aanlevering verschilt op basis va</w:t>
      </w:r>
      <w:r w:rsidR="00837F6E" w:rsidRPr="00022065">
        <w:t>n</w:t>
      </w:r>
      <w:r w:rsidR="00FB747F" w:rsidRPr="00022065">
        <w:t xml:space="preserve"> het aangeleverde </w:t>
      </w:r>
      <w:r w:rsidR="00837F6E" w:rsidRPr="00022065">
        <w:t xml:space="preserve">type </w:t>
      </w:r>
      <w:r w:rsidR="00FB747F" w:rsidRPr="00022065">
        <w:t>omgevingsdocument.</w:t>
      </w:r>
    </w:p>
    <w:p w14:paraId="1113BFEA" w14:textId="6FEA1897" w:rsidR="00304EFE" w:rsidRPr="00022065" w:rsidRDefault="00304EFE" w:rsidP="00022065"/>
    <w:p w14:paraId="10CD8972" w14:textId="1B425842" w:rsidR="00304EFE" w:rsidRPr="00022065" w:rsidRDefault="005F4ABB" w:rsidP="00022065">
      <w:r w:rsidRPr="00022065">
        <w:t xml:space="preserve">Voor beide </w:t>
      </w:r>
      <w:r w:rsidR="00837F6E" w:rsidRPr="00022065">
        <w:t>typen</w:t>
      </w:r>
      <w:r w:rsidRPr="00022065">
        <w:t xml:space="preserve"> omgevingsdocumenten 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r w:rsidR="0042548E" w:rsidRPr="00022065">
        <w:t xml:space="preserve">De donkerblauwe kleur geeft aan dat het OW-objecten zijn die hun oorsprong kennen in STOP. </w:t>
      </w:r>
      <w:r w:rsidR="003524E9" w:rsidRPr="00022065">
        <w:t>De lichtblauwe kleur geeft aan dat het tekstge</w:t>
      </w:r>
      <w:r w:rsidR="00A90A14" w:rsidRPr="00022065">
        <w:t>o</w:t>
      </w:r>
      <w:r w:rsidR="003524E9" w:rsidRPr="00022065">
        <w:t>ri</w:t>
      </w:r>
      <w:r w:rsidR="00A90A14" w:rsidRPr="00022065">
        <w:t>ë</w:t>
      </w:r>
      <w:r w:rsidR="003524E9" w:rsidRPr="00022065">
        <w:t>nt</w:t>
      </w:r>
      <w:r w:rsidR="00A90A14" w:rsidRPr="00022065">
        <w:t xml:space="preserve">eerde </w:t>
      </w:r>
      <w:r w:rsidR="0024315F" w:rsidRPr="00022065">
        <w:t>OW-objecten zijn. De lichtgroene kleur geeft aan dat het locatie</w:t>
      </w:r>
      <w:r w:rsidR="00F77A96" w:rsidRPr="00022065">
        <w:t>-</w:t>
      </w:r>
      <w:r w:rsidR="0024315F" w:rsidRPr="00022065">
        <w:t xml:space="preserve">gebonden OW-objecten zijn. De roze kleur geeft aan dat het concrete locaties zijn. De paarse kleur geeft aan dat </w:t>
      </w:r>
      <w:r w:rsidR="002827C3" w:rsidRPr="00022065">
        <w:t>het een geometrie is</w:t>
      </w:r>
      <w:r w:rsidR="00794742" w:rsidRPr="00022065">
        <w:t xml:space="preserve"> (die in zowel OW als OP gebruikt wordt).</w:t>
      </w:r>
    </w:p>
    <w:p w14:paraId="5B40AEB2" w14:textId="5B7AD0E2" w:rsidR="00292B82" w:rsidRPr="00022065" w:rsidRDefault="00292B82" w:rsidP="00022065"/>
    <w:p w14:paraId="11AC4F5D" w14:textId="1351B105" w:rsidR="00292B82" w:rsidRPr="00022065" w:rsidRDefault="00292B82" w:rsidP="00022065">
      <w:r w:rsidRPr="00022065">
        <w:t xml:space="preserve">De UML-afbeeldingen worden gebruikt om de IMOW-schema’s mee </w:t>
      </w:r>
      <w:r w:rsidR="00BC575E" w:rsidRPr="00022065">
        <w:t>te genereren. Kortom, de UML-afbeeldingen zijn een directe weergave van de wijze waarop OW-bestanden gestructureerd moeten worden.</w:t>
      </w:r>
    </w:p>
    <w:p w14:paraId="1AAA8879" w14:textId="77777777" w:rsidR="00292B82" w:rsidRPr="00022065" w:rsidRDefault="00292B82" w:rsidP="00022065">
      <w:bookmarkStart w:id="20" w:name="_Ref36562709"/>
      <w:r w:rsidRPr="00022065">
        <w:br w:type="page"/>
      </w:r>
    </w:p>
    <w:p w14:paraId="0C4480E2" w14:textId="7282B018" w:rsidR="00794742" w:rsidRDefault="00794742" w:rsidP="00D7079F">
      <w:pPr>
        <w:pStyle w:val="Kop2"/>
      </w:pPr>
      <w:bookmarkStart w:id="21" w:name="_Ref80972473"/>
      <w:bookmarkStart w:id="22" w:name="_Toc92285756"/>
      <w:bookmarkStart w:id="23" w:name="IMOW_vrijetekst"/>
      <w:r>
        <w:lastRenderedPageBreak/>
        <w:t>Vrijetekststructuur</w:t>
      </w:r>
      <w:bookmarkEnd w:id="20"/>
      <w:bookmarkEnd w:id="21"/>
      <w:bookmarkEnd w:id="22"/>
    </w:p>
    <w:bookmarkEnd w:id="23"/>
    <w:p w14:paraId="03BC5BA0" w14:textId="691386E9" w:rsidR="00285655" w:rsidRPr="00022065" w:rsidRDefault="00016C93" w:rsidP="00022065">
      <w:r w:rsidRPr="00022065">
        <w:t xml:space="preserve">De onderstaande afbeelding geeft aan </w:t>
      </w:r>
      <w:r w:rsidR="00C5514C" w:rsidRPr="00022065">
        <w:t>hoe het UML-diagram voor vrijetekststructuur eruitziet.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r w:rsidRPr="000143E4">
        <w:t>UML-</w:t>
      </w:r>
      <w:r w:rsidR="00F41165" w:rsidRPr="000143E4">
        <w:t>diagram vrijetekststructuur</w:t>
      </w:r>
    </w:p>
    <w:p w14:paraId="416A1AAD" w14:textId="2D2B91CE" w:rsidR="00285655" w:rsidRPr="00022065" w:rsidRDefault="00C5514C" w:rsidP="00022065">
      <w:r w:rsidRPr="00022065">
        <w:t xml:space="preserve">Binnen de vrijetekststructuur is het zo dat de </w:t>
      </w:r>
      <w:r w:rsidR="00285144" w:rsidRPr="00022065">
        <w:t>Divisie</w:t>
      </w:r>
      <w:r w:rsidRPr="00022065">
        <w:t xml:space="preserve"> een OP-object is</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4" w:name="_Ref36562716"/>
      <w:bookmarkStart w:id="25" w:name="_Toc92285757"/>
      <w:bookmarkStart w:id="26" w:name="IMOW_artikel"/>
      <w:r w:rsidRPr="000143E4">
        <w:lastRenderedPageBreak/>
        <w:t>Artikelstructuur</w:t>
      </w:r>
      <w:bookmarkEnd w:id="24"/>
      <w:bookmarkEnd w:id="25"/>
    </w:p>
    <w:bookmarkEnd w:id="26"/>
    <w:p w14:paraId="6D887F8D" w14:textId="7B855AA8" w:rsidR="00285655" w:rsidRPr="00022065" w:rsidRDefault="00774463" w:rsidP="00022065">
      <w:r w:rsidRPr="00022065">
        <w:t>De onderstaande afbeelding geeft aan hoe het UML-diagram voor artikelsgewijze structuur eruitziet.</w:t>
      </w:r>
    </w:p>
    <w:p w14:paraId="57CCB29B" w14:textId="28923823" w:rsidR="00774463" w:rsidRDefault="00AE0A54" w:rsidP="008D2DFA">
      <w:pPr>
        <w:pStyle w:val="Figuur"/>
      </w:pPr>
      <w:r w:rsidRPr="00AE0A54">
        <w:rPr>
          <w:noProof/>
        </w:rPr>
        <w:drawing>
          <wp:inline distT="0" distB="0" distL="0" distR="0" wp14:anchorId="08ACF0F8" wp14:editId="556A2DC1">
            <wp:extent cx="5760720" cy="612076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60720" cy="6120765"/>
                    </a:xfrm>
                    <a:prstGeom prst="rect">
                      <a:avLst/>
                    </a:prstGeom>
                  </pic:spPr>
                </pic:pic>
              </a:graphicData>
            </a:graphic>
          </wp:inline>
        </w:drawing>
      </w:r>
    </w:p>
    <w:p w14:paraId="620CF45A" w14:textId="63B807A7" w:rsidR="00F41165" w:rsidRPr="000143E4" w:rsidRDefault="00F41165" w:rsidP="008D2DFA">
      <w:pPr>
        <w:pStyle w:val="Figuurbijschrift"/>
      </w:pPr>
      <w:r w:rsidRPr="000143E4">
        <w:t>UML-diagram Artikelstructuur</w:t>
      </w:r>
    </w:p>
    <w:p w14:paraId="7FEBD7A0" w14:textId="42975B9D"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 3.4.1).</w:t>
      </w:r>
    </w:p>
    <w:p w14:paraId="4BEB9F19" w14:textId="7908002E" w:rsidR="00C40C0F" w:rsidRDefault="00D63423" w:rsidP="00D7079F">
      <w:pPr>
        <w:pStyle w:val="Kop2"/>
      </w:pPr>
      <w:bookmarkStart w:id="27" w:name="_Ref36562747"/>
      <w:bookmarkStart w:id="28" w:name="_Toc92285758"/>
      <w:bookmarkStart w:id="29" w:name="IMOW_OPenOW"/>
      <w:r>
        <w:t>Verhouding OP en OW</w:t>
      </w:r>
      <w:bookmarkEnd w:id="27"/>
      <w:bookmarkEnd w:id="28"/>
    </w:p>
    <w:bookmarkEnd w:id="29"/>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30" w:name="IMOW_OPenOW_vrijetekstOP"/>
    </w:p>
    <w:p w14:paraId="5C36F869" w14:textId="2B3954A1" w:rsidR="00CA054E" w:rsidRDefault="00CA054E" w:rsidP="00D7079F">
      <w:pPr>
        <w:pStyle w:val="Kop3"/>
      </w:pPr>
      <w:bookmarkStart w:id="31" w:name="_Toc92285759"/>
      <w:r>
        <w:t>Vrijetekststructuur in OP</w:t>
      </w:r>
      <w:bookmarkEnd w:id="31"/>
    </w:p>
    <w:bookmarkEnd w:id="30"/>
    <w:p w14:paraId="7D275DBA" w14:textId="38464CDB" w:rsidR="00285655" w:rsidRPr="00022065" w:rsidRDefault="0062269D" w:rsidP="00022065">
      <w:r w:rsidRPr="00022065">
        <w:t xml:space="preserve">OP bouwt vrijetekststructuur op door te duiden dat het mogelijk is om twee elementtypen te gebruiken bij vrijetekst, namelijk: Divisie en </w:t>
      </w:r>
      <w:r w:rsidR="008E3BC9" w:rsidRPr="00022065">
        <w:t>Divisietekst</w:t>
      </w:r>
      <w:r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rsidR="00025B2F" w:rsidRPr="00022065">
        <w:t xml:space="preserve">Dit betekent dat Divisie gebruikt wordt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6D1DD6C5" w:rsidR="000E1B8B" w:rsidRPr="00022065" w:rsidRDefault="00EA3AF7" w:rsidP="00022065">
      <w:r w:rsidRPr="00022065">
        <w:t xml:space="preserve">Binnen OW is </w:t>
      </w:r>
      <w:r w:rsidR="00E70F50" w:rsidRPr="00022065">
        <w:t xml:space="preserve">Divisie </w:t>
      </w:r>
      <w:r w:rsidR="00CA054E" w:rsidRPr="00022065">
        <w:t xml:space="preserve">een subtype van OP-object. Dit betekent dat er vanuit </w:t>
      </w:r>
      <w:r w:rsidR="00E70F50" w:rsidRPr="00022065">
        <w:t>Divisie</w:t>
      </w:r>
      <w:r w:rsidR="00CA054E" w:rsidRPr="00022065">
        <w:t xml:space="preserve"> een verwijzing is naar de</w:t>
      </w:r>
      <w:r w:rsidRPr="00022065">
        <w:t xml:space="preserve"> identificatie vanuit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vanuit OP, de </w:t>
      </w:r>
      <w:proofErr w:type="spellStart"/>
      <w:r w:rsidR="000E1B8B" w:rsidRPr="00022065">
        <w:t>w</w:t>
      </w:r>
      <w:r w:rsidR="00A82B15" w:rsidRPr="00022065">
        <w:t>ork-i</w:t>
      </w:r>
      <w:r w:rsidR="000E1B8B" w:rsidRPr="00022065">
        <w:t>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32" w:name="_Toc92285760"/>
      <w:bookmarkStart w:id="33" w:name="IMOW_OPenOW_artikelOP"/>
      <w:r>
        <w:t>Artikelsgewijze structuur in OP</w:t>
      </w:r>
      <w:bookmarkEnd w:id="32"/>
    </w:p>
    <w:bookmarkEnd w:id="33"/>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5FCF6BE1"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vanuit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en naar de identificatie van 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34" w:name="_Toc92285761"/>
      <w:bookmarkStart w:id="35" w:name="IMOW_OPenOW_GIOOP"/>
      <w:r>
        <w:t>Geometrie in OP</w:t>
      </w:r>
      <w:bookmarkEnd w:id="34"/>
    </w:p>
    <w:bookmarkEnd w:id="35"/>
    <w:p w14:paraId="40F4BF4C" w14:textId="082FAA97"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 </w:t>
      </w:r>
      <w:r w:rsidR="007C1DE3" w:rsidRPr="00022065">
        <w:t xml:space="preserve">de constructie 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heet 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6185591" w:rsidR="00285655" w:rsidRPr="00022065" w:rsidRDefault="006C0E78" w:rsidP="00022065">
      <w:r w:rsidRPr="00022065">
        <w:lastRenderedPageBreak/>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D55AA6">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D55AA6">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36" w:name="Techn"/>
    </w:p>
    <w:p w14:paraId="3F5FA62D" w14:textId="09B433E6" w:rsidR="00A62B89" w:rsidRDefault="00A62B89" w:rsidP="00D7079F">
      <w:pPr>
        <w:pStyle w:val="Kop1"/>
      </w:pPr>
      <w:bookmarkStart w:id="37" w:name="_Ref92176541"/>
      <w:bookmarkStart w:id="38" w:name="_Toc92285762"/>
      <w:r>
        <w:lastRenderedPageBreak/>
        <w:t xml:space="preserve">Technische implementatie </w:t>
      </w:r>
      <w:r w:rsidR="00D664A4">
        <w:t>IMOW</w:t>
      </w:r>
      <w:bookmarkEnd w:id="37"/>
      <w:bookmarkEnd w:id="38"/>
    </w:p>
    <w:bookmarkEnd w:id="36"/>
    <w:p w14:paraId="08DDE8C8" w14:textId="6540AB40" w:rsidR="00285655" w:rsidRPr="00022065" w:rsidRDefault="00803F59" w:rsidP="00022065">
      <w:r w:rsidRPr="00022065">
        <w:t xml:space="preserve">Dit hoofdstuk </w:t>
      </w:r>
      <w:r w:rsidR="00B261BD" w:rsidRPr="00022065">
        <w:t>beschrijft</w:t>
      </w:r>
      <w:r w:rsidRPr="00022065">
        <w:t xml:space="preserve"> hoe het </w:t>
      </w:r>
      <w:r w:rsidR="00CA7437" w:rsidRPr="00022065">
        <w:t xml:space="preserve">IMOW </w:t>
      </w:r>
      <w:r w:rsidR="00F213AA" w:rsidRPr="00022065">
        <w:t xml:space="preserve">technisch </w:t>
      </w:r>
      <w:r w:rsidR="00CA7437" w:rsidRPr="00022065">
        <w:t>ingevuld dient te worden.</w:t>
      </w:r>
      <w:r w:rsidR="00E9641B" w:rsidRPr="00022065">
        <w:t xml:space="preserve"> </w:t>
      </w:r>
      <w:r w:rsidR="00F213AA" w:rsidRPr="00022065">
        <w:t>Het start in p</w:t>
      </w:r>
      <w:r w:rsidR="00E9641B" w:rsidRPr="00022065">
        <w:t xml:space="preserve">aragraaf </w:t>
      </w:r>
      <w:r w:rsidR="00821A5F" w:rsidRPr="00022065">
        <w:fldChar w:fldCharType="begin"/>
      </w:r>
      <w:r w:rsidR="00821A5F" w:rsidRPr="00022065">
        <w:instrText xml:space="preserve"> REF _Ref92176652 \n \h </w:instrText>
      </w:r>
      <w:r w:rsidR="00821A5F" w:rsidRPr="00022065">
        <w:fldChar w:fldCharType="separate"/>
      </w:r>
      <w:r w:rsidR="00D55AA6">
        <w:t>3.1</w:t>
      </w:r>
      <w:r w:rsidR="00821A5F" w:rsidRPr="00022065">
        <w:fldChar w:fldCharType="end"/>
      </w:r>
      <w:r w:rsidR="00E9641B" w:rsidRPr="00022065">
        <w:t xml:space="preserve"> met het toelichten van OW-bestanden. </w:t>
      </w:r>
      <w:r w:rsidR="00F07782" w:rsidRPr="00022065">
        <w:t xml:space="preserve">In paragraaf </w:t>
      </w:r>
      <w:r w:rsidR="00471E56" w:rsidRPr="00022065">
        <w:fldChar w:fldCharType="begin"/>
      </w:r>
      <w:r w:rsidR="00471E56" w:rsidRPr="00022065">
        <w:instrText xml:space="preserve"> REF _Ref80972474 \r \h </w:instrText>
      </w:r>
      <w:r w:rsidR="00471E56" w:rsidRPr="00022065">
        <w:fldChar w:fldCharType="separate"/>
      </w:r>
      <w:r w:rsidR="00D55AA6">
        <w:t>3.2</w:t>
      </w:r>
      <w:r w:rsidR="00471E56" w:rsidRPr="00022065">
        <w:fldChar w:fldCharType="end"/>
      </w:r>
      <w:r w:rsidR="00F07782" w:rsidRPr="00022065">
        <w:t xml:space="preserve"> staan randvoorwaarden benoemd bij het aanleveren.</w:t>
      </w:r>
      <w:bookmarkStart w:id="39" w:name="_Ref61449143"/>
      <w:bookmarkStart w:id="40" w:name="Techn_OW"/>
    </w:p>
    <w:p w14:paraId="55D70865" w14:textId="4E6E48B3" w:rsidR="00285655" w:rsidRDefault="00E9641B" w:rsidP="00D7079F">
      <w:pPr>
        <w:pStyle w:val="Kop2"/>
      </w:pPr>
      <w:bookmarkStart w:id="41" w:name="_Ref92176199"/>
      <w:bookmarkStart w:id="42" w:name="_Ref92176652"/>
      <w:bookmarkStart w:id="43" w:name="_Ref92189831"/>
      <w:bookmarkStart w:id="44" w:name="_Toc92285763"/>
      <w:r w:rsidRPr="00047C0D">
        <w:t>OW</w:t>
      </w:r>
      <w:r>
        <w:t>-</w:t>
      </w:r>
      <w:r w:rsidRPr="00047C0D">
        <w:t>bestanden</w:t>
      </w:r>
      <w:bookmarkEnd w:id="39"/>
      <w:bookmarkEnd w:id="40"/>
      <w:bookmarkEnd w:id="41"/>
      <w:bookmarkEnd w:id="42"/>
      <w:bookmarkEnd w:id="43"/>
      <w:bookmarkEnd w:id="44"/>
    </w:p>
    <w:p w14:paraId="430A2252" w14:textId="3569E428" w:rsidR="007761AC" w:rsidRPr="00022065" w:rsidRDefault="004D5594" w:rsidP="00022065">
      <w:r w:rsidRPr="00022065">
        <w:t>Een OW-aanlevering bestaat uit de volgende bestanden:</w:t>
      </w:r>
    </w:p>
    <w:p w14:paraId="35F113EE" w14:textId="6D8790DB"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 deze moet altijd aanwezig zijn]</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45" w:name="_Toc92285764"/>
      <w:bookmarkStart w:id="46" w:name="Techn_OW_manifest"/>
      <w:r w:rsidRPr="000143E4">
        <w:rPr>
          <w:lang w:val="en-US"/>
        </w:rPr>
        <w:t>OW-manifest</w:t>
      </w:r>
      <w:bookmarkEnd w:id="45"/>
    </w:p>
    <w:bookmarkEnd w:id="46"/>
    <w:p w14:paraId="0DAF8A46" w14:textId="277B0115" w:rsidR="00FD2093" w:rsidRPr="00022065" w:rsidRDefault="00E9641B" w:rsidP="00022065">
      <w:r w:rsidRPr="00022065">
        <w:t xml:space="preserve">De OW bestanden zijn opgesomd in het ow specifieke manifest.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Per 1.0 is het niet meer mogelijk om in het OW-manifest GML-bestanden mee te geven</w:t>
      </w:r>
      <w:r w:rsidR="00B03A63" w:rsidRPr="00022065">
        <w:t>, dit gebeurt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47" w:name="Techn_OW_Regeltekst"/>
    </w:p>
    <w:p w14:paraId="4BFC4412" w14:textId="06ABF841" w:rsidR="00A239E5" w:rsidRDefault="00A239E5" w:rsidP="00D7079F">
      <w:pPr>
        <w:pStyle w:val="Kop3"/>
        <w:rPr>
          <w:rFonts w:eastAsia="Times New Roman"/>
        </w:rPr>
      </w:pPr>
      <w:bookmarkStart w:id="48" w:name="_Toc92285765"/>
      <w:r>
        <w:rPr>
          <w:rFonts w:eastAsia="Times New Roman"/>
        </w:rPr>
        <w:t>Regeltekst</w:t>
      </w:r>
      <w:bookmarkEnd w:id="48"/>
    </w:p>
    <w:bookmarkEnd w:id="47"/>
    <w:p w14:paraId="352E19E6" w14:textId="56FE549B" w:rsidR="00A239E5" w:rsidRPr="00022065" w:rsidRDefault="00A86949" w:rsidP="00022065">
      <w:r w:rsidRPr="00022065">
        <w:t xml:space="preserve">In het regeltekst-bestand </w:t>
      </w:r>
      <w:r w:rsidR="00FC647D" w:rsidRPr="00022065">
        <w:t xml:space="preserve">leg je de koppeling tussen de gegevens vanuit het IMOP en het IMOW. Dit gebeurt middels het </w:t>
      </w:r>
      <w:proofErr w:type="spellStart"/>
      <w:r w:rsidR="00FC647D" w:rsidRPr="00022065">
        <w:t>OwObject</w:t>
      </w:r>
      <w:proofErr w:type="spellEnd"/>
      <w:r w:rsidR="00FC647D" w:rsidRPr="00022065">
        <w:t xml:space="preserve">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16A1E3C" w:rsidR="00F5118B" w:rsidRPr="00022065" w:rsidRDefault="00DA7CBC" w:rsidP="00022065">
      <w:r w:rsidRPr="00022065">
        <w:t xml:space="preserve">Regeltekst heeft zelf ook nog een identificatie, </w:t>
      </w:r>
      <w:r w:rsidR="006C2DB7" w:rsidRPr="00022065">
        <w:t xml:space="preserve">hier wordt naar verwezen vanuit </w:t>
      </w:r>
      <w:proofErr w:type="spellStart"/>
      <w:r w:rsidR="006C2DB7" w:rsidRPr="00022065">
        <w:t>OwObjecten</w:t>
      </w:r>
      <w:proofErr w:type="spellEnd"/>
      <w:r w:rsidR="006C2DB7" w:rsidRPr="00022065">
        <w:t>.</w:t>
      </w:r>
    </w:p>
    <w:p w14:paraId="4F16B7A4" w14:textId="358FF23C" w:rsidR="006C2DB7" w:rsidRPr="00022065" w:rsidRDefault="006C2DB7" w:rsidP="00022065"/>
    <w:p w14:paraId="6E4CB199" w14:textId="129C33CB"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 xml:space="preserve">te duiden welke </w:t>
      </w:r>
      <w:proofErr w:type="spellStart"/>
      <w:r w:rsidR="0004422C" w:rsidRPr="00022065">
        <w:t>O</w:t>
      </w:r>
      <w:r w:rsidR="00740227" w:rsidRPr="00022065">
        <w:t>w</w:t>
      </w:r>
      <w:r w:rsidR="0004422C" w:rsidRPr="00022065">
        <w:t>Objecten</w:t>
      </w:r>
      <w:proofErr w:type="spellEnd"/>
      <w:r w:rsidR="0004422C" w:rsidRPr="00022065">
        <w:t xml:space="preserve">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BB0B362"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sinds </w:t>
      </w:r>
      <w:r w:rsidR="003F6A8A" w:rsidRPr="00022065">
        <w:t xml:space="preserve">versie </w:t>
      </w:r>
      <w:r w:rsidR="00DA26C7" w:rsidRPr="00022065">
        <w:t xml:space="preserve">1.0 een </w:t>
      </w:r>
      <w:r w:rsidRPr="00022065">
        <w:t>identificatie</w:t>
      </w:r>
      <w:r w:rsidR="00461F1A" w:rsidRPr="00022065">
        <w:t>,</w:t>
      </w:r>
      <w:r w:rsidR="00DA26C7" w:rsidRPr="00022065">
        <w:t xml:space="preserve"> dit is toegevoegd om te zorgen dat deze te muteren zijn. Tevens hebben </w:t>
      </w:r>
      <w:r w:rsidR="00461F1A" w:rsidRPr="00022065">
        <w:t xml:space="preserve">ze een attribuut genaamd: </w:t>
      </w:r>
      <w:r w:rsidRPr="00022065">
        <w:t>‘</w:t>
      </w:r>
      <w:proofErr w:type="spellStart"/>
      <w:r w:rsidRPr="00022065">
        <w:t>artikelOfLid</w:t>
      </w:r>
      <w:proofErr w:type="spellEnd"/>
      <w:r w:rsidRPr="00022065">
        <w:t>’,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0756AD3E" w:rsidR="00113D73" w:rsidRPr="00022065" w:rsidRDefault="00E9641B" w:rsidP="00022065">
      <w:r w:rsidRPr="00022065">
        <w:t xml:space="preserve">Verder kennen </w:t>
      </w:r>
      <w:proofErr w:type="spellStart"/>
      <w:r w:rsidRPr="00022065">
        <w:t>O</w:t>
      </w:r>
      <w:r w:rsidR="00740227" w:rsidRPr="00022065">
        <w:t>wO</w:t>
      </w:r>
      <w:r w:rsidRPr="00022065">
        <w:t>bjecten</w:t>
      </w:r>
      <w:proofErr w:type="spellEnd"/>
      <w:r w:rsidRPr="00022065">
        <w:t xml:space="preserve">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objecttype, oftewel de </w:t>
      </w:r>
      <w:r w:rsidR="00B4315E" w:rsidRPr="00022065">
        <w:t>waarde</w:t>
      </w:r>
      <w:r w:rsidRPr="00022065">
        <w:t xml:space="preserve"> die staat in het element identificatie van het desbetreffende object.</w:t>
      </w:r>
    </w:p>
    <w:p w14:paraId="5B3E89C3" w14:textId="0937D8F5" w:rsidR="00113D73" w:rsidRDefault="00113D73" w:rsidP="00D7079F">
      <w:pPr>
        <w:pStyle w:val="Kop3"/>
        <w:rPr>
          <w:rFonts w:eastAsia="Times New Roman"/>
        </w:rPr>
      </w:pPr>
      <w:bookmarkStart w:id="49" w:name="_Toc92285766"/>
      <w:bookmarkStart w:id="50" w:name="Techn_OW_annotaties"/>
      <w:r w:rsidRPr="000524BE">
        <w:t>OW-specifieke annotaties</w:t>
      </w:r>
      <w:bookmarkEnd w:id="49"/>
    </w:p>
    <w:bookmarkEnd w:id="50"/>
    <w:p w14:paraId="3776EF9D" w14:textId="1248CC8F" w:rsidR="00285655" w:rsidRPr="00022065" w:rsidRDefault="00F36469" w:rsidP="00022065">
      <w:r w:rsidRPr="00022065">
        <w:t xml:space="preserve">Naast Regeltekst zijn er meerdere </w:t>
      </w:r>
      <w:proofErr w:type="spellStart"/>
      <w:r w:rsidRPr="00022065">
        <w:t>OwObjecten</w:t>
      </w:r>
      <w:proofErr w:type="spellEnd"/>
      <w:r w:rsidRPr="00022065">
        <w:t xml:space="preserve">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51" w:name="_Ref49518173"/>
      <w:bookmarkStart w:id="52" w:name="_Ref49518209"/>
      <w:bookmarkStart w:id="53" w:name="_Ref52186390"/>
      <w:bookmarkStart w:id="54" w:name="_Toc92285767"/>
      <w:bookmarkStart w:id="55" w:name="Techn_OW_GML"/>
      <w:r>
        <w:t>GML-bestanden</w:t>
      </w:r>
      <w:bookmarkEnd w:id="51"/>
      <w:bookmarkEnd w:id="52"/>
      <w:bookmarkEnd w:id="53"/>
      <w:bookmarkEnd w:id="54"/>
    </w:p>
    <w:p w14:paraId="0B4F913B" w14:textId="0142054C" w:rsidR="0011778D" w:rsidRPr="00022065" w:rsidRDefault="0011778D" w:rsidP="00022065">
      <w:bookmarkStart w:id="56" w:name="_Ref36562789"/>
      <w:bookmarkEnd w:id="55"/>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18" w:history="1">
        <w:r w:rsidR="00860812" w:rsidRPr="00022065">
          <w:t>https://docs.geostandaarden.nl/nen3610/def-st-basisgeometrie-20200930/</w:t>
        </w:r>
      </w:hyperlink>
    </w:p>
    <w:p w14:paraId="17A26F27" w14:textId="77777777" w:rsidR="001160F1" w:rsidRPr="00022065" w:rsidRDefault="001160F1" w:rsidP="00022065"/>
    <w:p w14:paraId="745DA7CB" w14:textId="2B67FE02" w:rsidR="0011778D" w:rsidRPr="00022065" w:rsidRDefault="0011778D" w:rsidP="00022065">
      <w:r w:rsidRPr="00022065">
        <w:t>Het bijbehorende</w:t>
      </w:r>
      <w:r w:rsidR="001160F1" w:rsidRPr="00022065">
        <w:t xml:space="preserve"> </w:t>
      </w:r>
      <w:r w:rsidRPr="00022065">
        <w:t xml:space="preserve">GML applicatieschema Basisgeometrie.xsd is gepubliceerd op: </w:t>
      </w:r>
      <w:hyperlink r:id="rId19" w:history="1">
        <w:r w:rsidRPr="00022065">
          <w:t>https://register.geostandaarden.nl/gmlapplicatieschema/basisgeometrie/</w:t>
        </w:r>
      </w:hyperlink>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377787CA" w:rsidR="0011778D" w:rsidRPr="00022065" w:rsidRDefault="0011778D" w:rsidP="00022065">
      <w:r w:rsidRPr="00022065">
        <w:t>GML-versie en profiel: GML 3.2.2 – SF-0.</w:t>
      </w:r>
      <w:r w:rsidRPr="00022065">
        <w:br/>
        <w:t>Simple features profile 0 is gekozen omdat de inhoud van dit model geen constructies heeft die complexer zijn dan SF-0. Voor geometrietypen is er tussen SF-0, SF-1 en SF-2 geen verschil. Over de data gekoppeld aan dit geometriemodel wordt niets gezegd. Die hebben hun eigen complexiteitseisen.</w:t>
      </w:r>
    </w:p>
    <w:p w14:paraId="7FA11C35" w14:textId="77777777" w:rsidR="001160F1" w:rsidRPr="00022065" w:rsidRDefault="001160F1" w:rsidP="00022065"/>
    <w:p w14:paraId="21FB8713" w14:textId="77777777" w:rsidR="0011778D" w:rsidRPr="00022065" w:rsidRDefault="0011778D" w:rsidP="00022065">
      <w:r w:rsidRPr="00022065">
        <w:t xml:space="preserve">Coördinaatreferentiestelsel: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7777777"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18B0809C" w14:textId="6F840656" w:rsidR="0011778D" w:rsidRPr="00022065" w:rsidRDefault="0011778D" w:rsidP="00022065">
      <w:r w:rsidRPr="00022065">
        <w:t xml:space="preserve">Bijvoorbeeld: </w:t>
      </w:r>
      <w:hyperlink r:id="rId20" w:history="1">
        <w:r w:rsidRPr="00022065">
          <w:t>http://www.opengis.net/def/crs/EPSG/0/28992</w:t>
        </w:r>
      </w:hyperlink>
    </w:p>
    <w:p w14:paraId="3A47FC7B" w14:textId="77777777" w:rsidR="000A5157" w:rsidRPr="00022065" w:rsidRDefault="000A5157" w:rsidP="00022065"/>
    <w:p w14:paraId="464292A6" w14:textId="76ADD68B" w:rsidR="0011778D" w:rsidRPr="00022065" w:rsidRDefault="0011778D" w:rsidP="00022065">
      <w:proofErr w:type="spellStart"/>
      <w:r w:rsidRPr="00022065">
        <w:t>gml:id</w:t>
      </w:r>
      <w:proofErr w:type="spellEnd"/>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77777777" w:rsidR="0011778D" w:rsidRPr="00022065" w:rsidRDefault="0011778D" w:rsidP="00022065">
      <w:r w:rsidRPr="00022065">
        <w:t>Nauwkeurigheid van coördinaten: 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7CF91D3A" w:rsidR="00E9641B" w:rsidRDefault="00F07782" w:rsidP="00D7079F">
      <w:pPr>
        <w:pStyle w:val="Kop2"/>
      </w:pPr>
      <w:bookmarkStart w:id="57" w:name="_Ref80972474"/>
      <w:bookmarkStart w:id="58" w:name="_Toc92285768"/>
      <w:bookmarkStart w:id="59" w:name="Techn_aanlever"/>
      <w:r>
        <w:t>Randvoorwaarden bij aanleveren</w:t>
      </w:r>
      <w:bookmarkEnd w:id="56"/>
      <w:bookmarkEnd w:id="57"/>
      <w:bookmarkEnd w:id="58"/>
    </w:p>
    <w:bookmarkEnd w:id="59"/>
    <w:p w14:paraId="7BE329EF" w14:textId="50D17966"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D55AA6">
        <w:t>3.2.1</w:t>
      </w:r>
      <w:r w:rsidR="009A0830" w:rsidRPr="00022065">
        <w:fldChar w:fldCharType="end"/>
      </w:r>
      <w:r w:rsidR="001505FD" w:rsidRPr="00022065">
        <w:t xml:space="preserve"> wordt beschreven hoe de identificatie van de objecten er uit dient te zien. In </w:t>
      </w:r>
      <w:r w:rsidR="009A0830" w:rsidRPr="00022065">
        <w:fldChar w:fldCharType="begin"/>
      </w:r>
      <w:r w:rsidR="009A0830" w:rsidRPr="00022065">
        <w:instrText xml:space="preserve"> REF _Ref92189158 \n \h </w:instrText>
      </w:r>
      <w:r w:rsidR="009A0830" w:rsidRPr="00022065">
        <w:fldChar w:fldCharType="separate"/>
      </w:r>
      <w:r w:rsidR="00D55AA6">
        <w:t>3.2.4</w:t>
      </w:r>
      <w:r w:rsidR="009A0830" w:rsidRPr="00022065">
        <w:fldChar w:fldCharType="end"/>
      </w:r>
      <w:r w:rsidR="001505FD" w:rsidRPr="00022065">
        <w:t xml:space="preserve"> wordt de maximale bestandsgrootte toegelicht. </w:t>
      </w:r>
      <w:r w:rsidR="007E0F2E" w:rsidRPr="00022065">
        <w:t xml:space="preserve">In </w:t>
      </w:r>
      <w:r w:rsidR="009A0830" w:rsidRPr="00022065">
        <w:fldChar w:fldCharType="begin"/>
      </w:r>
      <w:r w:rsidR="009A0830" w:rsidRPr="00022065">
        <w:instrText xml:space="preserve"> REF _Ref92189168 \n \h </w:instrText>
      </w:r>
      <w:r w:rsidR="009A0830" w:rsidRPr="00022065">
        <w:fldChar w:fldCharType="separate"/>
      </w:r>
      <w:r w:rsidR="00D55AA6">
        <w:t>3.2.5</w:t>
      </w:r>
      <w:r w:rsidR="009A0830" w:rsidRPr="00022065">
        <w:fldChar w:fldCharType="end"/>
      </w:r>
      <w:r w:rsidR="007E0F2E" w:rsidRPr="00022065">
        <w:t xml:space="preserve"> wordt toegelicht hoe de </w:t>
      </w:r>
      <w:proofErr w:type="spellStart"/>
      <w:r w:rsidR="007E0F2E" w:rsidRPr="00022065">
        <w:t>XSD’s</w:t>
      </w:r>
      <w:proofErr w:type="spellEnd"/>
      <w:r w:rsidR="007E0F2E" w:rsidRPr="00022065">
        <w:t xml:space="preserve"> er uitzien en waar deze te vinden zijn.</w:t>
      </w:r>
    </w:p>
    <w:p w14:paraId="5E94A976" w14:textId="597AA15D" w:rsidR="001505FD" w:rsidRPr="00047C0D" w:rsidRDefault="00471725" w:rsidP="00D7079F">
      <w:pPr>
        <w:pStyle w:val="Kop3"/>
      </w:pPr>
      <w:bookmarkStart w:id="60" w:name="_Ref31714815"/>
      <w:bookmarkStart w:id="61" w:name="_Ref31714824"/>
      <w:bookmarkStart w:id="62" w:name="_Ref37400187"/>
      <w:bookmarkStart w:id="63" w:name="_Ref75176935"/>
      <w:bookmarkStart w:id="64" w:name="_Toc92285769"/>
      <w:bookmarkStart w:id="65" w:name="Techn_aanlever_identificaties"/>
      <w:r>
        <w:lastRenderedPageBreak/>
        <w:t>I</w:t>
      </w:r>
      <w:r w:rsidR="001505FD" w:rsidRPr="00047C0D">
        <w:t>dentificatie</w:t>
      </w:r>
      <w:r>
        <w:t xml:space="preserve"> van </w:t>
      </w:r>
      <w:proofErr w:type="spellStart"/>
      <w:r>
        <w:t>OwObjecten</w:t>
      </w:r>
      <w:bookmarkEnd w:id="60"/>
      <w:bookmarkEnd w:id="61"/>
      <w:bookmarkEnd w:id="62"/>
      <w:bookmarkEnd w:id="63"/>
      <w:bookmarkEnd w:id="64"/>
      <w:proofErr w:type="spellEnd"/>
    </w:p>
    <w:bookmarkEnd w:id="65"/>
    <w:p w14:paraId="0835EBFD" w14:textId="200F1583" w:rsidR="001505FD" w:rsidRPr="00022065"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p w14:paraId="15DBBED6" w14:textId="63124688" w:rsidR="001A6720" w:rsidRPr="00022065" w:rsidRDefault="006D43BF" w:rsidP="00022065">
      <w:r w:rsidRPr="00362317">
        <w:rPr>
          <w:noProof/>
        </w:rPr>
        <mc:AlternateContent>
          <mc:Choice Requires="wps">
            <w:drawing>
              <wp:anchor distT="0" distB="0" distL="114300" distR="114300" simplePos="0" relativeHeight="251659264" behindDoc="0" locked="0" layoutInCell="1" allowOverlap="1" wp14:anchorId="4650035C" wp14:editId="4F28C33F">
                <wp:simplePos x="0" y="0"/>
                <wp:positionH relativeFrom="margin">
                  <wp:align>left</wp:align>
                </wp:positionH>
                <wp:positionV relativeFrom="paragraph">
                  <wp:posOffset>175895</wp:posOffset>
                </wp:positionV>
                <wp:extent cx="5755640" cy="1181100"/>
                <wp:effectExtent l="0" t="0" r="16510" b="19050"/>
                <wp:wrapNone/>
                <wp:docPr id="6" name="Tekstvak 3"/>
                <wp:cNvGraphicFramePr/>
                <a:graphic xmlns:a="http://schemas.openxmlformats.org/drawingml/2006/main">
                  <a:graphicData uri="http://schemas.microsoft.com/office/word/2010/wordprocessingShape">
                    <wps:wsp>
                      <wps:cNvSpPr txBox="1"/>
                      <wps:spPr>
                        <a:xfrm>
                          <a:off x="0" y="0"/>
                          <a:ext cx="5755640" cy="1181100"/>
                        </a:xfrm>
                        <a:prstGeom prst="rect">
                          <a:avLst/>
                        </a:prstGeom>
                        <a:solidFill>
                          <a:sysClr val="window" lastClr="FFFFFF"/>
                        </a:solidFill>
                        <a:ln w="6350">
                          <a:solidFill>
                            <a:prstClr val="black"/>
                          </a:solidFill>
                        </a:ln>
                        <a:effectLst/>
                      </wps:spPr>
                      <wps:txbx>
                        <w:txbxContent>
                          <w:p w14:paraId="64DEAC9C" w14:textId="3F7E3295" w:rsidR="00E76FC9" w:rsidRPr="00022065" w:rsidRDefault="006B7D54" w:rsidP="00022065">
                            <w:r w:rsidRPr="00022065">
                              <w:t>nl\.imow-(gm|pv|ws|mn|mnre)[0-9]{1,6}\. (regeltekst|gebied|gebiedengroep|lijn|lijnengroep|punt|puntengroep|activiteit|gebiedsaanwijzing|omgevingswaarde|omgevingsnorm|pons|kaart|tekstdeel|hoofdlijn|divisie|kaartlaag|juridischeregel|activiteitlocatieaanduiding|normwaarde|regelingsgebied|ambtsgebied|divisietekst)\.[A-Za-z0-9]{1,32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50035C" id="_x0000_t202" coordsize="21600,21600" o:spt="202" path="m,l,21600r21600,l21600,xe">
                <v:stroke joinstyle="miter"/>
                <v:path gradientshapeok="t" o:connecttype="rect"/>
              </v:shapetype>
              <v:shape id="Tekstvak 3" o:spid="_x0000_s1026" type="#_x0000_t202" style="position:absolute;margin-left:0;margin-top:13.85pt;width:453.2pt;height:93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" fillcolor="window" strokeweight=".5pt">
                <v:textbox>
                  <w:txbxContent>
                    <w:p w14:paraId="64DEAC9C" w14:textId="3F7E3295" w:rsidR="00E76FC9" w:rsidRPr="00022065" w:rsidRDefault="006B7D54" w:rsidP="00022065">
                      <w:r w:rsidRPr="00022065">
                        <w:t>nl\.imow-(gm|pv|ws|mn|mnre)[0-9]{1,6}\. (regeltekst|gebied|gebiedengroep|lijn|lijnengroep|punt|puntengroep|activiteit|gebiedsaanwijzing|omgevingswaarde|omgevingsnorm|pons|kaart|tekstdeel|hoofdlijn|divisie|kaartlaag|juridischeregel|activiteitlocatieaanduiding|normwaarde|regelingsgebied|ambtsgebied|divisietekst)\.[A-Za-z0-9]{1,32}</w:t>
                      </w:r>
                    </w:p>
                  </w:txbxContent>
                </v:textbox>
                <w10:wrap anchorx="margin"/>
              </v:shape>
            </w:pict>
          </mc:Fallback>
        </mc:AlternateContent>
      </w:r>
    </w:p>
    <w:p w14:paraId="5994C8C3" w14:textId="294BFC14" w:rsidR="001A6720" w:rsidRPr="00022065" w:rsidRDefault="001A6720" w:rsidP="00022065"/>
    <w:p w14:paraId="7442A4F2" w14:textId="77777777" w:rsidR="00E76FC9" w:rsidRPr="00022065" w:rsidRDefault="00E76FC9" w:rsidP="00022065"/>
    <w:p w14:paraId="2405822E" w14:textId="77777777" w:rsidR="00E76FC9" w:rsidRPr="00022065" w:rsidRDefault="00E76FC9" w:rsidP="00022065"/>
    <w:p w14:paraId="35A6F837" w14:textId="77777777" w:rsidR="00E76FC9" w:rsidRPr="00022065" w:rsidRDefault="00E76FC9" w:rsidP="00022065"/>
    <w:p w14:paraId="00BE107A" w14:textId="77777777" w:rsidR="00E76FC9" w:rsidRPr="00022065" w:rsidRDefault="00E76FC9" w:rsidP="00022065"/>
    <w:p w14:paraId="17AAED67" w14:textId="6742AF74" w:rsidR="001505FD" w:rsidRPr="00022065" w:rsidRDefault="001505FD"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4B469924" w:rsidR="001A1F5C" w:rsidRPr="00022065" w:rsidRDefault="008422C8" w:rsidP="00022065">
      <w:r w:rsidRPr="00022065">
        <w:t>** de uitzondering voor ambtsgebied-identific</w:t>
      </w:r>
      <w:r w:rsidR="00382AC4" w:rsidRPr="00022065">
        <w:t xml:space="preserve">aties is er uitgehaald, dit betekent dat een ambtsgebied-ID zich op de reguliere wijze verhoudt tot </w:t>
      </w:r>
      <w:r w:rsidR="005E7F3D" w:rsidRPr="00022065">
        <w:t>andere OW-objecten.</w:t>
      </w:r>
    </w:p>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3"/>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66" w:name="_Ref36460877"/>
      <w:bookmarkStart w:id="67" w:name="_Toc92285770"/>
      <w:bookmarkStart w:id="68" w:name="Techn_aanlever_status"/>
      <w:r>
        <w:t>Status</w:t>
      </w:r>
      <w:bookmarkEnd w:id="66"/>
      <w:bookmarkEnd w:id="67"/>
    </w:p>
    <w:bookmarkEnd w:id="68"/>
    <w:p w14:paraId="5DFC3C63" w14:textId="2C5D831D" w:rsidR="00285655" w:rsidRPr="00022065" w:rsidRDefault="001C5D79" w:rsidP="00022065">
      <w:r w:rsidRPr="00022065">
        <w:t>De status</w:t>
      </w:r>
      <w:r w:rsidR="00432FFF" w:rsidRPr="00022065">
        <w:t xml:space="preserve"> is bedoeld om in aan te geven dat het OW-object een specifieke status heeft.</w:t>
      </w:r>
    </w:p>
    <w:p w14:paraId="30232834" w14:textId="019CD0C0" w:rsidR="00285655" w:rsidRPr="00022065" w:rsidRDefault="00432FFF" w:rsidP="00022065">
      <w:r w:rsidRPr="00022065">
        <w:t>In de huidige versie is het alleen mogelijk om hier de status: ‘</w:t>
      </w:r>
      <w:r w:rsidR="00AA1752" w:rsidRPr="00022065">
        <w:t>beëindigen</w:t>
      </w:r>
      <w:r w:rsidRPr="00022065">
        <w:t xml:space="preserve">’ in aan te geven. </w:t>
      </w:r>
      <w:r w:rsidR="001E3663" w:rsidRPr="00022065">
        <w:t>De implementatie hiervan wordt toegelicht in</w:t>
      </w:r>
      <w:r w:rsidR="00AA1752" w:rsidRPr="00022065">
        <w:t xml:space="preserve"> hoofdstuk </w:t>
      </w:r>
      <w:r w:rsidR="00045305" w:rsidRPr="00022065">
        <w:fldChar w:fldCharType="begin"/>
      </w:r>
      <w:r w:rsidR="00045305" w:rsidRPr="00022065">
        <w:instrText xml:space="preserve"> REF _Ref90035910 \n \h </w:instrText>
      </w:r>
      <w:r w:rsidR="00045305" w:rsidRPr="00022065">
        <w:fldChar w:fldCharType="separate"/>
      </w:r>
      <w:r w:rsidR="00D55AA6">
        <w:t>4</w:t>
      </w:r>
      <w:r w:rsidR="00045305" w:rsidRPr="00022065">
        <w:fldChar w:fldCharType="end"/>
      </w:r>
      <w:r w:rsidR="001E3663" w:rsidRPr="00022065">
        <w:t>.</w:t>
      </w:r>
    </w:p>
    <w:p w14:paraId="135E4602" w14:textId="4FCA1461" w:rsidR="00432FFF" w:rsidRPr="00022065" w:rsidRDefault="00432FFF" w:rsidP="00022065"/>
    <w:p w14:paraId="2C6809FA" w14:textId="77777777" w:rsidR="000A5157" w:rsidRPr="00022065" w:rsidRDefault="00AA1752" w:rsidP="00022065">
      <w:r w:rsidRPr="00022065">
        <w:t>Met de waarde ‘beëindigen’</w:t>
      </w:r>
      <w:r w:rsidR="00432FFF" w:rsidRPr="00022065">
        <w:t xml:space="preserve"> </w:t>
      </w:r>
      <w:r w:rsidRPr="00022065">
        <w:t xml:space="preserve">wordt aangegeven </w:t>
      </w:r>
      <w:r w:rsidR="00432FFF" w:rsidRPr="00022065">
        <w:t>dat een bepaald OW-object beëindigd moet worden. Het stelsel zal vervolgens het object op inactief zetten, en het zal alleen nog maar getoond worden als iemand een tijdreis-vraag stelt.</w:t>
      </w:r>
    </w:p>
    <w:p w14:paraId="2B466512" w14:textId="24174969" w:rsidR="00F9093F" w:rsidRPr="00022065" w:rsidRDefault="00432FFF" w:rsidP="00022065">
      <w:r w:rsidRPr="00022065">
        <w:t>(Een voorbeeld van een tijdreis-vraag is: ‘welke regel was een jaar geleden geldig op deze locatie?’)</w:t>
      </w:r>
    </w:p>
    <w:p w14:paraId="5D577AEC" w14:textId="77777777" w:rsidR="001C5D79" w:rsidRDefault="001C5D79" w:rsidP="00D7079F">
      <w:pPr>
        <w:pStyle w:val="Kop3"/>
      </w:pPr>
      <w:bookmarkStart w:id="69" w:name="_Ref36460902"/>
      <w:bookmarkStart w:id="70" w:name="_Toc92285771"/>
      <w:bookmarkStart w:id="71" w:name="Techn_aanlever_procedurestatus"/>
      <w:r>
        <w:t>Procedurestatus</w:t>
      </w:r>
      <w:bookmarkEnd w:id="69"/>
      <w:bookmarkEnd w:id="70"/>
    </w:p>
    <w:bookmarkEnd w:id="71"/>
    <w:p w14:paraId="0013A394" w14:textId="70C5E231" w:rsidR="001C5D79" w:rsidRPr="00022065" w:rsidRDefault="001C5D79" w:rsidP="00022065">
      <w:r w:rsidRPr="00022065">
        <w:t>De procedurestatus kan gebruikt worden om aan te geven dat een bepaald OW-object</w:t>
      </w:r>
      <w:r w:rsidR="00432FFF" w:rsidRPr="00022065">
        <w:t xml:space="preserve"> </w:t>
      </w:r>
      <w:r w:rsidR="00046E4D" w:rsidRPr="00022065">
        <w:t>een specifieke procedurestatus heeft</w:t>
      </w:r>
      <w:r w:rsidRPr="00022065">
        <w:t>.</w:t>
      </w:r>
      <w:r w:rsidR="00046E4D" w:rsidRPr="00022065">
        <w:t xml:space="preserve"> </w:t>
      </w:r>
      <w:r w:rsidR="00432FFF" w:rsidRPr="00022065">
        <w:t>In de huidige versie is het alleen mogelijk om hier de status: ‘ontwerp’ in aan te geven.</w:t>
      </w:r>
    </w:p>
    <w:p w14:paraId="2D7F7940" w14:textId="0E5B5D2D" w:rsidR="00432FFF" w:rsidRPr="00022065" w:rsidRDefault="00432FFF" w:rsidP="00022065"/>
    <w:p w14:paraId="6212416A" w14:textId="365FFB2A" w:rsidR="00432FFF" w:rsidRPr="00022065" w:rsidRDefault="00432FFF" w:rsidP="00022065">
      <w:r w:rsidRPr="00022065">
        <w:t xml:space="preserve">De status ‘ontwerp’ staat voor ontwerpbesluit. Hiermee geef je aan dat een bepaald OW-object alleen als ontwerp getoond moet worden. Het stelsel zal vervolgens bij dit OW-object aangeven dat dit iets is wat specifiek geldt voor het ontwerpbesluit (en daarmee </w:t>
      </w:r>
      <w:r w:rsidR="00A06429" w:rsidRPr="00022065">
        <w:t>nog niet behoort bij vastgestelde regelgeving</w:t>
      </w:r>
      <w:r w:rsidRPr="00022065">
        <w:t>).</w:t>
      </w:r>
    </w:p>
    <w:p w14:paraId="0212E145" w14:textId="2958C5E5" w:rsidR="004E5921" w:rsidRPr="00022065" w:rsidRDefault="004E5921" w:rsidP="00022065"/>
    <w:p w14:paraId="2F10A572" w14:textId="170F1A66" w:rsidR="00285655" w:rsidRPr="00022065" w:rsidRDefault="004E5921" w:rsidP="00022065">
      <w:r w:rsidRPr="00022065">
        <w:t xml:space="preserve">Indien er geen procedurestatus </w:t>
      </w:r>
      <w:r w:rsidR="00EB0381" w:rsidRPr="00022065">
        <w:t xml:space="preserve">‘ontwerp’ </w:t>
      </w:r>
      <w:r w:rsidRPr="00022065">
        <w:t>is aangegeven dan wordt het OW-object beschouwd als behorend bij vastgestelde regelgeving.</w:t>
      </w:r>
      <w:bookmarkStart w:id="72" w:name="_Ref49516687"/>
      <w:bookmarkStart w:id="73" w:name="Techn_aanlever_bestandsgrootte"/>
    </w:p>
    <w:p w14:paraId="1A0EC700" w14:textId="2CA7C189" w:rsidR="00134DF7" w:rsidRPr="00047C0D" w:rsidRDefault="00134DF7" w:rsidP="00D7079F">
      <w:pPr>
        <w:pStyle w:val="Kop3"/>
        <w:rPr>
          <w:rFonts w:eastAsia="Times New Roman"/>
        </w:rPr>
      </w:pPr>
      <w:bookmarkStart w:id="74" w:name="_Ref92189158"/>
      <w:bookmarkStart w:id="75" w:name="_Toc92285772"/>
      <w:r w:rsidRPr="00047C0D">
        <w:rPr>
          <w:rFonts w:eastAsia="Times New Roman"/>
        </w:rPr>
        <w:t>Bestandsgrootte</w:t>
      </w:r>
      <w:bookmarkEnd w:id="72"/>
      <w:bookmarkEnd w:id="74"/>
      <w:bookmarkEnd w:id="75"/>
    </w:p>
    <w:bookmarkEnd w:id="73"/>
    <w:p w14:paraId="6CC9486B" w14:textId="77777777" w:rsidR="000D4115" w:rsidRPr="00022065" w:rsidRDefault="000D4115" w:rsidP="00022065">
      <w:r w:rsidRPr="00022065">
        <w:t>Een aanlevering wordt afgekeurd indien deze groter is dan 1000MB. Per bestand geldt dat deze niet groter mag zijn dan 100MB. De volgende kanttekening is hierbij van toepassing:</w:t>
      </w:r>
    </w:p>
    <w:p w14:paraId="00EC3559" w14:textId="54BD2B80" w:rsidR="000D4115" w:rsidRPr="009C5BA2" w:rsidRDefault="00756FAD" w:rsidP="00437CAF">
      <w:pPr>
        <w:pStyle w:val="Opsommingtekens1"/>
      </w:pPr>
      <w:r w:rsidRPr="009C5BA2">
        <w:t xml:space="preserve">Binnen een GIO mag </w:t>
      </w:r>
      <w:r w:rsidR="000D4115" w:rsidRPr="009C5BA2">
        <w:t xml:space="preserve">iedere afzonderlijke locatie (GML binnen de GIO) niet groter zijn dan </w:t>
      </w:r>
      <w:r w:rsidR="000D4115" w:rsidRPr="00437CAF">
        <w:t>10MB</w:t>
      </w:r>
      <w:r w:rsidR="000D4115" w:rsidRPr="009C5BA2">
        <w:t>.</w:t>
      </w:r>
      <w:r w:rsidRPr="009C5BA2">
        <w:t>*</w:t>
      </w:r>
    </w:p>
    <w:p w14:paraId="5511E38D" w14:textId="77777777" w:rsidR="000A5157" w:rsidRPr="00022065" w:rsidRDefault="000A5157" w:rsidP="00022065"/>
    <w:p w14:paraId="03AE7E30" w14:textId="1A14B7D9" w:rsidR="006F2FA4" w:rsidRPr="00022065" w:rsidRDefault="00756FAD" w:rsidP="00022065">
      <w:r w:rsidRPr="00022065">
        <w:t>*</w:t>
      </w:r>
      <w:r w:rsidR="000D4115" w:rsidRPr="00022065">
        <w:t>De definitieve bestandsgrootte</w:t>
      </w:r>
      <w:r w:rsidR="005930C2" w:rsidRPr="00022065">
        <w:t>n</w:t>
      </w:r>
      <w:r w:rsidR="000D4115" w:rsidRPr="00022065">
        <w:t xml:space="preserve"> dien</w:t>
      </w:r>
      <w:r w:rsidR="005930C2" w:rsidRPr="00022065">
        <w:t>en</w:t>
      </w:r>
      <w:r w:rsidR="000D4115" w:rsidRPr="00022065">
        <w:t xml:space="preserve"> nog vastgesteld te worden in overeenstemming met de betrokken ketenpartners.</w:t>
      </w:r>
    </w:p>
    <w:p w14:paraId="14F3148B" w14:textId="6EA5DC6A" w:rsidR="007E0F2E" w:rsidRDefault="007E0F2E" w:rsidP="00D7079F">
      <w:pPr>
        <w:pStyle w:val="Kop3"/>
      </w:pPr>
      <w:bookmarkStart w:id="76" w:name="_Ref92189168"/>
      <w:bookmarkStart w:id="77" w:name="_Toc92285773"/>
      <w:bookmarkStart w:id="78" w:name="Techn_aanlever_XSD"/>
      <w:r>
        <w:lastRenderedPageBreak/>
        <w:t>XSD-bestanden</w:t>
      </w:r>
      <w:bookmarkEnd w:id="76"/>
      <w:bookmarkEnd w:id="77"/>
    </w:p>
    <w:bookmarkEnd w:id="78"/>
    <w:p w14:paraId="5B523CF3" w14:textId="78181F8D" w:rsidR="00134DF7" w:rsidRPr="00022065" w:rsidRDefault="007E0F2E" w:rsidP="00022065">
      <w:r w:rsidRPr="00022065">
        <w:t xml:space="preserve">De validaties die in dit bestand omschreven zijn komen overeen met de validaties die uitgevoerd worden in de XSD-bestanden. In principe is het zo dat als je aanlevert conform </w:t>
      </w:r>
      <w:r w:rsidR="00274AC6" w:rsidRPr="00022065">
        <w:t xml:space="preserve">de XSD dat je dan een </w:t>
      </w:r>
      <w:r w:rsidR="00B37D7F" w:rsidRPr="00022065">
        <w:t xml:space="preserve">technisch valide </w:t>
      </w:r>
      <w:r w:rsidR="00274AC6" w:rsidRPr="00022065">
        <w:t>bestand hebt aangeleverd.</w:t>
      </w:r>
      <w:r w:rsidR="004C5BF5" w:rsidRPr="00022065">
        <w:t xml:space="preserve"> (De functionele </w:t>
      </w:r>
      <w:r w:rsidR="00B37D7F" w:rsidRPr="00022065">
        <w:t>validaties staan beschreven in het validatie- en conformiteitsregels-document.)</w:t>
      </w:r>
    </w:p>
    <w:p w14:paraId="7C5847C3" w14:textId="77777777" w:rsidR="004C5BF5" w:rsidRPr="00022065" w:rsidRDefault="004C5BF5" w:rsidP="00022065"/>
    <w:p w14:paraId="7EC2DB51" w14:textId="627EF97D" w:rsidR="00F340D9" w:rsidRPr="00022065" w:rsidRDefault="004C5BF5" w:rsidP="00022065">
      <w:r w:rsidRPr="00022065">
        <w:t xml:space="preserve">De </w:t>
      </w:r>
      <w:proofErr w:type="spellStart"/>
      <w:r w:rsidRPr="00022065">
        <w:t>XSD’s</w:t>
      </w:r>
      <w:proofErr w:type="spellEnd"/>
      <w:r w:rsidRPr="00022065">
        <w:t xml:space="preserve"> zijn gepubliceerd op </w:t>
      </w:r>
      <w:hyperlink r:id="rId21" w:history="1">
        <w:r w:rsidR="00913BBC" w:rsidRPr="00022065">
          <w:t>https://register.geostandaarden.nl/xmlschema/tpod/</w:t>
        </w:r>
      </w:hyperlink>
      <w:r w:rsidRPr="00022065">
        <w:t xml:space="preserve"> </w:t>
      </w:r>
      <w:r w:rsidR="00AE423E" w:rsidRPr="00022065">
        <w:t>d</w:t>
      </w:r>
      <w:r w:rsidRPr="00022065">
        <w:t>e schema</w:t>
      </w:r>
      <w:r w:rsidR="00841FD9" w:rsidRPr="00022065">
        <w:t>’</w:t>
      </w:r>
      <w:r w:rsidRPr="00022065">
        <w:t>s kennen een eigen versiebeheer</w:t>
      </w:r>
      <w:r w:rsidR="00122BCB" w:rsidRPr="00022065">
        <w:t>, wat betekent dat er verwezen moet worden naar een specifieke versie van de schema’s (bijvoorbeeld 1.0.3)</w:t>
      </w:r>
      <w:r w:rsidRPr="00022065">
        <w:t xml:space="preserve">. </w:t>
      </w:r>
      <w:r w:rsidR="00F340D9" w:rsidRPr="00022065">
        <w:t>Bij het publiceren van dit document worden ook de schema’s gepubliceerd.</w:t>
      </w:r>
    </w:p>
    <w:p w14:paraId="72EF8138" w14:textId="77777777" w:rsidR="00F340D9" w:rsidRPr="00022065" w:rsidRDefault="00F340D9" w:rsidP="00022065"/>
    <w:p w14:paraId="43A39D7A" w14:textId="39747905" w:rsidR="00285655" w:rsidRPr="00022065" w:rsidRDefault="00525961" w:rsidP="00022065">
      <w:r w:rsidRPr="00022065">
        <w:t>Om te zien hoe het schema exact werkt zie de voorbeeldbestanden.</w:t>
      </w:r>
      <w:bookmarkStart w:id="79" w:name="Techn_aanlever_waardelijsten"/>
    </w:p>
    <w:p w14:paraId="10D4544F" w14:textId="76DD259D" w:rsidR="007E0F2E" w:rsidRPr="00EA7B36" w:rsidRDefault="00525961" w:rsidP="00D7079F">
      <w:pPr>
        <w:pStyle w:val="Kop3"/>
      </w:pPr>
      <w:bookmarkStart w:id="80" w:name="_Toc92285774"/>
      <w:r>
        <w:t>Waardelijsten</w:t>
      </w:r>
      <w:bookmarkEnd w:id="80"/>
    </w:p>
    <w:bookmarkEnd w:id="79"/>
    <w:p w14:paraId="72607DAB" w14:textId="58E8DD78" w:rsidR="004E6768" w:rsidRPr="00022065" w:rsidRDefault="004E6768" w:rsidP="00022065">
      <w:r w:rsidRPr="00022065">
        <w:t xml:space="preserve">In CIMOW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D55AA6">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45EF8766" w:rsidR="0098378D" w:rsidRPr="00022065" w:rsidRDefault="00F76779" w:rsidP="00022065">
      <w:r w:rsidRPr="00022065">
        <w:t>Bij het valideren van de waarden wordt binnen het OW de volgende reguliere expressie gehanteerd:</w:t>
      </w:r>
    </w:p>
    <w:p w14:paraId="2241BF68" w14:textId="00594C95" w:rsidR="0098378D" w:rsidRPr="00022065" w:rsidRDefault="0098378D" w:rsidP="00022065">
      <w:r w:rsidRPr="00F76779">
        <w:rPr>
          <w:rFonts w:ascii="Courier New" w:eastAsia="Times New Roman" w:hAnsi="Courier New" w:cs="Courier New"/>
          <w:noProof/>
          <w:color w:val="993300"/>
          <w:sz w:val="24"/>
        </w:rPr>
        <mc:AlternateContent>
          <mc:Choice Requires="wps">
            <w:drawing>
              <wp:anchor distT="45720" distB="45720" distL="114300" distR="114300" simplePos="0" relativeHeight="251661312" behindDoc="0" locked="0" layoutInCell="1" allowOverlap="1" wp14:anchorId="7CDB8F85" wp14:editId="0E1DE5A5">
                <wp:simplePos x="0" y="0"/>
                <wp:positionH relativeFrom="margin">
                  <wp:posOffset>0</wp:posOffset>
                </wp:positionH>
                <wp:positionV relativeFrom="paragraph">
                  <wp:posOffset>226695</wp:posOffset>
                </wp:positionV>
                <wp:extent cx="5676900" cy="413385"/>
                <wp:effectExtent l="0" t="0" r="19050"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413468"/>
                        </a:xfrm>
                        <a:prstGeom prst="rect">
                          <a:avLst/>
                        </a:prstGeom>
                        <a:solidFill>
                          <a:srgbClr val="FFFFFF"/>
                        </a:solidFill>
                        <a:ln w="9525">
                          <a:solidFill>
                            <a:srgbClr val="000000"/>
                          </a:solidFill>
                          <a:miter lim="800000"/>
                          <a:headEnd/>
                          <a:tailEnd/>
                        </a:ln>
                      </wps:spPr>
                      <wps:txbx>
                        <w:txbxContent>
                          <w:p w14:paraId="4F58B972" w14:textId="77777777" w:rsidR="0098378D" w:rsidRPr="00022065" w:rsidRDefault="0098378D" w:rsidP="00022065">
                            <w:r w:rsidRPr="00022065">
                              <w:t>(http|https)://(wetgeving|standaarden|regelgeving)\.omgevingswet\.overheid\.nl/.*</w:t>
                            </w:r>
                          </w:p>
                          <w:p w14:paraId="19CF1AE4" w14:textId="77777777" w:rsidR="0098378D" w:rsidRPr="00022065" w:rsidRDefault="0098378D" w:rsidP="000220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B8F85" id="Text Box 2" o:spid="_x0000_s1027" type="#_x0000_t202" style="position:absolute;margin-left:0;margin-top:17.85pt;width:447pt;height:32.5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">
                <v:textbox>
                  <w:txbxContent>
                    <w:p w14:paraId="4F58B972" w14:textId="77777777" w:rsidR="0098378D" w:rsidRPr="00022065" w:rsidRDefault="0098378D" w:rsidP="00022065">
                      <w:r w:rsidRPr="00022065">
                        <w:t>(http|https)://(wetgeving|standaarden|regelgeving)\.omgevingswet\.overheid\.nl/.*</w:t>
                      </w:r>
                    </w:p>
                    <w:p w14:paraId="19CF1AE4" w14:textId="77777777" w:rsidR="0098378D" w:rsidRPr="00022065" w:rsidRDefault="0098378D" w:rsidP="00022065"/>
                  </w:txbxContent>
                </v:textbox>
                <w10:wrap type="square" anchorx="margin"/>
              </v:shape>
            </w:pict>
          </mc:Fallback>
        </mc:AlternateContent>
      </w:r>
    </w:p>
    <w:p w14:paraId="024B8397" w14:textId="251DAEF6" w:rsidR="00F76779" w:rsidRPr="00022065" w:rsidRDefault="00F76779" w:rsidP="00022065"/>
    <w:p w14:paraId="0D5A5BC2" w14:textId="072C95BF" w:rsidR="00285655" w:rsidRPr="0002206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81" w:name="_Ref38039326"/>
      <w:bookmarkStart w:id="82" w:name="XML"/>
    </w:p>
    <w:p w14:paraId="6A4F7086" w14:textId="5E7EDBFE" w:rsidR="00761541" w:rsidRDefault="00761541" w:rsidP="00D7079F">
      <w:pPr>
        <w:pStyle w:val="Kop1"/>
      </w:pPr>
      <w:bookmarkStart w:id="83" w:name="_Ref90035910"/>
      <w:bookmarkStart w:id="84" w:name="_Toc92285775"/>
      <w:r>
        <w:lastRenderedPageBreak/>
        <w:t>XML-omschrijving</w:t>
      </w:r>
      <w:bookmarkEnd w:id="81"/>
      <w:bookmarkEnd w:id="83"/>
      <w:bookmarkEnd w:id="84"/>
    </w:p>
    <w:bookmarkEnd w:id="82"/>
    <w:p w14:paraId="7D15B2AE" w14:textId="09D6C1EB"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D55AA6">
        <w:t>4.1</w:t>
      </w:r>
      <w:r w:rsidR="00AB2395" w:rsidRPr="00022065">
        <w:fldChar w:fldCharType="end"/>
      </w:r>
      <w:r w:rsidRPr="00022065">
        <w:t xml:space="preserve"> wordt </w:t>
      </w:r>
      <w:r w:rsidR="00A82B15" w:rsidRPr="00022065">
        <w:t xml:space="preserve">beschreven hoe het manifest er uit moet zien. Paragraaf </w:t>
      </w:r>
      <w:r w:rsidR="00896CED" w:rsidRPr="00022065">
        <w:fldChar w:fldCharType="begin"/>
      </w:r>
      <w:r w:rsidR="00896CED" w:rsidRPr="00022065">
        <w:instrText xml:space="preserve"> REF _Ref80972317 \r \h </w:instrText>
      </w:r>
      <w:r w:rsidR="00896CED" w:rsidRPr="00022065">
        <w:fldChar w:fldCharType="separate"/>
      </w:r>
      <w:r w:rsidR="00D55AA6">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D55AA6">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D55AA6">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D55AA6">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D55AA6">
        <w:t>4.6</w:t>
      </w:r>
      <w:r w:rsidR="00550335" w:rsidRPr="00022065">
        <w:fldChar w:fldCharType="end"/>
      </w:r>
      <w:r w:rsidR="00550335" w:rsidRPr="00022065">
        <w:t xml:space="preserve"> tenslotte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85" w:name="_Ref66372752"/>
      <w:bookmarkStart w:id="86" w:name="_Ref74325115"/>
      <w:bookmarkStart w:id="87" w:name="_Toc92285776"/>
      <w:bookmarkStart w:id="88" w:name="XML_manifest"/>
      <w:bookmarkStart w:id="89" w:name="_Ref36562888"/>
      <w:r>
        <w:t>Manifest</w:t>
      </w:r>
      <w:bookmarkEnd w:id="85"/>
      <w:bookmarkEnd w:id="86"/>
      <w:bookmarkEnd w:id="87"/>
    </w:p>
    <w:bookmarkEnd w:id="88"/>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proofErr w:type="spellStart"/>
            <w:r>
              <w:rPr>
                <w:bCs w:val="0"/>
                <w:szCs w:val="18"/>
              </w:rPr>
              <w:t>IMOWversie</w:t>
            </w:r>
            <w:proofErr w:type="spellEnd"/>
            <w:r w:rsidR="009A34C7">
              <w:rPr>
                <w:bCs w:val="0"/>
                <w:szCs w:val="18"/>
              </w:rPr>
              <w:t>*</w:t>
            </w:r>
            <w:r w:rsidR="0050361C">
              <w:rPr>
                <w:bCs w:val="0"/>
                <w:szCs w:val="18"/>
              </w:rPr>
              <w:t>*</w:t>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6486D0D3" w:rsidR="002B69FE" w:rsidRPr="00E46DA0" w:rsidRDefault="00D52D55" w:rsidP="004A2B1E">
            <w:pPr>
              <w:pStyle w:val="Tabel"/>
              <w:rPr>
                <w:bCs w:val="0"/>
                <w:szCs w:val="18"/>
              </w:rPr>
            </w:pPr>
            <w:r>
              <w:rPr>
                <w:bCs w:val="0"/>
                <w:szCs w:val="18"/>
              </w:rPr>
              <w:t>De IMOW-versie waarmee is aangeleverd</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62B86116" w:rsidR="00E01CF7" w:rsidRPr="00022065" w:rsidRDefault="00E01CF7" w:rsidP="00022065">
      <w:bookmarkStart w:id="90" w:name="_Ref49513250"/>
      <w:bookmarkEnd w:id="89"/>
      <w:r w:rsidRPr="00022065">
        <w:t>*</w:t>
      </w:r>
      <w:r w:rsidR="0050361C" w:rsidRPr="00022065">
        <w:t xml:space="preserve">* </w:t>
      </w:r>
      <w:r w:rsidR="003E7C3E" w:rsidRPr="00022065">
        <w:t>toe</w:t>
      </w:r>
      <w:r w:rsidR="009A34C7" w:rsidRPr="00022065">
        <w:t>ge</w:t>
      </w:r>
      <w:r w:rsidR="003E7C3E" w:rsidRPr="00022065">
        <w:t>voeg</w:t>
      </w:r>
      <w:r w:rsidR="009A34C7" w:rsidRPr="00022065">
        <w:t>d</w:t>
      </w:r>
      <w:r w:rsidR="003E7C3E" w:rsidRPr="00022065">
        <w:t xml:space="preserve"> in IMOW v2.0</w:t>
      </w:r>
      <w:r w:rsidR="00081643" w:rsidRPr="00022065">
        <w:t>.0</w:t>
      </w:r>
      <w:r w:rsidR="00B51572" w:rsidRPr="00022065">
        <w:t>.</w:t>
      </w:r>
    </w:p>
    <w:p w14:paraId="30716957" w14:textId="08B7B918" w:rsidR="00CA4FF3" w:rsidRDefault="00BB1720" w:rsidP="00D7079F">
      <w:pPr>
        <w:pStyle w:val="Kop2"/>
      </w:pPr>
      <w:bookmarkStart w:id="91" w:name="_Ref80972317"/>
      <w:bookmarkStart w:id="92" w:name="_Toc92285777"/>
      <w:bookmarkStart w:id="93" w:name="XML_owBestand"/>
      <w:proofErr w:type="spellStart"/>
      <w:r>
        <w:t>owBestand</w:t>
      </w:r>
      <w:bookmarkEnd w:id="90"/>
      <w:bookmarkEnd w:id="91"/>
      <w:bookmarkEnd w:id="92"/>
      <w:proofErr w:type="spellEnd"/>
    </w:p>
    <w:bookmarkEnd w:id="93"/>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94" w:name="_Ref36562894"/>
      <w:bookmarkStart w:id="95" w:name="_Toc92285778"/>
      <w:bookmarkStart w:id="96" w:name="XML_art"/>
      <w:r w:rsidRPr="00CA0AE9">
        <w:t>Artikelstructuur</w:t>
      </w:r>
      <w:bookmarkEnd w:id="94"/>
      <w:bookmarkEnd w:id="95"/>
    </w:p>
    <w:bookmarkEnd w:id="96"/>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97" w:name="_Ref39823116"/>
      <w:bookmarkStart w:id="98" w:name="_Toc92285779"/>
      <w:bookmarkStart w:id="99" w:name="XML_art_regeltekst"/>
      <w:r>
        <w:t>Regeltekst</w:t>
      </w:r>
      <w:bookmarkEnd w:id="97"/>
      <w:bookmarkEnd w:id="98"/>
    </w:p>
    <w:bookmarkEnd w:id="99"/>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5E4097EF"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0E7B19D9"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170BABB8"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100" w:name="_Ref49518162"/>
      <w:bookmarkStart w:id="101" w:name="_Toc92285780"/>
      <w:bookmarkStart w:id="102" w:name="XML_art_juridischeregel"/>
      <w:r>
        <w:t>Juridische regel</w:t>
      </w:r>
      <w:bookmarkEnd w:id="100"/>
      <w:bookmarkEnd w:id="101"/>
    </w:p>
    <w:bookmarkEnd w:id="102"/>
    <w:p w14:paraId="5B86CE26" w14:textId="3679A2C1" w:rsidR="00F13C5F" w:rsidRPr="00022065" w:rsidRDefault="00F13C5F" w:rsidP="00022065">
      <w:r w:rsidRPr="00022065">
        <w:t xml:space="preserve">Een Juridische regel is een abstract objecttype dat drie verschijningsvormen heeft, </w:t>
      </w:r>
      <w:r w:rsidR="004F7145" w:rsidRPr="00022065">
        <w:t xml:space="preserve">de juridische regel is om verschillende inhoudelijke annotaties te kunnen doen.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03" w:name="_Ref39493910"/>
      <w:bookmarkStart w:id="104" w:name="XML_art_juridischeregel_rvi"/>
      <w:proofErr w:type="spellStart"/>
      <w:r>
        <w:t>RegelVoorIedereen</w:t>
      </w:r>
      <w:bookmarkEnd w:id="103"/>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4"/>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lastRenderedPageBreak/>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40DF65EC"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5BA5A2A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0C22DC0B"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1E1250B5"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F6F762D" w:rsidR="00D23180" w:rsidRPr="005E17A4" w:rsidRDefault="00D23180" w:rsidP="00D23180">
            <w:pPr>
              <w:pStyle w:val="Tabel"/>
              <w:rPr>
                <w:bCs w:val="0"/>
              </w:rPr>
            </w:pPr>
            <w:r>
              <w:rPr>
                <w:bCs w:val="0"/>
              </w:rPr>
              <w:t>De locatie waar de activiteit gereguleerd wordt.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76CF1637" w:rsidR="004A2B1E" w:rsidRDefault="004A2B1E" w:rsidP="00D23180">
            <w:pPr>
              <w:pStyle w:val="Tabel"/>
              <w:rPr>
                <w:bCs w:val="0"/>
              </w:rPr>
            </w:pPr>
            <w:r>
              <w:rPr>
                <w:bCs w:val="0"/>
              </w:rPr>
              <w:t>Identificatie van OW-object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D55AA6">
              <w:rPr>
                <w:bCs w:val="0"/>
              </w:rPr>
              <w:t>3.2.1</w:t>
            </w:r>
            <w:r w:rsidR="001165BB">
              <w:rPr>
                <w:bCs w:val="0"/>
              </w:rPr>
              <w:fldChar w:fldCharType="end"/>
            </w:r>
            <w:r w:rsidR="00EE412F">
              <w:rPr>
                <w:bCs w:val="0"/>
                <w:szCs w:val="18"/>
              </w:rPr>
              <w:t>.</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48F84E3B" w14:textId="44BD2916" w:rsidR="00E45F7A" w:rsidRPr="00022065" w:rsidRDefault="00220FD2" w:rsidP="00022065">
      <w:r w:rsidRPr="00022065">
        <w:t xml:space="preserve">*ActiviteitLocatieaanduiding komt even vaak voor als de </w:t>
      </w:r>
      <w:proofErr w:type="spellStart"/>
      <w:r w:rsidRPr="00022065">
        <w:t>ActiviteitRef</w:t>
      </w:r>
      <w:proofErr w:type="spellEnd"/>
    </w:p>
    <w:p w14:paraId="2B4148A7" w14:textId="5980779F" w:rsidR="007004E0" w:rsidRDefault="007004E0" w:rsidP="00D7079F">
      <w:pPr>
        <w:pStyle w:val="Kop4"/>
      </w:pPr>
      <w:bookmarkStart w:id="105" w:name="_Ref39493800"/>
      <w:bookmarkStart w:id="106" w:name="XML_art_juridischeregel_ins"/>
      <w:r w:rsidRPr="007004E0">
        <w:lastRenderedPageBreak/>
        <w:t>Instructieregel</w:t>
      </w:r>
      <w:bookmarkEnd w:id="105"/>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6"/>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2C858377"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42B20C24"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6A4BAF56"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D55AA6">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107" w:name="_Ref39493893"/>
      <w:bookmarkStart w:id="108" w:name="XML_art_juridischeregel_omgwaarde"/>
      <w:r w:rsidRPr="00B505F2">
        <w:t>Omgevingswaarderegel</w:t>
      </w:r>
      <w:bookmarkEnd w:id="107"/>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8"/>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2EF12674"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lastRenderedPageBreak/>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2E9FC784"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5461A66C"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D55AA6">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09" w:name="_Toc92285781"/>
      <w:bookmarkStart w:id="110" w:name="XML_art_activiteit"/>
      <w:r>
        <w:t>Activiteit</w:t>
      </w:r>
      <w:bookmarkEnd w:id="109"/>
    </w:p>
    <w:bookmarkEnd w:id="110"/>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784D6D00"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BA44D92"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446697B5"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lastRenderedPageBreak/>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11" w:name="_Ref36562635"/>
      <w:bookmarkStart w:id="112" w:name="_Toc92285782"/>
      <w:bookmarkStart w:id="113" w:name="XML_art_gebiedsaanwijzing"/>
      <w:r>
        <w:t>Gebiedsaanwijzing</w:t>
      </w:r>
      <w:bookmarkEnd w:id="111"/>
      <w:bookmarkEnd w:id="112"/>
    </w:p>
    <w:bookmarkEnd w:id="113"/>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055E3D99"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0DE1F3A4"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0659A516"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218CB6A"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Pr="00022065">
        <w:t>typegebiedsaanwijzing</w:t>
      </w:r>
      <w:proofErr w:type="spellEnd"/>
      <w:r w:rsidRPr="00022065">
        <w:t>’.</w:t>
      </w:r>
    </w:p>
    <w:p w14:paraId="0BAB9DDA" w14:textId="7525B097" w:rsidR="0093020D" w:rsidRDefault="00BF0431" w:rsidP="00D7079F">
      <w:pPr>
        <w:pStyle w:val="Kop3"/>
      </w:pPr>
      <w:bookmarkStart w:id="114" w:name="_Ref63864190"/>
      <w:bookmarkStart w:id="115" w:name="_Toc92285783"/>
      <w:bookmarkStart w:id="116" w:name="XML_art_omgevingsnorm"/>
      <w:r>
        <w:t>Omgevingsnorm</w:t>
      </w:r>
      <w:bookmarkEnd w:id="114"/>
      <w:bookmarkEnd w:id="115"/>
    </w:p>
    <w:p w14:paraId="56DC5DF9" w14:textId="48F736B2" w:rsidR="000A5157" w:rsidRPr="00022065" w:rsidRDefault="00020E7A" w:rsidP="00022065">
      <w:bookmarkStart w:id="117" w:name="_Hlk73345053"/>
      <w:bookmarkEnd w:id="116"/>
      <w:r w:rsidRPr="00022065">
        <w:t xml:space="preserve">Een omgevingsnorm is het vastleggen van </w:t>
      </w:r>
      <w:r w:rsidR="009923A2" w:rsidRPr="00022065">
        <w:t>norm</w:t>
      </w:r>
      <w:r w:rsidRPr="00022065">
        <w:t>waarden als referentiepunt ten behoeve van het handelen in de fysieke leefomgeving.</w:t>
      </w:r>
      <w:bookmarkEnd w:id="117"/>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15FBFD4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6D8DADF1"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7428B42C"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lastRenderedPageBreak/>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62F83916"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18" w:name="_Ref63864191"/>
      <w:bookmarkStart w:id="119" w:name="_Toc92285784"/>
      <w:bookmarkStart w:id="120" w:name="XML_art_omgevingswaarde"/>
      <w:r>
        <w:t>Omgevingswaarde</w:t>
      </w:r>
      <w:bookmarkEnd w:id="118"/>
      <w:bookmarkEnd w:id="119"/>
    </w:p>
    <w:bookmarkEnd w:id="120"/>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535C90BB"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4650D720"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5B39926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lastRenderedPageBreak/>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4D813E1"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21" w:name="_Ref53742891"/>
      <w:bookmarkStart w:id="122" w:name="_Toc92285785"/>
      <w:bookmarkStart w:id="123" w:name="XML_art_locatie"/>
      <w:r>
        <w:t>Locatie</w:t>
      </w:r>
      <w:bookmarkEnd w:id="121"/>
      <w:bookmarkEnd w:id="122"/>
    </w:p>
    <w:bookmarkEnd w:id="123"/>
    <w:p w14:paraId="0B9AE955" w14:textId="10F8F3FA" w:rsidR="000704BD" w:rsidRPr="00022065" w:rsidRDefault="000704BD" w:rsidP="00022065">
      <w:r w:rsidRPr="00022065">
        <w:t>De locatie legt informatie vast over waar een annotatie van toepassing is.</w:t>
      </w:r>
    </w:p>
    <w:p w14:paraId="3BB8AD2B" w14:textId="7AA8272E" w:rsidR="00C215A8" w:rsidRDefault="00C215A8" w:rsidP="00D7079F">
      <w:pPr>
        <w:pStyle w:val="Kop4"/>
      </w:pPr>
      <w:bookmarkStart w:id="124" w:name="_Ref63863475"/>
      <w:bookmarkStart w:id="125" w:name="XML_art_locatie_groep"/>
      <w:r>
        <w:t>Gebied-/Lijn-/Puntengroep</w:t>
      </w:r>
      <w:bookmarkEnd w:id="124"/>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25"/>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241F4480"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3BE9202"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582AE078"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126" w:name="_Ref49513284"/>
      <w:bookmarkStart w:id="127" w:name="XML_art_locatie_individueel"/>
      <w:r>
        <w:t>Gebied/Lijn/Punt</w:t>
      </w:r>
      <w:bookmarkEnd w:id="126"/>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27"/>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lastRenderedPageBreak/>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0B6B8451"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779B48CB"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2F1AF7FA"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77777777" w:rsidR="000704BD" w:rsidRPr="005E17A4" w:rsidRDefault="000704BD" w:rsidP="000704BD">
            <w:pPr>
              <w:pStyle w:val="Tabel"/>
            </w:pPr>
            <w:r>
              <w:t>De naam die een locatie krijgt in een bepaalde regel.</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4DA5722C" w:rsidR="000704BD" w:rsidRPr="005E17A4" w:rsidRDefault="000704BD" w:rsidP="000704BD">
            <w:pPr>
              <w:pStyle w:val="Tabel"/>
            </w:pPr>
            <w:r>
              <w:t>Verwijzing naar de identificatie van de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28" w:name="_Ref52185787"/>
      <w:r>
        <w:t>Ambtsgebied</w:t>
      </w:r>
      <w:bookmarkEnd w:id="128"/>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1F5EA064"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7093E17E"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1FE19FF4"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0A6C3AFC"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D55AA6">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29" w:name="_Ref90035925"/>
      <w:bookmarkStart w:id="130" w:name="_Toc92285786"/>
      <w:bookmarkStart w:id="131" w:name="XML_art_pons"/>
      <w:r>
        <w:lastRenderedPageBreak/>
        <w:t>Pons</w:t>
      </w:r>
      <w:bookmarkEnd w:id="129"/>
      <w:bookmarkEnd w:id="130"/>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1"/>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1C263950"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55FC248"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70447033"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3B7B3D90"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D55AA6">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32" w:name="_Ref38046694"/>
      <w:bookmarkStart w:id="133" w:name="_Toc92285787"/>
      <w:bookmarkStart w:id="134" w:name="XML_art_kaart"/>
      <w:bookmarkStart w:id="135" w:name="_Ref36562909"/>
      <w:r>
        <w:t>Kaart</w:t>
      </w:r>
      <w:bookmarkEnd w:id="132"/>
      <w:bookmarkEnd w:id="133"/>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4"/>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7835005"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3A332F03"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72FC987A"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lastRenderedPageBreak/>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46F8A395"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D55AA6">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022065" w:rsidRDefault="00512087" w:rsidP="00022065">
      <w:bookmarkStart w:id="136" w:name="_Ref38049102"/>
      <w:r w:rsidRPr="00022065">
        <w:t xml:space="preserve">* Dit mag ook een Omgevingswaarde(Ref) of een generieke </w:t>
      </w:r>
      <w:proofErr w:type="spellStart"/>
      <w:r w:rsidRPr="00022065">
        <w:t>NormRef</w:t>
      </w:r>
      <w:proofErr w:type="spellEnd"/>
      <w:r w:rsidRPr="00022065">
        <w:t xml:space="preserve"> zijn.</w:t>
      </w:r>
    </w:p>
    <w:p w14:paraId="23533B97" w14:textId="0E72520D" w:rsidR="00761541" w:rsidRDefault="004929C4" w:rsidP="00D7079F">
      <w:pPr>
        <w:pStyle w:val="Kop2"/>
      </w:pPr>
      <w:bookmarkStart w:id="137" w:name="_Ref39851445"/>
      <w:bookmarkStart w:id="138" w:name="_Toc92285788"/>
      <w:bookmarkStart w:id="139" w:name="XML_vrij"/>
      <w:r>
        <w:t>Vrijetekststructuur</w:t>
      </w:r>
      <w:bookmarkEnd w:id="135"/>
      <w:bookmarkEnd w:id="136"/>
      <w:bookmarkEnd w:id="137"/>
      <w:bookmarkEnd w:id="138"/>
    </w:p>
    <w:bookmarkEnd w:id="139"/>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40" w:name="_Ref66372774"/>
      <w:bookmarkStart w:id="141" w:name="_Toc92285789"/>
      <w:bookmarkStart w:id="142" w:name="XML_vrij_divisie"/>
      <w:r>
        <w:t>Divisie</w:t>
      </w:r>
      <w:bookmarkEnd w:id="140"/>
      <w:bookmarkEnd w:id="141"/>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2"/>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057EDF1F"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5F6A377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6967678B"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27466A87" w14:textId="1A0234E8" w:rsidR="00450D8F" w:rsidRDefault="00450D8F" w:rsidP="00D7079F">
      <w:pPr>
        <w:pStyle w:val="Kop3"/>
      </w:pPr>
      <w:bookmarkStart w:id="143" w:name="_Toc92285790"/>
      <w:bookmarkStart w:id="144" w:name="XML_vrij_divisietekst"/>
      <w:bookmarkStart w:id="145" w:name="_Ref39851506"/>
      <w:r>
        <w:lastRenderedPageBreak/>
        <w:t>Divisietekst</w:t>
      </w:r>
      <w:bookmarkEnd w:id="143"/>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4"/>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6A6FF26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4707EF2F"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56822298"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70FE878B" w14:textId="60AC6213" w:rsidR="0053419B" w:rsidRDefault="004E5E23" w:rsidP="00D7079F">
      <w:pPr>
        <w:pStyle w:val="Kop3"/>
      </w:pPr>
      <w:bookmarkStart w:id="146" w:name="_Ref90035881"/>
      <w:bookmarkStart w:id="147" w:name="_Toc92285791"/>
      <w:bookmarkStart w:id="148" w:name="XML_vrij_tekstdeel"/>
      <w:r>
        <w:t>Tekstdeel</w:t>
      </w:r>
      <w:bookmarkEnd w:id="145"/>
      <w:bookmarkEnd w:id="146"/>
      <w:bookmarkEnd w:id="147"/>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8"/>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37F7BCEB"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69F71FA"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58ED7BFA"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49" w:name="_Ref39851454"/>
      <w:bookmarkStart w:id="150" w:name="_Toc92285792"/>
      <w:bookmarkStart w:id="151" w:name="XML_vrij_hoofdlijn"/>
      <w:r>
        <w:lastRenderedPageBreak/>
        <w:t>Hoofdlijn</w:t>
      </w:r>
      <w:bookmarkEnd w:id="149"/>
      <w:bookmarkEnd w:id="150"/>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1"/>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6046DFEB"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6A9DFEAC"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15563792"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52" w:name="_Ref36562621"/>
      <w:bookmarkStart w:id="153" w:name="_Toc92285793"/>
      <w:bookmarkStart w:id="154" w:name="XML_vrij_gebiedsaanwijzing"/>
      <w:r>
        <w:t>Gebiedsaanwijzing</w:t>
      </w:r>
      <w:bookmarkEnd w:id="152"/>
      <w:bookmarkEnd w:id="153"/>
    </w:p>
    <w:bookmarkEnd w:id="154"/>
    <w:p w14:paraId="11C5E760" w14:textId="0A72DB6E"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D55AA6">
        <w:t>4.3.4</w:t>
      </w:r>
      <w:r w:rsidRPr="00022065">
        <w:fldChar w:fldCharType="end"/>
      </w:r>
      <w:r w:rsidRPr="00022065">
        <w:t>.</w:t>
      </w:r>
    </w:p>
    <w:p w14:paraId="2B43799F" w14:textId="496A6592" w:rsidR="004E5E23" w:rsidRDefault="004E5E23" w:rsidP="00D7079F">
      <w:pPr>
        <w:pStyle w:val="Kop3"/>
      </w:pPr>
      <w:bookmarkStart w:id="155" w:name="_Toc92285794"/>
      <w:bookmarkStart w:id="156" w:name="XML_vrij_kaart"/>
      <w:r>
        <w:t>Kaart</w:t>
      </w:r>
      <w:bookmarkEnd w:id="155"/>
    </w:p>
    <w:bookmarkEnd w:id="156"/>
    <w:p w14:paraId="0AB95FF4" w14:textId="2CD6D426"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D55AA6">
        <w:t>4.3.9</w:t>
      </w:r>
      <w:r w:rsidRPr="00022065">
        <w:fldChar w:fldCharType="end"/>
      </w:r>
      <w:r w:rsidRPr="00022065">
        <w:t>.</w:t>
      </w:r>
    </w:p>
    <w:p w14:paraId="1035D08E" w14:textId="1443DF96" w:rsidR="003955B5" w:rsidRDefault="003955B5" w:rsidP="00D7079F">
      <w:pPr>
        <w:pStyle w:val="Kop2"/>
      </w:pPr>
      <w:bookmarkStart w:id="157" w:name="_Ref38049113"/>
      <w:bookmarkStart w:id="158" w:name="_Toc92285795"/>
      <w:bookmarkStart w:id="159" w:name="XML_regelingsgebied"/>
      <w:r>
        <w:t>Regelingsgebied</w:t>
      </w:r>
      <w:bookmarkEnd w:id="157"/>
      <w:bookmarkEnd w:id="158"/>
    </w:p>
    <w:bookmarkEnd w:id="159"/>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60" w:name="_Ref39493767"/>
      <w:bookmarkStart w:id="161" w:name="_Toc92285796"/>
      <w:r>
        <w:t>Regelingsgebied</w:t>
      </w:r>
      <w:bookmarkEnd w:id="160"/>
      <w:bookmarkEnd w:id="161"/>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296764A3"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70ACD635"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470A0615"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4882B433" w:rsidR="007C4631" w:rsidRDefault="007C4631" w:rsidP="00D7079F">
      <w:pPr>
        <w:pStyle w:val="Kop2"/>
      </w:pPr>
      <w:bookmarkStart w:id="162" w:name="_Ref52185896"/>
      <w:bookmarkStart w:id="163" w:name="_Toc92285797"/>
      <w:bookmarkStart w:id="164" w:name="XML_symbolisatieItem"/>
      <w:proofErr w:type="spellStart"/>
      <w:r>
        <w:lastRenderedPageBreak/>
        <w:t>SymbolisatieItem</w:t>
      </w:r>
      <w:bookmarkEnd w:id="162"/>
      <w:bookmarkEnd w:id="163"/>
      <w:proofErr w:type="spellEnd"/>
    </w:p>
    <w:p w14:paraId="5947D64D" w14:textId="2D21BC2C" w:rsidR="007C4631" w:rsidRDefault="00A954BB" w:rsidP="00D7079F">
      <w:pPr>
        <w:pStyle w:val="Kop3"/>
      </w:pPr>
      <w:bookmarkStart w:id="165" w:name="_Ref90035892"/>
      <w:bookmarkStart w:id="166" w:name="_Toc92285798"/>
      <w:bookmarkEnd w:id="164"/>
      <w:proofErr w:type="spellStart"/>
      <w:r>
        <w:t>Symboli</w:t>
      </w:r>
      <w:r w:rsidR="004A7580">
        <w:t>satieItem</w:t>
      </w:r>
      <w:bookmarkEnd w:id="165"/>
      <w:bookmarkEnd w:id="166"/>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5B510B20" w:rsidR="004E6768" w:rsidRPr="00761541" w:rsidRDefault="004E6768" w:rsidP="00D7079F">
      <w:pPr>
        <w:pStyle w:val="Kop1"/>
      </w:pPr>
      <w:bookmarkStart w:id="167" w:name="_Ref92176561"/>
      <w:bookmarkStart w:id="168" w:name="_Toc92285799"/>
      <w:bookmarkStart w:id="169" w:name="Verschillen"/>
      <w:r w:rsidRPr="00761541">
        <w:lastRenderedPageBreak/>
        <w:t>Verschillen tussen IMOW en CIMOW</w:t>
      </w:r>
      <w:bookmarkEnd w:id="167"/>
      <w:bookmarkEnd w:id="168"/>
    </w:p>
    <w:bookmarkEnd w:id="169"/>
    <w:p w14:paraId="034F1BE1" w14:textId="7A46F9A6" w:rsidR="00285655" w:rsidRPr="00022065" w:rsidRDefault="004E6768" w:rsidP="00022065">
      <w:r w:rsidRPr="00022065">
        <w:t xml:space="preserve">De verschillen tussen het IMOW en CIMOW worden geduid </w:t>
      </w:r>
      <w:r w:rsidR="00475C30" w:rsidRPr="00022065">
        <w:t xml:space="preserve">in twee verschillende </w:t>
      </w:r>
      <w:proofErr w:type="spellStart"/>
      <w:r w:rsidR="00475C30" w:rsidRPr="00022065">
        <w:t>subparagrafen</w:t>
      </w:r>
      <w:proofErr w:type="spellEnd"/>
      <w:r w:rsidR="00475C30" w:rsidRPr="00022065">
        <w:t>, namelijk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D55AA6">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D55AA6">
        <w:t>5.2</w:t>
      </w:r>
      <w:r w:rsidR="00176145" w:rsidRPr="00022065">
        <w:fldChar w:fldCharType="end"/>
      </w:r>
      <w:r w:rsidR="00475C30" w:rsidRPr="00022065">
        <w:t>).</w:t>
      </w:r>
      <w:bookmarkStart w:id="170" w:name="_Ref42871433"/>
      <w:bookmarkStart w:id="171" w:name="Verschillen_CIMOW"/>
    </w:p>
    <w:p w14:paraId="19F408D9" w14:textId="0CED3067" w:rsidR="00CD5BC2" w:rsidRPr="000143E4" w:rsidRDefault="00CD5BC2" w:rsidP="00D7079F">
      <w:pPr>
        <w:pStyle w:val="Kop2"/>
      </w:pPr>
      <w:bookmarkStart w:id="172" w:name="_Ref92176279"/>
      <w:bookmarkStart w:id="173" w:name="_Ref92188393"/>
      <w:bookmarkStart w:id="174" w:name="_Toc92285800"/>
      <w:r w:rsidRPr="000143E4">
        <w:t>CIMOW-aspecten niet in IMOW</w:t>
      </w:r>
      <w:bookmarkEnd w:id="170"/>
      <w:bookmarkEnd w:id="172"/>
      <w:bookmarkEnd w:id="173"/>
      <w:bookmarkEnd w:id="174"/>
    </w:p>
    <w:bookmarkEnd w:id="171"/>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175" w:name="_Ref42871428"/>
      <w:bookmarkStart w:id="176" w:name="_Toc92285801"/>
      <w:bookmarkStart w:id="177" w:name="Verschillen_IMOW"/>
      <w:r w:rsidRPr="00DE6710">
        <w:t>IMOW-aspecten niet in CIMOW</w:t>
      </w:r>
      <w:bookmarkEnd w:id="175"/>
      <w:bookmarkEnd w:id="176"/>
    </w:p>
    <w:bookmarkEnd w:id="177"/>
    <w:p w14:paraId="6DC135AB" w14:textId="7E016926" w:rsidR="00285655" w:rsidRPr="006913D8" w:rsidRDefault="00910382" w:rsidP="00437CAF">
      <w:pPr>
        <w:pStyle w:val="Opsommingtekens1"/>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 xml:space="preserve">Een regelingsgebied in IMOW koppelt een Locatie aan </w:t>
      </w:r>
      <w:r w:rsidR="00324D67" w:rsidRPr="00022065">
        <w:lastRenderedPageBreak/>
        <w:t>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4EFA1B5C"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 xml:space="preserve">Hiertoe is het niet toegestaan om twee Locaties naar dezelfde Geometrie te laten verwijzen.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5FE69EF6" w:rsidR="000F4BE7" w:rsidRPr="00022065" w:rsidRDefault="000F4BE7" w:rsidP="00022065"/>
    <w:p w14:paraId="7FE4E26D" w14:textId="04150AE9" w:rsidR="009C5DD6" w:rsidRPr="00022065" w:rsidRDefault="009C5DD6" w:rsidP="00022065">
      <w:r w:rsidRPr="00022065">
        <w:t xml:space="preserve">Geometrie wordt door zowel IMOW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38294EE7" w:rsidR="009C5DD6" w:rsidRPr="00022065" w:rsidRDefault="009C5DD6" w:rsidP="00022065"/>
    <w:p w14:paraId="0E8091FF" w14:textId="77777777" w:rsidR="0004434E" w:rsidRPr="00022065" w:rsidRDefault="0004434E" w:rsidP="00022065">
      <w:r w:rsidRPr="00022065">
        <w:t>Onderstaand diagram toont het IMOW model voor geometrie en locatie.</w:t>
      </w:r>
    </w:p>
    <w:p w14:paraId="23C4C870" w14:textId="1A18A5CB" w:rsidR="0004434E" w:rsidRDefault="000A6F75" w:rsidP="008D2DFA">
      <w:pPr>
        <w:pStyle w:val="Figuur"/>
      </w:pPr>
      <w:r>
        <w:rPr>
          <w:noProof/>
        </w:rPr>
        <w:drawing>
          <wp:inline distT="0" distB="0" distL="0" distR="0" wp14:anchorId="709CD1DC" wp14:editId="34F3B98D">
            <wp:extent cx="4972050" cy="2937256"/>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2153" t="4812" r="1159" b="2942"/>
                    <a:stretch/>
                  </pic:blipFill>
                  <pic:spPr bwMode="auto">
                    <a:xfrm>
                      <a:off x="0" y="0"/>
                      <a:ext cx="4976475" cy="2939870"/>
                    </a:xfrm>
                    <a:prstGeom prst="rect">
                      <a:avLst/>
                    </a:prstGeom>
                    <a:noFill/>
                    <a:ln>
                      <a:noFill/>
                    </a:ln>
                    <a:extLst>
                      <a:ext uri="{53640926-AAD7-44D8-BBD7-CCE9431645EC}">
                        <a14:shadowObscured xmlns:a14="http://schemas.microsoft.com/office/drawing/2010/main"/>
                      </a:ext>
                    </a:extLst>
                  </pic:spPr>
                </pic:pic>
              </a:graphicData>
            </a:graphic>
          </wp:inline>
        </w:drawing>
      </w:r>
    </w:p>
    <w:p w14:paraId="72E3EB35" w14:textId="3BDA5A81" w:rsidR="0004434E" w:rsidRPr="00841FD9" w:rsidRDefault="00841FD9" w:rsidP="008D2DFA">
      <w:pPr>
        <w:pStyle w:val="Figuurbijschrift"/>
      </w:pPr>
      <w:r w:rsidRPr="00841FD9">
        <w:t>UML-diagram bij Locatie</w:t>
      </w:r>
    </w:p>
    <w:p w14:paraId="3664FE67" w14:textId="64FD73D5"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lastRenderedPageBreak/>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178" w:name="_Ref69207263"/>
      <w:bookmarkStart w:id="179" w:name="_Toc92285802"/>
      <w:bookmarkStart w:id="180" w:name="OP"/>
      <w:r w:rsidRPr="00884A92">
        <w:lastRenderedPageBreak/>
        <w:t>OP-aspecten relevant voor IMOW</w:t>
      </w:r>
      <w:bookmarkEnd w:id="178"/>
      <w:bookmarkEnd w:id="179"/>
    </w:p>
    <w:bookmarkEnd w:id="180"/>
    <w:p w14:paraId="3F02EC61" w14:textId="67A4DFA3" w:rsidR="00285655" w:rsidRPr="00022065" w:rsidRDefault="00D023D4" w:rsidP="00022065">
      <w:r w:rsidRPr="00022065">
        <w:t>In dit hoofdstuk wordt gekeken naar aspecten uit het IMOP die relevant zijn voor het IMOW. In de vorige versies van het IMOW-document werden deze genegeerd, aangezien dit buiten scope is van het IMOW. In de huidige versie worden er enkele dingen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181" w:name="_Toc92285803"/>
      <w:bookmarkStart w:id="182" w:name="OP_Regeling"/>
      <w:r w:rsidRPr="00753695">
        <w:t>De Regeling en diens Artikelen/Leden/Divisies</w:t>
      </w:r>
      <w:bookmarkEnd w:id="181"/>
    </w:p>
    <w:bookmarkEnd w:id="182"/>
    <w:p w14:paraId="397DBB63" w14:textId="4740BC12"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D55AA6">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aangegeven bij iedere aanlevering bij welke Regeling de OW-objecten horen.</w:t>
      </w:r>
    </w:p>
    <w:p w14:paraId="742B91D4" w14:textId="3FAE9917"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D55AA6">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D55AA6">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183" w:name="OP_ConsolidatieInformatie"/>
    </w:p>
    <w:p w14:paraId="0B404AC6" w14:textId="468658F8" w:rsidR="00D023D4" w:rsidRPr="00884A92" w:rsidRDefault="00D023D4" w:rsidP="00753695">
      <w:pPr>
        <w:pStyle w:val="Kop2"/>
      </w:pPr>
      <w:bookmarkStart w:id="184" w:name="_Toc92285804"/>
      <w:proofErr w:type="spellStart"/>
      <w:r w:rsidRPr="00884A92">
        <w:t>ConsolidatieInformatie</w:t>
      </w:r>
      <w:bookmarkEnd w:id="184"/>
      <w:proofErr w:type="spellEnd"/>
    </w:p>
    <w:bookmarkEnd w:id="183"/>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68BAB3B0"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D55AA6">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185" w:name="_Toc92285805"/>
      <w:bookmarkStart w:id="186" w:name="OP_Informatieobjecten"/>
      <w:r>
        <w:t>OP-informatieobjecten</w:t>
      </w:r>
      <w:bookmarkEnd w:id="185"/>
    </w:p>
    <w:bookmarkEnd w:id="186"/>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6C8916D4"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D55AA6">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187" w:name="_Toc92285806"/>
      <w:bookmarkStart w:id="188" w:name="OP_GIOs"/>
      <w:proofErr w:type="spellStart"/>
      <w:r w:rsidRPr="00884A92">
        <w:t>GIO’s</w:t>
      </w:r>
      <w:bookmarkEnd w:id="187"/>
      <w:proofErr w:type="spellEnd"/>
    </w:p>
    <w:bookmarkEnd w:id="188"/>
    <w:p w14:paraId="54EBCD2F" w14:textId="73944E66"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D55AA6">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15FE1B84"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D55AA6">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4F1C2769"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D55AA6">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23"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34EE0ECF" w:rsidR="00285655" w:rsidRPr="00022065" w:rsidRDefault="00D023D4" w:rsidP="00022065">
      <w:r w:rsidRPr="00022065">
        <w:lastRenderedPageBreak/>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D55AA6">
        <w:t>4.3.7.1</w:t>
      </w:r>
      <w:r w:rsidR="00EC1763" w:rsidRPr="00022065">
        <w:fldChar w:fldCharType="end"/>
      </w:r>
      <w:r w:rsidRPr="00022065">
        <w:t>) overeen te laten komen met de label van de bijbehorende GIO-groep.</w:t>
      </w:r>
      <w:bookmarkStart w:id="189" w:name="OP_NormGIOs"/>
    </w:p>
    <w:p w14:paraId="2AEF2337" w14:textId="67A4184C" w:rsidR="00D023D4" w:rsidRDefault="00D023D4" w:rsidP="00753695">
      <w:pPr>
        <w:pStyle w:val="Kop2"/>
      </w:pPr>
      <w:bookmarkStart w:id="190" w:name="_Toc92285807"/>
      <w:r w:rsidRPr="00884A92">
        <w:t>Norm-</w:t>
      </w:r>
      <w:proofErr w:type="spellStart"/>
      <w:r w:rsidRPr="00884A92">
        <w:t>GIO’s</w:t>
      </w:r>
      <w:bookmarkEnd w:id="190"/>
      <w:proofErr w:type="spellEnd"/>
    </w:p>
    <w:bookmarkEnd w:id="189"/>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6D3C5257" w:rsidR="00D023D4" w:rsidRPr="00D023D4" w:rsidRDefault="00581308" w:rsidP="00216D80">
            <w:pPr>
              <w:pStyle w:val="Tabel"/>
              <w:ind w:left="852"/>
              <w:rPr>
                <w:bCs w:val="0"/>
              </w:rPr>
            </w:pPr>
            <w:r>
              <w:rPr>
                <w:bCs w:val="0"/>
              </w:rPr>
              <w:t>[GW]</w:t>
            </w:r>
            <w:proofErr w:type="spellStart"/>
            <w:r w:rsidR="00D023D4"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3D534D84"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C8668EB"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788AC46F"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D55AA6">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D55AA6">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lastRenderedPageBreak/>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49468025"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bevatten.</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24" w:history="1">
        <w:r w:rsidRPr="00DB3379">
          <w:rPr>
            <w:rStyle w:val="Hyperlink"/>
          </w:rPr>
          <w:t>de OP-documentatie over het geografische deel van de GIO</w:t>
        </w:r>
      </w:hyperlink>
    </w:p>
    <w:p w14:paraId="639AF62F" w14:textId="2B91FFF2" w:rsidR="006C67F5" w:rsidRDefault="00BC39C3" w:rsidP="00BC39C3">
      <w:pPr>
        <w:pStyle w:val="Kop2"/>
      </w:pPr>
      <w:bookmarkStart w:id="191" w:name="_Toc92285808"/>
      <w:bookmarkStart w:id="192" w:name="OP_GIOrichtlijn"/>
      <w:r>
        <w:t xml:space="preserve">Richtlijn voor het maken van </w:t>
      </w:r>
      <w:proofErr w:type="spellStart"/>
      <w:r>
        <w:t>GIO’s</w:t>
      </w:r>
      <w:proofErr w:type="spellEnd"/>
      <w:r>
        <w:t xml:space="preserve"> o.b.v. OW-objecten</w:t>
      </w:r>
      <w:bookmarkEnd w:id="191"/>
    </w:p>
    <w:bookmarkEnd w:id="192"/>
    <w:p w14:paraId="5AF6648A" w14:textId="02CEA3C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om </w:t>
      </w:r>
      <w:r w:rsidR="007F65D3" w:rsidRPr="00022065">
        <w:t xml:space="preserve">te werken 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193" w:name="_Ref69207272"/>
      <w:bookmarkStart w:id="194" w:name="_Toc92285809"/>
      <w:bookmarkStart w:id="195" w:name="Muteren"/>
      <w:r>
        <w:lastRenderedPageBreak/>
        <w:t>Muteren met het IMOW</w:t>
      </w:r>
      <w:bookmarkEnd w:id="193"/>
      <w:bookmarkEnd w:id="194"/>
    </w:p>
    <w:bookmarkEnd w:id="195"/>
    <w:p w14:paraId="22C5A7B2" w14:textId="6D4B6FF8"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D55AA6">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7A56A5" w:rsidRPr="00022065">
        <w:fldChar w:fldCharType="begin"/>
      </w:r>
      <w:r w:rsidR="007A56A5" w:rsidRPr="00022065">
        <w:instrText xml:space="preserve"> REF _Ref74325259 \r \h </w:instrText>
      </w:r>
      <w:r w:rsidR="007A56A5" w:rsidRPr="00022065">
        <w:fldChar w:fldCharType="separate"/>
      </w:r>
      <w:r w:rsidR="00D55AA6">
        <w:t>7.2</w:t>
      </w:r>
      <w:r w:rsidR="007A56A5" w:rsidRPr="00022065">
        <w:fldChar w:fldCharType="end"/>
      </w:r>
      <w:r w:rsidR="007A56A5" w:rsidRPr="00022065">
        <w:t xml:space="preserve"> over reguliere wijzigingsbesluiten.</w:t>
      </w:r>
      <w:r w:rsidR="00412450" w:rsidRPr="00022065">
        <w:t xml:space="preserve"> </w:t>
      </w:r>
      <w:r w:rsidR="007A56A5" w:rsidRPr="00022065">
        <w:t>P</w:t>
      </w:r>
      <w:r w:rsidR="00412450" w:rsidRPr="00022065">
        <w:t xml:space="preserve">aragraaf </w:t>
      </w:r>
      <w:r w:rsidR="00842CEB" w:rsidRPr="00022065">
        <w:fldChar w:fldCharType="begin"/>
      </w:r>
      <w:r w:rsidR="00842CEB" w:rsidRPr="00022065">
        <w:instrText xml:space="preserve"> REF _Ref90035667 \n \h </w:instrText>
      </w:r>
      <w:r w:rsidR="00842CEB" w:rsidRPr="00022065">
        <w:fldChar w:fldCharType="separate"/>
      </w:r>
      <w:r w:rsidR="00D55AA6">
        <w:t>7.3</w:t>
      </w:r>
      <w:r w:rsidR="00842CEB" w:rsidRPr="00022065">
        <w:fldChar w:fldCharType="end"/>
      </w:r>
      <w:r w:rsidR="001A3C04" w:rsidRPr="00022065">
        <w:t xml:space="preserve"> </w:t>
      </w:r>
      <w:r w:rsidR="00412450" w:rsidRPr="00022065">
        <w:t xml:space="preserve">over het </w:t>
      </w:r>
      <w:proofErr w:type="spellStart"/>
      <w:r w:rsidR="00412450" w:rsidRPr="00022065">
        <w:t>backup</w:t>
      </w:r>
      <w:proofErr w:type="spellEnd"/>
      <w:r w:rsidR="00412450" w:rsidRPr="00022065">
        <w:t>-scenario ‘Intrekken en vervangen’</w:t>
      </w:r>
      <w:r w:rsidR="008C3893" w:rsidRPr="00022065">
        <w:t xml:space="preserve">.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D55AA6">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D55AA6">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196" w:name="_Ref74325245"/>
      <w:bookmarkStart w:id="197" w:name="_Toc92285810"/>
      <w:bookmarkStart w:id="198" w:name="Muteren_uitgangspunten"/>
      <w:r>
        <w:t>Uitgangspunten relevant voor muteren</w:t>
      </w:r>
      <w:bookmarkEnd w:id="196"/>
      <w:bookmarkEnd w:id="197"/>
    </w:p>
    <w:bookmarkEnd w:id="198"/>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RDefault="00E36160" w:rsidP="00022065"/>
    <w:p w14:paraId="3FCA11EA" w14:textId="3227272E" w:rsidR="005515ED" w:rsidRPr="00022065" w:rsidRDefault="00E36160" w:rsidP="00022065">
      <w:r w:rsidRPr="00022065">
        <w:t>Deze uitgangspunten gelden voor zowel de OP- als de OW-standaard.</w:t>
      </w:r>
    </w:p>
    <w:p w14:paraId="095AEA78" w14:textId="41FAE9FE" w:rsidR="005515ED" w:rsidRDefault="00F74E08" w:rsidP="00F74E08">
      <w:pPr>
        <w:pStyle w:val="Kop3"/>
      </w:pPr>
      <w:bookmarkStart w:id="199" w:name="_Toc92285811"/>
      <w:bookmarkStart w:id="200" w:name="Muteren_uitgangspunt_alleengewijzigd"/>
      <w:r>
        <w:t>Stuur alleen gegevens op die gewijzigd zijn</w:t>
      </w:r>
      <w:bookmarkEnd w:id="199"/>
    </w:p>
    <w:bookmarkEnd w:id="200"/>
    <w:p w14:paraId="2606E535" w14:textId="6199F8C0" w:rsidR="00285655" w:rsidRPr="00022065" w:rsidRDefault="00F74E08" w:rsidP="00022065">
      <w:r w:rsidRPr="00022065">
        <w:t>Dit uitgangspunt geeft aan da</w:t>
      </w:r>
      <w:r w:rsidR="0033758A" w:rsidRPr="00022065">
        <w:t xml:space="preserve">t bij zowel gegevens vanuit de OP-standaard (zoals Besluiten, </w:t>
      </w:r>
      <w:proofErr w:type="spellStart"/>
      <w:r w:rsidR="0033758A" w:rsidRPr="00022065">
        <w:t>GIO’s</w:t>
      </w:r>
      <w:proofErr w:type="spellEnd"/>
      <w:r w:rsidR="0033758A" w:rsidRPr="00022065">
        <w:t xml:space="preserve">, etc.) als de OW-standaard (Activiteiten, Gebiedsaanwijzingen, etc.) </w:t>
      </w:r>
      <w:r w:rsidR="00763FD8" w:rsidRPr="00022065">
        <w:t>h</w:t>
      </w:r>
      <w:r w:rsidR="0033758A" w:rsidRPr="00022065">
        <w:t xml:space="preserve">et de bedoeling is om alleen gegevens op te sturen als deze gewijzigd zijn t.o.v. </w:t>
      </w:r>
      <w:r w:rsidR="003F5E32" w:rsidRPr="00022065">
        <w:t>de gegevens die bekend zijn bij het Stelsel.</w:t>
      </w:r>
    </w:p>
    <w:p w14:paraId="3BA1F715" w14:textId="7193DABF" w:rsidR="00CA5635" w:rsidRPr="00022065" w:rsidRDefault="00CA5635" w:rsidP="00022065"/>
    <w:p w14:paraId="1C42D0FB" w14:textId="6AE8D196" w:rsidR="00285655" w:rsidRPr="00022065" w:rsidRDefault="00CA5635" w:rsidP="00022065">
      <w:r w:rsidRPr="00022065">
        <w:t xml:space="preserve">Bij de OP-standaard zorgt het opsturen van gegevens die al bekend zijn bij het Stelsel </w:t>
      </w:r>
      <w:r w:rsidR="00C27790" w:rsidRPr="00022065">
        <w:t xml:space="preserve">niet per se tot een fout, maar het zorgt wel voor een vertroebelde juridische situatie. </w:t>
      </w:r>
      <w:r w:rsidR="007F0493" w:rsidRPr="00022065">
        <w:t>Bij de OW-standaard zorgt het sturen van een OW-object dat inhoudelijk niet gewijzigd is voor een foutmelding.</w:t>
      </w:r>
    </w:p>
    <w:p w14:paraId="7FF7CC1F" w14:textId="4A57FA0F" w:rsidR="00CA5635" w:rsidRPr="00022065" w:rsidRDefault="00A85D78" w:rsidP="00022065">
      <w:r w:rsidRPr="00022065">
        <w:t>(OZON0108 “Het aanleveren van een OW-object mag alleen indien de gegevens aangepast zijn t.o.v. de vorige versie van het OW-object.”)</w:t>
      </w:r>
    </w:p>
    <w:p w14:paraId="6A0890F4" w14:textId="65ADBF20" w:rsidR="00A85D78" w:rsidRPr="00022065" w:rsidRDefault="00A85D78" w:rsidP="00022065"/>
    <w:p w14:paraId="558A0A56" w14:textId="0412EC05" w:rsidR="00A85D78" w:rsidRPr="00022065" w:rsidRDefault="00A85D78" w:rsidP="00022065">
      <w:r w:rsidRPr="00022065">
        <w:t xml:space="preserve">Kortom, het is van belang om </w:t>
      </w:r>
      <w:r w:rsidR="00755C9A" w:rsidRPr="00022065">
        <w:t xml:space="preserve">te weten welke gegevens er </w:t>
      </w:r>
      <w:r w:rsidR="000575EC" w:rsidRPr="00022065">
        <w:t>gewijzigd zijn t</w:t>
      </w:r>
      <w:r w:rsidR="00F50324" w:rsidRPr="00022065">
        <w:t xml:space="preserve">en opzichte van een vorige </w:t>
      </w:r>
      <w:r w:rsidR="00650A6B" w:rsidRPr="00022065">
        <w:t>aan</w:t>
      </w:r>
      <w:r w:rsidR="00F50324" w:rsidRPr="00022065">
        <w:t xml:space="preserve">levering </w:t>
      </w:r>
      <w:r w:rsidR="0029147E" w:rsidRPr="00022065">
        <w:t xml:space="preserve">bij </w:t>
      </w:r>
      <w:r w:rsidR="00F50324" w:rsidRPr="00022065">
        <w:t>het DSO-LV</w:t>
      </w:r>
      <w:r w:rsidR="00755C9A" w:rsidRPr="00022065">
        <w:t xml:space="preserve"> om zodoende te zorgen dat alleen de gegevens worden gestuurd die </w:t>
      </w:r>
      <w:r w:rsidR="00CC1C76" w:rsidRPr="00022065">
        <w:t>verschillen</w:t>
      </w:r>
      <w:r w:rsidR="00755C9A" w:rsidRPr="00022065">
        <w:t xml:space="preserve"> van de</w:t>
      </w:r>
      <w:r w:rsidR="003D620D" w:rsidRPr="00022065">
        <w:t xml:space="preserve"> vorige aanlevering (in de praktijk de</w:t>
      </w:r>
      <w:r w:rsidR="00755C9A" w:rsidRPr="00022065">
        <w:t xml:space="preserve"> gegevens die nu in het DSO</w:t>
      </w:r>
      <w:r w:rsidR="00DD188C" w:rsidRPr="00022065">
        <w:t>-LV</w:t>
      </w:r>
      <w:r w:rsidR="00755C9A" w:rsidRPr="00022065">
        <w:t xml:space="preserve"> zitten</w:t>
      </w:r>
      <w:r w:rsidR="003D620D" w:rsidRPr="00022065">
        <w:t>)</w:t>
      </w:r>
      <w:r w:rsidR="00755C9A" w:rsidRPr="00022065">
        <w:t>.</w:t>
      </w:r>
    </w:p>
    <w:p w14:paraId="7701D134" w14:textId="7E1D6176" w:rsidR="00F74E08" w:rsidRDefault="00F74E08" w:rsidP="00F74E08">
      <w:pPr>
        <w:pStyle w:val="Kop3"/>
      </w:pPr>
      <w:bookmarkStart w:id="201" w:name="_Toc92285812"/>
      <w:bookmarkStart w:id="202" w:name="Muteren_uitgangspunt_verwijderexpliciet"/>
      <w:r>
        <w:t>Verwijder expliciet gegevens die niet meer gebruikt worden</w:t>
      </w:r>
      <w:bookmarkEnd w:id="201"/>
    </w:p>
    <w:bookmarkEnd w:id="202"/>
    <w:p w14:paraId="3613E9C3" w14:textId="00BD60A8" w:rsidR="00285655" w:rsidRPr="00022065" w:rsidRDefault="000359DF" w:rsidP="00022065">
      <w:r w:rsidRPr="00022065">
        <w:t xml:space="preserve">Dit uitgangspunt geeft aan dat bij zowel gegevens uit de OP-standaard (zoals </w:t>
      </w:r>
      <w:proofErr w:type="spellStart"/>
      <w:r w:rsidRPr="00022065">
        <w:t>GIO’s</w:t>
      </w:r>
      <w:proofErr w:type="spellEnd"/>
      <w:r w:rsidRPr="00022065">
        <w:t xml:space="preserve">, </w:t>
      </w:r>
      <w:r w:rsidR="00774414" w:rsidRPr="00022065">
        <w:t>Regelingen</w:t>
      </w:r>
      <w:r w:rsidRPr="00022065">
        <w:t xml:space="preserve">, etc.) </w:t>
      </w:r>
      <w:r w:rsidR="00774414" w:rsidRPr="00022065">
        <w:t>als bij de OW-standaard (Activiteiten, Gebiedsaanwijzingen, etc.) het de bedoeling is om expliciet gegevens te verwijderen die niet meer gebruikt worden.</w:t>
      </w:r>
    </w:p>
    <w:p w14:paraId="5D79F3EB" w14:textId="34FBA6BF" w:rsidR="00774414" w:rsidRPr="00022065" w:rsidRDefault="00774414" w:rsidP="00022065"/>
    <w:p w14:paraId="6B7E245B" w14:textId="7C31B590" w:rsidR="00285655" w:rsidRPr="00022065" w:rsidRDefault="00774414" w:rsidP="00022065">
      <w:r w:rsidRPr="00022065">
        <w:t>Aan de O</w:t>
      </w:r>
      <w:r w:rsidR="0001514F" w:rsidRPr="00022065">
        <w:t>P</w:t>
      </w:r>
      <w:r w:rsidRPr="00022065">
        <w:t xml:space="preserve">-kant gebeurt dit middels intrekkingen van de </w:t>
      </w:r>
      <w:proofErr w:type="spellStart"/>
      <w:r w:rsidRPr="00022065">
        <w:t>instrumentVersies</w:t>
      </w:r>
      <w:proofErr w:type="spellEnd"/>
      <w:r w:rsidR="0001514F" w:rsidRPr="00022065">
        <w:t>.</w:t>
      </w:r>
    </w:p>
    <w:p w14:paraId="762363E3" w14:textId="6145B83C" w:rsidR="00353C7E" w:rsidRPr="00022065" w:rsidRDefault="00353C7E" w:rsidP="00022065">
      <w:r w:rsidRPr="00022065">
        <w:t xml:space="preserve">Aan de OW-kant gebeurt dit middels </w:t>
      </w:r>
      <w:r w:rsidR="00C33224" w:rsidRPr="00022065">
        <w:t xml:space="preserve">de status ‘beëindigen’ </w:t>
      </w:r>
      <w:r w:rsidR="00AD7DE8" w:rsidRPr="00022065">
        <w:t>mee</w:t>
      </w:r>
      <w:r w:rsidR="00C33224" w:rsidRPr="00022065">
        <w:t xml:space="preserve"> te geven.</w:t>
      </w:r>
    </w:p>
    <w:p w14:paraId="7C837633" w14:textId="334999B4" w:rsidR="00F74E08" w:rsidRDefault="00F74E08" w:rsidP="00F74E08">
      <w:pPr>
        <w:pStyle w:val="Kop3"/>
      </w:pPr>
      <w:bookmarkStart w:id="203" w:name="_Toc92285813"/>
      <w:bookmarkStart w:id="204" w:name="Muteren_uitgangspunt_wijzigenobjecten"/>
      <w:r>
        <w:t>Een wijziging van een object zorgt voor een nieuwe versie van het object</w:t>
      </w:r>
      <w:bookmarkEnd w:id="203"/>
    </w:p>
    <w:bookmarkEnd w:id="204"/>
    <w:p w14:paraId="299A5486" w14:textId="6487B701"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het altijd zo dat </w:t>
      </w:r>
      <w:r w:rsidR="003056C2" w:rsidRPr="00022065">
        <w:t>je kunt tijdreizen in het DSO</w:t>
      </w:r>
      <w:r w:rsidR="001B1B4F" w:rsidRPr="00022065">
        <w:t xml:space="preserve">, wat betekent dat je kunt kijken hoe de toestand er op een bepaalde datum uitzag. </w:t>
      </w:r>
      <w:r w:rsidR="00A37193" w:rsidRPr="00022065">
        <w:t xml:space="preserve">Kortom, </w:t>
      </w:r>
      <w:r w:rsidR="00A37193" w:rsidRPr="00022065">
        <w:lastRenderedPageBreak/>
        <w:t xml:space="preserve">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1A0F5FC9" w:rsidR="00285655" w:rsidRPr="00022065" w:rsidRDefault="00D85511" w:rsidP="00022065">
      <w:r w:rsidRPr="00022065">
        <w:t xml:space="preserve">De tijdstempels vanuit de </w:t>
      </w:r>
      <w:proofErr w:type="spellStart"/>
      <w:r w:rsidRPr="00022065">
        <w:t>ConsolidatieInformatie</w:t>
      </w:r>
      <w:proofErr w:type="spellEnd"/>
      <w:r w:rsidRPr="00022065">
        <w:t xml:space="preserve"> van het Besluit bepalen wanneer bepaalde OW-informatie juridisch werkend is.</w:t>
      </w:r>
    </w:p>
    <w:p w14:paraId="541A3B4E" w14:textId="77777777" w:rsidR="00014862" w:rsidRDefault="00014862" w:rsidP="00014862">
      <w:pPr>
        <w:pStyle w:val="Kop2"/>
      </w:pPr>
      <w:bookmarkStart w:id="205" w:name="_Ref74325259"/>
      <w:bookmarkStart w:id="206" w:name="_Toc92285814"/>
      <w:bookmarkStart w:id="207" w:name="Muteren_regulier"/>
      <w:r>
        <w:t>(reguliere) wijzigingsbesluiten</w:t>
      </w:r>
      <w:bookmarkEnd w:id="205"/>
      <w:bookmarkEnd w:id="206"/>
    </w:p>
    <w:bookmarkEnd w:id="207"/>
    <w:p w14:paraId="4759D136" w14:textId="6BF88A4F" w:rsidR="000A5157" w:rsidRPr="00022065" w:rsidRDefault="00014862" w:rsidP="00022065">
      <w:r w:rsidRPr="00022065">
        <w:t>Bij een wijzigingsbesluit ho</w:t>
      </w:r>
      <w:r w:rsidR="0045154A" w:rsidRPr="00022065">
        <w:t xml:space="preserve">ort doorgaans 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27" w:history="1">
        <w:r w:rsidR="000C56D7" w:rsidRPr="00022065">
          <w:t>renvooieren</w:t>
        </w:r>
      </w:hyperlink>
      <w:r w:rsidR="007E681B" w:rsidRPr="00022065">
        <w:t xml:space="preserve"> en </w:t>
      </w:r>
      <w:hyperlink r:id="rId28"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52AB0850" w:rsidR="00CE1E4D" w:rsidRPr="005534B1" w:rsidRDefault="00CE1E4D" w:rsidP="00DB3379">
      <w:pPr>
        <w:pStyle w:val="Opsommingtekens1"/>
      </w:pPr>
      <w:r w:rsidRPr="005534B1">
        <w:t xml:space="preserve">Bij een nieuw object krijgt dit gewoon een nieuwe identificatie (zoals bij een </w:t>
      </w:r>
      <w:r w:rsidR="00CF47FB" w:rsidRPr="005534B1">
        <w:t>eerste</w:t>
      </w:r>
      <w:r w:rsidRPr="005534B1">
        <w:t xml:space="preserve"> aanlevering)</w:t>
      </w:r>
      <w:r w:rsidR="00CB5EE0" w:rsidRPr="005534B1">
        <w:t xml:space="preserve"> – </w:t>
      </w:r>
      <w:r w:rsidR="00CB5EE0" w:rsidRPr="005534B1">
        <w:rPr>
          <w:i/>
          <w:iCs/>
        </w:rPr>
        <w:t>dit wordt door het DSO niet als mutatie gezien.</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E236287" w:rsidR="00CE1E4D" w:rsidRPr="005534B1" w:rsidRDefault="00CE1E4D" w:rsidP="009572A3">
      <w:pPr>
        <w:pStyle w:val="Opsommingtekens1"/>
      </w:pPr>
      <w:r w:rsidRPr="005534B1">
        <w:t xml:space="preserve">Bij het laten vervallen van een object wordt een status </w:t>
      </w:r>
      <w:r w:rsidR="00A7391D" w:rsidRPr="005534B1">
        <w:t>‘</w:t>
      </w:r>
      <w:r w:rsidR="007351A3" w:rsidRPr="005534B1">
        <w:t>beëindigen</w:t>
      </w:r>
      <w:r w:rsidR="00A7391D" w:rsidRPr="005534B1">
        <w:t xml:space="preserve">’ </w:t>
      </w:r>
      <w:r w:rsidRPr="005534B1">
        <w:t>meegegeven</w:t>
      </w:r>
      <w:r w:rsidR="00D50D97" w:rsidRPr="005534B1">
        <w:t xml:space="preserve"> – </w:t>
      </w:r>
      <w:r w:rsidR="00D50D97" w:rsidRPr="005534B1">
        <w:rPr>
          <w:i/>
          <w:iCs/>
        </w:rPr>
        <w:t xml:space="preserve">dit wordt </w:t>
      </w:r>
      <w:r w:rsidR="002356D9" w:rsidRPr="005534B1">
        <w:rPr>
          <w:i/>
          <w:iCs/>
        </w:rPr>
        <w:t>ook als mutatie van een OW-object gezien</w:t>
      </w:r>
      <w:r w:rsidR="002356D9" w:rsidRPr="005534B1">
        <w:t>.</w:t>
      </w:r>
    </w:p>
    <w:p w14:paraId="7D4CC121" w14:textId="24B32CFC" w:rsidR="00DC6316" w:rsidRDefault="004C1A59" w:rsidP="004C1A59">
      <w:pPr>
        <w:pStyle w:val="Kop3"/>
      </w:pPr>
      <w:bookmarkStart w:id="208" w:name="_Toc92285815"/>
      <w:bookmarkStart w:id="209" w:name="Muteren_regulier_nieuwobject"/>
      <w:r>
        <w:t>Nieuw object</w:t>
      </w:r>
      <w:bookmarkEnd w:id="208"/>
    </w:p>
    <w:bookmarkEnd w:id="209"/>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77777777" w:rsidR="00FE01D0" w:rsidRDefault="00FE01D0" w:rsidP="008B7315">
      <w:pPr>
        <w:pStyle w:val="Figuurbijschrift"/>
      </w:pP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09ABC55A" w:rsidR="00842E69" w:rsidRPr="00022065" w:rsidRDefault="00D10654" w:rsidP="00022065">
      <w:r w:rsidRPr="00022065">
        <w:t xml:space="preserve">Voor het opvoeren van een nieuw object gelden </w:t>
      </w:r>
      <w:r w:rsidR="00842E69" w:rsidRPr="00022065">
        <w:t>een aantal regels, namelijk:</w:t>
      </w:r>
    </w:p>
    <w:p w14:paraId="1DBED508" w14:textId="0A41E843" w:rsidR="00842E69" w:rsidRPr="00022065" w:rsidRDefault="00FD34B9" w:rsidP="00022065">
      <w:r w:rsidRPr="00022065">
        <w:t>De eerste keer dat een nieuw object wordt aangeleverd mag deze niet de status beëindigd hebben (OZON0104).</w:t>
      </w:r>
    </w:p>
    <w:p w14:paraId="1D77FFE6" w14:textId="1AB124F7" w:rsidR="006F372D" w:rsidRPr="00022065" w:rsidRDefault="006F372D" w:rsidP="00022065">
      <w:r w:rsidRPr="00022065">
        <w:lastRenderedPageBreak/>
        <w:t>Als er verwezen wordt naar andere OW-</w:t>
      </w:r>
      <w:r w:rsidR="00714DF0" w:rsidRPr="00022065">
        <w:t>objecten, dan moeten deze bestaan (OZON0109)</w:t>
      </w:r>
      <w:r w:rsidR="009029B4" w:rsidRPr="00022065">
        <w:br/>
        <w:t xml:space="preserve">dit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10" w:name="_Toc92285816"/>
      <w:bookmarkStart w:id="211" w:name="Muteren_regulier_wijzigenobject"/>
      <w:r>
        <w:t xml:space="preserve">Wijziging van </w:t>
      </w:r>
      <w:r w:rsidR="00BF3292">
        <w:t xml:space="preserve">een </w:t>
      </w:r>
      <w:r>
        <w:t>object</w:t>
      </w:r>
      <w:bookmarkEnd w:id="210"/>
    </w:p>
    <w:bookmarkEnd w:id="211"/>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77777777" w:rsidR="008B7315" w:rsidRDefault="008B7315" w:rsidP="008B7315">
      <w:pPr>
        <w:pStyle w:val="Figuurbijschrift"/>
      </w:pP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1AA60DDA" w:rsidR="0007376B" w:rsidRPr="00022065" w:rsidRDefault="0007376B" w:rsidP="00022065">
      <w:r w:rsidRPr="00022065">
        <w:t>Voor het wijzigen van objecten gelden een aantal regels, namelijk:</w:t>
      </w:r>
    </w:p>
    <w:p w14:paraId="0624EC35" w14:textId="1F8E6D38" w:rsidR="00285655" w:rsidRPr="000A5167"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7C4F4848" w14:textId="3D95C291"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D55AA6">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5477EF5B" w:rsidR="00285655" w:rsidRPr="000A5167" w:rsidRDefault="003766CA" w:rsidP="009572A3">
      <w:pPr>
        <w:pStyle w:val="Opsommingtekens1"/>
      </w:pPr>
      <w:r w:rsidRPr="000A5167">
        <w:t>Door het wijzigen van een object mogen er geen wees-objecten</w:t>
      </w:r>
      <w:r w:rsidR="00BF3292" w:rsidRPr="000A5167">
        <w:t>, dat zijn objecten waar niet meer naar verwezen wordt, ontstaan</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212" w:name="_Toc92285817"/>
      <w:bookmarkStart w:id="213" w:name="Muteren_regulier_beëindigenobject"/>
      <w:r>
        <w:lastRenderedPageBreak/>
        <w:t>Beëindigen van object</w:t>
      </w:r>
      <w:bookmarkEnd w:id="212"/>
    </w:p>
    <w:bookmarkEnd w:id="213"/>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77777777" w:rsidR="00672DD7" w:rsidRDefault="00672DD7" w:rsidP="008B7315">
      <w:pPr>
        <w:pStyle w:val="Figuurbijschrift"/>
      </w:pP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DB3379">
      <w:pPr>
        <w:pStyle w:val="Opsommingtekens1"/>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14" w:name="_Ref74325284"/>
      <w:bookmarkStart w:id="215" w:name="Muteren_intrekkenvervangen"/>
    </w:p>
    <w:p w14:paraId="66DA0DC5" w14:textId="35E6F706" w:rsidR="002368A1" w:rsidRDefault="005C308E" w:rsidP="008C122D">
      <w:pPr>
        <w:pStyle w:val="Kop2"/>
      </w:pPr>
      <w:bookmarkStart w:id="216" w:name="_Ref90035667"/>
      <w:bookmarkStart w:id="217" w:name="_Toc92285818"/>
      <w:r>
        <w:t>Intrekken en vervangen</w:t>
      </w:r>
      <w:bookmarkEnd w:id="214"/>
      <w:bookmarkEnd w:id="216"/>
      <w:bookmarkEnd w:id="217"/>
    </w:p>
    <w:bookmarkEnd w:id="215"/>
    <w:p w14:paraId="44323815" w14:textId="50CE2466" w:rsidR="00285655" w:rsidRPr="00022065" w:rsidRDefault="0004560D" w:rsidP="00022065">
      <w:r w:rsidRPr="00022065">
        <w:t xml:space="preserve">Intrekken en vervangen is het eerste wijzigingsscenario dat is uitgewerkt in de DSO-keten. Dit scenario is eigenaardig omdat </w:t>
      </w:r>
      <w:r w:rsidR="0031169D" w:rsidRPr="00022065">
        <w:t>het niet volledig conform het eerste uitgangspunt is (‘Stuur alleen gegevens op die gewijzigd zijn’).</w:t>
      </w:r>
    </w:p>
    <w:p w14:paraId="67577E49" w14:textId="7445FD74" w:rsidR="00B23AEE" w:rsidRDefault="00E9760F" w:rsidP="00E9760F">
      <w:pPr>
        <w:pStyle w:val="Kop3"/>
      </w:pPr>
      <w:bookmarkStart w:id="218" w:name="_Ref90035660"/>
      <w:bookmarkStart w:id="219" w:name="_Toc92285819"/>
      <w:r>
        <w:t>Werking van Intrekken en vervangen</w:t>
      </w:r>
      <w:bookmarkEnd w:id="218"/>
      <w:bookmarkEnd w:id="219"/>
    </w:p>
    <w:p w14:paraId="1415EF44" w14:textId="38DEFC80" w:rsidR="000A5157" w:rsidRPr="00022065" w:rsidRDefault="0098709E" w:rsidP="00022065">
      <w:r w:rsidRPr="00022065">
        <w:t>Voor OW</w:t>
      </w:r>
      <w:r w:rsidR="00856029" w:rsidRPr="00022065">
        <w:t>-</w:t>
      </w:r>
      <w:r w:rsidRPr="00022065">
        <w:t xml:space="preserve">objecten </w:t>
      </w:r>
      <w:r w:rsidR="00856029" w:rsidRPr="00022065">
        <w:t xml:space="preserve">bij intrekken en vervangen </w:t>
      </w:r>
      <w:r w:rsidRPr="00022065">
        <w:t>gelden dezelfde regels als voor het muteren met uitzondering van</w:t>
      </w:r>
      <w:r w:rsidR="00856029" w:rsidRPr="00022065">
        <w:t>:</w:t>
      </w:r>
    </w:p>
    <w:p w14:paraId="1DF71FF0" w14:textId="5D898175" w:rsidR="000A5157" w:rsidRPr="000A5167" w:rsidRDefault="0098709E" w:rsidP="00DB3379">
      <w:pPr>
        <w:pStyle w:val="Opsommingtekens1"/>
      </w:pPr>
      <w:r w:rsidRPr="000A5167">
        <w:t>Regeltekst (of Divisie/Divisie</w:t>
      </w:r>
      <w:r w:rsidR="00D14861" w:rsidRPr="000A5167">
        <w:t>t</w:t>
      </w:r>
      <w:r w:rsidRPr="000A5167">
        <w:t>ekst in vrijetekst-structuur).</w:t>
      </w:r>
    </w:p>
    <w:p w14:paraId="4D70CBC4" w14:textId="2C91044B" w:rsidR="0098709E" w:rsidRPr="000A5167" w:rsidRDefault="0098709E" w:rsidP="009572A3">
      <w:pPr>
        <w:pStyle w:val="Opsommingtekens1"/>
      </w:pPr>
      <w:r w:rsidRPr="000A5167">
        <w:t>Regelingsgebied</w:t>
      </w:r>
    </w:p>
    <w:p w14:paraId="49296E8F" w14:textId="09CB2FE0" w:rsidR="0098709E" w:rsidRPr="00022065" w:rsidRDefault="0098709E" w:rsidP="00022065"/>
    <w:p w14:paraId="584E6780" w14:textId="7B9537D4" w:rsidR="0098709E" w:rsidRPr="00022065" w:rsidRDefault="0098709E" w:rsidP="00022065">
      <w:r w:rsidRPr="00022065">
        <w:t>Deze objecten zijn direct verbonden met de Regeling en moeten daarom altijd opnieuw worden aangeleverd. Ze hoeven bij intrekken en vervangen niet beëindigd en opnieuw aangeleverd te worden. De beëindiging gebeurt immers op Regeling</w:t>
      </w:r>
      <w:r w:rsidR="00D14861" w:rsidRPr="00022065">
        <w:t>-</w:t>
      </w:r>
      <w:r w:rsidRPr="00022065">
        <w:t xml:space="preserve">niveau. </w:t>
      </w:r>
      <w:r w:rsidR="00856029" w:rsidRPr="00022065">
        <w:t xml:space="preserve">Echter, </w:t>
      </w:r>
      <w:r w:rsidRPr="00022065">
        <w:t>als een regeltekst</w:t>
      </w:r>
      <w:r w:rsidR="00D14861" w:rsidRPr="00022065">
        <w:t>/divisie/divisietekst</w:t>
      </w:r>
      <w:r w:rsidRPr="00022065">
        <w:t xml:space="preserve"> niet meer bestaat, moet het OW</w:t>
      </w:r>
      <w:r w:rsidR="00D14861" w:rsidRPr="00022065">
        <w:t>-</w:t>
      </w:r>
      <w:r w:rsidRPr="00022065">
        <w:t xml:space="preserve">object </w:t>
      </w:r>
      <w:r w:rsidR="00856029" w:rsidRPr="00022065">
        <w:t xml:space="preserve">wel </w:t>
      </w:r>
      <w:r w:rsidRPr="00022065">
        <w:t>worden beëindigd</w:t>
      </w:r>
      <w:r w:rsidR="00856029" w:rsidRPr="00022065">
        <w:t>(!).</w:t>
      </w:r>
    </w:p>
    <w:p w14:paraId="12243DF4" w14:textId="77777777" w:rsidR="00B959C4" w:rsidRPr="00022065" w:rsidRDefault="00B959C4" w:rsidP="00022065"/>
    <w:p w14:paraId="2247A30E" w14:textId="55882B7C" w:rsidR="00654A9F" w:rsidRPr="00022065" w:rsidRDefault="00654A9F" w:rsidP="00022065">
      <w:r w:rsidRPr="00022065">
        <w:lastRenderedPageBreak/>
        <w:t>Aspecten van</w:t>
      </w:r>
      <w:r w:rsidR="00756D22" w:rsidRPr="00022065">
        <w:t xml:space="preserve"> belang voor de OP-standaard i.r.t. intrekken en vervangen:</w:t>
      </w:r>
    </w:p>
    <w:p w14:paraId="01D3993B" w14:textId="70C5731D" w:rsidR="00285655" w:rsidRPr="000A5167" w:rsidRDefault="006B0C12" w:rsidP="00422385">
      <w:pPr>
        <w:pStyle w:val="Opsommingtekens1"/>
      </w:pPr>
      <w:r w:rsidRPr="000A5167">
        <w:t xml:space="preserve">Het is </w:t>
      </w:r>
      <w:r w:rsidRPr="00422385">
        <w:t>verplicht</w:t>
      </w:r>
      <w:r w:rsidRPr="000A5167">
        <w:t xml:space="preserve"> de nieuwe </w:t>
      </w:r>
      <w:proofErr w:type="spellStart"/>
      <w:r w:rsidRPr="000A5167">
        <w:t>RegelingVersieInformatie</w:t>
      </w:r>
      <w:proofErr w:type="spellEnd"/>
      <w:r w:rsidRPr="000A5167">
        <w:t xml:space="preserve"> op te sturen, het is </w:t>
      </w:r>
      <w:r w:rsidR="00782834" w:rsidRPr="000A5167">
        <w:t>vanuit STOP verboden</w:t>
      </w:r>
      <w:r w:rsidRPr="000A5167">
        <w:t xml:space="preserve"> om de </w:t>
      </w:r>
      <w:proofErr w:type="spellStart"/>
      <w:r w:rsidRPr="000A5167">
        <w:t>RegelingVersieInformatie</w:t>
      </w:r>
      <w:proofErr w:type="spellEnd"/>
      <w:r w:rsidRPr="000A5167">
        <w:t xml:space="preserve"> van de oude regeling op te sturen.</w:t>
      </w:r>
    </w:p>
    <w:p w14:paraId="11DF8515" w14:textId="2DAA157F" w:rsidR="00C55379" w:rsidRPr="000A5167" w:rsidRDefault="0072120A" w:rsidP="009572A3">
      <w:pPr>
        <w:pStyle w:val="Opsommingtekens1"/>
      </w:pPr>
      <w:r w:rsidRPr="000A5167">
        <w:t>Er dient een opvolgingsrelatie te worden opgestuurd bij de nieuwe Regeling waarin wordt aangegeven dat deze opvolger is van de oude Regeling (</w:t>
      </w:r>
      <w:r w:rsidR="00C55379" w:rsidRPr="000A5167">
        <w:t xml:space="preserve">o.b.v. de </w:t>
      </w:r>
      <w:proofErr w:type="spellStart"/>
      <w:r w:rsidR="00C55379" w:rsidRPr="000A5167">
        <w:t>FRBRWork</w:t>
      </w:r>
      <w:proofErr w:type="spellEnd"/>
      <w:r w:rsidR="00C55379" w:rsidRPr="000A5167">
        <w:t xml:space="preserve"> van de oude regeling).</w:t>
      </w:r>
    </w:p>
    <w:p w14:paraId="7582CEF9" w14:textId="5BB02F51" w:rsidR="004B185E" w:rsidRPr="00022065" w:rsidRDefault="004B185E" w:rsidP="00022065"/>
    <w:p w14:paraId="198FE1A7" w14:textId="77777777" w:rsidR="00FC1B73" w:rsidRPr="00022065" w:rsidRDefault="004B185E" w:rsidP="00022065">
      <w:r w:rsidRPr="00022065">
        <w:t xml:space="preserve">Disclaimer: </w:t>
      </w:r>
      <w:r w:rsidR="00F836AB" w:rsidRPr="00022065">
        <w:t xml:space="preserve">Intrekken en vervangen kan alleen </w:t>
      </w:r>
      <w:r w:rsidR="00FC1B73" w:rsidRPr="00022065">
        <w:t xml:space="preserve">als er geen </w:t>
      </w:r>
      <w:proofErr w:type="spellStart"/>
      <w:r w:rsidR="00FC1B73" w:rsidRPr="00022065">
        <w:t>tijdelijkDeel</w:t>
      </w:r>
      <w:proofErr w:type="spellEnd"/>
      <w:r w:rsidR="00FC1B73" w:rsidRPr="00022065">
        <w:t xml:space="preserve"> bij de Regeling hoort.</w:t>
      </w:r>
    </w:p>
    <w:p w14:paraId="2383E5F2" w14:textId="3FD079B1" w:rsidR="004B185E" w:rsidRPr="00022065" w:rsidRDefault="00FC1B73" w:rsidP="00022065">
      <w:r w:rsidRPr="00022065">
        <w:t xml:space="preserve">(“OZON1033 Intrekken/Vervangen van een </w:t>
      </w:r>
      <w:proofErr w:type="spellStart"/>
      <w:r w:rsidRPr="00022065">
        <w:t>RegelingVersie</w:t>
      </w:r>
      <w:proofErr w:type="spellEnd"/>
      <w:r w:rsidRPr="00022065">
        <w:t xml:space="preserve"> is niet toegestaan wanneer er een Tijdelijk Deel naar verwijst”)</w:t>
      </w:r>
    </w:p>
    <w:p w14:paraId="43D3F31C" w14:textId="77777777" w:rsidR="00B70879" w:rsidRPr="00022065" w:rsidRDefault="00B70879" w:rsidP="00022065"/>
    <w:p w14:paraId="3BD953B7" w14:textId="5CFFBB52" w:rsidR="00FC1B73" w:rsidRPr="00022065" w:rsidRDefault="00B70879" w:rsidP="00022065">
      <w:r w:rsidRPr="00022065">
        <w:t>Hiertoe is intrekken en vervangen een legitiem scenario dat werkt</w:t>
      </w:r>
      <w:r w:rsidR="007D5871" w:rsidRPr="00022065">
        <w:t xml:space="preserve"> zo lang er geen </w:t>
      </w:r>
      <w:proofErr w:type="spellStart"/>
      <w:r w:rsidR="007D5871" w:rsidRPr="00022065">
        <w:t>tijdelijkDelen</w:t>
      </w:r>
      <w:proofErr w:type="spellEnd"/>
      <w:r w:rsidR="007D5871" w:rsidRPr="00022065">
        <w:t xml:space="preserve"> gebruikt zijn. </w:t>
      </w:r>
      <w:r w:rsidR="001C3ADC" w:rsidRPr="00022065">
        <w:t xml:space="preserve">(De tijdelijke delen zijn bedoeld voor Reactieve interventies </w:t>
      </w:r>
      <w:r w:rsidR="00E745B0" w:rsidRPr="00022065">
        <w:t>en Voorbeschermingsregels/Voorbereidingsbesluiten, die alleen tijdelijk een deel uitmaken van een ander omgevingsdocument.)</w:t>
      </w:r>
    </w:p>
    <w:p w14:paraId="3B8D1F11" w14:textId="2F57985B" w:rsidR="00566789" w:rsidRPr="00E2438E" w:rsidRDefault="00566789" w:rsidP="00566789">
      <w:pPr>
        <w:pStyle w:val="Kop3"/>
      </w:pPr>
      <w:bookmarkStart w:id="220" w:name="_Ref90035678"/>
      <w:bookmarkStart w:id="221" w:name="_Toc92285820"/>
      <w:r>
        <w:t>Integrale tekstvervanging</w:t>
      </w:r>
      <w:bookmarkEnd w:id="220"/>
      <w:bookmarkEnd w:id="221"/>
    </w:p>
    <w:p w14:paraId="1E43CDED" w14:textId="7F383FDD" w:rsidR="000A5157" w:rsidRPr="00022065" w:rsidRDefault="00BB3426" w:rsidP="00022065">
      <w:r w:rsidRPr="00022065">
        <w:t xml:space="preserve">Er is een </w:t>
      </w:r>
      <w:r w:rsidR="009664C5" w:rsidRPr="00022065">
        <w:t xml:space="preserve">aangepaste </w:t>
      </w:r>
      <w:r w:rsidRPr="00022065">
        <w:t>variant van intrekken en vervangen ontwikkeld</w:t>
      </w:r>
      <w:r w:rsidR="00A04448" w:rsidRPr="00022065">
        <w:t xml:space="preserve">, deze heet </w:t>
      </w:r>
      <w:r w:rsidRPr="00022065">
        <w:t>integrale tekstvervanging</w:t>
      </w:r>
      <w:r w:rsidR="00A04448" w:rsidRPr="00022065">
        <w:t>. I</w:t>
      </w:r>
      <w:r w:rsidR="00D23D00" w:rsidRPr="00022065">
        <w:t>n deze variant</w:t>
      </w:r>
      <w:r w:rsidR="00A04448" w:rsidRPr="00022065">
        <w:t xml:space="preserve"> wordt </w:t>
      </w:r>
      <w:r w:rsidR="00251358" w:rsidRPr="00022065">
        <w:t xml:space="preserve">een Vervang gedaan van </w:t>
      </w:r>
      <w:r w:rsidR="00A04448" w:rsidRPr="00022065">
        <w:t xml:space="preserve">het Lichaam van de Regeling. </w:t>
      </w:r>
      <w:r w:rsidR="00251358" w:rsidRPr="00022065">
        <w:t xml:space="preserve">Dit </w:t>
      </w:r>
      <w:r w:rsidR="00A96CA5" w:rsidRPr="00022065">
        <w:t xml:space="preserve">scenario werkt </w:t>
      </w:r>
      <w:r w:rsidR="00251358" w:rsidRPr="00022065">
        <w:t xml:space="preserve">zoals een reguliere mutatie </w:t>
      </w:r>
      <w:r w:rsidR="00A96CA5" w:rsidRPr="00022065">
        <w:t xml:space="preserve">werkt </w:t>
      </w:r>
      <w:r w:rsidR="00251358" w:rsidRPr="00022065">
        <w:t>aangezien er geen nieuw (</w:t>
      </w:r>
      <w:proofErr w:type="spellStart"/>
      <w:r w:rsidR="00251358" w:rsidRPr="00022065">
        <w:t>Work</w:t>
      </w:r>
      <w:proofErr w:type="spellEnd"/>
      <w:r w:rsidR="00251358" w:rsidRPr="00022065">
        <w:t>)ID van de Regeling hoeft te worden gemaakt.</w:t>
      </w:r>
    </w:p>
    <w:p w14:paraId="099602D5" w14:textId="2A3FC122" w:rsidR="009664C5" w:rsidRPr="00022065" w:rsidRDefault="009664C5" w:rsidP="00022065"/>
    <w:p w14:paraId="7D370D35" w14:textId="3A7DDD0D" w:rsidR="00BB3426" w:rsidRPr="00022065" w:rsidRDefault="00A96CA5" w:rsidP="00022065">
      <w:r w:rsidRPr="00022065">
        <w:t>Kortom, bij een integrale tekstvervanging:</w:t>
      </w:r>
    </w:p>
    <w:p w14:paraId="1B1E4800" w14:textId="2BF703BD" w:rsidR="000A5157" w:rsidRPr="000A5167" w:rsidRDefault="00881B81" w:rsidP="00422385">
      <w:pPr>
        <w:pStyle w:val="Opsommingtekens1"/>
      </w:pPr>
      <w:r w:rsidRPr="000A5167">
        <w:t xml:space="preserve">Hoeven bestaande </w:t>
      </w:r>
      <w:r w:rsidR="00A96CA5" w:rsidRPr="000A5167">
        <w:t xml:space="preserve">Regeltekst-objecten </w:t>
      </w:r>
      <w:r w:rsidRPr="000A5167">
        <w:t>niet op</w:t>
      </w:r>
      <w:r w:rsidR="00A96CA5" w:rsidRPr="000A5167">
        <w:t xml:space="preserve">gestuurd </w:t>
      </w:r>
      <w:r w:rsidRPr="000A5167">
        <w:t>te worden.</w:t>
      </w:r>
    </w:p>
    <w:p w14:paraId="288D404D" w14:textId="73BCF732" w:rsidR="00FF7870" w:rsidRPr="000A5167" w:rsidRDefault="00881B81" w:rsidP="009572A3">
      <w:pPr>
        <w:pStyle w:val="Opsommingtekens1"/>
      </w:pPr>
      <w:r w:rsidRPr="000A5167">
        <w:t>Hoeft het Regelingsgebied niet opgestuurd te worden.</w:t>
      </w:r>
    </w:p>
    <w:p w14:paraId="6C23DFC4" w14:textId="77777777" w:rsidR="00E2438E" w:rsidRPr="00022065" w:rsidRDefault="00E2438E" w:rsidP="00022065"/>
    <w:p w14:paraId="4A88D9D4" w14:textId="3E572647" w:rsidR="000A5157" w:rsidRPr="00022065" w:rsidRDefault="00B803ED" w:rsidP="00022065">
      <w:r w:rsidRPr="00022065">
        <w:t xml:space="preserve">Disclaimer: </w:t>
      </w:r>
      <w:r w:rsidR="00E2438E" w:rsidRPr="00022065">
        <w:t xml:space="preserve">Een integrale tekstvervanging werkt </w:t>
      </w:r>
      <w:r w:rsidRPr="00022065">
        <w:t xml:space="preserve">momenteel </w:t>
      </w:r>
      <w:r w:rsidR="00E2438E" w:rsidRPr="00022065">
        <w:t xml:space="preserve">niet bij Regelingen </w:t>
      </w:r>
      <w:r w:rsidR="00016973" w:rsidRPr="00022065">
        <w:t xml:space="preserve">gemaakt met de </w:t>
      </w:r>
      <w:r w:rsidR="00E2438E" w:rsidRPr="00022065">
        <w:t>vrijetekststructuur</w:t>
      </w:r>
      <w:r w:rsidR="00016973" w:rsidRPr="00022065">
        <w:t xml:space="preserve"> (</w:t>
      </w:r>
      <w:proofErr w:type="spellStart"/>
      <w:r w:rsidR="00016973" w:rsidRPr="00022065">
        <w:t>RegelingVrijetekst</w:t>
      </w:r>
      <w:proofErr w:type="spellEnd"/>
      <w:r w:rsidR="00016973" w:rsidRPr="00022065">
        <w:t>)</w:t>
      </w:r>
      <w:r w:rsidRPr="00022065">
        <w:t>.</w:t>
      </w:r>
      <w:bookmarkStart w:id="222" w:name="_Ref74325602"/>
      <w:bookmarkStart w:id="223" w:name="Muteren_directemutaties"/>
    </w:p>
    <w:p w14:paraId="57FC25F3" w14:textId="7F197054" w:rsidR="005C308E" w:rsidRDefault="005C308E" w:rsidP="008C122D">
      <w:pPr>
        <w:pStyle w:val="Kop2"/>
      </w:pPr>
      <w:bookmarkStart w:id="224" w:name="_Ref92188735"/>
      <w:bookmarkStart w:id="225" w:name="_Ref92188852"/>
      <w:bookmarkStart w:id="226" w:name="_Toc92285821"/>
      <w:r>
        <w:t>Directe mutaties</w:t>
      </w:r>
      <w:bookmarkEnd w:id="222"/>
      <w:bookmarkEnd w:id="224"/>
      <w:bookmarkEnd w:id="225"/>
      <w:bookmarkEnd w:id="226"/>
    </w:p>
    <w:bookmarkEnd w:id="223"/>
    <w:p w14:paraId="49CE06EF" w14:textId="234E796C" w:rsidR="00285655" w:rsidRPr="00022065" w:rsidRDefault="006A58C9" w:rsidP="00022065">
      <w:r w:rsidRPr="00022065">
        <w:t xml:space="preserve">Het is mogelijk dat er een wijziging nodig is van OW-objecten 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078F9CFC" w14:textId="2E6EC3EB" w:rsidR="00285655" w:rsidRPr="00022065" w:rsidRDefault="004D606E" w:rsidP="00022065">
      <w:r w:rsidRPr="00022065">
        <w:t xml:space="preserve">Dit maakt het mogelijk om </w:t>
      </w:r>
      <w:r w:rsidR="007E482E" w:rsidRPr="00022065">
        <w:t>achteraf additionele annotaties aan te vullen</w:t>
      </w:r>
      <w:r w:rsidRPr="00022065">
        <w:t xml:space="preserve"> zonder een besluit te hoeven nemen</w:t>
      </w:r>
      <w:r w:rsidR="007E482E" w:rsidRPr="00022065">
        <w:t>.</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53E5A979" w:rsidR="00285655" w:rsidRPr="00022065" w:rsidRDefault="001F2C8B" w:rsidP="00022065">
      <w:r w:rsidRPr="00022065">
        <w:t xml:space="preserve">De tijdslijnen van de nieuwe versie van de OW-objecten horen bij </w:t>
      </w:r>
      <w:r w:rsidR="00932289" w:rsidRPr="00022065">
        <w:t xml:space="preserve">de tijdstempels van dat vorige doel. Kortom, het wijzigen middels een </w:t>
      </w:r>
      <w:proofErr w:type="spellStart"/>
      <w:r w:rsidR="00932289" w:rsidRPr="00022065">
        <w:t>directeMutatieOpdracht</w:t>
      </w:r>
      <w:proofErr w:type="spellEnd"/>
      <w:r w:rsidR="00932289" w:rsidRPr="00022065">
        <w:t xml:space="preserve"> </w:t>
      </w:r>
      <w:r w:rsidR="0089213A" w:rsidRPr="00022065">
        <w:t>maakt dat OW-objecten met terugwerkende kracht gewijzigd worden.</w:t>
      </w:r>
    </w:p>
    <w:p w14:paraId="5EA23BB4" w14:textId="5A8C41EB" w:rsidR="0080570A" w:rsidRPr="00022065" w:rsidRDefault="0080570A" w:rsidP="00022065"/>
    <w:p w14:paraId="7D131D78" w14:textId="44B437EC" w:rsidR="0080570A" w:rsidRPr="00022065" w:rsidRDefault="0080570A" w:rsidP="00022065">
      <w:r w:rsidRPr="00022065">
        <w:t>Er zijn OW-objecten waarvan het onlogisch is dat deze gewijzigd worden met een directe mutatie, dit zijn:</w:t>
      </w:r>
    </w:p>
    <w:p w14:paraId="50D22FE0" w14:textId="37C62B16" w:rsidR="0080570A" w:rsidRPr="00422385" w:rsidRDefault="0080570A" w:rsidP="00422385">
      <w:pPr>
        <w:pStyle w:val="Opsommingtekens1"/>
      </w:pPr>
      <w:r w:rsidRPr="00422385">
        <w:t xml:space="preserve">OW-Locaties, als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w:t>
      </w:r>
      <w:r w:rsidR="008D1DC0" w:rsidRPr="00422385">
        <w:lastRenderedPageBreak/>
        <w:t xml:space="preserve">dient te worden van een recentere versie van een ambtsgebied, of als het hoogte-attribuut van de locatie </w:t>
      </w:r>
      <w:r w:rsidR="00501BC0" w:rsidRPr="00422385">
        <w:t>wordt aangevuld/aangepast.</w:t>
      </w:r>
    </w:p>
    <w:p w14:paraId="3725AB0B" w14:textId="2CA363B8" w:rsidR="00285655" w:rsidRPr="000A5167" w:rsidRDefault="00542237" w:rsidP="009572A3">
      <w:pPr>
        <w:pStyle w:val="Opsommingtekens1"/>
      </w:pPr>
      <w:r w:rsidRPr="000A5167">
        <w:t>OW-Regelteksten</w:t>
      </w:r>
      <w:r w:rsidR="00501BC0" w:rsidRPr="000A5167">
        <w:t xml:space="preserve">, als de verwijzing naar het </w:t>
      </w:r>
      <w:r w:rsidR="005607BF" w:rsidRPr="000A5167">
        <w:t>artikel/lid</w:t>
      </w:r>
      <w:r w:rsidR="0098142E" w:rsidRPr="000A5167">
        <w:t xml:space="preserve"> wordt aangepast, dan heeft dit waarschijnlijk ook invloed op de Regeling zelf.</w:t>
      </w:r>
    </w:p>
    <w:p w14:paraId="1D315A36" w14:textId="13355EBE" w:rsidR="00285655" w:rsidRPr="000A5167" w:rsidRDefault="005607BF" w:rsidP="009572A3">
      <w:pPr>
        <w:pStyle w:val="Opsommingtekens1"/>
      </w:pPr>
      <w:r w:rsidRPr="000A5167">
        <w:t>OW-Divisies/OW-</w:t>
      </w:r>
      <w:proofErr w:type="spellStart"/>
      <w:r w:rsidRPr="000A5167">
        <w:t>DivisieTeksten</w:t>
      </w:r>
      <w:proofErr w:type="spellEnd"/>
      <w:r w:rsidRPr="000A5167">
        <w:t>, als de verwijzing naar de divisie/de divisietekst wordt aangepast, dan heeft dit waarschijnlijk ook invloed op de Regeling zelf.</w:t>
      </w:r>
      <w:bookmarkStart w:id="227" w:name="_Ref74325613"/>
      <w:bookmarkStart w:id="228" w:name="Muteren_ontwerp"/>
    </w:p>
    <w:p w14:paraId="14B88163" w14:textId="095E9AC5" w:rsidR="00F74E08" w:rsidRDefault="00FA3ABD" w:rsidP="00FA3ABD">
      <w:pPr>
        <w:pStyle w:val="Kop2"/>
      </w:pPr>
      <w:bookmarkStart w:id="229" w:name="_Ref92176455"/>
      <w:bookmarkStart w:id="230" w:name="_Ref92188749"/>
      <w:bookmarkStart w:id="231" w:name="_Toc92285822"/>
      <w:r>
        <w:t>Ontwerp-objecten</w:t>
      </w:r>
      <w:bookmarkEnd w:id="227"/>
      <w:bookmarkEnd w:id="229"/>
      <w:bookmarkEnd w:id="230"/>
      <w:bookmarkEnd w:id="231"/>
    </w:p>
    <w:bookmarkEnd w:id="228"/>
    <w:p w14:paraId="7A9A3D69" w14:textId="42E4D634"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D55AA6">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32" w:name="_Toc92285823"/>
      <w:bookmarkStart w:id="233" w:name="Muteren_ontwerp_initieel"/>
      <w:r>
        <w:t>Initieel ontwerpbesluit</w:t>
      </w:r>
      <w:bookmarkEnd w:id="232"/>
    </w:p>
    <w:bookmarkEnd w:id="233"/>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34" w:name="_Toc92285824"/>
      <w:bookmarkStart w:id="235" w:name="Muteren_ontwerp_wijzigen"/>
      <w:r>
        <w:lastRenderedPageBreak/>
        <w:t>Ontwerpwijzigingsbesluit</w:t>
      </w:r>
      <w:bookmarkEnd w:id="234"/>
    </w:p>
    <w:bookmarkEnd w:id="235"/>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7C2B9FA3" w:rsidR="00CD4A4C" w:rsidRPr="00022065" w:rsidRDefault="00CD4A4C" w:rsidP="00022065">
      <w:r w:rsidRPr="00022065">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sectPr w:rsidR="00CD4A4C" w:rsidRPr="00022065" w:rsidSect="00372555">
      <w:headerReference w:type="default" r:id="rId32"/>
      <w:footerReference w:type="default" r:id="rId33"/>
      <w:headerReference w:type="first" r:id="rId34"/>
      <w:type w:val="continuous"/>
      <w:pgSz w:w="11906" w:h="16838" w:code="9"/>
      <w:pgMar w:top="1701" w:right="1418" w:bottom="1418" w:left="1843"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470A88" w14:textId="77777777" w:rsidR="003126F3" w:rsidRDefault="003126F3" w:rsidP="00081E1C">
      <w:r>
        <w:separator/>
      </w:r>
    </w:p>
  </w:endnote>
  <w:endnote w:type="continuationSeparator" w:id="0">
    <w:p w14:paraId="524F6663" w14:textId="77777777" w:rsidR="003126F3" w:rsidRDefault="003126F3" w:rsidP="00081E1C">
      <w:r>
        <w:continuationSeparator/>
      </w:r>
    </w:p>
  </w:endnote>
  <w:endnote w:type="continuationNotice" w:id="1">
    <w:p w14:paraId="6A2F6A1E" w14:textId="77777777" w:rsidR="003126F3" w:rsidRDefault="003126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8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7742B0" w14:textId="77777777" w:rsidR="003126F3" w:rsidRDefault="003126F3" w:rsidP="00081E1C">
      <w:r>
        <w:separator/>
      </w:r>
    </w:p>
  </w:footnote>
  <w:footnote w:type="continuationSeparator" w:id="0">
    <w:p w14:paraId="1E7625DA" w14:textId="77777777" w:rsidR="003126F3" w:rsidRDefault="003126F3" w:rsidP="00081E1C">
      <w:r>
        <w:continuationSeparator/>
      </w:r>
    </w:p>
  </w:footnote>
  <w:footnote w:type="continuationNotice" w:id="1">
    <w:p w14:paraId="7692A0AE" w14:textId="77777777" w:rsidR="003126F3" w:rsidRDefault="003126F3"/>
  </w:footnote>
  <w:footnote w:id="2">
    <w:p w14:paraId="7C44584E" w14:textId="6F06DA4D" w:rsidR="00216D80" w:rsidRDefault="00216D80">
      <w:pPr>
        <w:pStyle w:val="Voetnoottekst"/>
      </w:pPr>
      <w:r>
        <w:rPr>
          <w:rStyle w:val="Voetnootmarkering"/>
        </w:rPr>
        <w:footnoteRef/>
      </w:r>
      <w:r>
        <w:t xml:space="preserve"> </w:t>
      </w:r>
      <w:hyperlink r:id="rId1" w:history="1">
        <w:r>
          <w:rPr>
            <w:rStyle w:val="Hyperlink"/>
          </w:rPr>
          <w:t>https://stelselcatalogus.omgevingswet.overheid.nl/waardelijstenpagina</w:t>
        </w:r>
      </w:hyperlink>
    </w:p>
  </w:footnote>
  <w:footnote w:id="3">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311D5" w14:textId="6DAA77A2" w:rsidR="000C59E7" w:rsidRDefault="00C15B69" w:rsidP="004C1D05">
    <w:pPr>
      <w:pStyle w:val="Koptekst"/>
    </w:pPr>
    <w:r>
      <w:fldChar w:fldCharType="begin"/>
    </w:r>
    <w:r>
      <w:instrText>DOCVARIABLE  ID02</w:instrText>
    </w:r>
    <w:r>
      <w:fldChar w:fldCharType="separate"/>
    </w:r>
    <w:r w:rsidR="00D55AA6">
      <w:t>Informatiemodel Omgevingswet</w:t>
    </w:r>
    <w:r>
      <w:fldChar w:fldCharType="end"/>
    </w:r>
    <w:r w:rsidR="001537A0">
      <w:t xml:space="preserve"> (</w:t>
    </w:r>
    <w:r>
      <w:fldChar w:fldCharType="begin"/>
    </w:r>
    <w:r>
      <w:instrText>DOCVARIABLE  ID0</w:instrText>
    </w:r>
    <w:r w:rsidR="004C1D05">
      <w:instrText>3</w:instrText>
    </w:r>
    <w:r>
      <w:fldChar w:fldCharType="separate"/>
    </w:r>
    <w:r w:rsidR="00D55AA6">
      <w:t>IMOW</w:t>
    </w:r>
    <w:r>
      <w:fldChar w:fldCharType="end"/>
    </w:r>
    <w:r w:rsidR="001537A0">
      <w:t>)</w:t>
    </w:r>
    <w:r w:rsidR="001537A0" w:rsidRPr="002F3B2E">
      <w:t xml:space="preserve"> | </w:t>
    </w:r>
    <w:r w:rsidR="001537A0">
      <w:rPr>
        <w:noProof/>
      </w:rPr>
      <w:fldChar w:fldCharType="begin"/>
    </w:r>
    <w:r w:rsidR="001537A0">
      <w:rPr>
        <w:noProof/>
      </w:rPr>
      <w:instrText xml:space="preserve"> DOCVARIABLE ID04 </w:instrText>
    </w:r>
    <w:r w:rsidR="001537A0">
      <w:rPr>
        <w:noProof/>
      </w:rPr>
      <w:fldChar w:fldCharType="separate"/>
    </w:r>
    <w:r w:rsidR="00D55AA6">
      <w:rPr>
        <w:noProof/>
      </w:rPr>
      <w:t>2.0.1</w:t>
    </w:r>
    <w:r w:rsidR="001537A0">
      <w:rPr>
        <w:noProof/>
      </w:rPr>
      <w:fldChar w:fldCharType="end"/>
    </w:r>
    <w:r w:rsidR="001537A0" w:rsidRPr="002F3B2E">
      <w:t xml:space="preserve"> |</w:t>
    </w:r>
    <w:r w:rsidR="00AC30D7">
      <w:t xml:space="preserve"> </w:t>
    </w:r>
    <w:r w:rsidR="004C1D05">
      <w:fldChar w:fldCharType="begin"/>
    </w:r>
    <w:r w:rsidR="004C1D05">
      <w:instrText>DOCVARIABLE  ID09</w:instrText>
    </w:r>
    <w:r w:rsidR="004C1D05">
      <w:fldChar w:fldCharType="separate"/>
    </w:r>
    <w:r w:rsidR="00D55AA6">
      <w:t>7 januari 2022</w:t>
    </w:r>
    <w:r w:rsidR="004C1D05">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3F017B55" w:rsidR="007C7F0C" w:rsidRPr="00022065" w:rsidRDefault="00367E89" w:rsidP="00022065">
          <w:r>
            <w:t>werkversie</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7836E86B" w:rsidR="006A0FE3" w:rsidRPr="00022065" w:rsidRDefault="00D55AA6" w:rsidP="00022065">
          <w:fldSimple w:instr=" DOCVARIABLE  ID09 ">
            <w:r>
              <w:t>7 januari 2022</w:t>
            </w:r>
          </w:fldSimple>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11A01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CC44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2E252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E643D2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DDC178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9E8C37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926E8D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F6CE79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01E19F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60E9A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3"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7"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0"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3"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5"/>
  </w:num>
  <w:num w:numId="2" w16cid:durableId="1917283235">
    <w:abstractNumId w:val="33"/>
  </w:num>
  <w:num w:numId="3" w16cid:durableId="1969045517">
    <w:abstractNumId w:val="35"/>
  </w:num>
  <w:num w:numId="4" w16cid:durableId="1405420662">
    <w:abstractNumId w:val="22"/>
  </w:num>
  <w:num w:numId="5" w16cid:durableId="181163623">
    <w:abstractNumId w:val="16"/>
  </w:num>
  <w:num w:numId="6" w16cid:durableId="1570653724">
    <w:abstractNumId w:val="11"/>
  </w:num>
  <w:num w:numId="7" w16cid:durableId="1284844904">
    <w:abstractNumId w:val="40"/>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19"/>
  </w:num>
  <w:num w:numId="10" w16cid:durableId="325284157">
    <w:abstractNumId w:val="10"/>
  </w:num>
  <w:num w:numId="11" w16cid:durableId="2133284941">
    <w:abstractNumId w:val="25"/>
  </w:num>
  <w:num w:numId="12" w16cid:durableId="1872448145">
    <w:abstractNumId w:val="32"/>
  </w:num>
  <w:num w:numId="13" w16cid:durableId="1986277181">
    <w:abstractNumId w:val="38"/>
  </w:num>
  <w:num w:numId="14" w16cid:durableId="1988046225">
    <w:abstractNumId w:val="41"/>
  </w:num>
  <w:num w:numId="15" w16cid:durableId="956722585">
    <w:abstractNumId w:val="27"/>
  </w:num>
  <w:num w:numId="16" w16cid:durableId="54738618">
    <w:abstractNumId w:val="18"/>
  </w:num>
  <w:num w:numId="17" w16cid:durableId="770274701">
    <w:abstractNumId w:val="34"/>
  </w:num>
  <w:num w:numId="18" w16cid:durableId="949438593">
    <w:abstractNumId w:val="30"/>
  </w:num>
  <w:num w:numId="19" w16cid:durableId="1585607998">
    <w:abstractNumId w:val="23"/>
  </w:num>
  <w:num w:numId="20" w16cid:durableId="1055006832">
    <w:abstractNumId w:val="28"/>
  </w:num>
  <w:num w:numId="21" w16cid:durableId="518006794">
    <w:abstractNumId w:val="21"/>
  </w:num>
  <w:num w:numId="22" w16cid:durableId="1334839333">
    <w:abstractNumId w:val="26"/>
  </w:num>
  <w:num w:numId="23" w16cid:durableId="288324142">
    <w:abstractNumId w:val="37"/>
  </w:num>
  <w:num w:numId="24" w16cid:durableId="1613318515">
    <w:abstractNumId w:val="36"/>
  </w:num>
  <w:num w:numId="25" w16cid:durableId="55009511">
    <w:abstractNumId w:val="20"/>
  </w:num>
  <w:num w:numId="26" w16cid:durableId="1608077887">
    <w:abstractNumId w:val="39"/>
  </w:num>
  <w:num w:numId="27" w16cid:durableId="180123778">
    <w:abstractNumId w:val="14"/>
  </w:num>
  <w:num w:numId="28" w16cid:durableId="242419377">
    <w:abstractNumId w:val="31"/>
  </w:num>
  <w:num w:numId="29" w16cid:durableId="653222394">
    <w:abstractNumId w:val="29"/>
  </w:num>
  <w:num w:numId="30" w16cid:durableId="681397278">
    <w:abstractNumId w:val="24"/>
  </w:num>
  <w:num w:numId="31" w16cid:durableId="164169228">
    <w:abstractNumId w:val="17"/>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GN-WV"/>
    <w:docVar w:name="ID006" w:val="ST"/>
    <w:docVar w:name="ID007" w:val="cc-by-nd"/>
    <w:docVar w:name="ID008" w:val="2022-01-11"/>
    <w:docVar w:name="ID009" w:val=" "/>
    <w:docVar w:name="ID01" w:val="DSO-PR33"/>
    <w:docVar w:name="ID010" w:val="geen"/>
    <w:docVar w:name="ID011" w:val="Waar"/>
    <w:docVar w:name="ID012" w:val="2"/>
    <w:docVar w:name="ID01201" w:val="Richard de Graaf|Geonovum|https://www.geonovum.nl"/>
    <w:docVar w:name="ID01202" w:val="Nienke Jansen|Geonovum|https://www.geonovum.nl"/>
    <w:docVar w:name="ID013" w:val="1"/>
    <w:docVar w:name="ID01301" w:val="Gerard Wolbers|Geonovum|https://www.geonovum.nl"/>
    <w:docVar w:name="ID014" w:val="0"/>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101" w:val="Gerard Wolbers|Geonovum|https://www.geonovum.nl/"/>
  </w:docVars>
  <w:rsids>
    <w:rsidRoot w:val="00FB731C"/>
    <w:rsid w:val="00000EF7"/>
    <w:rsid w:val="00000FE3"/>
    <w:rsid w:val="00001AC7"/>
    <w:rsid w:val="00001B16"/>
    <w:rsid w:val="00001D61"/>
    <w:rsid w:val="00002618"/>
    <w:rsid w:val="00002F89"/>
    <w:rsid w:val="000033E9"/>
    <w:rsid w:val="000033F6"/>
    <w:rsid w:val="0000342B"/>
    <w:rsid w:val="00003462"/>
    <w:rsid w:val="00003A23"/>
    <w:rsid w:val="00003B83"/>
    <w:rsid w:val="00004139"/>
    <w:rsid w:val="00004597"/>
    <w:rsid w:val="000055E9"/>
    <w:rsid w:val="000062CC"/>
    <w:rsid w:val="0000632B"/>
    <w:rsid w:val="00006931"/>
    <w:rsid w:val="00006A9D"/>
    <w:rsid w:val="00006DE7"/>
    <w:rsid w:val="00007170"/>
    <w:rsid w:val="0000795F"/>
    <w:rsid w:val="00007A65"/>
    <w:rsid w:val="00007DF5"/>
    <w:rsid w:val="00007F88"/>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776E"/>
    <w:rsid w:val="00087A03"/>
    <w:rsid w:val="00087EC5"/>
    <w:rsid w:val="00090449"/>
    <w:rsid w:val="000906E0"/>
    <w:rsid w:val="00090894"/>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A06"/>
    <w:rsid w:val="000C0C80"/>
    <w:rsid w:val="000C0CDA"/>
    <w:rsid w:val="000C1AA3"/>
    <w:rsid w:val="000C2F49"/>
    <w:rsid w:val="000C34A6"/>
    <w:rsid w:val="000C38F4"/>
    <w:rsid w:val="000C3951"/>
    <w:rsid w:val="000C3AC6"/>
    <w:rsid w:val="000C3BCB"/>
    <w:rsid w:val="000C43DB"/>
    <w:rsid w:val="000C4480"/>
    <w:rsid w:val="000C455C"/>
    <w:rsid w:val="000C459F"/>
    <w:rsid w:val="000C535E"/>
    <w:rsid w:val="000C56D7"/>
    <w:rsid w:val="000C59E7"/>
    <w:rsid w:val="000C5A3D"/>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4115"/>
    <w:rsid w:val="000D43C1"/>
    <w:rsid w:val="000D4437"/>
    <w:rsid w:val="000D4773"/>
    <w:rsid w:val="000D530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B75"/>
    <w:rsid w:val="000F01B5"/>
    <w:rsid w:val="000F0626"/>
    <w:rsid w:val="000F0F7E"/>
    <w:rsid w:val="000F1253"/>
    <w:rsid w:val="000F1A51"/>
    <w:rsid w:val="000F1BF3"/>
    <w:rsid w:val="000F25E1"/>
    <w:rsid w:val="000F3D6F"/>
    <w:rsid w:val="000F3E17"/>
    <w:rsid w:val="000F47AE"/>
    <w:rsid w:val="000F4BE7"/>
    <w:rsid w:val="000F4F3F"/>
    <w:rsid w:val="000F5467"/>
    <w:rsid w:val="000F5468"/>
    <w:rsid w:val="000F58F7"/>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9A7"/>
    <w:rsid w:val="00130D04"/>
    <w:rsid w:val="00130E7B"/>
    <w:rsid w:val="00130F7A"/>
    <w:rsid w:val="0013176F"/>
    <w:rsid w:val="0013352A"/>
    <w:rsid w:val="001344E4"/>
    <w:rsid w:val="001347EB"/>
    <w:rsid w:val="001347F3"/>
    <w:rsid w:val="00134ACA"/>
    <w:rsid w:val="00134D0F"/>
    <w:rsid w:val="00134DF7"/>
    <w:rsid w:val="00134E91"/>
    <w:rsid w:val="001350C6"/>
    <w:rsid w:val="00135119"/>
    <w:rsid w:val="00135359"/>
    <w:rsid w:val="001361FE"/>
    <w:rsid w:val="001368D3"/>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DF"/>
    <w:rsid w:val="00145D7B"/>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B"/>
    <w:rsid w:val="00154FC7"/>
    <w:rsid w:val="00154FEF"/>
    <w:rsid w:val="0015524F"/>
    <w:rsid w:val="001556C4"/>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308A"/>
    <w:rsid w:val="001932A8"/>
    <w:rsid w:val="00193360"/>
    <w:rsid w:val="00193607"/>
    <w:rsid w:val="0019397D"/>
    <w:rsid w:val="00193C0E"/>
    <w:rsid w:val="00193FDA"/>
    <w:rsid w:val="001943D3"/>
    <w:rsid w:val="0019456D"/>
    <w:rsid w:val="0019460D"/>
    <w:rsid w:val="00194D02"/>
    <w:rsid w:val="00194D12"/>
    <w:rsid w:val="00194D59"/>
    <w:rsid w:val="0019582C"/>
    <w:rsid w:val="00195D52"/>
    <w:rsid w:val="00196091"/>
    <w:rsid w:val="001968C2"/>
    <w:rsid w:val="00196914"/>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D77"/>
    <w:rsid w:val="00213AFA"/>
    <w:rsid w:val="0021535F"/>
    <w:rsid w:val="00215C77"/>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50FA"/>
    <w:rsid w:val="00245159"/>
    <w:rsid w:val="002451B7"/>
    <w:rsid w:val="00245230"/>
    <w:rsid w:val="0024539C"/>
    <w:rsid w:val="002454FE"/>
    <w:rsid w:val="002455A0"/>
    <w:rsid w:val="002457E4"/>
    <w:rsid w:val="002460F0"/>
    <w:rsid w:val="00246ACF"/>
    <w:rsid w:val="00246B64"/>
    <w:rsid w:val="00246DB4"/>
    <w:rsid w:val="002471DD"/>
    <w:rsid w:val="0024784D"/>
    <w:rsid w:val="00247A8A"/>
    <w:rsid w:val="00247C79"/>
    <w:rsid w:val="002505AD"/>
    <w:rsid w:val="00250AC8"/>
    <w:rsid w:val="00250FC4"/>
    <w:rsid w:val="00251358"/>
    <w:rsid w:val="002517F7"/>
    <w:rsid w:val="00252479"/>
    <w:rsid w:val="0025311C"/>
    <w:rsid w:val="00253411"/>
    <w:rsid w:val="00253811"/>
    <w:rsid w:val="00253905"/>
    <w:rsid w:val="00253BB9"/>
    <w:rsid w:val="00253C98"/>
    <w:rsid w:val="00253F6A"/>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E70"/>
    <w:rsid w:val="00277079"/>
    <w:rsid w:val="0027721A"/>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DC8"/>
    <w:rsid w:val="002F381E"/>
    <w:rsid w:val="002F3D46"/>
    <w:rsid w:val="002F44AE"/>
    <w:rsid w:val="002F4536"/>
    <w:rsid w:val="002F4CBE"/>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DD1"/>
    <w:rsid w:val="00304EFE"/>
    <w:rsid w:val="0030520C"/>
    <w:rsid w:val="003055D5"/>
    <w:rsid w:val="003056C2"/>
    <w:rsid w:val="00305ADB"/>
    <w:rsid w:val="00305E40"/>
    <w:rsid w:val="00305F94"/>
    <w:rsid w:val="003063C1"/>
    <w:rsid w:val="00306BD7"/>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8"/>
    <w:rsid w:val="003409E9"/>
    <w:rsid w:val="00340AE7"/>
    <w:rsid w:val="00340DBE"/>
    <w:rsid w:val="00341676"/>
    <w:rsid w:val="00341A0D"/>
    <w:rsid w:val="00341C9A"/>
    <w:rsid w:val="00342B75"/>
    <w:rsid w:val="0034345F"/>
    <w:rsid w:val="00343C75"/>
    <w:rsid w:val="003443B2"/>
    <w:rsid w:val="00345066"/>
    <w:rsid w:val="0034591A"/>
    <w:rsid w:val="003459BC"/>
    <w:rsid w:val="00345B16"/>
    <w:rsid w:val="00345C08"/>
    <w:rsid w:val="00346321"/>
    <w:rsid w:val="0034686F"/>
    <w:rsid w:val="00346B17"/>
    <w:rsid w:val="00347196"/>
    <w:rsid w:val="0034726A"/>
    <w:rsid w:val="00347351"/>
    <w:rsid w:val="00347D30"/>
    <w:rsid w:val="0035032B"/>
    <w:rsid w:val="0035041E"/>
    <w:rsid w:val="0035188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9C2"/>
    <w:rsid w:val="00363C22"/>
    <w:rsid w:val="0036440C"/>
    <w:rsid w:val="00364A59"/>
    <w:rsid w:val="00364B76"/>
    <w:rsid w:val="00364D3B"/>
    <w:rsid w:val="00365E82"/>
    <w:rsid w:val="00366485"/>
    <w:rsid w:val="00367E89"/>
    <w:rsid w:val="0037027C"/>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649"/>
    <w:rsid w:val="003955B5"/>
    <w:rsid w:val="00395E9B"/>
    <w:rsid w:val="00395F1D"/>
    <w:rsid w:val="00395F47"/>
    <w:rsid w:val="00396048"/>
    <w:rsid w:val="003960B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1B67"/>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AAF"/>
    <w:rsid w:val="00414231"/>
    <w:rsid w:val="0041435D"/>
    <w:rsid w:val="0041492C"/>
    <w:rsid w:val="00414C58"/>
    <w:rsid w:val="0041535F"/>
    <w:rsid w:val="0041610E"/>
    <w:rsid w:val="0041654B"/>
    <w:rsid w:val="00416C3F"/>
    <w:rsid w:val="00416CC2"/>
    <w:rsid w:val="004170D2"/>
    <w:rsid w:val="004172FD"/>
    <w:rsid w:val="004177B2"/>
    <w:rsid w:val="0041782C"/>
    <w:rsid w:val="004214EE"/>
    <w:rsid w:val="00421583"/>
    <w:rsid w:val="00421AEC"/>
    <w:rsid w:val="00421BE8"/>
    <w:rsid w:val="00422062"/>
    <w:rsid w:val="00422385"/>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801"/>
    <w:rsid w:val="00440F58"/>
    <w:rsid w:val="00440FFE"/>
    <w:rsid w:val="004413EB"/>
    <w:rsid w:val="00441574"/>
    <w:rsid w:val="004415A7"/>
    <w:rsid w:val="004419F1"/>
    <w:rsid w:val="00441A70"/>
    <w:rsid w:val="004421AA"/>
    <w:rsid w:val="00442613"/>
    <w:rsid w:val="004429F4"/>
    <w:rsid w:val="00442B08"/>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DAC"/>
    <w:rsid w:val="00456EAC"/>
    <w:rsid w:val="00457326"/>
    <w:rsid w:val="00457948"/>
    <w:rsid w:val="00457B1A"/>
    <w:rsid w:val="00460A63"/>
    <w:rsid w:val="00460F71"/>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7186"/>
    <w:rsid w:val="00467456"/>
    <w:rsid w:val="0046756C"/>
    <w:rsid w:val="004677B0"/>
    <w:rsid w:val="004707D7"/>
    <w:rsid w:val="00470B4B"/>
    <w:rsid w:val="00470D1B"/>
    <w:rsid w:val="00470D24"/>
    <w:rsid w:val="00471725"/>
    <w:rsid w:val="004719FF"/>
    <w:rsid w:val="00471E56"/>
    <w:rsid w:val="0047257E"/>
    <w:rsid w:val="0047260D"/>
    <w:rsid w:val="0047303B"/>
    <w:rsid w:val="004733C5"/>
    <w:rsid w:val="00473B01"/>
    <w:rsid w:val="004742E7"/>
    <w:rsid w:val="00474800"/>
    <w:rsid w:val="00474833"/>
    <w:rsid w:val="00474D8D"/>
    <w:rsid w:val="0047526E"/>
    <w:rsid w:val="004753DB"/>
    <w:rsid w:val="004754FA"/>
    <w:rsid w:val="00475B24"/>
    <w:rsid w:val="00475C30"/>
    <w:rsid w:val="00475F77"/>
    <w:rsid w:val="004762F3"/>
    <w:rsid w:val="00476B9E"/>
    <w:rsid w:val="00476C91"/>
    <w:rsid w:val="00477601"/>
    <w:rsid w:val="00477BE6"/>
    <w:rsid w:val="00480048"/>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9F"/>
    <w:rsid w:val="004B0C8D"/>
    <w:rsid w:val="004B12A3"/>
    <w:rsid w:val="004B158E"/>
    <w:rsid w:val="004B185E"/>
    <w:rsid w:val="004B1D67"/>
    <w:rsid w:val="004B1E76"/>
    <w:rsid w:val="004B1F3A"/>
    <w:rsid w:val="004B20BD"/>
    <w:rsid w:val="004B2274"/>
    <w:rsid w:val="004B22BB"/>
    <w:rsid w:val="004B2AA0"/>
    <w:rsid w:val="004B3E06"/>
    <w:rsid w:val="004B4144"/>
    <w:rsid w:val="004B4613"/>
    <w:rsid w:val="004B4915"/>
    <w:rsid w:val="004B56D6"/>
    <w:rsid w:val="004B56DB"/>
    <w:rsid w:val="004B581C"/>
    <w:rsid w:val="004B5CD4"/>
    <w:rsid w:val="004B6A8F"/>
    <w:rsid w:val="004B6AEC"/>
    <w:rsid w:val="004B6E08"/>
    <w:rsid w:val="004B6F82"/>
    <w:rsid w:val="004B6FDC"/>
    <w:rsid w:val="004B7351"/>
    <w:rsid w:val="004B7434"/>
    <w:rsid w:val="004B753D"/>
    <w:rsid w:val="004B7FC4"/>
    <w:rsid w:val="004C02D7"/>
    <w:rsid w:val="004C0717"/>
    <w:rsid w:val="004C0A71"/>
    <w:rsid w:val="004C0F4C"/>
    <w:rsid w:val="004C1A59"/>
    <w:rsid w:val="004C1D05"/>
    <w:rsid w:val="004C1EB4"/>
    <w:rsid w:val="004C22D9"/>
    <w:rsid w:val="004C2468"/>
    <w:rsid w:val="004C26DF"/>
    <w:rsid w:val="004C3037"/>
    <w:rsid w:val="004C3772"/>
    <w:rsid w:val="004C43B5"/>
    <w:rsid w:val="004C46EE"/>
    <w:rsid w:val="004C4B09"/>
    <w:rsid w:val="004C4EFB"/>
    <w:rsid w:val="004C4F68"/>
    <w:rsid w:val="004C57BD"/>
    <w:rsid w:val="004C590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6E81"/>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6EC"/>
    <w:rsid w:val="004F0BC1"/>
    <w:rsid w:val="004F0D16"/>
    <w:rsid w:val="004F0F56"/>
    <w:rsid w:val="004F1A1D"/>
    <w:rsid w:val="004F1EC6"/>
    <w:rsid w:val="004F2726"/>
    <w:rsid w:val="004F3410"/>
    <w:rsid w:val="004F37A3"/>
    <w:rsid w:val="004F3B19"/>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2087"/>
    <w:rsid w:val="005126D1"/>
    <w:rsid w:val="00512A7C"/>
    <w:rsid w:val="00512E49"/>
    <w:rsid w:val="00512EE4"/>
    <w:rsid w:val="00513E1C"/>
    <w:rsid w:val="00513EBC"/>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DB4"/>
    <w:rsid w:val="00542237"/>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A5F"/>
    <w:rsid w:val="005C4E11"/>
    <w:rsid w:val="005C50AE"/>
    <w:rsid w:val="005C54AF"/>
    <w:rsid w:val="005C565D"/>
    <w:rsid w:val="005C56BA"/>
    <w:rsid w:val="005C588E"/>
    <w:rsid w:val="005C6DE1"/>
    <w:rsid w:val="005C718B"/>
    <w:rsid w:val="005C7B1C"/>
    <w:rsid w:val="005C7B32"/>
    <w:rsid w:val="005C7C1C"/>
    <w:rsid w:val="005C7FBF"/>
    <w:rsid w:val="005D04C6"/>
    <w:rsid w:val="005D06F8"/>
    <w:rsid w:val="005D08ED"/>
    <w:rsid w:val="005D0CE9"/>
    <w:rsid w:val="005D11CE"/>
    <w:rsid w:val="005D141C"/>
    <w:rsid w:val="005D2815"/>
    <w:rsid w:val="005D29CB"/>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6502"/>
    <w:rsid w:val="005E65B1"/>
    <w:rsid w:val="005E6C24"/>
    <w:rsid w:val="005E6D30"/>
    <w:rsid w:val="005E72DA"/>
    <w:rsid w:val="005E7361"/>
    <w:rsid w:val="005E7513"/>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52A2"/>
    <w:rsid w:val="006253DB"/>
    <w:rsid w:val="00625545"/>
    <w:rsid w:val="00625597"/>
    <w:rsid w:val="006255DE"/>
    <w:rsid w:val="006260B8"/>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ED1"/>
    <w:rsid w:val="00647290"/>
    <w:rsid w:val="0064787E"/>
    <w:rsid w:val="00647A20"/>
    <w:rsid w:val="0065091A"/>
    <w:rsid w:val="00650A6B"/>
    <w:rsid w:val="00650EC0"/>
    <w:rsid w:val="00650F24"/>
    <w:rsid w:val="00651907"/>
    <w:rsid w:val="00652B83"/>
    <w:rsid w:val="00652F17"/>
    <w:rsid w:val="006534AA"/>
    <w:rsid w:val="00653CF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AC6"/>
    <w:rsid w:val="006D5BA4"/>
    <w:rsid w:val="006D5C22"/>
    <w:rsid w:val="006D6547"/>
    <w:rsid w:val="006D6A3C"/>
    <w:rsid w:val="006D6E9E"/>
    <w:rsid w:val="006D7087"/>
    <w:rsid w:val="006D7331"/>
    <w:rsid w:val="006D7E88"/>
    <w:rsid w:val="006E0D53"/>
    <w:rsid w:val="006E11EE"/>
    <w:rsid w:val="006E1595"/>
    <w:rsid w:val="006E1853"/>
    <w:rsid w:val="006E19C1"/>
    <w:rsid w:val="006E1C3E"/>
    <w:rsid w:val="006E1CB8"/>
    <w:rsid w:val="006E1D8B"/>
    <w:rsid w:val="006E1F28"/>
    <w:rsid w:val="006E2459"/>
    <w:rsid w:val="006E2609"/>
    <w:rsid w:val="006E2CAC"/>
    <w:rsid w:val="006E4056"/>
    <w:rsid w:val="006E464E"/>
    <w:rsid w:val="006E4ADE"/>
    <w:rsid w:val="006E5401"/>
    <w:rsid w:val="006E5557"/>
    <w:rsid w:val="006E5FA5"/>
    <w:rsid w:val="006E62C6"/>
    <w:rsid w:val="006E63B1"/>
    <w:rsid w:val="006E647D"/>
    <w:rsid w:val="006E7A41"/>
    <w:rsid w:val="006E7C59"/>
    <w:rsid w:val="006F0C4E"/>
    <w:rsid w:val="006F1050"/>
    <w:rsid w:val="006F11D0"/>
    <w:rsid w:val="006F14AD"/>
    <w:rsid w:val="006F1A1C"/>
    <w:rsid w:val="006F1B37"/>
    <w:rsid w:val="006F289E"/>
    <w:rsid w:val="006F2ECB"/>
    <w:rsid w:val="006F2FA4"/>
    <w:rsid w:val="006F31B8"/>
    <w:rsid w:val="006F3680"/>
    <w:rsid w:val="006F372D"/>
    <w:rsid w:val="006F3934"/>
    <w:rsid w:val="006F3D9A"/>
    <w:rsid w:val="006F40C8"/>
    <w:rsid w:val="006F4AFE"/>
    <w:rsid w:val="006F4D02"/>
    <w:rsid w:val="006F4F8D"/>
    <w:rsid w:val="006F52AF"/>
    <w:rsid w:val="006F53EA"/>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D2"/>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2480"/>
    <w:rsid w:val="00732B42"/>
    <w:rsid w:val="00733315"/>
    <w:rsid w:val="007334B0"/>
    <w:rsid w:val="00733942"/>
    <w:rsid w:val="00734189"/>
    <w:rsid w:val="0073437C"/>
    <w:rsid w:val="00734F29"/>
    <w:rsid w:val="00735005"/>
    <w:rsid w:val="007351A3"/>
    <w:rsid w:val="00735494"/>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3264"/>
    <w:rsid w:val="007534E1"/>
    <w:rsid w:val="00753515"/>
    <w:rsid w:val="00753695"/>
    <w:rsid w:val="00753CD5"/>
    <w:rsid w:val="0075418F"/>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F22"/>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A51"/>
    <w:rsid w:val="00777B71"/>
    <w:rsid w:val="0078062F"/>
    <w:rsid w:val="00780B97"/>
    <w:rsid w:val="00780BE0"/>
    <w:rsid w:val="00780D1F"/>
    <w:rsid w:val="00780DA3"/>
    <w:rsid w:val="00781149"/>
    <w:rsid w:val="00781588"/>
    <w:rsid w:val="007815B4"/>
    <w:rsid w:val="00781B32"/>
    <w:rsid w:val="00781BAD"/>
    <w:rsid w:val="00781BDB"/>
    <w:rsid w:val="00782834"/>
    <w:rsid w:val="007831FC"/>
    <w:rsid w:val="00783601"/>
    <w:rsid w:val="00784487"/>
    <w:rsid w:val="00784AA4"/>
    <w:rsid w:val="00784ADE"/>
    <w:rsid w:val="00784E3D"/>
    <w:rsid w:val="00785074"/>
    <w:rsid w:val="0078510C"/>
    <w:rsid w:val="00785946"/>
    <w:rsid w:val="00786148"/>
    <w:rsid w:val="00786878"/>
    <w:rsid w:val="00787474"/>
    <w:rsid w:val="007877C5"/>
    <w:rsid w:val="00787BEA"/>
    <w:rsid w:val="00787D72"/>
    <w:rsid w:val="00787E38"/>
    <w:rsid w:val="007902B0"/>
    <w:rsid w:val="007909D0"/>
    <w:rsid w:val="00790AE2"/>
    <w:rsid w:val="00790F53"/>
    <w:rsid w:val="00791107"/>
    <w:rsid w:val="0079117E"/>
    <w:rsid w:val="00791984"/>
    <w:rsid w:val="00791E78"/>
    <w:rsid w:val="00792F77"/>
    <w:rsid w:val="0079393C"/>
    <w:rsid w:val="00793E54"/>
    <w:rsid w:val="00794245"/>
    <w:rsid w:val="00794742"/>
    <w:rsid w:val="00794946"/>
    <w:rsid w:val="00794B95"/>
    <w:rsid w:val="00794CF4"/>
    <w:rsid w:val="00795414"/>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631"/>
    <w:rsid w:val="007C4BCB"/>
    <w:rsid w:val="007C5055"/>
    <w:rsid w:val="007C51B9"/>
    <w:rsid w:val="007C5C4D"/>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5A8"/>
    <w:rsid w:val="007D4638"/>
    <w:rsid w:val="007D4802"/>
    <w:rsid w:val="007D4933"/>
    <w:rsid w:val="007D5871"/>
    <w:rsid w:val="007D5A5F"/>
    <w:rsid w:val="007D5AB5"/>
    <w:rsid w:val="007D5DE9"/>
    <w:rsid w:val="007D5E3B"/>
    <w:rsid w:val="007D65B8"/>
    <w:rsid w:val="007D6745"/>
    <w:rsid w:val="007D6E0C"/>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8BC"/>
    <w:rsid w:val="0081425A"/>
    <w:rsid w:val="00814A7E"/>
    <w:rsid w:val="00814C13"/>
    <w:rsid w:val="00814CBE"/>
    <w:rsid w:val="008152DD"/>
    <w:rsid w:val="008155AB"/>
    <w:rsid w:val="008156BC"/>
    <w:rsid w:val="0081589C"/>
    <w:rsid w:val="00815927"/>
    <w:rsid w:val="00815C51"/>
    <w:rsid w:val="00815C7D"/>
    <w:rsid w:val="0081647A"/>
    <w:rsid w:val="00816B28"/>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70B"/>
    <w:rsid w:val="0082677E"/>
    <w:rsid w:val="00826FEA"/>
    <w:rsid w:val="00827416"/>
    <w:rsid w:val="0082755E"/>
    <w:rsid w:val="008303FA"/>
    <w:rsid w:val="00830756"/>
    <w:rsid w:val="00830C28"/>
    <w:rsid w:val="00831FA1"/>
    <w:rsid w:val="0083202A"/>
    <w:rsid w:val="008329C1"/>
    <w:rsid w:val="00832F10"/>
    <w:rsid w:val="008332E1"/>
    <w:rsid w:val="00833F09"/>
    <w:rsid w:val="008340E3"/>
    <w:rsid w:val="008345D2"/>
    <w:rsid w:val="0083495B"/>
    <w:rsid w:val="00834B28"/>
    <w:rsid w:val="00835C1C"/>
    <w:rsid w:val="0083607B"/>
    <w:rsid w:val="008362EF"/>
    <w:rsid w:val="008364E1"/>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DA4"/>
    <w:rsid w:val="008C122D"/>
    <w:rsid w:val="008C12E9"/>
    <w:rsid w:val="008C17FF"/>
    <w:rsid w:val="008C1A30"/>
    <w:rsid w:val="008C1BBF"/>
    <w:rsid w:val="008C1BD5"/>
    <w:rsid w:val="008C243B"/>
    <w:rsid w:val="008C2C86"/>
    <w:rsid w:val="008C2CF4"/>
    <w:rsid w:val="008C3893"/>
    <w:rsid w:val="008C405C"/>
    <w:rsid w:val="008C40E4"/>
    <w:rsid w:val="008C420B"/>
    <w:rsid w:val="008C48D2"/>
    <w:rsid w:val="008C4E29"/>
    <w:rsid w:val="008C59F1"/>
    <w:rsid w:val="008C61FF"/>
    <w:rsid w:val="008C63A2"/>
    <w:rsid w:val="008C63A5"/>
    <w:rsid w:val="008C6519"/>
    <w:rsid w:val="008C68E7"/>
    <w:rsid w:val="008C6AE6"/>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8"/>
    <w:rsid w:val="008F0A60"/>
    <w:rsid w:val="008F0D0E"/>
    <w:rsid w:val="008F122D"/>
    <w:rsid w:val="008F1714"/>
    <w:rsid w:val="008F1F5F"/>
    <w:rsid w:val="008F27AE"/>
    <w:rsid w:val="008F288B"/>
    <w:rsid w:val="008F341B"/>
    <w:rsid w:val="008F3460"/>
    <w:rsid w:val="008F398C"/>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85D"/>
    <w:rsid w:val="00924DB4"/>
    <w:rsid w:val="00924FBF"/>
    <w:rsid w:val="00925C81"/>
    <w:rsid w:val="00925D6E"/>
    <w:rsid w:val="00926308"/>
    <w:rsid w:val="009266BA"/>
    <w:rsid w:val="00926A46"/>
    <w:rsid w:val="00926BC2"/>
    <w:rsid w:val="00927958"/>
    <w:rsid w:val="00927FF0"/>
    <w:rsid w:val="0093020D"/>
    <w:rsid w:val="00931037"/>
    <w:rsid w:val="00931049"/>
    <w:rsid w:val="00931AFB"/>
    <w:rsid w:val="00931EEF"/>
    <w:rsid w:val="0093227B"/>
    <w:rsid w:val="00932289"/>
    <w:rsid w:val="009325C0"/>
    <w:rsid w:val="00932A80"/>
    <w:rsid w:val="00932AD9"/>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60E7"/>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32"/>
    <w:rsid w:val="009552E3"/>
    <w:rsid w:val="0095596D"/>
    <w:rsid w:val="00955D23"/>
    <w:rsid w:val="00955E7F"/>
    <w:rsid w:val="0095606B"/>
    <w:rsid w:val="009563E8"/>
    <w:rsid w:val="0095654E"/>
    <w:rsid w:val="00956DA7"/>
    <w:rsid w:val="009571B1"/>
    <w:rsid w:val="009572A3"/>
    <w:rsid w:val="0095780A"/>
    <w:rsid w:val="0095790A"/>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2E0"/>
    <w:rsid w:val="00965D31"/>
    <w:rsid w:val="00965D87"/>
    <w:rsid w:val="00965EE8"/>
    <w:rsid w:val="00966058"/>
    <w:rsid w:val="009664C5"/>
    <w:rsid w:val="009669EC"/>
    <w:rsid w:val="00966DEA"/>
    <w:rsid w:val="009671AA"/>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A13"/>
    <w:rsid w:val="00987CFF"/>
    <w:rsid w:val="00991244"/>
    <w:rsid w:val="0099229A"/>
    <w:rsid w:val="009923A2"/>
    <w:rsid w:val="00992A45"/>
    <w:rsid w:val="00992D57"/>
    <w:rsid w:val="00992D92"/>
    <w:rsid w:val="009932B7"/>
    <w:rsid w:val="009933B7"/>
    <w:rsid w:val="00993580"/>
    <w:rsid w:val="00993F2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E5E"/>
    <w:rsid w:val="009C0F17"/>
    <w:rsid w:val="009C12C2"/>
    <w:rsid w:val="009C135E"/>
    <w:rsid w:val="009C154B"/>
    <w:rsid w:val="009C250C"/>
    <w:rsid w:val="009C2AB4"/>
    <w:rsid w:val="009C2E3B"/>
    <w:rsid w:val="009C2E5D"/>
    <w:rsid w:val="009C36DD"/>
    <w:rsid w:val="009C406F"/>
    <w:rsid w:val="009C4328"/>
    <w:rsid w:val="009C46E7"/>
    <w:rsid w:val="009C4A21"/>
    <w:rsid w:val="009C4AA5"/>
    <w:rsid w:val="009C5A9A"/>
    <w:rsid w:val="009C5BA2"/>
    <w:rsid w:val="009C5DD6"/>
    <w:rsid w:val="009C6372"/>
    <w:rsid w:val="009C63A1"/>
    <w:rsid w:val="009C6509"/>
    <w:rsid w:val="009C68E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E38"/>
    <w:rsid w:val="009E5061"/>
    <w:rsid w:val="009E579C"/>
    <w:rsid w:val="009E581B"/>
    <w:rsid w:val="009E58DE"/>
    <w:rsid w:val="009E59FF"/>
    <w:rsid w:val="009E5DAB"/>
    <w:rsid w:val="009E60B9"/>
    <w:rsid w:val="009E649B"/>
    <w:rsid w:val="009E6804"/>
    <w:rsid w:val="009E6825"/>
    <w:rsid w:val="009E6BBC"/>
    <w:rsid w:val="009F06CA"/>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B16"/>
    <w:rsid w:val="00A21DDD"/>
    <w:rsid w:val="00A21F21"/>
    <w:rsid w:val="00A2255D"/>
    <w:rsid w:val="00A228C1"/>
    <w:rsid w:val="00A22940"/>
    <w:rsid w:val="00A22D3B"/>
    <w:rsid w:val="00A22E23"/>
    <w:rsid w:val="00A2391D"/>
    <w:rsid w:val="00A239E5"/>
    <w:rsid w:val="00A23A27"/>
    <w:rsid w:val="00A23D35"/>
    <w:rsid w:val="00A23FF6"/>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516D"/>
    <w:rsid w:val="00A55BC5"/>
    <w:rsid w:val="00A5603E"/>
    <w:rsid w:val="00A560A9"/>
    <w:rsid w:val="00A561F0"/>
    <w:rsid w:val="00A56629"/>
    <w:rsid w:val="00A56679"/>
    <w:rsid w:val="00A56FA2"/>
    <w:rsid w:val="00A57425"/>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D6D"/>
    <w:rsid w:val="00A77BC1"/>
    <w:rsid w:val="00A77F18"/>
    <w:rsid w:val="00A77F69"/>
    <w:rsid w:val="00A80AB1"/>
    <w:rsid w:val="00A8268C"/>
    <w:rsid w:val="00A82B15"/>
    <w:rsid w:val="00A82E31"/>
    <w:rsid w:val="00A8301D"/>
    <w:rsid w:val="00A830F2"/>
    <w:rsid w:val="00A8396A"/>
    <w:rsid w:val="00A83ACD"/>
    <w:rsid w:val="00A84240"/>
    <w:rsid w:val="00A84342"/>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B0B"/>
    <w:rsid w:val="00AA0BC6"/>
    <w:rsid w:val="00AA0E26"/>
    <w:rsid w:val="00AA10AD"/>
    <w:rsid w:val="00AA1126"/>
    <w:rsid w:val="00AA1689"/>
    <w:rsid w:val="00AA1752"/>
    <w:rsid w:val="00AA19BF"/>
    <w:rsid w:val="00AA23AA"/>
    <w:rsid w:val="00AA2533"/>
    <w:rsid w:val="00AA2580"/>
    <w:rsid w:val="00AA27CC"/>
    <w:rsid w:val="00AA288B"/>
    <w:rsid w:val="00AA37C6"/>
    <w:rsid w:val="00AA3877"/>
    <w:rsid w:val="00AA41E0"/>
    <w:rsid w:val="00AA438E"/>
    <w:rsid w:val="00AA43FB"/>
    <w:rsid w:val="00AA463D"/>
    <w:rsid w:val="00AA46A9"/>
    <w:rsid w:val="00AA4DE8"/>
    <w:rsid w:val="00AA53B6"/>
    <w:rsid w:val="00AA53E6"/>
    <w:rsid w:val="00AA613F"/>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F36"/>
    <w:rsid w:val="00AB5F1C"/>
    <w:rsid w:val="00AB639E"/>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CFF"/>
    <w:rsid w:val="00AD72AD"/>
    <w:rsid w:val="00AD74A4"/>
    <w:rsid w:val="00AD7595"/>
    <w:rsid w:val="00AD765B"/>
    <w:rsid w:val="00AD7B4F"/>
    <w:rsid w:val="00AD7C9F"/>
    <w:rsid w:val="00AD7DE8"/>
    <w:rsid w:val="00AE0731"/>
    <w:rsid w:val="00AE0A54"/>
    <w:rsid w:val="00AE1198"/>
    <w:rsid w:val="00AE11C6"/>
    <w:rsid w:val="00AE120B"/>
    <w:rsid w:val="00AE1996"/>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67B5"/>
    <w:rsid w:val="00B3706E"/>
    <w:rsid w:val="00B37382"/>
    <w:rsid w:val="00B3742E"/>
    <w:rsid w:val="00B3767B"/>
    <w:rsid w:val="00B378C7"/>
    <w:rsid w:val="00B37992"/>
    <w:rsid w:val="00B37AD0"/>
    <w:rsid w:val="00B37D7F"/>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572"/>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24B3"/>
    <w:rsid w:val="00B7298F"/>
    <w:rsid w:val="00B72BDB"/>
    <w:rsid w:val="00B73010"/>
    <w:rsid w:val="00B73760"/>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145A"/>
    <w:rsid w:val="00BB16FE"/>
    <w:rsid w:val="00BB1720"/>
    <w:rsid w:val="00BB1A0E"/>
    <w:rsid w:val="00BB1BB9"/>
    <w:rsid w:val="00BB22F4"/>
    <w:rsid w:val="00BB237F"/>
    <w:rsid w:val="00BB258E"/>
    <w:rsid w:val="00BB311E"/>
    <w:rsid w:val="00BB33EC"/>
    <w:rsid w:val="00BB3426"/>
    <w:rsid w:val="00BB34AA"/>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95"/>
    <w:rsid w:val="00BC5E8C"/>
    <w:rsid w:val="00BC6A3A"/>
    <w:rsid w:val="00BC775F"/>
    <w:rsid w:val="00BC7973"/>
    <w:rsid w:val="00BC7ABA"/>
    <w:rsid w:val="00BC7D38"/>
    <w:rsid w:val="00BC7F4D"/>
    <w:rsid w:val="00BD0189"/>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D8D"/>
    <w:rsid w:val="00BE524A"/>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5D5"/>
    <w:rsid w:val="00C01955"/>
    <w:rsid w:val="00C01E7E"/>
    <w:rsid w:val="00C02260"/>
    <w:rsid w:val="00C02A18"/>
    <w:rsid w:val="00C0352A"/>
    <w:rsid w:val="00C03779"/>
    <w:rsid w:val="00C03943"/>
    <w:rsid w:val="00C04446"/>
    <w:rsid w:val="00C044CE"/>
    <w:rsid w:val="00C04BD0"/>
    <w:rsid w:val="00C04FDB"/>
    <w:rsid w:val="00C0512D"/>
    <w:rsid w:val="00C05619"/>
    <w:rsid w:val="00C05C00"/>
    <w:rsid w:val="00C06D83"/>
    <w:rsid w:val="00C06DEB"/>
    <w:rsid w:val="00C072F0"/>
    <w:rsid w:val="00C07584"/>
    <w:rsid w:val="00C076E5"/>
    <w:rsid w:val="00C07DF0"/>
    <w:rsid w:val="00C100D7"/>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D13"/>
    <w:rsid w:val="00C56D6F"/>
    <w:rsid w:val="00C56DCC"/>
    <w:rsid w:val="00C56FE4"/>
    <w:rsid w:val="00C57501"/>
    <w:rsid w:val="00C5790F"/>
    <w:rsid w:val="00C6041A"/>
    <w:rsid w:val="00C604CE"/>
    <w:rsid w:val="00C608C1"/>
    <w:rsid w:val="00C60A75"/>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E86"/>
    <w:rsid w:val="00C70445"/>
    <w:rsid w:val="00C70585"/>
    <w:rsid w:val="00C706E2"/>
    <w:rsid w:val="00C70AA3"/>
    <w:rsid w:val="00C70CA6"/>
    <w:rsid w:val="00C70E23"/>
    <w:rsid w:val="00C70F51"/>
    <w:rsid w:val="00C71316"/>
    <w:rsid w:val="00C7171E"/>
    <w:rsid w:val="00C7175A"/>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28A"/>
    <w:rsid w:val="00CB15DA"/>
    <w:rsid w:val="00CB1D96"/>
    <w:rsid w:val="00CB1E8B"/>
    <w:rsid w:val="00CB2740"/>
    <w:rsid w:val="00CB303C"/>
    <w:rsid w:val="00CB30AC"/>
    <w:rsid w:val="00CB3183"/>
    <w:rsid w:val="00CB3DE3"/>
    <w:rsid w:val="00CB40B4"/>
    <w:rsid w:val="00CB4186"/>
    <w:rsid w:val="00CB455C"/>
    <w:rsid w:val="00CB46EB"/>
    <w:rsid w:val="00CB4A9B"/>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50B6"/>
    <w:rsid w:val="00CC5B9D"/>
    <w:rsid w:val="00CC5BC1"/>
    <w:rsid w:val="00CC683D"/>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22A"/>
    <w:rsid w:val="00CE07AE"/>
    <w:rsid w:val="00CE0B9C"/>
    <w:rsid w:val="00CE1198"/>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73B0"/>
    <w:rsid w:val="00D07AD7"/>
    <w:rsid w:val="00D1047F"/>
    <w:rsid w:val="00D10654"/>
    <w:rsid w:val="00D1080D"/>
    <w:rsid w:val="00D108E8"/>
    <w:rsid w:val="00D10E3E"/>
    <w:rsid w:val="00D11211"/>
    <w:rsid w:val="00D1124C"/>
    <w:rsid w:val="00D11542"/>
    <w:rsid w:val="00D11F93"/>
    <w:rsid w:val="00D12229"/>
    <w:rsid w:val="00D129EB"/>
    <w:rsid w:val="00D12A8C"/>
    <w:rsid w:val="00D12C16"/>
    <w:rsid w:val="00D1325D"/>
    <w:rsid w:val="00D132A4"/>
    <w:rsid w:val="00D13516"/>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DBA"/>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D7D"/>
    <w:rsid w:val="00D521B2"/>
    <w:rsid w:val="00D52D55"/>
    <w:rsid w:val="00D52D86"/>
    <w:rsid w:val="00D53200"/>
    <w:rsid w:val="00D53754"/>
    <w:rsid w:val="00D53B52"/>
    <w:rsid w:val="00D53C0E"/>
    <w:rsid w:val="00D53F85"/>
    <w:rsid w:val="00D53FE4"/>
    <w:rsid w:val="00D54026"/>
    <w:rsid w:val="00D5481B"/>
    <w:rsid w:val="00D54B6A"/>
    <w:rsid w:val="00D554BB"/>
    <w:rsid w:val="00D5581B"/>
    <w:rsid w:val="00D55AA6"/>
    <w:rsid w:val="00D55D60"/>
    <w:rsid w:val="00D5615B"/>
    <w:rsid w:val="00D56562"/>
    <w:rsid w:val="00D56954"/>
    <w:rsid w:val="00D57393"/>
    <w:rsid w:val="00D57745"/>
    <w:rsid w:val="00D579C4"/>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D45"/>
    <w:rsid w:val="00D9492F"/>
    <w:rsid w:val="00D94CE8"/>
    <w:rsid w:val="00D95996"/>
    <w:rsid w:val="00D959B2"/>
    <w:rsid w:val="00D95BFE"/>
    <w:rsid w:val="00D96167"/>
    <w:rsid w:val="00D96238"/>
    <w:rsid w:val="00D96B6F"/>
    <w:rsid w:val="00D96C8C"/>
    <w:rsid w:val="00D96EB8"/>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734"/>
    <w:rsid w:val="00DD17BC"/>
    <w:rsid w:val="00DD188C"/>
    <w:rsid w:val="00DD18F5"/>
    <w:rsid w:val="00DD1C54"/>
    <w:rsid w:val="00DD1ED0"/>
    <w:rsid w:val="00DD2389"/>
    <w:rsid w:val="00DD294F"/>
    <w:rsid w:val="00DD2AA9"/>
    <w:rsid w:val="00DD2B60"/>
    <w:rsid w:val="00DD2B82"/>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F44"/>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791"/>
    <w:rsid w:val="00E2082D"/>
    <w:rsid w:val="00E20B7C"/>
    <w:rsid w:val="00E20F12"/>
    <w:rsid w:val="00E210E4"/>
    <w:rsid w:val="00E2160D"/>
    <w:rsid w:val="00E218EA"/>
    <w:rsid w:val="00E21F4A"/>
    <w:rsid w:val="00E22181"/>
    <w:rsid w:val="00E2227E"/>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60B3"/>
    <w:rsid w:val="00E26A5A"/>
    <w:rsid w:val="00E26F2B"/>
    <w:rsid w:val="00E2704B"/>
    <w:rsid w:val="00E27128"/>
    <w:rsid w:val="00E276CB"/>
    <w:rsid w:val="00E30899"/>
    <w:rsid w:val="00E30C63"/>
    <w:rsid w:val="00E3145E"/>
    <w:rsid w:val="00E3176D"/>
    <w:rsid w:val="00E31886"/>
    <w:rsid w:val="00E319E9"/>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DA4"/>
    <w:rsid w:val="00E45F7A"/>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5CF"/>
    <w:rsid w:val="00E73C7E"/>
    <w:rsid w:val="00E73F55"/>
    <w:rsid w:val="00E743D1"/>
    <w:rsid w:val="00E74562"/>
    <w:rsid w:val="00E745B0"/>
    <w:rsid w:val="00E74642"/>
    <w:rsid w:val="00E746FF"/>
    <w:rsid w:val="00E7486A"/>
    <w:rsid w:val="00E7584C"/>
    <w:rsid w:val="00E763DF"/>
    <w:rsid w:val="00E76407"/>
    <w:rsid w:val="00E76893"/>
    <w:rsid w:val="00E7699B"/>
    <w:rsid w:val="00E769B9"/>
    <w:rsid w:val="00E76A80"/>
    <w:rsid w:val="00E76D73"/>
    <w:rsid w:val="00E76E39"/>
    <w:rsid w:val="00E76FAB"/>
    <w:rsid w:val="00E76FC9"/>
    <w:rsid w:val="00E772AB"/>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232"/>
    <w:rsid w:val="00EA77EC"/>
    <w:rsid w:val="00EA7892"/>
    <w:rsid w:val="00EA7A5F"/>
    <w:rsid w:val="00EA7B82"/>
    <w:rsid w:val="00EA7FEF"/>
    <w:rsid w:val="00EB0074"/>
    <w:rsid w:val="00EB0210"/>
    <w:rsid w:val="00EB032F"/>
    <w:rsid w:val="00EB0381"/>
    <w:rsid w:val="00EB0AE3"/>
    <w:rsid w:val="00EB1442"/>
    <w:rsid w:val="00EB18D4"/>
    <w:rsid w:val="00EB25C1"/>
    <w:rsid w:val="00EB29EE"/>
    <w:rsid w:val="00EB2B6A"/>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428"/>
    <w:rsid w:val="00ED2734"/>
    <w:rsid w:val="00ED2871"/>
    <w:rsid w:val="00ED2AF5"/>
    <w:rsid w:val="00ED2B9C"/>
    <w:rsid w:val="00ED2F31"/>
    <w:rsid w:val="00ED305C"/>
    <w:rsid w:val="00ED36DE"/>
    <w:rsid w:val="00ED3914"/>
    <w:rsid w:val="00ED3B2A"/>
    <w:rsid w:val="00ED3E57"/>
    <w:rsid w:val="00ED4BF1"/>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C5F"/>
    <w:rsid w:val="00F13F75"/>
    <w:rsid w:val="00F1448D"/>
    <w:rsid w:val="00F1557E"/>
    <w:rsid w:val="00F15650"/>
    <w:rsid w:val="00F157AB"/>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3AA"/>
    <w:rsid w:val="00F22003"/>
    <w:rsid w:val="00F22142"/>
    <w:rsid w:val="00F226CC"/>
    <w:rsid w:val="00F2369D"/>
    <w:rsid w:val="00F23BE4"/>
    <w:rsid w:val="00F23C26"/>
    <w:rsid w:val="00F23E44"/>
    <w:rsid w:val="00F23F91"/>
    <w:rsid w:val="00F24027"/>
    <w:rsid w:val="00F24624"/>
    <w:rsid w:val="00F24815"/>
    <w:rsid w:val="00F2534F"/>
    <w:rsid w:val="00F258CA"/>
    <w:rsid w:val="00F25EB8"/>
    <w:rsid w:val="00F266F7"/>
    <w:rsid w:val="00F27130"/>
    <w:rsid w:val="00F27442"/>
    <w:rsid w:val="00F2785F"/>
    <w:rsid w:val="00F27C84"/>
    <w:rsid w:val="00F27C9F"/>
    <w:rsid w:val="00F305F4"/>
    <w:rsid w:val="00F30CA1"/>
    <w:rsid w:val="00F30CB4"/>
    <w:rsid w:val="00F30DFC"/>
    <w:rsid w:val="00F31755"/>
    <w:rsid w:val="00F31765"/>
    <w:rsid w:val="00F32239"/>
    <w:rsid w:val="00F32A26"/>
    <w:rsid w:val="00F32E40"/>
    <w:rsid w:val="00F3371E"/>
    <w:rsid w:val="00F3394D"/>
    <w:rsid w:val="00F33AB1"/>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6535"/>
    <w:rsid w:val="00F46A9F"/>
    <w:rsid w:val="00F47126"/>
    <w:rsid w:val="00F47399"/>
    <w:rsid w:val="00F47720"/>
    <w:rsid w:val="00F47917"/>
    <w:rsid w:val="00F47C80"/>
    <w:rsid w:val="00F47FE2"/>
    <w:rsid w:val="00F50324"/>
    <w:rsid w:val="00F50572"/>
    <w:rsid w:val="00F505AD"/>
    <w:rsid w:val="00F50644"/>
    <w:rsid w:val="00F507A9"/>
    <w:rsid w:val="00F50C72"/>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116"/>
    <w:rsid w:val="00F901C2"/>
    <w:rsid w:val="00F901F0"/>
    <w:rsid w:val="00F90580"/>
    <w:rsid w:val="00F906F3"/>
    <w:rsid w:val="00F908E6"/>
    <w:rsid w:val="00F9093F"/>
    <w:rsid w:val="00F90E3A"/>
    <w:rsid w:val="00F90FA2"/>
    <w:rsid w:val="00F912DD"/>
    <w:rsid w:val="00F9236A"/>
    <w:rsid w:val="00F92BA5"/>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105"/>
    <w:rsid w:val="00FA76C1"/>
    <w:rsid w:val="00FA7B92"/>
    <w:rsid w:val="00FA7E96"/>
    <w:rsid w:val="00FA7EBD"/>
    <w:rsid w:val="00FB03D3"/>
    <w:rsid w:val="00FB0528"/>
    <w:rsid w:val="00FB0992"/>
    <w:rsid w:val="00FB0FE2"/>
    <w:rsid w:val="00FB102D"/>
    <w:rsid w:val="00FB14DA"/>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F86"/>
    <w:rsid w:val="00FC3359"/>
    <w:rsid w:val="00FC3CC9"/>
    <w:rsid w:val="00FC4F93"/>
    <w:rsid w:val="00FC647D"/>
    <w:rsid w:val="00FC64CA"/>
    <w:rsid w:val="00FC655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50C"/>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9CF"/>
    <w:rsid w:val="00FF3DDB"/>
    <w:rsid w:val="00FF4010"/>
    <w:rsid w:val="00FF4049"/>
    <w:rsid w:val="00FF416E"/>
    <w:rsid w:val="00FF4398"/>
    <w:rsid w:val="00FF444B"/>
    <w:rsid w:val="00FF45BB"/>
    <w:rsid w:val="00FF4B8D"/>
    <w:rsid w:val="00FF55F7"/>
    <w:rsid w:val="00FF5921"/>
    <w:rsid w:val="00FF5DC4"/>
    <w:rsid w:val="00FF5E00"/>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E3CFCF"/>
  <w15:docId w15:val="{CA2B9255-A60F-4850-90BF-9F8E2AD20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semiHidden/>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A542F5"/>
    <w:pPr>
      <w:tabs>
        <w:tab w:val="left" w:pos="480"/>
        <w:tab w:val="right" w:pos="8635"/>
      </w:tabs>
      <w:spacing w:after="100"/>
    </w:pPr>
    <w:rPr>
      <w:noProof/>
    </w:rPr>
  </w:style>
  <w:style w:type="paragraph" w:styleId="Inhopg3">
    <w:name w:val="toc 3"/>
    <w:basedOn w:val="Standaard"/>
    <w:next w:val="Standaard"/>
    <w:autoRedefine/>
    <w:uiPriority w:val="39"/>
    <w:unhideWhenUsed/>
    <w:rsid w:val="00DB247D"/>
    <w:pPr>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docs.geostandaarden.nl/nen3610/def-st-basisgeometrie-20200930/" TargetMode="External"/><Relationship Id="rId26"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yperlink" Target="https://register.geostandaarden.nl/xmlschema/tpod/" TargetMode="External"/><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hyperlink" Target="https://gitlab.com/koop/STOP/standaard/-/issues" TargetMode="External"/><Relationship Id="rId17" Type="http://schemas.openxmlformats.org/officeDocument/2006/relationships/image" Target="media/image5.svg"/><Relationship Id="rId25" Type="http://schemas.openxmlformats.org/officeDocument/2006/relationships/image" Target="media/image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www.opengis.net/def/crs/EPSG/0/28992"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geonovum.nl/geo-standaarden/omgevingswet/meldingen" TargetMode="External"/><Relationship Id="rId24" Type="http://schemas.openxmlformats.org/officeDocument/2006/relationships/hyperlink" Target="https://koop.gitlab.io/STOP/standaard/1.0.3/imop-geo.html" TargetMode="External"/><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svg"/><Relationship Id="rId23" Type="http://schemas.openxmlformats.org/officeDocument/2006/relationships/hyperlink" Target="https://koop.gitlab.io/STOP/standaard/1.0.4/GIOConceptueel.html" TargetMode="External"/><Relationship Id="rId28" Type="http://schemas.openxmlformats.org/officeDocument/2006/relationships/hyperlink" Target="https://koop.gitlab.io/STOP/standaard/1.0.4/tekstmuteren.html" TargetMode="External"/><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register.geostandaarden.nl/gmlapplicatieschema/basisgeometrie/" TargetMode="External"/><Relationship Id="rId31"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s://koop.gitlab.io/STOP/standaard/bepalen_wijzigingen_renvooi.html" TargetMode="External"/><Relationship Id="rId30" Type="http://schemas.openxmlformats.org/officeDocument/2006/relationships/image" Target="media/image10.png"/><Relationship Id="rId35" Type="http://schemas.openxmlformats.org/officeDocument/2006/relationships/fontTable" Target="fontTable.xml"/><Relationship Id="rId8"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stelselcatalogus.omgevingswet.overheid.nl/waardelijstenpagin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wolbers\Desktop\Respec\overige%20bronnen\TPOD%20sjabloon.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2.xml><?xml version="1.0" encoding="utf-8"?>
<ds:datastoreItem xmlns:ds="http://schemas.openxmlformats.org/officeDocument/2006/customXml" ds:itemID="{456F56A1-5B5E-473F-884A-C070C949E2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4.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TPOD sjabloon.dotm</Template>
  <TotalTime>585</TotalTime>
  <Pages>50</Pages>
  <Words>14741</Words>
  <Characters>81078</Characters>
  <Application>Microsoft Office Word</Application>
  <DocSecurity>0</DocSecurity>
  <Lines>675</Lines>
  <Paragraphs>191</Paragraphs>
  <ScaleCrop>false</ScaleCrop>
  <HeadingPairs>
    <vt:vector size="2" baseType="variant">
      <vt:variant>
        <vt:lpstr>Titel</vt:lpstr>
      </vt:variant>
      <vt:variant>
        <vt:i4>1</vt:i4>
      </vt:variant>
    </vt:vector>
  </HeadingPairs>
  <TitlesOfParts>
    <vt:vector size="1" baseType="lpstr">
      <vt:lpstr>IMOW v2.0.1</vt:lpstr>
    </vt:vector>
  </TitlesOfParts>
  <Company>Geonovum</Company>
  <LinksUpToDate>false</LinksUpToDate>
  <CharactersWithSpaces>95628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v2.0.1</dc:title>
  <dc:subject/>
  <dc:creator>Richard de Graaf</dc:creator>
  <cp:keywords/>
  <cp:lastModifiedBy>Wilko Quak</cp:lastModifiedBy>
  <cp:revision>81</cp:revision>
  <cp:lastPrinted>2021-08-27T23:24:00Z</cp:lastPrinted>
  <dcterms:created xsi:type="dcterms:W3CDTF">2022-01-03T12:03:00Z</dcterms:created>
  <dcterms:modified xsi:type="dcterms:W3CDTF">2022-06-01T05:53:00Z</dcterms:modified>
</cp:coreProperties>
</file>