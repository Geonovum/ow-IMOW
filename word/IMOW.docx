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9E0B85" w:rsidRDefault="00101A24" w:rsidP="00022065">
      <w:pPr>
        <w:rPr>
          <w:lang w:val="en-US"/>
        </w:rPr>
      </w:pPr>
    </w:p>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7B3FD7BA" w:rsidR="00AD630D" w:rsidRPr="00A22B92" w:rsidRDefault="00AD630D" w:rsidP="00AD630D">
      <w:pPr>
        <w:pStyle w:val="Colofon"/>
      </w:pPr>
      <w:r w:rsidRPr="00A22B92">
        <w:t>Versie</w:t>
      </w:r>
      <w:r w:rsidRPr="00A22B92">
        <w:tab/>
      </w:r>
      <w:r w:rsidR="007C1875">
        <w:t>3.0.0</w:t>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proofErr w:type="spellStart"/>
      <w:r w:rsidR="003A2FF4">
        <w:t>STandaard</w:t>
      </w:r>
      <w:proofErr w:type="spellEnd"/>
      <w:r w:rsidR="003A2FF4">
        <w:t xml:space="preserve"> Officiële Publicaties met </w:t>
      </w:r>
      <w:proofErr w:type="spellStart"/>
      <w:r w:rsidR="003A2FF4">
        <w:t>ToepassingsProfielen</w:t>
      </w:r>
      <w:proofErr w:type="spellEnd"/>
      <w:r w:rsidR="003A2FF4">
        <w:t xml:space="preserve"> voor </w:t>
      </w:r>
      <w:proofErr w:type="spellStart"/>
      <w:r w:rsidR="003A2FF4">
        <w:t>OmgevingsDocumenten</w:t>
      </w:r>
      <w:proofErr w:type="spellEnd"/>
      <w:r w:rsidR="003A2FF4">
        <w:t xml:space="preserve">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30BFE6DA" w:rsidR="00AD630D" w:rsidRPr="00A22B92" w:rsidRDefault="00AD630D" w:rsidP="00AD630D">
      <w:pPr>
        <w:pStyle w:val="Colofon"/>
      </w:pPr>
      <w:r w:rsidRPr="00A22B92">
        <w:t>Contactpersoon</w:t>
      </w:r>
      <w:r w:rsidR="00380E7A" w:rsidRPr="00A22B92">
        <w:tab/>
      </w:r>
      <w:r w:rsidR="00CB429A">
        <w:t>TPOD-team</w:t>
      </w:r>
    </w:p>
    <w:p w14:paraId="3A61C0CF" w14:textId="77777777" w:rsidR="00AD630D" w:rsidRPr="00A22B92" w:rsidRDefault="00AD630D" w:rsidP="00AD630D">
      <w:pPr>
        <w:pStyle w:val="Colofon"/>
      </w:pPr>
    </w:p>
    <w:p w14:paraId="532E90F3" w14:textId="357F4CBD" w:rsidR="00AD630D" w:rsidRPr="00A22B92" w:rsidRDefault="00AD630D" w:rsidP="00AD630D">
      <w:pPr>
        <w:pStyle w:val="Colofon"/>
      </w:pPr>
      <w:r w:rsidRPr="00A22B92">
        <w:t>Auteur(s)</w:t>
      </w:r>
      <w:r w:rsidR="00380E7A" w:rsidRPr="00A22B92">
        <w:tab/>
      </w:r>
      <w:r w:rsidR="00CB429A">
        <w:t>TPOD-team</w:t>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0DB94A55" w14:textId="330C8D93" w:rsidR="0089329D" w:rsidRDefault="006430F9" w:rsidP="0089329D">
      <w:pPr>
        <w:pStyle w:val="Inhopg1"/>
        <w:rPr>
          <w:rFonts w:eastAsiaTheme="minorEastAsia"/>
          <w:kern w:val="2"/>
          <w:lang w:eastAsia="nl-NL"/>
          <w14:ligatures w14:val="standardContextual"/>
        </w:rPr>
      </w:pPr>
      <w:r>
        <w:rPr>
          <w:rFonts w:ascii="Arial" w:hAnsi="Arial"/>
          <w:sz w:val="20"/>
        </w:rPr>
        <w:fldChar w:fldCharType="begin"/>
      </w:r>
      <w:r>
        <w:instrText xml:space="preserve"> TOC \o "2-3" \t "Kop 1;1" </w:instrText>
      </w:r>
      <w:r>
        <w:rPr>
          <w:rFonts w:ascii="Arial" w:hAnsi="Arial"/>
          <w:sz w:val="20"/>
        </w:rPr>
        <w:fldChar w:fldCharType="separate"/>
      </w:r>
      <w:r w:rsidR="0089329D">
        <w:t>1</w:t>
      </w:r>
      <w:r w:rsidR="0089329D">
        <w:rPr>
          <w:rFonts w:eastAsiaTheme="minorEastAsia"/>
          <w:kern w:val="2"/>
          <w:lang w:eastAsia="nl-NL"/>
          <w14:ligatures w14:val="standardContextual"/>
        </w:rPr>
        <w:tab/>
      </w:r>
      <w:r w:rsidR="0089329D">
        <w:t>Inleiding</w:t>
      </w:r>
      <w:r w:rsidR="0089329D">
        <w:tab/>
      </w:r>
      <w:r w:rsidR="0089329D">
        <w:fldChar w:fldCharType="begin"/>
      </w:r>
      <w:r w:rsidR="0089329D">
        <w:instrText xml:space="preserve"> PAGEREF _Toc152061406 \h </w:instrText>
      </w:r>
      <w:r w:rsidR="0089329D">
        <w:fldChar w:fldCharType="separate"/>
      </w:r>
      <w:r w:rsidR="0089329D">
        <w:t>8</w:t>
      </w:r>
      <w:r w:rsidR="0089329D">
        <w:fldChar w:fldCharType="end"/>
      </w:r>
    </w:p>
    <w:p w14:paraId="18654E76" w14:textId="36A64ABB" w:rsidR="0089329D" w:rsidRDefault="0089329D">
      <w:pPr>
        <w:pStyle w:val="Inhopg2"/>
        <w:rPr>
          <w:rFonts w:eastAsiaTheme="minorEastAsia"/>
          <w:noProof/>
          <w:kern w:val="2"/>
          <w:lang w:eastAsia="nl-NL"/>
          <w14:ligatures w14:val="standardContextual"/>
        </w:rPr>
      </w:pPr>
      <w:r>
        <w:rPr>
          <w:noProof/>
        </w:rPr>
        <w:t>1.1</w:t>
      </w:r>
      <w:r>
        <w:rPr>
          <w:rFonts w:eastAsiaTheme="minorEastAsia"/>
          <w:noProof/>
          <w:kern w:val="2"/>
          <w:lang w:eastAsia="nl-NL"/>
          <w14:ligatures w14:val="standardContextual"/>
        </w:rPr>
        <w:tab/>
      </w:r>
      <w:r>
        <w:rPr>
          <w:noProof/>
        </w:rPr>
        <w:t>Context standaard</w:t>
      </w:r>
      <w:r>
        <w:rPr>
          <w:noProof/>
        </w:rPr>
        <w:tab/>
      </w:r>
      <w:r>
        <w:rPr>
          <w:noProof/>
        </w:rPr>
        <w:fldChar w:fldCharType="begin"/>
      </w:r>
      <w:r>
        <w:rPr>
          <w:noProof/>
        </w:rPr>
        <w:instrText xml:space="preserve"> PAGEREF _Toc152061407 \h </w:instrText>
      </w:r>
      <w:r>
        <w:rPr>
          <w:noProof/>
        </w:rPr>
      </w:r>
      <w:r>
        <w:rPr>
          <w:noProof/>
        </w:rPr>
        <w:fldChar w:fldCharType="separate"/>
      </w:r>
      <w:r>
        <w:rPr>
          <w:noProof/>
        </w:rPr>
        <w:t>8</w:t>
      </w:r>
      <w:r>
        <w:rPr>
          <w:noProof/>
        </w:rPr>
        <w:fldChar w:fldCharType="end"/>
      </w:r>
    </w:p>
    <w:p w14:paraId="017FC576" w14:textId="382CEC37" w:rsidR="0089329D" w:rsidRDefault="0089329D">
      <w:pPr>
        <w:pStyle w:val="Inhopg2"/>
        <w:rPr>
          <w:rFonts w:eastAsiaTheme="minorEastAsia"/>
          <w:noProof/>
          <w:kern w:val="2"/>
          <w:lang w:eastAsia="nl-NL"/>
          <w14:ligatures w14:val="standardContextual"/>
        </w:rPr>
      </w:pPr>
      <w:r>
        <w:rPr>
          <w:noProof/>
        </w:rPr>
        <w:t>1.2</w:t>
      </w:r>
      <w:r>
        <w:rPr>
          <w:rFonts w:eastAsiaTheme="minorEastAsia"/>
          <w:noProof/>
          <w:kern w:val="2"/>
          <w:lang w:eastAsia="nl-NL"/>
          <w14:ligatures w14:val="standardContextual"/>
        </w:rPr>
        <w:tab/>
      </w:r>
      <w:r>
        <w:rPr>
          <w:noProof/>
        </w:rPr>
        <w:t>Documentatie</w:t>
      </w:r>
      <w:r>
        <w:rPr>
          <w:noProof/>
        </w:rPr>
        <w:tab/>
      </w:r>
      <w:r>
        <w:rPr>
          <w:noProof/>
        </w:rPr>
        <w:fldChar w:fldCharType="begin"/>
      </w:r>
      <w:r>
        <w:rPr>
          <w:noProof/>
        </w:rPr>
        <w:instrText xml:space="preserve"> PAGEREF _Toc152061408 \h </w:instrText>
      </w:r>
      <w:r>
        <w:rPr>
          <w:noProof/>
        </w:rPr>
      </w:r>
      <w:r>
        <w:rPr>
          <w:noProof/>
        </w:rPr>
        <w:fldChar w:fldCharType="separate"/>
      </w:r>
      <w:r>
        <w:rPr>
          <w:noProof/>
        </w:rPr>
        <w:t>9</w:t>
      </w:r>
      <w:r>
        <w:rPr>
          <w:noProof/>
        </w:rPr>
        <w:fldChar w:fldCharType="end"/>
      </w:r>
    </w:p>
    <w:p w14:paraId="1DC6E303" w14:textId="120C6228" w:rsidR="0089329D" w:rsidRDefault="0089329D">
      <w:pPr>
        <w:pStyle w:val="Inhopg2"/>
        <w:rPr>
          <w:rFonts w:eastAsiaTheme="minorEastAsia"/>
          <w:noProof/>
          <w:kern w:val="2"/>
          <w:lang w:eastAsia="nl-NL"/>
          <w14:ligatures w14:val="standardContextual"/>
        </w:rPr>
      </w:pPr>
      <w:r>
        <w:rPr>
          <w:noProof/>
        </w:rPr>
        <w:t>1.3</w:t>
      </w:r>
      <w:r>
        <w:rPr>
          <w:rFonts w:eastAsiaTheme="minorEastAsia"/>
          <w:noProof/>
          <w:kern w:val="2"/>
          <w:lang w:eastAsia="nl-NL"/>
          <w14:ligatures w14:val="standardContextual"/>
        </w:rPr>
        <w:tab/>
      </w:r>
      <w:r>
        <w:rPr>
          <w:noProof/>
        </w:rPr>
        <w:t>Leeswijzer</w:t>
      </w:r>
      <w:r>
        <w:rPr>
          <w:noProof/>
        </w:rPr>
        <w:tab/>
      </w:r>
      <w:r>
        <w:rPr>
          <w:noProof/>
        </w:rPr>
        <w:fldChar w:fldCharType="begin"/>
      </w:r>
      <w:r>
        <w:rPr>
          <w:noProof/>
        </w:rPr>
        <w:instrText xml:space="preserve"> PAGEREF _Toc152061409 \h </w:instrText>
      </w:r>
      <w:r>
        <w:rPr>
          <w:noProof/>
        </w:rPr>
      </w:r>
      <w:r>
        <w:rPr>
          <w:noProof/>
        </w:rPr>
        <w:fldChar w:fldCharType="separate"/>
      </w:r>
      <w:r>
        <w:rPr>
          <w:noProof/>
        </w:rPr>
        <w:t>10</w:t>
      </w:r>
      <w:r>
        <w:rPr>
          <w:noProof/>
        </w:rPr>
        <w:fldChar w:fldCharType="end"/>
      </w:r>
    </w:p>
    <w:p w14:paraId="71FFA4D5" w14:textId="02C45872" w:rsidR="0089329D" w:rsidRDefault="0089329D" w:rsidP="0089329D">
      <w:pPr>
        <w:pStyle w:val="Inhopg1"/>
        <w:rPr>
          <w:rFonts w:eastAsiaTheme="minorEastAsia"/>
          <w:kern w:val="2"/>
          <w:lang w:eastAsia="nl-NL"/>
          <w14:ligatures w14:val="standardContextual"/>
        </w:rPr>
      </w:pPr>
      <w:r>
        <w:t>2</w:t>
      </w:r>
      <w:r>
        <w:rPr>
          <w:rFonts w:eastAsiaTheme="minorEastAsia"/>
          <w:kern w:val="2"/>
          <w:lang w:eastAsia="nl-NL"/>
          <w14:ligatures w14:val="standardContextual"/>
        </w:rPr>
        <w:tab/>
      </w:r>
      <w:r>
        <w:t>Informatiemodel Omgevingswet</w:t>
      </w:r>
      <w:r>
        <w:tab/>
      </w:r>
      <w:r>
        <w:fldChar w:fldCharType="begin"/>
      </w:r>
      <w:r>
        <w:instrText xml:space="preserve"> PAGEREF _Toc152061410 \h </w:instrText>
      </w:r>
      <w:r>
        <w:fldChar w:fldCharType="separate"/>
      </w:r>
      <w:r>
        <w:t>11</w:t>
      </w:r>
      <w:r>
        <w:fldChar w:fldCharType="end"/>
      </w:r>
    </w:p>
    <w:p w14:paraId="7763744D" w14:textId="0DA094C6" w:rsidR="0089329D" w:rsidRDefault="0089329D">
      <w:pPr>
        <w:pStyle w:val="Inhopg2"/>
        <w:rPr>
          <w:rFonts w:eastAsiaTheme="minorEastAsia"/>
          <w:noProof/>
          <w:kern w:val="2"/>
          <w:lang w:eastAsia="nl-NL"/>
          <w14:ligatures w14:val="standardContextual"/>
        </w:rPr>
      </w:pPr>
      <w:r>
        <w:rPr>
          <w:noProof/>
        </w:rPr>
        <w:t>2.1</w:t>
      </w:r>
      <w:r>
        <w:rPr>
          <w:rFonts w:eastAsiaTheme="minorEastAsia"/>
          <w:noProof/>
          <w:kern w:val="2"/>
          <w:lang w:eastAsia="nl-NL"/>
          <w14:ligatures w14:val="standardContextual"/>
        </w:rPr>
        <w:tab/>
      </w:r>
      <w:r>
        <w:rPr>
          <w:noProof/>
        </w:rPr>
        <w:t>Context IMOW</w:t>
      </w:r>
      <w:r>
        <w:rPr>
          <w:noProof/>
        </w:rPr>
        <w:tab/>
      </w:r>
      <w:r>
        <w:rPr>
          <w:noProof/>
        </w:rPr>
        <w:fldChar w:fldCharType="begin"/>
      </w:r>
      <w:r>
        <w:rPr>
          <w:noProof/>
        </w:rPr>
        <w:instrText xml:space="preserve"> PAGEREF _Toc152061411 \h </w:instrText>
      </w:r>
      <w:r>
        <w:rPr>
          <w:noProof/>
        </w:rPr>
      </w:r>
      <w:r>
        <w:rPr>
          <w:noProof/>
        </w:rPr>
        <w:fldChar w:fldCharType="separate"/>
      </w:r>
      <w:r>
        <w:rPr>
          <w:noProof/>
        </w:rPr>
        <w:t>11</w:t>
      </w:r>
      <w:r>
        <w:rPr>
          <w:noProof/>
        </w:rPr>
        <w:fldChar w:fldCharType="end"/>
      </w:r>
    </w:p>
    <w:p w14:paraId="3D71AC61" w14:textId="15FDC918" w:rsidR="0089329D" w:rsidRDefault="0089329D">
      <w:pPr>
        <w:pStyle w:val="Inhopg2"/>
        <w:rPr>
          <w:rFonts w:eastAsiaTheme="minorEastAsia"/>
          <w:noProof/>
          <w:kern w:val="2"/>
          <w:lang w:eastAsia="nl-NL"/>
          <w14:ligatures w14:val="standardContextual"/>
        </w:rPr>
      </w:pPr>
      <w:r>
        <w:rPr>
          <w:noProof/>
        </w:rPr>
        <w:t>2.2</w:t>
      </w:r>
      <w:r>
        <w:rPr>
          <w:rFonts w:eastAsiaTheme="minorEastAsia"/>
          <w:noProof/>
          <w:kern w:val="2"/>
          <w:lang w:eastAsia="nl-NL"/>
          <w14:ligatures w14:val="standardContextual"/>
        </w:rPr>
        <w:tab/>
      </w:r>
      <w:r>
        <w:rPr>
          <w:noProof/>
        </w:rPr>
        <w:t>Vrijetekststructuur</w:t>
      </w:r>
      <w:r>
        <w:rPr>
          <w:noProof/>
        </w:rPr>
        <w:tab/>
      </w:r>
      <w:r>
        <w:rPr>
          <w:noProof/>
        </w:rPr>
        <w:fldChar w:fldCharType="begin"/>
      </w:r>
      <w:r>
        <w:rPr>
          <w:noProof/>
        </w:rPr>
        <w:instrText xml:space="preserve"> PAGEREF _Toc152061412 \h </w:instrText>
      </w:r>
      <w:r>
        <w:rPr>
          <w:noProof/>
        </w:rPr>
      </w:r>
      <w:r>
        <w:rPr>
          <w:noProof/>
        </w:rPr>
        <w:fldChar w:fldCharType="separate"/>
      </w:r>
      <w:r>
        <w:rPr>
          <w:noProof/>
        </w:rPr>
        <w:t>12</w:t>
      </w:r>
      <w:r>
        <w:rPr>
          <w:noProof/>
        </w:rPr>
        <w:fldChar w:fldCharType="end"/>
      </w:r>
    </w:p>
    <w:p w14:paraId="4CEEC933" w14:textId="232491CE" w:rsidR="0089329D" w:rsidRDefault="0089329D">
      <w:pPr>
        <w:pStyle w:val="Inhopg2"/>
        <w:rPr>
          <w:rFonts w:eastAsiaTheme="minorEastAsia"/>
          <w:noProof/>
          <w:kern w:val="2"/>
          <w:lang w:eastAsia="nl-NL"/>
          <w14:ligatures w14:val="standardContextual"/>
        </w:rPr>
      </w:pPr>
      <w:r>
        <w:rPr>
          <w:noProof/>
        </w:rPr>
        <w:t>2.3</w:t>
      </w:r>
      <w:r>
        <w:rPr>
          <w:rFonts w:eastAsiaTheme="minorEastAsia"/>
          <w:noProof/>
          <w:kern w:val="2"/>
          <w:lang w:eastAsia="nl-NL"/>
          <w14:ligatures w14:val="standardContextual"/>
        </w:rPr>
        <w:tab/>
      </w:r>
      <w:r>
        <w:rPr>
          <w:noProof/>
        </w:rPr>
        <w:t>Artikelstructuur</w:t>
      </w:r>
      <w:r>
        <w:rPr>
          <w:noProof/>
        </w:rPr>
        <w:tab/>
      </w:r>
      <w:r>
        <w:rPr>
          <w:noProof/>
        </w:rPr>
        <w:fldChar w:fldCharType="begin"/>
      </w:r>
      <w:r>
        <w:rPr>
          <w:noProof/>
        </w:rPr>
        <w:instrText xml:space="preserve"> PAGEREF _Toc152061413 \h </w:instrText>
      </w:r>
      <w:r>
        <w:rPr>
          <w:noProof/>
        </w:rPr>
      </w:r>
      <w:r>
        <w:rPr>
          <w:noProof/>
        </w:rPr>
        <w:fldChar w:fldCharType="separate"/>
      </w:r>
      <w:r>
        <w:rPr>
          <w:noProof/>
        </w:rPr>
        <w:t>13</w:t>
      </w:r>
      <w:r>
        <w:rPr>
          <w:noProof/>
        </w:rPr>
        <w:fldChar w:fldCharType="end"/>
      </w:r>
    </w:p>
    <w:p w14:paraId="7FA979B2" w14:textId="7AC10CD1" w:rsidR="0089329D" w:rsidRDefault="0089329D">
      <w:pPr>
        <w:pStyle w:val="Inhopg2"/>
        <w:rPr>
          <w:rFonts w:eastAsiaTheme="minorEastAsia"/>
          <w:noProof/>
          <w:kern w:val="2"/>
          <w:lang w:eastAsia="nl-NL"/>
          <w14:ligatures w14:val="standardContextual"/>
        </w:rPr>
      </w:pPr>
      <w:r>
        <w:rPr>
          <w:noProof/>
        </w:rPr>
        <w:t>2.4</w:t>
      </w:r>
      <w:r>
        <w:rPr>
          <w:rFonts w:eastAsiaTheme="minorEastAsia"/>
          <w:noProof/>
          <w:kern w:val="2"/>
          <w:lang w:eastAsia="nl-NL"/>
          <w14:ligatures w14:val="standardContextual"/>
        </w:rPr>
        <w:tab/>
      </w:r>
      <w:r>
        <w:rPr>
          <w:noProof/>
        </w:rPr>
        <w:t>Details IMOW</w:t>
      </w:r>
      <w:r>
        <w:rPr>
          <w:noProof/>
        </w:rPr>
        <w:tab/>
      </w:r>
      <w:r>
        <w:rPr>
          <w:noProof/>
        </w:rPr>
        <w:fldChar w:fldCharType="begin"/>
      </w:r>
      <w:r>
        <w:rPr>
          <w:noProof/>
        </w:rPr>
        <w:instrText xml:space="preserve"> PAGEREF _Toc152061414 \h </w:instrText>
      </w:r>
      <w:r>
        <w:rPr>
          <w:noProof/>
        </w:rPr>
      </w:r>
      <w:r>
        <w:rPr>
          <w:noProof/>
        </w:rPr>
        <w:fldChar w:fldCharType="separate"/>
      </w:r>
      <w:r>
        <w:rPr>
          <w:noProof/>
        </w:rPr>
        <w:t>14</w:t>
      </w:r>
      <w:r>
        <w:rPr>
          <w:noProof/>
        </w:rPr>
        <w:fldChar w:fldCharType="end"/>
      </w:r>
    </w:p>
    <w:p w14:paraId="23AEAF81" w14:textId="4FCB975B" w:rsidR="0089329D" w:rsidRDefault="0089329D" w:rsidP="0089329D">
      <w:pPr>
        <w:pStyle w:val="Inhopg3"/>
        <w:rPr>
          <w:rFonts w:eastAsiaTheme="minorEastAsia"/>
          <w:noProof/>
          <w:kern w:val="2"/>
          <w:lang w:eastAsia="nl-NL"/>
          <w14:ligatures w14:val="standardContextual"/>
        </w:rPr>
      </w:pPr>
      <w:r>
        <w:rPr>
          <w:noProof/>
        </w:rPr>
        <w:t>2.4.1</w:t>
      </w:r>
      <w:r>
        <w:rPr>
          <w:rFonts w:eastAsiaTheme="minorEastAsia"/>
          <w:noProof/>
          <w:kern w:val="2"/>
          <w:lang w:eastAsia="nl-NL"/>
          <w14:ligatures w14:val="standardContextual"/>
        </w:rPr>
        <w:tab/>
      </w:r>
      <w:r>
        <w:rPr>
          <w:noProof/>
        </w:rPr>
        <w:t>OW-object</w:t>
      </w:r>
      <w:r>
        <w:rPr>
          <w:noProof/>
        </w:rPr>
        <w:tab/>
      </w:r>
      <w:r>
        <w:rPr>
          <w:noProof/>
        </w:rPr>
        <w:fldChar w:fldCharType="begin"/>
      </w:r>
      <w:r>
        <w:rPr>
          <w:noProof/>
        </w:rPr>
        <w:instrText xml:space="preserve"> PAGEREF _Toc152061415 \h </w:instrText>
      </w:r>
      <w:r>
        <w:rPr>
          <w:noProof/>
        </w:rPr>
      </w:r>
      <w:r>
        <w:rPr>
          <w:noProof/>
        </w:rPr>
        <w:fldChar w:fldCharType="separate"/>
      </w:r>
      <w:r>
        <w:rPr>
          <w:noProof/>
        </w:rPr>
        <w:t>14</w:t>
      </w:r>
      <w:r>
        <w:rPr>
          <w:noProof/>
        </w:rPr>
        <w:fldChar w:fldCharType="end"/>
      </w:r>
    </w:p>
    <w:p w14:paraId="7F8FBBDB" w14:textId="383B9D4E" w:rsidR="0089329D" w:rsidRDefault="0089329D" w:rsidP="0089329D">
      <w:pPr>
        <w:pStyle w:val="Inhopg3"/>
        <w:rPr>
          <w:rFonts w:eastAsiaTheme="minorEastAsia"/>
          <w:noProof/>
          <w:kern w:val="2"/>
          <w:lang w:eastAsia="nl-NL"/>
          <w14:ligatures w14:val="standardContextual"/>
        </w:rPr>
      </w:pPr>
      <w:r>
        <w:rPr>
          <w:noProof/>
        </w:rPr>
        <w:t>2.4.2</w:t>
      </w:r>
      <w:r>
        <w:rPr>
          <w:rFonts w:eastAsiaTheme="minorEastAsia"/>
          <w:noProof/>
          <w:kern w:val="2"/>
          <w:lang w:eastAsia="nl-NL"/>
          <w14:ligatures w14:val="standardContextual"/>
        </w:rPr>
        <w:tab/>
      </w:r>
      <w:r>
        <w:rPr>
          <w:noProof/>
        </w:rPr>
        <w:t>OP-object</w:t>
      </w:r>
      <w:r>
        <w:rPr>
          <w:noProof/>
        </w:rPr>
        <w:tab/>
      </w:r>
      <w:r>
        <w:rPr>
          <w:noProof/>
        </w:rPr>
        <w:fldChar w:fldCharType="begin"/>
      </w:r>
      <w:r>
        <w:rPr>
          <w:noProof/>
        </w:rPr>
        <w:instrText xml:space="preserve"> PAGEREF _Toc152061416 \h </w:instrText>
      </w:r>
      <w:r>
        <w:rPr>
          <w:noProof/>
        </w:rPr>
      </w:r>
      <w:r>
        <w:rPr>
          <w:noProof/>
        </w:rPr>
        <w:fldChar w:fldCharType="separate"/>
      </w:r>
      <w:r>
        <w:rPr>
          <w:noProof/>
        </w:rPr>
        <w:t>14</w:t>
      </w:r>
      <w:r>
        <w:rPr>
          <w:noProof/>
        </w:rPr>
        <w:fldChar w:fldCharType="end"/>
      </w:r>
    </w:p>
    <w:p w14:paraId="4826B226" w14:textId="0345588A" w:rsidR="0089329D" w:rsidRDefault="0089329D" w:rsidP="0089329D">
      <w:pPr>
        <w:pStyle w:val="Inhopg3"/>
        <w:rPr>
          <w:rFonts w:eastAsiaTheme="minorEastAsia"/>
          <w:noProof/>
          <w:kern w:val="2"/>
          <w:lang w:eastAsia="nl-NL"/>
          <w14:ligatures w14:val="standardContextual"/>
        </w:rPr>
      </w:pPr>
      <w:r>
        <w:rPr>
          <w:noProof/>
        </w:rPr>
        <w:t>2.4.3</w:t>
      </w:r>
      <w:r>
        <w:rPr>
          <w:rFonts w:eastAsiaTheme="minorEastAsia"/>
          <w:noProof/>
          <w:kern w:val="2"/>
          <w:lang w:eastAsia="nl-NL"/>
          <w14:ligatures w14:val="standardContextual"/>
        </w:rPr>
        <w:tab/>
      </w:r>
      <w:r>
        <w:rPr>
          <w:noProof/>
        </w:rPr>
        <w:t>Activiteit</w:t>
      </w:r>
      <w:r>
        <w:rPr>
          <w:noProof/>
        </w:rPr>
        <w:tab/>
      </w:r>
      <w:r>
        <w:rPr>
          <w:noProof/>
        </w:rPr>
        <w:fldChar w:fldCharType="begin"/>
      </w:r>
      <w:r>
        <w:rPr>
          <w:noProof/>
        </w:rPr>
        <w:instrText xml:space="preserve"> PAGEREF _Toc152061417 \h </w:instrText>
      </w:r>
      <w:r>
        <w:rPr>
          <w:noProof/>
        </w:rPr>
      </w:r>
      <w:r>
        <w:rPr>
          <w:noProof/>
        </w:rPr>
        <w:fldChar w:fldCharType="separate"/>
      </w:r>
      <w:r>
        <w:rPr>
          <w:noProof/>
        </w:rPr>
        <w:t>15</w:t>
      </w:r>
      <w:r>
        <w:rPr>
          <w:noProof/>
        </w:rPr>
        <w:fldChar w:fldCharType="end"/>
      </w:r>
    </w:p>
    <w:p w14:paraId="0F8D43BC" w14:textId="2D4E632E" w:rsidR="0089329D" w:rsidRDefault="0089329D" w:rsidP="0089329D">
      <w:pPr>
        <w:pStyle w:val="Inhopg3"/>
        <w:rPr>
          <w:rFonts w:eastAsiaTheme="minorEastAsia"/>
          <w:noProof/>
          <w:kern w:val="2"/>
          <w:lang w:eastAsia="nl-NL"/>
          <w14:ligatures w14:val="standardContextual"/>
        </w:rPr>
      </w:pPr>
      <w:r>
        <w:rPr>
          <w:noProof/>
        </w:rPr>
        <w:t>2.4.4</w:t>
      </w:r>
      <w:r>
        <w:rPr>
          <w:rFonts w:eastAsiaTheme="minorEastAsia"/>
          <w:noProof/>
          <w:kern w:val="2"/>
          <w:lang w:eastAsia="nl-NL"/>
          <w14:ligatures w14:val="standardContextual"/>
        </w:rPr>
        <w:tab/>
      </w:r>
      <w:r>
        <w:rPr>
          <w:noProof/>
        </w:rPr>
        <w:t>Locatie</w:t>
      </w:r>
      <w:r>
        <w:rPr>
          <w:noProof/>
        </w:rPr>
        <w:tab/>
      </w:r>
      <w:r>
        <w:rPr>
          <w:noProof/>
        </w:rPr>
        <w:fldChar w:fldCharType="begin"/>
      </w:r>
      <w:r>
        <w:rPr>
          <w:noProof/>
        </w:rPr>
        <w:instrText xml:space="preserve"> PAGEREF _Toc152061418 \h </w:instrText>
      </w:r>
      <w:r>
        <w:rPr>
          <w:noProof/>
        </w:rPr>
      </w:r>
      <w:r>
        <w:rPr>
          <w:noProof/>
        </w:rPr>
        <w:fldChar w:fldCharType="separate"/>
      </w:r>
      <w:r>
        <w:rPr>
          <w:noProof/>
        </w:rPr>
        <w:t>15</w:t>
      </w:r>
      <w:r>
        <w:rPr>
          <w:noProof/>
        </w:rPr>
        <w:fldChar w:fldCharType="end"/>
      </w:r>
    </w:p>
    <w:p w14:paraId="396C344D" w14:textId="23E256D5" w:rsidR="0089329D" w:rsidRDefault="0089329D" w:rsidP="0089329D">
      <w:pPr>
        <w:pStyle w:val="Inhopg3"/>
        <w:rPr>
          <w:rFonts w:eastAsiaTheme="minorEastAsia"/>
          <w:noProof/>
          <w:kern w:val="2"/>
          <w:lang w:eastAsia="nl-NL"/>
          <w14:ligatures w14:val="standardContextual"/>
        </w:rPr>
      </w:pPr>
      <w:r>
        <w:rPr>
          <w:noProof/>
        </w:rPr>
        <w:t>2.4.5</w:t>
      </w:r>
      <w:r>
        <w:rPr>
          <w:rFonts w:eastAsiaTheme="minorEastAsia"/>
          <w:noProof/>
          <w:kern w:val="2"/>
          <w:lang w:eastAsia="nl-NL"/>
          <w14:ligatures w14:val="standardContextual"/>
        </w:rPr>
        <w:tab/>
      </w:r>
      <w:r>
        <w:rPr>
          <w:noProof/>
        </w:rPr>
        <w:t>Kaart en Kaartlaag</w:t>
      </w:r>
      <w:r>
        <w:rPr>
          <w:noProof/>
        </w:rPr>
        <w:tab/>
      </w:r>
      <w:r>
        <w:rPr>
          <w:noProof/>
        </w:rPr>
        <w:fldChar w:fldCharType="begin"/>
      </w:r>
      <w:r>
        <w:rPr>
          <w:noProof/>
        </w:rPr>
        <w:instrText xml:space="preserve"> PAGEREF _Toc152061419 \h </w:instrText>
      </w:r>
      <w:r>
        <w:rPr>
          <w:noProof/>
        </w:rPr>
      </w:r>
      <w:r>
        <w:rPr>
          <w:noProof/>
        </w:rPr>
        <w:fldChar w:fldCharType="separate"/>
      </w:r>
      <w:r>
        <w:rPr>
          <w:noProof/>
        </w:rPr>
        <w:t>16</w:t>
      </w:r>
      <w:r>
        <w:rPr>
          <w:noProof/>
        </w:rPr>
        <w:fldChar w:fldCharType="end"/>
      </w:r>
    </w:p>
    <w:p w14:paraId="071F3FE0" w14:textId="38540908" w:rsidR="0089329D" w:rsidRDefault="0089329D" w:rsidP="0089329D">
      <w:pPr>
        <w:pStyle w:val="Inhopg3"/>
        <w:rPr>
          <w:rFonts w:eastAsiaTheme="minorEastAsia"/>
          <w:noProof/>
          <w:kern w:val="2"/>
          <w:lang w:eastAsia="nl-NL"/>
          <w14:ligatures w14:val="standardContextual"/>
        </w:rPr>
      </w:pPr>
      <w:r>
        <w:rPr>
          <w:noProof/>
        </w:rPr>
        <w:t>2.4.6</w:t>
      </w:r>
      <w:r>
        <w:rPr>
          <w:rFonts w:eastAsiaTheme="minorEastAsia"/>
          <w:noProof/>
          <w:kern w:val="2"/>
          <w:lang w:eastAsia="nl-NL"/>
          <w14:ligatures w14:val="standardContextual"/>
        </w:rPr>
        <w:tab/>
      </w:r>
      <w:r>
        <w:rPr>
          <w:noProof/>
        </w:rPr>
        <w:t>SymbolisatieItem</w:t>
      </w:r>
      <w:r>
        <w:rPr>
          <w:noProof/>
        </w:rPr>
        <w:tab/>
      </w:r>
      <w:r>
        <w:rPr>
          <w:noProof/>
        </w:rPr>
        <w:fldChar w:fldCharType="begin"/>
      </w:r>
      <w:r>
        <w:rPr>
          <w:noProof/>
        </w:rPr>
        <w:instrText xml:space="preserve"> PAGEREF _Toc152061420 \h </w:instrText>
      </w:r>
      <w:r>
        <w:rPr>
          <w:noProof/>
        </w:rPr>
      </w:r>
      <w:r>
        <w:rPr>
          <w:noProof/>
        </w:rPr>
        <w:fldChar w:fldCharType="separate"/>
      </w:r>
      <w:r>
        <w:rPr>
          <w:noProof/>
        </w:rPr>
        <w:t>17</w:t>
      </w:r>
      <w:r>
        <w:rPr>
          <w:noProof/>
        </w:rPr>
        <w:fldChar w:fldCharType="end"/>
      </w:r>
    </w:p>
    <w:p w14:paraId="54E215F1" w14:textId="09E4D3CF" w:rsidR="0089329D" w:rsidRDefault="0089329D">
      <w:pPr>
        <w:pStyle w:val="Inhopg2"/>
        <w:rPr>
          <w:rFonts w:eastAsiaTheme="minorEastAsia"/>
          <w:noProof/>
          <w:kern w:val="2"/>
          <w:lang w:eastAsia="nl-NL"/>
          <w14:ligatures w14:val="standardContextual"/>
        </w:rPr>
      </w:pPr>
      <w:r>
        <w:rPr>
          <w:noProof/>
        </w:rPr>
        <w:t>2.5</w:t>
      </w:r>
      <w:r>
        <w:rPr>
          <w:rFonts w:eastAsiaTheme="minorEastAsia"/>
          <w:noProof/>
          <w:kern w:val="2"/>
          <w:lang w:eastAsia="nl-NL"/>
          <w14:ligatures w14:val="standardContextual"/>
        </w:rPr>
        <w:tab/>
      </w:r>
      <w:r>
        <w:rPr>
          <w:noProof/>
        </w:rPr>
        <w:t>Verhouding OP en OW</w:t>
      </w:r>
      <w:r>
        <w:rPr>
          <w:noProof/>
        </w:rPr>
        <w:tab/>
      </w:r>
      <w:r>
        <w:rPr>
          <w:noProof/>
        </w:rPr>
        <w:fldChar w:fldCharType="begin"/>
      </w:r>
      <w:r>
        <w:rPr>
          <w:noProof/>
        </w:rPr>
        <w:instrText xml:space="preserve"> PAGEREF _Toc152061421 \h </w:instrText>
      </w:r>
      <w:r>
        <w:rPr>
          <w:noProof/>
        </w:rPr>
      </w:r>
      <w:r>
        <w:rPr>
          <w:noProof/>
        </w:rPr>
        <w:fldChar w:fldCharType="separate"/>
      </w:r>
      <w:r>
        <w:rPr>
          <w:noProof/>
        </w:rPr>
        <w:t>18</w:t>
      </w:r>
      <w:r>
        <w:rPr>
          <w:noProof/>
        </w:rPr>
        <w:fldChar w:fldCharType="end"/>
      </w:r>
    </w:p>
    <w:p w14:paraId="0070A6C8" w14:textId="1595E265" w:rsidR="0089329D" w:rsidRDefault="0089329D" w:rsidP="0089329D">
      <w:pPr>
        <w:pStyle w:val="Inhopg3"/>
        <w:rPr>
          <w:rFonts w:eastAsiaTheme="minorEastAsia"/>
          <w:noProof/>
          <w:kern w:val="2"/>
          <w:lang w:eastAsia="nl-NL"/>
          <w14:ligatures w14:val="standardContextual"/>
        </w:rPr>
      </w:pPr>
      <w:r>
        <w:rPr>
          <w:noProof/>
        </w:rPr>
        <w:t>2.5.1</w:t>
      </w:r>
      <w:r>
        <w:rPr>
          <w:rFonts w:eastAsiaTheme="minorEastAsia"/>
          <w:noProof/>
          <w:kern w:val="2"/>
          <w:lang w:eastAsia="nl-NL"/>
          <w14:ligatures w14:val="standardContextual"/>
        </w:rPr>
        <w:tab/>
      </w:r>
      <w:r>
        <w:rPr>
          <w:noProof/>
        </w:rPr>
        <w:t>Vrijetekststructuur in OP</w:t>
      </w:r>
      <w:r>
        <w:rPr>
          <w:noProof/>
        </w:rPr>
        <w:tab/>
      </w:r>
      <w:r>
        <w:rPr>
          <w:noProof/>
        </w:rPr>
        <w:fldChar w:fldCharType="begin"/>
      </w:r>
      <w:r>
        <w:rPr>
          <w:noProof/>
        </w:rPr>
        <w:instrText xml:space="preserve"> PAGEREF _Toc152061422 \h </w:instrText>
      </w:r>
      <w:r>
        <w:rPr>
          <w:noProof/>
        </w:rPr>
      </w:r>
      <w:r>
        <w:rPr>
          <w:noProof/>
        </w:rPr>
        <w:fldChar w:fldCharType="separate"/>
      </w:r>
      <w:r>
        <w:rPr>
          <w:noProof/>
        </w:rPr>
        <w:t>18</w:t>
      </w:r>
      <w:r>
        <w:rPr>
          <w:noProof/>
        </w:rPr>
        <w:fldChar w:fldCharType="end"/>
      </w:r>
    </w:p>
    <w:p w14:paraId="7CBAED2B" w14:textId="600DFD07" w:rsidR="0089329D" w:rsidRDefault="0089329D" w:rsidP="0089329D">
      <w:pPr>
        <w:pStyle w:val="Inhopg3"/>
        <w:rPr>
          <w:rFonts w:eastAsiaTheme="minorEastAsia"/>
          <w:noProof/>
          <w:kern w:val="2"/>
          <w:lang w:eastAsia="nl-NL"/>
          <w14:ligatures w14:val="standardContextual"/>
        </w:rPr>
      </w:pPr>
      <w:r>
        <w:rPr>
          <w:noProof/>
        </w:rPr>
        <w:t>2.5.2</w:t>
      </w:r>
      <w:r>
        <w:rPr>
          <w:rFonts w:eastAsiaTheme="minorEastAsia"/>
          <w:noProof/>
          <w:kern w:val="2"/>
          <w:lang w:eastAsia="nl-NL"/>
          <w14:ligatures w14:val="standardContextual"/>
        </w:rPr>
        <w:tab/>
      </w:r>
      <w:r>
        <w:rPr>
          <w:noProof/>
        </w:rPr>
        <w:t>Artikelsgewijze structuur in OP</w:t>
      </w:r>
      <w:r>
        <w:rPr>
          <w:noProof/>
        </w:rPr>
        <w:tab/>
      </w:r>
      <w:r>
        <w:rPr>
          <w:noProof/>
        </w:rPr>
        <w:fldChar w:fldCharType="begin"/>
      </w:r>
      <w:r>
        <w:rPr>
          <w:noProof/>
        </w:rPr>
        <w:instrText xml:space="preserve"> PAGEREF _Toc152061423 \h </w:instrText>
      </w:r>
      <w:r>
        <w:rPr>
          <w:noProof/>
        </w:rPr>
      </w:r>
      <w:r>
        <w:rPr>
          <w:noProof/>
        </w:rPr>
        <w:fldChar w:fldCharType="separate"/>
      </w:r>
      <w:r>
        <w:rPr>
          <w:noProof/>
        </w:rPr>
        <w:t>18</w:t>
      </w:r>
      <w:r>
        <w:rPr>
          <w:noProof/>
        </w:rPr>
        <w:fldChar w:fldCharType="end"/>
      </w:r>
    </w:p>
    <w:p w14:paraId="2A297266" w14:textId="1FA53ABE" w:rsidR="0089329D" w:rsidRDefault="0089329D" w:rsidP="0089329D">
      <w:pPr>
        <w:pStyle w:val="Inhopg3"/>
        <w:rPr>
          <w:rFonts w:eastAsiaTheme="minorEastAsia"/>
          <w:noProof/>
          <w:kern w:val="2"/>
          <w:lang w:eastAsia="nl-NL"/>
          <w14:ligatures w14:val="standardContextual"/>
        </w:rPr>
      </w:pPr>
      <w:r>
        <w:rPr>
          <w:noProof/>
        </w:rPr>
        <w:t>2.5.3</w:t>
      </w:r>
      <w:r>
        <w:rPr>
          <w:rFonts w:eastAsiaTheme="minorEastAsia"/>
          <w:noProof/>
          <w:kern w:val="2"/>
          <w:lang w:eastAsia="nl-NL"/>
          <w14:ligatures w14:val="standardContextual"/>
        </w:rPr>
        <w:tab/>
      </w:r>
      <w:r>
        <w:rPr>
          <w:noProof/>
        </w:rPr>
        <w:t>Geometrie in OP</w:t>
      </w:r>
      <w:r>
        <w:rPr>
          <w:noProof/>
        </w:rPr>
        <w:tab/>
      </w:r>
      <w:r>
        <w:rPr>
          <w:noProof/>
        </w:rPr>
        <w:fldChar w:fldCharType="begin"/>
      </w:r>
      <w:r>
        <w:rPr>
          <w:noProof/>
        </w:rPr>
        <w:instrText xml:space="preserve"> PAGEREF _Toc152061424 \h </w:instrText>
      </w:r>
      <w:r>
        <w:rPr>
          <w:noProof/>
        </w:rPr>
      </w:r>
      <w:r>
        <w:rPr>
          <w:noProof/>
        </w:rPr>
        <w:fldChar w:fldCharType="separate"/>
      </w:r>
      <w:r>
        <w:rPr>
          <w:noProof/>
        </w:rPr>
        <w:t>19</w:t>
      </w:r>
      <w:r>
        <w:rPr>
          <w:noProof/>
        </w:rPr>
        <w:fldChar w:fldCharType="end"/>
      </w:r>
    </w:p>
    <w:p w14:paraId="1316881A" w14:textId="1AC629DC" w:rsidR="0089329D" w:rsidRDefault="0089329D" w:rsidP="0089329D">
      <w:pPr>
        <w:pStyle w:val="Inhopg1"/>
        <w:rPr>
          <w:rFonts w:eastAsiaTheme="minorEastAsia"/>
          <w:kern w:val="2"/>
          <w:lang w:eastAsia="nl-NL"/>
          <w14:ligatures w14:val="standardContextual"/>
        </w:rPr>
      </w:pPr>
      <w:r>
        <w:t>3</w:t>
      </w:r>
      <w:r>
        <w:rPr>
          <w:rFonts w:eastAsiaTheme="minorEastAsia"/>
          <w:kern w:val="2"/>
          <w:lang w:eastAsia="nl-NL"/>
          <w14:ligatures w14:val="standardContextual"/>
        </w:rPr>
        <w:tab/>
      </w:r>
      <w:r>
        <w:t>Technische implementatie IMOW</w:t>
      </w:r>
      <w:r>
        <w:tab/>
      </w:r>
      <w:r>
        <w:fldChar w:fldCharType="begin"/>
      </w:r>
      <w:r>
        <w:instrText xml:space="preserve"> PAGEREF _Toc152061425 \h </w:instrText>
      </w:r>
      <w:r>
        <w:fldChar w:fldCharType="separate"/>
      </w:r>
      <w:r>
        <w:t>20</w:t>
      </w:r>
      <w:r>
        <w:fldChar w:fldCharType="end"/>
      </w:r>
    </w:p>
    <w:p w14:paraId="62700723" w14:textId="5E0A1A57" w:rsidR="0089329D" w:rsidRDefault="0089329D">
      <w:pPr>
        <w:pStyle w:val="Inhopg2"/>
        <w:rPr>
          <w:rFonts w:eastAsiaTheme="minorEastAsia"/>
          <w:noProof/>
          <w:kern w:val="2"/>
          <w:lang w:eastAsia="nl-NL"/>
          <w14:ligatures w14:val="standardContextual"/>
        </w:rPr>
      </w:pPr>
      <w:r>
        <w:rPr>
          <w:noProof/>
        </w:rPr>
        <w:t>3.1</w:t>
      </w:r>
      <w:r>
        <w:rPr>
          <w:rFonts w:eastAsiaTheme="minorEastAsia"/>
          <w:noProof/>
          <w:kern w:val="2"/>
          <w:lang w:eastAsia="nl-NL"/>
          <w14:ligatures w14:val="standardContextual"/>
        </w:rPr>
        <w:tab/>
      </w:r>
      <w:r>
        <w:rPr>
          <w:noProof/>
        </w:rPr>
        <w:t>OW-bestanden</w:t>
      </w:r>
      <w:r>
        <w:rPr>
          <w:noProof/>
        </w:rPr>
        <w:tab/>
      </w:r>
      <w:r>
        <w:rPr>
          <w:noProof/>
        </w:rPr>
        <w:fldChar w:fldCharType="begin"/>
      </w:r>
      <w:r>
        <w:rPr>
          <w:noProof/>
        </w:rPr>
        <w:instrText xml:space="preserve"> PAGEREF _Toc152061426 \h </w:instrText>
      </w:r>
      <w:r>
        <w:rPr>
          <w:noProof/>
        </w:rPr>
      </w:r>
      <w:r>
        <w:rPr>
          <w:noProof/>
        </w:rPr>
        <w:fldChar w:fldCharType="separate"/>
      </w:r>
      <w:r>
        <w:rPr>
          <w:noProof/>
        </w:rPr>
        <w:t>20</w:t>
      </w:r>
      <w:r>
        <w:rPr>
          <w:noProof/>
        </w:rPr>
        <w:fldChar w:fldCharType="end"/>
      </w:r>
    </w:p>
    <w:p w14:paraId="7ECEC4AB" w14:textId="5E384536" w:rsidR="0089329D" w:rsidRDefault="0089329D" w:rsidP="0089329D">
      <w:pPr>
        <w:pStyle w:val="Inhopg3"/>
        <w:rPr>
          <w:rFonts w:eastAsiaTheme="minorEastAsia"/>
          <w:noProof/>
          <w:kern w:val="2"/>
          <w:lang w:eastAsia="nl-NL"/>
          <w14:ligatures w14:val="standardContextual"/>
        </w:rPr>
      </w:pPr>
      <w:r w:rsidRPr="00C80A71">
        <w:rPr>
          <w:noProof/>
        </w:rPr>
        <w:t>3.1.1</w:t>
      </w:r>
      <w:r>
        <w:rPr>
          <w:rFonts w:eastAsiaTheme="minorEastAsia"/>
          <w:noProof/>
          <w:kern w:val="2"/>
          <w:lang w:eastAsia="nl-NL"/>
          <w14:ligatures w14:val="standardContextual"/>
        </w:rPr>
        <w:tab/>
      </w:r>
      <w:r w:rsidRPr="00C80A71">
        <w:rPr>
          <w:noProof/>
        </w:rPr>
        <w:t>OW-manifest</w:t>
      </w:r>
      <w:r>
        <w:rPr>
          <w:noProof/>
        </w:rPr>
        <w:tab/>
      </w:r>
      <w:r>
        <w:rPr>
          <w:noProof/>
        </w:rPr>
        <w:fldChar w:fldCharType="begin"/>
      </w:r>
      <w:r>
        <w:rPr>
          <w:noProof/>
        </w:rPr>
        <w:instrText xml:space="preserve"> PAGEREF _Toc152061427 \h </w:instrText>
      </w:r>
      <w:r>
        <w:rPr>
          <w:noProof/>
        </w:rPr>
      </w:r>
      <w:r>
        <w:rPr>
          <w:noProof/>
        </w:rPr>
        <w:fldChar w:fldCharType="separate"/>
      </w:r>
      <w:r>
        <w:rPr>
          <w:noProof/>
        </w:rPr>
        <w:t>20</w:t>
      </w:r>
      <w:r>
        <w:rPr>
          <w:noProof/>
        </w:rPr>
        <w:fldChar w:fldCharType="end"/>
      </w:r>
    </w:p>
    <w:p w14:paraId="5D5BD718" w14:textId="10A6E9A1" w:rsidR="0089329D" w:rsidRDefault="0089329D" w:rsidP="0089329D">
      <w:pPr>
        <w:pStyle w:val="Inhopg3"/>
        <w:rPr>
          <w:rFonts w:eastAsiaTheme="minorEastAsia"/>
          <w:noProof/>
          <w:kern w:val="2"/>
          <w:lang w:eastAsia="nl-NL"/>
          <w14:ligatures w14:val="standardContextual"/>
        </w:rPr>
      </w:pPr>
      <w:r w:rsidRPr="00654449">
        <w:rPr>
          <w:rFonts w:eastAsia="Times New Roman"/>
          <w:noProof/>
        </w:rPr>
        <w:t>3.1.2</w:t>
      </w:r>
      <w:r>
        <w:rPr>
          <w:rFonts w:eastAsiaTheme="minorEastAsia"/>
          <w:noProof/>
          <w:kern w:val="2"/>
          <w:lang w:eastAsia="nl-NL"/>
          <w14:ligatures w14:val="standardContextual"/>
        </w:rPr>
        <w:tab/>
      </w:r>
      <w:r w:rsidRPr="00654449">
        <w:rPr>
          <w:rFonts w:eastAsia="Times New Roman"/>
          <w:noProof/>
        </w:rPr>
        <w:t>Regeltekst</w:t>
      </w:r>
      <w:r>
        <w:rPr>
          <w:noProof/>
        </w:rPr>
        <w:tab/>
      </w:r>
      <w:r>
        <w:rPr>
          <w:noProof/>
        </w:rPr>
        <w:fldChar w:fldCharType="begin"/>
      </w:r>
      <w:r>
        <w:rPr>
          <w:noProof/>
        </w:rPr>
        <w:instrText xml:space="preserve"> PAGEREF _Toc152061428 \h </w:instrText>
      </w:r>
      <w:r>
        <w:rPr>
          <w:noProof/>
        </w:rPr>
      </w:r>
      <w:r>
        <w:rPr>
          <w:noProof/>
        </w:rPr>
        <w:fldChar w:fldCharType="separate"/>
      </w:r>
      <w:r>
        <w:rPr>
          <w:noProof/>
        </w:rPr>
        <w:t>20</w:t>
      </w:r>
      <w:r>
        <w:rPr>
          <w:noProof/>
        </w:rPr>
        <w:fldChar w:fldCharType="end"/>
      </w:r>
    </w:p>
    <w:p w14:paraId="2757A10A" w14:textId="24C7B235" w:rsidR="0089329D" w:rsidRDefault="0089329D" w:rsidP="0089329D">
      <w:pPr>
        <w:pStyle w:val="Inhopg3"/>
        <w:rPr>
          <w:rFonts w:eastAsiaTheme="minorEastAsia"/>
          <w:noProof/>
          <w:kern w:val="2"/>
          <w:lang w:eastAsia="nl-NL"/>
          <w14:ligatures w14:val="standardContextual"/>
        </w:rPr>
      </w:pPr>
      <w:r w:rsidRPr="00654449">
        <w:rPr>
          <w:rFonts w:eastAsia="Times New Roman"/>
          <w:noProof/>
        </w:rPr>
        <w:t>3.1.3</w:t>
      </w:r>
      <w:r>
        <w:rPr>
          <w:rFonts w:eastAsiaTheme="minorEastAsia"/>
          <w:noProof/>
          <w:kern w:val="2"/>
          <w:lang w:eastAsia="nl-NL"/>
          <w14:ligatures w14:val="standardContextual"/>
        </w:rPr>
        <w:tab/>
      </w:r>
      <w:r>
        <w:rPr>
          <w:noProof/>
        </w:rPr>
        <w:t>OW-specifieke annotaties</w:t>
      </w:r>
      <w:r>
        <w:rPr>
          <w:noProof/>
        </w:rPr>
        <w:tab/>
      </w:r>
      <w:r>
        <w:rPr>
          <w:noProof/>
        </w:rPr>
        <w:fldChar w:fldCharType="begin"/>
      </w:r>
      <w:r>
        <w:rPr>
          <w:noProof/>
        </w:rPr>
        <w:instrText xml:space="preserve"> PAGEREF _Toc152061429 \h </w:instrText>
      </w:r>
      <w:r>
        <w:rPr>
          <w:noProof/>
        </w:rPr>
      </w:r>
      <w:r>
        <w:rPr>
          <w:noProof/>
        </w:rPr>
        <w:fldChar w:fldCharType="separate"/>
      </w:r>
      <w:r>
        <w:rPr>
          <w:noProof/>
        </w:rPr>
        <w:t>21</w:t>
      </w:r>
      <w:r>
        <w:rPr>
          <w:noProof/>
        </w:rPr>
        <w:fldChar w:fldCharType="end"/>
      </w:r>
    </w:p>
    <w:p w14:paraId="67C9D6FF" w14:textId="14946922" w:rsidR="0089329D" w:rsidRDefault="0089329D" w:rsidP="0089329D">
      <w:pPr>
        <w:pStyle w:val="Inhopg3"/>
        <w:rPr>
          <w:rFonts w:eastAsiaTheme="minorEastAsia"/>
          <w:noProof/>
          <w:kern w:val="2"/>
          <w:lang w:eastAsia="nl-NL"/>
          <w14:ligatures w14:val="standardContextual"/>
        </w:rPr>
      </w:pPr>
      <w:r>
        <w:rPr>
          <w:noProof/>
        </w:rPr>
        <w:t>3.1.4</w:t>
      </w:r>
      <w:r>
        <w:rPr>
          <w:rFonts w:eastAsiaTheme="minorEastAsia"/>
          <w:noProof/>
          <w:kern w:val="2"/>
          <w:lang w:eastAsia="nl-NL"/>
          <w14:ligatures w14:val="standardContextual"/>
        </w:rPr>
        <w:tab/>
      </w:r>
      <w:r>
        <w:rPr>
          <w:noProof/>
        </w:rPr>
        <w:t>GML-bestanden</w:t>
      </w:r>
      <w:r>
        <w:rPr>
          <w:noProof/>
        </w:rPr>
        <w:tab/>
      </w:r>
      <w:r>
        <w:rPr>
          <w:noProof/>
        </w:rPr>
        <w:fldChar w:fldCharType="begin"/>
      </w:r>
      <w:r>
        <w:rPr>
          <w:noProof/>
        </w:rPr>
        <w:instrText xml:space="preserve"> PAGEREF _Toc152061430 \h </w:instrText>
      </w:r>
      <w:r>
        <w:rPr>
          <w:noProof/>
        </w:rPr>
      </w:r>
      <w:r>
        <w:rPr>
          <w:noProof/>
        </w:rPr>
        <w:fldChar w:fldCharType="separate"/>
      </w:r>
      <w:r>
        <w:rPr>
          <w:noProof/>
        </w:rPr>
        <w:t>21</w:t>
      </w:r>
      <w:r>
        <w:rPr>
          <w:noProof/>
        </w:rPr>
        <w:fldChar w:fldCharType="end"/>
      </w:r>
    </w:p>
    <w:p w14:paraId="4549D0B9" w14:textId="2F4E6868" w:rsidR="0089329D" w:rsidRDefault="0089329D">
      <w:pPr>
        <w:pStyle w:val="Inhopg2"/>
        <w:rPr>
          <w:rFonts w:eastAsiaTheme="minorEastAsia"/>
          <w:noProof/>
          <w:kern w:val="2"/>
          <w:lang w:eastAsia="nl-NL"/>
          <w14:ligatures w14:val="standardContextual"/>
        </w:rPr>
      </w:pPr>
      <w:r>
        <w:rPr>
          <w:noProof/>
        </w:rPr>
        <w:t>3.2</w:t>
      </w:r>
      <w:r>
        <w:rPr>
          <w:rFonts w:eastAsiaTheme="minorEastAsia"/>
          <w:noProof/>
          <w:kern w:val="2"/>
          <w:lang w:eastAsia="nl-NL"/>
          <w14:ligatures w14:val="standardContextual"/>
        </w:rPr>
        <w:tab/>
      </w:r>
      <w:r>
        <w:rPr>
          <w:noProof/>
        </w:rPr>
        <w:t>Eisen bij aanleveren</w:t>
      </w:r>
      <w:r>
        <w:rPr>
          <w:noProof/>
        </w:rPr>
        <w:tab/>
      </w:r>
      <w:r>
        <w:rPr>
          <w:noProof/>
        </w:rPr>
        <w:fldChar w:fldCharType="begin"/>
      </w:r>
      <w:r>
        <w:rPr>
          <w:noProof/>
        </w:rPr>
        <w:instrText xml:space="preserve"> PAGEREF _Toc152061431 \h </w:instrText>
      </w:r>
      <w:r>
        <w:rPr>
          <w:noProof/>
        </w:rPr>
      </w:r>
      <w:r>
        <w:rPr>
          <w:noProof/>
        </w:rPr>
        <w:fldChar w:fldCharType="separate"/>
      </w:r>
      <w:r>
        <w:rPr>
          <w:noProof/>
        </w:rPr>
        <w:t>22</w:t>
      </w:r>
      <w:r>
        <w:rPr>
          <w:noProof/>
        </w:rPr>
        <w:fldChar w:fldCharType="end"/>
      </w:r>
    </w:p>
    <w:p w14:paraId="3BD92C1D" w14:textId="2FA0A40A" w:rsidR="0089329D" w:rsidRDefault="0089329D" w:rsidP="0089329D">
      <w:pPr>
        <w:pStyle w:val="Inhopg3"/>
        <w:rPr>
          <w:rFonts w:eastAsiaTheme="minorEastAsia"/>
          <w:noProof/>
          <w:kern w:val="2"/>
          <w:lang w:eastAsia="nl-NL"/>
          <w14:ligatures w14:val="standardContextual"/>
        </w:rPr>
      </w:pPr>
      <w:r>
        <w:rPr>
          <w:noProof/>
        </w:rPr>
        <w:t>3.2.1</w:t>
      </w:r>
      <w:r>
        <w:rPr>
          <w:rFonts w:eastAsiaTheme="minorEastAsia"/>
          <w:noProof/>
          <w:kern w:val="2"/>
          <w:lang w:eastAsia="nl-NL"/>
          <w14:ligatures w14:val="standardContextual"/>
        </w:rPr>
        <w:tab/>
      </w:r>
      <w:r>
        <w:rPr>
          <w:noProof/>
        </w:rPr>
        <w:t>Identificatie van OW-objecten</w:t>
      </w:r>
      <w:r>
        <w:rPr>
          <w:noProof/>
        </w:rPr>
        <w:tab/>
      </w:r>
      <w:r>
        <w:rPr>
          <w:noProof/>
        </w:rPr>
        <w:fldChar w:fldCharType="begin"/>
      </w:r>
      <w:r>
        <w:rPr>
          <w:noProof/>
        </w:rPr>
        <w:instrText xml:space="preserve"> PAGEREF _Toc152061432 \h </w:instrText>
      </w:r>
      <w:r>
        <w:rPr>
          <w:noProof/>
        </w:rPr>
      </w:r>
      <w:r>
        <w:rPr>
          <w:noProof/>
        </w:rPr>
        <w:fldChar w:fldCharType="separate"/>
      </w:r>
      <w:r>
        <w:rPr>
          <w:noProof/>
        </w:rPr>
        <w:t>23</w:t>
      </w:r>
      <w:r>
        <w:rPr>
          <w:noProof/>
        </w:rPr>
        <w:fldChar w:fldCharType="end"/>
      </w:r>
    </w:p>
    <w:p w14:paraId="157E2563" w14:textId="5335F9FB" w:rsidR="0089329D" w:rsidRDefault="0089329D" w:rsidP="0089329D">
      <w:pPr>
        <w:pStyle w:val="Inhopg3"/>
        <w:rPr>
          <w:rFonts w:eastAsiaTheme="minorEastAsia"/>
          <w:noProof/>
          <w:kern w:val="2"/>
          <w:lang w:eastAsia="nl-NL"/>
          <w14:ligatures w14:val="standardContextual"/>
        </w:rPr>
      </w:pPr>
      <w:r>
        <w:rPr>
          <w:noProof/>
        </w:rPr>
        <w:t>3.2.2</w:t>
      </w:r>
      <w:r>
        <w:rPr>
          <w:rFonts w:eastAsiaTheme="minorEastAsia"/>
          <w:noProof/>
          <w:kern w:val="2"/>
          <w:lang w:eastAsia="nl-NL"/>
          <w14:ligatures w14:val="standardContextual"/>
        </w:rPr>
        <w:tab/>
      </w:r>
      <w:r>
        <w:rPr>
          <w:noProof/>
        </w:rPr>
        <w:t>Status</w:t>
      </w:r>
      <w:r>
        <w:rPr>
          <w:noProof/>
        </w:rPr>
        <w:tab/>
      </w:r>
      <w:r>
        <w:rPr>
          <w:noProof/>
        </w:rPr>
        <w:fldChar w:fldCharType="begin"/>
      </w:r>
      <w:r>
        <w:rPr>
          <w:noProof/>
        </w:rPr>
        <w:instrText xml:space="preserve"> PAGEREF _Toc152061433 \h </w:instrText>
      </w:r>
      <w:r>
        <w:rPr>
          <w:noProof/>
        </w:rPr>
      </w:r>
      <w:r>
        <w:rPr>
          <w:noProof/>
        </w:rPr>
        <w:fldChar w:fldCharType="separate"/>
      </w:r>
      <w:r>
        <w:rPr>
          <w:noProof/>
        </w:rPr>
        <w:t>24</w:t>
      </w:r>
      <w:r>
        <w:rPr>
          <w:noProof/>
        </w:rPr>
        <w:fldChar w:fldCharType="end"/>
      </w:r>
    </w:p>
    <w:p w14:paraId="236CFA11" w14:textId="60FFF317" w:rsidR="0089329D" w:rsidRDefault="0089329D" w:rsidP="0089329D">
      <w:pPr>
        <w:pStyle w:val="Inhopg3"/>
        <w:rPr>
          <w:rFonts w:eastAsiaTheme="minorEastAsia"/>
          <w:noProof/>
          <w:kern w:val="2"/>
          <w:lang w:eastAsia="nl-NL"/>
          <w14:ligatures w14:val="standardContextual"/>
        </w:rPr>
      </w:pPr>
      <w:r>
        <w:rPr>
          <w:noProof/>
        </w:rPr>
        <w:t>3.2.3</w:t>
      </w:r>
      <w:r>
        <w:rPr>
          <w:rFonts w:eastAsiaTheme="minorEastAsia"/>
          <w:noProof/>
          <w:kern w:val="2"/>
          <w:lang w:eastAsia="nl-NL"/>
          <w14:ligatures w14:val="standardContextual"/>
        </w:rPr>
        <w:tab/>
      </w:r>
      <w:r>
        <w:rPr>
          <w:noProof/>
        </w:rPr>
        <w:t>Procedurestatus</w:t>
      </w:r>
      <w:r>
        <w:rPr>
          <w:noProof/>
        </w:rPr>
        <w:tab/>
      </w:r>
      <w:r>
        <w:rPr>
          <w:noProof/>
        </w:rPr>
        <w:fldChar w:fldCharType="begin"/>
      </w:r>
      <w:r>
        <w:rPr>
          <w:noProof/>
        </w:rPr>
        <w:instrText xml:space="preserve"> PAGEREF _Toc152061434 \h </w:instrText>
      </w:r>
      <w:r>
        <w:rPr>
          <w:noProof/>
        </w:rPr>
      </w:r>
      <w:r>
        <w:rPr>
          <w:noProof/>
        </w:rPr>
        <w:fldChar w:fldCharType="separate"/>
      </w:r>
      <w:r>
        <w:rPr>
          <w:noProof/>
        </w:rPr>
        <w:t>24</w:t>
      </w:r>
      <w:r>
        <w:rPr>
          <w:noProof/>
        </w:rPr>
        <w:fldChar w:fldCharType="end"/>
      </w:r>
    </w:p>
    <w:p w14:paraId="26C2335F" w14:textId="25E6D37F" w:rsidR="0089329D" w:rsidRDefault="0089329D" w:rsidP="0089329D">
      <w:pPr>
        <w:pStyle w:val="Inhopg3"/>
        <w:rPr>
          <w:rFonts w:eastAsiaTheme="minorEastAsia"/>
          <w:noProof/>
          <w:kern w:val="2"/>
          <w:lang w:eastAsia="nl-NL"/>
          <w14:ligatures w14:val="standardContextual"/>
        </w:rPr>
      </w:pPr>
      <w:r>
        <w:rPr>
          <w:noProof/>
        </w:rPr>
        <w:t>3.2.4</w:t>
      </w:r>
      <w:r>
        <w:rPr>
          <w:rFonts w:eastAsiaTheme="minorEastAsia"/>
          <w:noProof/>
          <w:kern w:val="2"/>
          <w:lang w:eastAsia="nl-NL"/>
          <w14:ligatures w14:val="standardContextual"/>
        </w:rPr>
        <w:tab/>
      </w:r>
      <w:r>
        <w:rPr>
          <w:noProof/>
        </w:rPr>
        <w:t>XSD-bestanden</w:t>
      </w:r>
      <w:r>
        <w:rPr>
          <w:noProof/>
        </w:rPr>
        <w:tab/>
      </w:r>
      <w:r>
        <w:rPr>
          <w:noProof/>
        </w:rPr>
        <w:fldChar w:fldCharType="begin"/>
      </w:r>
      <w:r>
        <w:rPr>
          <w:noProof/>
        </w:rPr>
        <w:instrText xml:space="preserve"> PAGEREF _Toc152061435 \h </w:instrText>
      </w:r>
      <w:r>
        <w:rPr>
          <w:noProof/>
        </w:rPr>
      </w:r>
      <w:r>
        <w:rPr>
          <w:noProof/>
        </w:rPr>
        <w:fldChar w:fldCharType="separate"/>
      </w:r>
      <w:r>
        <w:rPr>
          <w:noProof/>
        </w:rPr>
        <w:t>24</w:t>
      </w:r>
      <w:r>
        <w:rPr>
          <w:noProof/>
        </w:rPr>
        <w:fldChar w:fldCharType="end"/>
      </w:r>
    </w:p>
    <w:p w14:paraId="03398B26" w14:textId="722C99D1" w:rsidR="0089329D" w:rsidRDefault="0089329D" w:rsidP="0089329D">
      <w:pPr>
        <w:pStyle w:val="Inhopg3"/>
        <w:rPr>
          <w:rFonts w:eastAsiaTheme="minorEastAsia"/>
          <w:noProof/>
          <w:kern w:val="2"/>
          <w:lang w:eastAsia="nl-NL"/>
          <w14:ligatures w14:val="standardContextual"/>
        </w:rPr>
      </w:pPr>
      <w:r>
        <w:rPr>
          <w:noProof/>
        </w:rPr>
        <w:t>3.2.5</w:t>
      </w:r>
      <w:r>
        <w:rPr>
          <w:rFonts w:eastAsiaTheme="minorEastAsia"/>
          <w:noProof/>
          <w:kern w:val="2"/>
          <w:lang w:eastAsia="nl-NL"/>
          <w14:ligatures w14:val="standardContextual"/>
        </w:rPr>
        <w:tab/>
      </w:r>
      <w:r>
        <w:rPr>
          <w:noProof/>
        </w:rPr>
        <w:t>Waardelijsten</w:t>
      </w:r>
      <w:r>
        <w:rPr>
          <w:noProof/>
        </w:rPr>
        <w:tab/>
      </w:r>
      <w:r>
        <w:rPr>
          <w:noProof/>
        </w:rPr>
        <w:fldChar w:fldCharType="begin"/>
      </w:r>
      <w:r>
        <w:rPr>
          <w:noProof/>
        </w:rPr>
        <w:instrText xml:space="preserve"> PAGEREF _Toc152061436 \h </w:instrText>
      </w:r>
      <w:r>
        <w:rPr>
          <w:noProof/>
        </w:rPr>
      </w:r>
      <w:r>
        <w:rPr>
          <w:noProof/>
        </w:rPr>
        <w:fldChar w:fldCharType="separate"/>
      </w:r>
      <w:r>
        <w:rPr>
          <w:noProof/>
        </w:rPr>
        <w:t>25</w:t>
      </w:r>
      <w:r>
        <w:rPr>
          <w:noProof/>
        </w:rPr>
        <w:fldChar w:fldCharType="end"/>
      </w:r>
    </w:p>
    <w:p w14:paraId="519BD6CB" w14:textId="79FAEEF4" w:rsidR="0089329D" w:rsidRDefault="0089329D" w:rsidP="0089329D">
      <w:pPr>
        <w:pStyle w:val="Inhopg3"/>
        <w:rPr>
          <w:rFonts w:eastAsiaTheme="minorEastAsia"/>
          <w:noProof/>
          <w:kern w:val="2"/>
          <w:lang w:eastAsia="nl-NL"/>
          <w14:ligatures w14:val="standardContextual"/>
        </w:rPr>
      </w:pPr>
      <w:r>
        <w:rPr>
          <w:noProof/>
        </w:rPr>
        <w:t>3.2.6</w:t>
      </w:r>
      <w:r>
        <w:rPr>
          <w:rFonts w:eastAsiaTheme="minorEastAsia"/>
          <w:noProof/>
          <w:kern w:val="2"/>
          <w:lang w:eastAsia="nl-NL"/>
          <w14:ligatures w14:val="standardContextual"/>
        </w:rPr>
        <w:tab/>
      </w:r>
      <w:r>
        <w:rPr>
          <w:noProof/>
        </w:rPr>
        <w:t>Toekennen van OW-objecten aan regelingen</w:t>
      </w:r>
      <w:r>
        <w:rPr>
          <w:noProof/>
        </w:rPr>
        <w:tab/>
      </w:r>
      <w:r>
        <w:rPr>
          <w:noProof/>
        </w:rPr>
        <w:fldChar w:fldCharType="begin"/>
      </w:r>
      <w:r>
        <w:rPr>
          <w:noProof/>
        </w:rPr>
        <w:instrText xml:space="preserve"> PAGEREF _Toc152061437 \h </w:instrText>
      </w:r>
      <w:r>
        <w:rPr>
          <w:noProof/>
        </w:rPr>
      </w:r>
      <w:r>
        <w:rPr>
          <w:noProof/>
        </w:rPr>
        <w:fldChar w:fldCharType="separate"/>
      </w:r>
      <w:r>
        <w:rPr>
          <w:noProof/>
        </w:rPr>
        <w:t>25</w:t>
      </w:r>
      <w:r>
        <w:rPr>
          <w:noProof/>
        </w:rPr>
        <w:fldChar w:fldCharType="end"/>
      </w:r>
    </w:p>
    <w:p w14:paraId="628C071B" w14:textId="46D21CDB" w:rsidR="0089329D" w:rsidRDefault="0089329D" w:rsidP="0089329D">
      <w:pPr>
        <w:pStyle w:val="Inhopg3"/>
        <w:rPr>
          <w:rFonts w:eastAsiaTheme="minorEastAsia"/>
          <w:noProof/>
          <w:kern w:val="2"/>
          <w:lang w:eastAsia="nl-NL"/>
          <w14:ligatures w14:val="standardContextual"/>
        </w:rPr>
      </w:pPr>
      <w:r>
        <w:rPr>
          <w:noProof/>
        </w:rPr>
        <w:t>3.2.7</w:t>
      </w:r>
      <w:r>
        <w:rPr>
          <w:rFonts w:eastAsiaTheme="minorEastAsia"/>
          <w:noProof/>
          <w:kern w:val="2"/>
          <w:lang w:eastAsia="nl-NL"/>
          <w14:ligatures w14:val="standardContextual"/>
        </w:rPr>
        <w:tab/>
      </w:r>
      <w:r>
        <w:rPr>
          <w:noProof/>
        </w:rPr>
        <w:t>Verwijzingen tussen OW-objecten</w:t>
      </w:r>
      <w:r>
        <w:rPr>
          <w:noProof/>
        </w:rPr>
        <w:tab/>
      </w:r>
      <w:r>
        <w:rPr>
          <w:noProof/>
        </w:rPr>
        <w:fldChar w:fldCharType="begin"/>
      </w:r>
      <w:r>
        <w:rPr>
          <w:noProof/>
        </w:rPr>
        <w:instrText xml:space="preserve"> PAGEREF _Toc152061438 \h </w:instrText>
      </w:r>
      <w:r>
        <w:rPr>
          <w:noProof/>
        </w:rPr>
      </w:r>
      <w:r>
        <w:rPr>
          <w:noProof/>
        </w:rPr>
        <w:fldChar w:fldCharType="separate"/>
      </w:r>
      <w:r>
        <w:rPr>
          <w:noProof/>
        </w:rPr>
        <w:t>25</w:t>
      </w:r>
      <w:r>
        <w:rPr>
          <w:noProof/>
        </w:rPr>
        <w:fldChar w:fldCharType="end"/>
      </w:r>
    </w:p>
    <w:p w14:paraId="30F99417" w14:textId="3D847797" w:rsidR="0089329D" w:rsidRDefault="0089329D" w:rsidP="0089329D">
      <w:pPr>
        <w:pStyle w:val="Inhopg3"/>
        <w:rPr>
          <w:rFonts w:eastAsiaTheme="minorEastAsia"/>
          <w:noProof/>
          <w:kern w:val="2"/>
          <w:lang w:eastAsia="nl-NL"/>
          <w14:ligatures w14:val="standardContextual"/>
        </w:rPr>
      </w:pPr>
      <w:r>
        <w:rPr>
          <w:noProof/>
        </w:rPr>
        <w:t>3.2.8</w:t>
      </w:r>
      <w:r>
        <w:rPr>
          <w:rFonts w:eastAsiaTheme="minorEastAsia"/>
          <w:noProof/>
          <w:kern w:val="2"/>
          <w:lang w:eastAsia="nl-NL"/>
          <w14:ligatures w14:val="standardContextual"/>
        </w:rPr>
        <w:tab/>
      </w:r>
      <w:r>
        <w:rPr>
          <w:noProof/>
        </w:rPr>
        <w:t>De functionele structuur</w:t>
      </w:r>
      <w:r>
        <w:rPr>
          <w:noProof/>
        </w:rPr>
        <w:tab/>
      </w:r>
      <w:r>
        <w:rPr>
          <w:noProof/>
        </w:rPr>
        <w:fldChar w:fldCharType="begin"/>
      </w:r>
      <w:r>
        <w:rPr>
          <w:noProof/>
        </w:rPr>
        <w:instrText xml:space="preserve"> PAGEREF _Toc152061439 \h </w:instrText>
      </w:r>
      <w:r>
        <w:rPr>
          <w:noProof/>
        </w:rPr>
      </w:r>
      <w:r>
        <w:rPr>
          <w:noProof/>
        </w:rPr>
        <w:fldChar w:fldCharType="separate"/>
      </w:r>
      <w:r>
        <w:rPr>
          <w:noProof/>
        </w:rPr>
        <w:t>26</w:t>
      </w:r>
      <w:r>
        <w:rPr>
          <w:noProof/>
        </w:rPr>
        <w:fldChar w:fldCharType="end"/>
      </w:r>
    </w:p>
    <w:p w14:paraId="71B304CD" w14:textId="26372EB8" w:rsidR="0089329D" w:rsidRDefault="0089329D" w:rsidP="0089329D">
      <w:pPr>
        <w:pStyle w:val="Inhopg3"/>
        <w:rPr>
          <w:rFonts w:eastAsiaTheme="minorEastAsia"/>
          <w:noProof/>
          <w:kern w:val="2"/>
          <w:lang w:eastAsia="nl-NL"/>
          <w14:ligatures w14:val="standardContextual"/>
        </w:rPr>
      </w:pPr>
      <w:r>
        <w:rPr>
          <w:noProof/>
        </w:rPr>
        <w:lastRenderedPageBreak/>
        <w:t>3.2.9</w:t>
      </w:r>
      <w:r>
        <w:rPr>
          <w:rFonts w:eastAsiaTheme="minorEastAsia"/>
          <w:noProof/>
          <w:kern w:val="2"/>
          <w:lang w:eastAsia="nl-NL"/>
          <w14:ligatures w14:val="standardContextual"/>
        </w:rPr>
        <w:tab/>
      </w:r>
      <w:r>
        <w:rPr>
          <w:noProof/>
        </w:rPr>
        <w:t>Tijdelijk regelingdelen</w:t>
      </w:r>
      <w:r>
        <w:rPr>
          <w:noProof/>
        </w:rPr>
        <w:tab/>
      </w:r>
      <w:r>
        <w:rPr>
          <w:noProof/>
        </w:rPr>
        <w:fldChar w:fldCharType="begin"/>
      </w:r>
      <w:r>
        <w:rPr>
          <w:noProof/>
        </w:rPr>
        <w:instrText xml:space="preserve"> PAGEREF _Toc152061440 \h </w:instrText>
      </w:r>
      <w:r>
        <w:rPr>
          <w:noProof/>
        </w:rPr>
      </w:r>
      <w:r>
        <w:rPr>
          <w:noProof/>
        </w:rPr>
        <w:fldChar w:fldCharType="separate"/>
      </w:r>
      <w:r>
        <w:rPr>
          <w:noProof/>
        </w:rPr>
        <w:t>27</w:t>
      </w:r>
      <w:r>
        <w:rPr>
          <w:noProof/>
        </w:rPr>
        <w:fldChar w:fldCharType="end"/>
      </w:r>
    </w:p>
    <w:p w14:paraId="7BCC337D" w14:textId="0506199D" w:rsidR="0089329D" w:rsidRDefault="0089329D" w:rsidP="0089329D">
      <w:pPr>
        <w:pStyle w:val="Inhopg1"/>
        <w:rPr>
          <w:rFonts w:eastAsiaTheme="minorEastAsia"/>
          <w:kern w:val="2"/>
          <w:lang w:eastAsia="nl-NL"/>
          <w14:ligatures w14:val="standardContextual"/>
        </w:rPr>
      </w:pPr>
      <w:r>
        <w:t>4</w:t>
      </w:r>
      <w:r>
        <w:rPr>
          <w:rFonts w:eastAsiaTheme="minorEastAsia"/>
          <w:kern w:val="2"/>
          <w:lang w:eastAsia="nl-NL"/>
          <w14:ligatures w14:val="standardContextual"/>
        </w:rPr>
        <w:tab/>
      </w:r>
      <w:r>
        <w:t>XML-omschrijving</w:t>
      </w:r>
      <w:r>
        <w:tab/>
      </w:r>
      <w:r>
        <w:fldChar w:fldCharType="begin"/>
      </w:r>
      <w:r>
        <w:instrText xml:space="preserve"> PAGEREF _Toc152061441 \h </w:instrText>
      </w:r>
      <w:r>
        <w:fldChar w:fldCharType="separate"/>
      </w:r>
      <w:r>
        <w:t>28</w:t>
      </w:r>
      <w:r>
        <w:fldChar w:fldCharType="end"/>
      </w:r>
    </w:p>
    <w:p w14:paraId="63E04EE6" w14:textId="28E08465" w:rsidR="0089329D" w:rsidRDefault="0089329D">
      <w:pPr>
        <w:pStyle w:val="Inhopg2"/>
        <w:rPr>
          <w:rFonts w:eastAsiaTheme="minorEastAsia"/>
          <w:noProof/>
          <w:kern w:val="2"/>
          <w:lang w:eastAsia="nl-NL"/>
          <w14:ligatures w14:val="standardContextual"/>
        </w:rPr>
      </w:pPr>
      <w:r>
        <w:rPr>
          <w:noProof/>
        </w:rPr>
        <w:t>4.1</w:t>
      </w:r>
      <w:r>
        <w:rPr>
          <w:rFonts w:eastAsiaTheme="minorEastAsia"/>
          <w:noProof/>
          <w:kern w:val="2"/>
          <w:lang w:eastAsia="nl-NL"/>
          <w14:ligatures w14:val="standardContextual"/>
        </w:rPr>
        <w:tab/>
      </w:r>
      <w:r>
        <w:rPr>
          <w:noProof/>
        </w:rPr>
        <w:t>Manifest</w:t>
      </w:r>
      <w:r>
        <w:rPr>
          <w:noProof/>
        </w:rPr>
        <w:tab/>
      </w:r>
      <w:r>
        <w:rPr>
          <w:noProof/>
        </w:rPr>
        <w:fldChar w:fldCharType="begin"/>
      </w:r>
      <w:r>
        <w:rPr>
          <w:noProof/>
        </w:rPr>
        <w:instrText xml:space="preserve"> PAGEREF _Toc152061442 \h </w:instrText>
      </w:r>
      <w:r>
        <w:rPr>
          <w:noProof/>
        </w:rPr>
      </w:r>
      <w:r>
        <w:rPr>
          <w:noProof/>
        </w:rPr>
        <w:fldChar w:fldCharType="separate"/>
      </w:r>
      <w:r>
        <w:rPr>
          <w:noProof/>
        </w:rPr>
        <w:t>28</w:t>
      </w:r>
      <w:r>
        <w:rPr>
          <w:noProof/>
        </w:rPr>
        <w:fldChar w:fldCharType="end"/>
      </w:r>
    </w:p>
    <w:p w14:paraId="2F3FBD93" w14:textId="1C515FF8" w:rsidR="0089329D" w:rsidRDefault="0089329D">
      <w:pPr>
        <w:pStyle w:val="Inhopg2"/>
        <w:rPr>
          <w:rFonts w:eastAsiaTheme="minorEastAsia"/>
          <w:noProof/>
          <w:kern w:val="2"/>
          <w:lang w:eastAsia="nl-NL"/>
          <w14:ligatures w14:val="standardContextual"/>
        </w:rPr>
      </w:pPr>
      <w:r>
        <w:rPr>
          <w:noProof/>
        </w:rPr>
        <w:t>4.2</w:t>
      </w:r>
      <w:r>
        <w:rPr>
          <w:rFonts w:eastAsiaTheme="minorEastAsia"/>
          <w:noProof/>
          <w:kern w:val="2"/>
          <w:lang w:eastAsia="nl-NL"/>
          <w14:ligatures w14:val="standardContextual"/>
        </w:rPr>
        <w:tab/>
      </w:r>
      <w:r>
        <w:rPr>
          <w:noProof/>
        </w:rPr>
        <w:t>owBestand</w:t>
      </w:r>
      <w:r>
        <w:rPr>
          <w:noProof/>
        </w:rPr>
        <w:tab/>
      </w:r>
      <w:r>
        <w:rPr>
          <w:noProof/>
        </w:rPr>
        <w:fldChar w:fldCharType="begin"/>
      </w:r>
      <w:r>
        <w:rPr>
          <w:noProof/>
        </w:rPr>
        <w:instrText xml:space="preserve"> PAGEREF _Toc152061443 \h </w:instrText>
      </w:r>
      <w:r>
        <w:rPr>
          <w:noProof/>
        </w:rPr>
      </w:r>
      <w:r>
        <w:rPr>
          <w:noProof/>
        </w:rPr>
        <w:fldChar w:fldCharType="separate"/>
      </w:r>
      <w:r>
        <w:rPr>
          <w:noProof/>
        </w:rPr>
        <w:t>28</w:t>
      </w:r>
      <w:r>
        <w:rPr>
          <w:noProof/>
        </w:rPr>
        <w:fldChar w:fldCharType="end"/>
      </w:r>
    </w:p>
    <w:p w14:paraId="3B587915" w14:textId="1D400FEA" w:rsidR="0089329D" w:rsidRDefault="0089329D">
      <w:pPr>
        <w:pStyle w:val="Inhopg2"/>
        <w:rPr>
          <w:rFonts w:eastAsiaTheme="minorEastAsia"/>
          <w:noProof/>
          <w:kern w:val="2"/>
          <w:lang w:eastAsia="nl-NL"/>
          <w14:ligatures w14:val="standardContextual"/>
        </w:rPr>
      </w:pPr>
      <w:r>
        <w:rPr>
          <w:noProof/>
        </w:rPr>
        <w:t>4.3</w:t>
      </w:r>
      <w:r>
        <w:rPr>
          <w:rFonts w:eastAsiaTheme="minorEastAsia"/>
          <w:noProof/>
          <w:kern w:val="2"/>
          <w:lang w:eastAsia="nl-NL"/>
          <w14:ligatures w14:val="standardContextual"/>
        </w:rPr>
        <w:tab/>
      </w:r>
      <w:r>
        <w:rPr>
          <w:noProof/>
        </w:rPr>
        <w:t>Artikelstructuur</w:t>
      </w:r>
      <w:r>
        <w:rPr>
          <w:noProof/>
        </w:rPr>
        <w:tab/>
      </w:r>
      <w:r>
        <w:rPr>
          <w:noProof/>
        </w:rPr>
        <w:fldChar w:fldCharType="begin"/>
      </w:r>
      <w:r>
        <w:rPr>
          <w:noProof/>
        </w:rPr>
        <w:instrText xml:space="preserve"> PAGEREF _Toc152061444 \h </w:instrText>
      </w:r>
      <w:r>
        <w:rPr>
          <w:noProof/>
        </w:rPr>
      </w:r>
      <w:r>
        <w:rPr>
          <w:noProof/>
        </w:rPr>
        <w:fldChar w:fldCharType="separate"/>
      </w:r>
      <w:r>
        <w:rPr>
          <w:noProof/>
        </w:rPr>
        <w:t>29</w:t>
      </w:r>
      <w:r>
        <w:rPr>
          <w:noProof/>
        </w:rPr>
        <w:fldChar w:fldCharType="end"/>
      </w:r>
    </w:p>
    <w:p w14:paraId="4C29FBCF" w14:textId="57D1D43A" w:rsidR="0089329D" w:rsidRDefault="0089329D" w:rsidP="0089329D">
      <w:pPr>
        <w:pStyle w:val="Inhopg3"/>
        <w:rPr>
          <w:rFonts w:eastAsiaTheme="minorEastAsia"/>
          <w:noProof/>
          <w:kern w:val="2"/>
          <w:lang w:eastAsia="nl-NL"/>
          <w14:ligatures w14:val="standardContextual"/>
        </w:rPr>
      </w:pPr>
      <w:r>
        <w:rPr>
          <w:noProof/>
        </w:rPr>
        <w:t>4.3.1</w:t>
      </w:r>
      <w:r>
        <w:rPr>
          <w:rFonts w:eastAsiaTheme="minorEastAsia"/>
          <w:noProof/>
          <w:kern w:val="2"/>
          <w:lang w:eastAsia="nl-NL"/>
          <w14:ligatures w14:val="standardContextual"/>
        </w:rPr>
        <w:tab/>
      </w:r>
      <w:r>
        <w:rPr>
          <w:noProof/>
        </w:rPr>
        <w:t>Regeltekst</w:t>
      </w:r>
      <w:r>
        <w:rPr>
          <w:noProof/>
        </w:rPr>
        <w:tab/>
      </w:r>
      <w:r>
        <w:rPr>
          <w:noProof/>
        </w:rPr>
        <w:fldChar w:fldCharType="begin"/>
      </w:r>
      <w:r>
        <w:rPr>
          <w:noProof/>
        </w:rPr>
        <w:instrText xml:space="preserve"> PAGEREF _Toc152061445 \h </w:instrText>
      </w:r>
      <w:r>
        <w:rPr>
          <w:noProof/>
        </w:rPr>
      </w:r>
      <w:r>
        <w:rPr>
          <w:noProof/>
        </w:rPr>
        <w:fldChar w:fldCharType="separate"/>
      </w:r>
      <w:r>
        <w:rPr>
          <w:noProof/>
        </w:rPr>
        <w:t>29</w:t>
      </w:r>
      <w:r>
        <w:rPr>
          <w:noProof/>
        </w:rPr>
        <w:fldChar w:fldCharType="end"/>
      </w:r>
    </w:p>
    <w:p w14:paraId="01AE2499" w14:textId="3243F0B2" w:rsidR="0089329D" w:rsidRDefault="0089329D" w:rsidP="0089329D">
      <w:pPr>
        <w:pStyle w:val="Inhopg3"/>
        <w:rPr>
          <w:rFonts w:eastAsiaTheme="minorEastAsia"/>
          <w:noProof/>
          <w:kern w:val="2"/>
          <w:lang w:eastAsia="nl-NL"/>
          <w14:ligatures w14:val="standardContextual"/>
        </w:rPr>
      </w:pPr>
      <w:r>
        <w:rPr>
          <w:noProof/>
        </w:rPr>
        <w:t>4.3.2</w:t>
      </w:r>
      <w:r>
        <w:rPr>
          <w:rFonts w:eastAsiaTheme="minorEastAsia"/>
          <w:noProof/>
          <w:kern w:val="2"/>
          <w:lang w:eastAsia="nl-NL"/>
          <w14:ligatures w14:val="standardContextual"/>
        </w:rPr>
        <w:tab/>
      </w:r>
      <w:r>
        <w:rPr>
          <w:noProof/>
        </w:rPr>
        <w:t>Juridische regel</w:t>
      </w:r>
      <w:r>
        <w:rPr>
          <w:noProof/>
        </w:rPr>
        <w:tab/>
      </w:r>
      <w:r>
        <w:rPr>
          <w:noProof/>
        </w:rPr>
        <w:fldChar w:fldCharType="begin"/>
      </w:r>
      <w:r>
        <w:rPr>
          <w:noProof/>
        </w:rPr>
        <w:instrText xml:space="preserve"> PAGEREF _Toc152061446 \h </w:instrText>
      </w:r>
      <w:r>
        <w:rPr>
          <w:noProof/>
        </w:rPr>
      </w:r>
      <w:r>
        <w:rPr>
          <w:noProof/>
        </w:rPr>
        <w:fldChar w:fldCharType="separate"/>
      </w:r>
      <w:r>
        <w:rPr>
          <w:noProof/>
        </w:rPr>
        <w:t>29</w:t>
      </w:r>
      <w:r>
        <w:rPr>
          <w:noProof/>
        </w:rPr>
        <w:fldChar w:fldCharType="end"/>
      </w:r>
    </w:p>
    <w:p w14:paraId="10BEA061" w14:textId="5FCB018C" w:rsidR="0089329D" w:rsidRDefault="0089329D" w:rsidP="0089329D">
      <w:pPr>
        <w:pStyle w:val="Inhopg3"/>
        <w:rPr>
          <w:rFonts w:eastAsiaTheme="minorEastAsia"/>
          <w:noProof/>
          <w:kern w:val="2"/>
          <w:lang w:eastAsia="nl-NL"/>
          <w14:ligatures w14:val="standardContextual"/>
        </w:rPr>
      </w:pPr>
      <w:r>
        <w:rPr>
          <w:noProof/>
        </w:rPr>
        <w:t>4.3.3</w:t>
      </w:r>
      <w:r>
        <w:rPr>
          <w:rFonts w:eastAsiaTheme="minorEastAsia"/>
          <w:noProof/>
          <w:kern w:val="2"/>
          <w:lang w:eastAsia="nl-NL"/>
          <w14:ligatures w14:val="standardContextual"/>
        </w:rPr>
        <w:tab/>
      </w:r>
      <w:r>
        <w:rPr>
          <w:noProof/>
        </w:rPr>
        <w:t>Activiteit</w:t>
      </w:r>
      <w:r>
        <w:rPr>
          <w:noProof/>
        </w:rPr>
        <w:tab/>
      </w:r>
      <w:r>
        <w:rPr>
          <w:noProof/>
        </w:rPr>
        <w:fldChar w:fldCharType="begin"/>
      </w:r>
      <w:r>
        <w:rPr>
          <w:noProof/>
        </w:rPr>
        <w:instrText xml:space="preserve"> PAGEREF _Toc152061447 \h </w:instrText>
      </w:r>
      <w:r>
        <w:rPr>
          <w:noProof/>
        </w:rPr>
      </w:r>
      <w:r>
        <w:rPr>
          <w:noProof/>
        </w:rPr>
        <w:fldChar w:fldCharType="separate"/>
      </w:r>
      <w:r>
        <w:rPr>
          <w:noProof/>
        </w:rPr>
        <w:t>32</w:t>
      </w:r>
      <w:r>
        <w:rPr>
          <w:noProof/>
        </w:rPr>
        <w:fldChar w:fldCharType="end"/>
      </w:r>
    </w:p>
    <w:p w14:paraId="7C1B75D0" w14:textId="12779E0F" w:rsidR="0089329D" w:rsidRDefault="0089329D" w:rsidP="0089329D">
      <w:pPr>
        <w:pStyle w:val="Inhopg3"/>
        <w:rPr>
          <w:rFonts w:eastAsiaTheme="minorEastAsia"/>
          <w:noProof/>
          <w:kern w:val="2"/>
          <w:lang w:eastAsia="nl-NL"/>
          <w14:ligatures w14:val="standardContextual"/>
        </w:rPr>
      </w:pPr>
      <w:r>
        <w:rPr>
          <w:noProof/>
        </w:rPr>
        <w:t>4.3.4</w:t>
      </w:r>
      <w:r>
        <w:rPr>
          <w:rFonts w:eastAsiaTheme="minorEastAsia"/>
          <w:noProof/>
          <w:kern w:val="2"/>
          <w:lang w:eastAsia="nl-NL"/>
          <w14:ligatures w14:val="standardContextual"/>
        </w:rPr>
        <w:tab/>
      </w:r>
      <w:r>
        <w:rPr>
          <w:noProof/>
        </w:rPr>
        <w:t>Gebiedsaanwijzing</w:t>
      </w:r>
      <w:r>
        <w:rPr>
          <w:noProof/>
        </w:rPr>
        <w:tab/>
      </w:r>
      <w:r>
        <w:rPr>
          <w:noProof/>
        </w:rPr>
        <w:fldChar w:fldCharType="begin"/>
      </w:r>
      <w:r>
        <w:rPr>
          <w:noProof/>
        </w:rPr>
        <w:instrText xml:space="preserve"> PAGEREF _Toc152061448 \h </w:instrText>
      </w:r>
      <w:r>
        <w:rPr>
          <w:noProof/>
        </w:rPr>
      </w:r>
      <w:r>
        <w:rPr>
          <w:noProof/>
        </w:rPr>
        <w:fldChar w:fldCharType="separate"/>
      </w:r>
      <w:r>
        <w:rPr>
          <w:noProof/>
        </w:rPr>
        <w:t>33</w:t>
      </w:r>
      <w:r>
        <w:rPr>
          <w:noProof/>
        </w:rPr>
        <w:fldChar w:fldCharType="end"/>
      </w:r>
    </w:p>
    <w:p w14:paraId="4483B5D5" w14:textId="0BAE7768" w:rsidR="0089329D" w:rsidRDefault="0089329D" w:rsidP="0089329D">
      <w:pPr>
        <w:pStyle w:val="Inhopg3"/>
        <w:rPr>
          <w:rFonts w:eastAsiaTheme="minorEastAsia"/>
          <w:noProof/>
          <w:kern w:val="2"/>
          <w:lang w:eastAsia="nl-NL"/>
          <w14:ligatures w14:val="standardContextual"/>
        </w:rPr>
      </w:pPr>
      <w:r>
        <w:rPr>
          <w:noProof/>
        </w:rPr>
        <w:t>4.3.5</w:t>
      </w:r>
      <w:r>
        <w:rPr>
          <w:rFonts w:eastAsiaTheme="minorEastAsia"/>
          <w:noProof/>
          <w:kern w:val="2"/>
          <w:lang w:eastAsia="nl-NL"/>
          <w14:ligatures w14:val="standardContextual"/>
        </w:rPr>
        <w:tab/>
      </w:r>
      <w:r>
        <w:rPr>
          <w:noProof/>
        </w:rPr>
        <w:t>Omgevingsnorm</w:t>
      </w:r>
      <w:r>
        <w:rPr>
          <w:noProof/>
        </w:rPr>
        <w:tab/>
      </w:r>
      <w:r>
        <w:rPr>
          <w:noProof/>
        </w:rPr>
        <w:fldChar w:fldCharType="begin"/>
      </w:r>
      <w:r>
        <w:rPr>
          <w:noProof/>
        </w:rPr>
        <w:instrText xml:space="preserve"> PAGEREF _Toc152061449 \h </w:instrText>
      </w:r>
      <w:r>
        <w:rPr>
          <w:noProof/>
        </w:rPr>
      </w:r>
      <w:r>
        <w:rPr>
          <w:noProof/>
        </w:rPr>
        <w:fldChar w:fldCharType="separate"/>
      </w:r>
      <w:r>
        <w:rPr>
          <w:noProof/>
        </w:rPr>
        <w:t>33</w:t>
      </w:r>
      <w:r>
        <w:rPr>
          <w:noProof/>
        </w:rPr>
        <w:fldChar w:fldCharType="end"/>
      </w:r>
    </w:p>
    <w:p w14:paraId="0BE37D3B" w14:textId="799B2EEB" w:rsidR="0089329D" w:rsidRDefault="0089329D" w:rsidP="0089329D">
      <w:pPr>
        <w:pStyle w:val="Inhopg3"/>
        <w:rPr>
          <w:rFonts w:eastAsiaTheme="minorEastAsia"/>
          <w:noProof/>
          <w:kern w:val="2"/>
          <w:lang w:eastAsia="nl-NL"/>
          <w14:ligatures w14:val="standardContextual"/>
        </w:rPr>
      </w:pPr>
      <w:r>
        <w:rPr>
          <w:noProof/>
        </w:rPr>
        <w:t>4.3.6</w:t>
      </w:r>
      <w:r>
        <w:rPr>
          <w:rFonts w:eastAsiaTheme="minorEastAsia"/>
          <w:noProof/>
          <w:kern w:val="2"/>
          <w:lang w:eastAsia="nl-NL"/>
          <w14:ligatures w14:val="standardContextual"/>
        </w:rPr>
        <w:tab/>
      </w:r>
      <w:r>
        <w:rPr>
          <w:noProof/>
        </w:rPr>
        <w:t>Omgevingswaarde</w:t>
      </w:r>
      <w:r>
        <w:rPr>
          <w:noProof/>
        </w:rPr>
        <w:tab/>
      </w:r>
      <w:r>
        <w:rPr>
          <w:noProof/>
        </w:rPr>
        <w:fldChar w:fldCharType="begin"/>
      </w:r>
      <w:r>
        <w:rPr>
          <w:noProof/>
        </w:rPr>
        <w:instrText xml:space="preserve"> PAGEREF _Toc152061450 \h </w:instrText>
      </w:r>
      <w:r>
        <w:rPr>
          <w:noProof/>
        </w:rPr>
      </w:r>
      <w:r>
        <w:rPr>
          <w:noProof/>
        </w:rPr>
        <w:fldChar w:fldCharType="separate"/>
      </w:r>
      <w:r>
        <w:rPr>
          <w:noProof/>
        </w:rPr>
        <w:t>34</w:t>
      </w:r>
      <w:r>
        <w:rPr>
          <w:noProof/>
        </w:rPr>
        <w:fldChar w:fldCharType="end"/>
      </w:r>
    </w:p>
    <w:p w14:paraId="3147F389" w14:textId="44AD8A1B" w:rsidR="0089329D" w:rsidRDefault="0089329D" w:rsidP="0089329D">
      <w:pPr>
        <w:pStyle w:val="Inhopg3"/>
        <w:rPr>
          <w:rFonts w:eastAsiaTheme="minorEastAsia"/>
          <w:noProof/>
          <w:kern w:val="2"/>
          <w:lang w:eastAsia="nl-NL"/>
          <w14:ligatures w14:val="standardContextual"/>
        </w:rPr>
      </w:pPr>
      <w:r>
        <w:rPr>
          <w:noProof/>
        </w:rPr>
        <w:t>4.3.7</w:t>
      </w:r>
      <w:r>
        <w:rPr>
          <w:rFonts w:eastAsiaTheme="minorEastAsia"/>
          <w:noProof/>
          <w:kern w:val="2"/>
          <w:lang w:eastAsia="nl-NL"/>
          <w14:ligatures w14:val="standardContextual"/>
        </w:rPr>
        <w:tab/>
      </w:r>
      <w:r>
        <w:rPr>
          <w:noProof/>
        </w:rPr>
        <w:t>Locatie</w:t>
      </w:r>
      <w:r>
        <w:rPr>
          <w:noProof/>
        </w:rPr>
        <w:tab/>
      </w:r>
      <w:r>
        <w:rPr>
          <w:noProof/>
        </w:rPr>
        <w:fldChar w:fldCharType="begin"/>
      </w:r>
      <w:r>
        <w:rPr>
          <w:noProof/>
        </w:rPr>
        <w:instrText xml:space="preserve"> PAGEREF _Toc152061451 \h </w:instrText>
      </w:r>
      <w:r>
        <w:rPr>
          <w:noProof/>
        </w:rPr>
      </w:r>
      <w:r>
        <w:rPr>
          <w:noProof/>
        </w:rPr>
        <w:fldChar w:fldCharType="separate"/>
      </w:r>
      <w:r>
        <w:rPr>
          <w:noProof/>
        </w:rPr>
        <w:t>35</w:t>
      </w:r>
      <w:r>
        <w:rPr>
          <w:noProof/>
        </w:rPr>
        <w:fldChar w:fldCharType="end"/>
      </w:r>
    </w:p>
    <w:p w14:paraId="3056A3F7" w14:textId="75143526" w:rsidR="0089329D" w:rsidRDefault="0089329D" w:rsidP="0089329D">
      <w:pPr>
        <w:pStyle w:val="Inhopg3"/>
        <w:rPr>
          <w:rFonts w:eastAsiaTheme="minorEastAsia"/>
          <w:noProof/>
          <w:kern w:val="2"/>
          <w:lang w:eastAsia="nl-NL"/>
          <w14:ligatures w14:val="standardContextual"/>
        </w:rPr>
      </w:pPr>
      <w:r>
        <w:rPr>
          <w:noProof/>
        </w:rPr>
        <w:t>4.3.8</w:t>
      </w:r>
      <w:r>
        <w:rPr>
          <w:rFonts w:eastAsiaTheme="minorEastAsia"/>
          <w:noProof/>
          <w:kern w:val="2"/>
          <w:lang w:eastAsia="nl-NL"/>
          <w14:ligatures w14:val="standardContextual"/>
        </w:rPr>
        <w:tab/>
      </w:r>
      <w:r>
        <w:rPr>
          <w:noProof/>
        </w:rPr>
        <w:t>Pons</w:t>
      </w:r>
      <w:r>
        <w:rPr>
          <w:noProof/>
        </w:rPr>
        <w:tab/>
      </w:r>
      <w:r>
        <w:rPr>
          <w:noProof/>
        </w:rPr>
        <w:fldChar w:fldCharType="begin"/>
      </w:r>
      <w:r>
        <w:rPr>
          <w:noProof/>
        </w:rPr>
        <w:instrText xml:space="preserve"> PAGEREF _Toc152061452 \h </w:instrText>
      </w:r>
      <w:r>
        <w:rPr>
          <w:noProof/>
        </w:rPr>
      </w:r>
      <w:r>
        <w:rPr>
          <w:noProof/>
        </w:rPr>
        <w:fldChar w:fldCharType="separate"/>
      </w:r>
      <w:r>
        <w:rPr>
          <w:noProof/>
        </w:rPr>
        <w:t>37</w:t>
      </w:r>
      <w:r>
        <w:rPr>
          <w:noProof/>
        </w:rPr>
        <w:fldChar w:fldCharType="end"/>
      </w:r>
    </w:p>
    <w:p w14:paraId="06DD025E" w14:textId="2F567222" w:rsidR="0089329D" w:rsidRDefault="0089329D" w:rsidP="0089329D">
      <w:pPr>
        <w:pStyle w:val="Inhopg3"/>
        <w:rPr>
          <w:rFonts w:eastAsiaTheme="minorEastAsia"/>
          <w:noProof/>
          <w:kern w:val="2"/>
          <w:lang w:eastAsia="nl-NL"/>
          <w14:ligatures w14:val="standardContextual"/>
        </w:rPr>
      </w:pPr>
      <w:r>
        <w:rPr>
          <w:noProof/>
        </w:rPr>
        <w:t>4.3.9</w:t>
      </w:r>
      <w:r>
        <w:rPr>
          <w:rFonts w:eastAsiaTheme="minorEastAsia"/>
          <w:noProof/>
          <w:kern w:val="2"/>
          <w:lang w:eastAsia="nl-NL"/>
          <w14:ligatures w14:val="standardContextual"/>
        </w:rPr>
        <w:tab/>
      </w:r>
      <w:r>
        <w:rPr>
          <w:noProof/>
        </w:rPr>
        <w:t>Kaart</w:t>
      </w:r>
      <w:r>
        <w:rPr>
          <w:noProof/>
        </w:rPr>
        <w:tab/>
      </w:r>
      <w:r>
        <w:rPr>
          <w:noProof/>
        </w:rPr>
        <w:fldChar w:fldCharType="begin"/>
      </w:r>
      <w:r>
        <w:rPr>
          <w:noProof/>
        </w:rPr>
        <w:instrText xml:space="preserve"> PAGEREF _Toc152061453 \h </w:instrText>
      </w:r>
      <w:r>
        <w:rPr>
          <w:noProof/>
        </w:rPr>
      </w:r>
      <w:r>
        <w:rPr>
          <w:noProof/>
        </w:rPr>
        <w:fldChar w:fldCharType="separate"/>
      </w:r>
      <w:r>
        <w:rPr>
          <w:noProof/>
        </w:rPr>
        <w:t>37</w:t>
      </w:r>
      <w:r>
        <w:rPr>
          <w:noProof/>
        </w:rPr>
        <w:fldChar w:fldCharType="end"/>
      </w:r>
    </w:p>
    <w:p w14:paraId="67B07623" w14:textId="52F8315E" w:rsidR="0089329D" w:rsidRDefault="0089329D">
      <w:pPr>
        <w:pStyle w:val="Inhopg2"/>
        <w:rPr>
          <w:rFonts w:eastAsiaTheme="minorEastAsia"/>
          <w:noProof/>
          <w:kern w:val="2"/>
          <w:lang w:eastAsia="nl-NL"/>
          <w14:ligatures w14:val="standardContextual"/>
        </w:rPr>
      </w:pPr>
      <w:r>
        <w:rPr>
          <w:noProof/>
        </w:rPr>
        <w:t>4.4</w:t>
      </w:r>
      <w:r>
        <w:rPr>
          <w:rFonts w:eastAsiaTheme="minorEastAsia"/>
          <w:noProof/>
          <w:kern w:val="2"/>
          <w:lang w:eastAsia="nl-NL"/>
          <w14:ligatures w14:val="standardContextual"/>
        </w:rPr>
        <w:tab/>
      </w:r>
      <w:r>
        <w:rPr>
          <w:noProof/>
        </w:rPr>
        <w:t>Vrijetekststructuur</w:t>
      </w:r>
      <w:r>
        <w:rPr>
          <w:noProof/>
        </w:rPr>
        <w:tab/>
      </w:r>
      <w:r>
        <w:rPr>
          <w:noProof/>
        </w:rPr>
        <w:fldChar w:fldCharType="begin"/>
      </w:r>
      <w:r>
        <w:rPr>
          <w:noProof/>
        </w:rPr>
        <w:instrText xml:space="preserve"> PAGEREF _Toc152061454 \h </w:instrText>
      </w:r>
      <w:r>
        <w:rPr>
          <w:noProof/>
        </w:rPr>
      </w:r>
      <w:r>
        <w:rPr>
          <w:noProof/>
        </w:rPr>
        <w:fldChar w:fldCharType="separate"/>
      </w:r>
      <w:r>
        <w:rPr>
          <w:noProof/>
        </w:rPr>
        <w:t>38</w:t>
      </w:r>
      <w:r>
        <w:rPr>
          <w:noProof/>
        </w:rPr>
        <w:fldChar w:fldCharType="end"/>
      </w:r>
    </w:p>
    <w:p w14:paraId="77B0FA13" w14:textId="56915C9F" w:rsidR="0089329D" w:rsidRDefault="0089329D" w:rsidP="0089329D">
      <w:pPr>
        <w:pStyle w:val="Inhopg3"/>
        <w:rPr>
          <w:rFonts w:eastAsiaTheme="minorEastAsia"/>
          <w:noProof/>
          <w:kern w:val="2"/>
          <w:lang w:eastAsia="nl-NL"/>
          <w14:ligatures w14:val="standardContextual"/>
        </w:rPr>
      </w:pPr>
      <w:r>
        <w:rPr>
          <w:noProof/>
        </w:rPr>
        <w:t>4.4.1</w:t>
      </w:r>
      <w:r>
        <w:rPr>
          <w:rFonts w:eastAsiaTheme="minorEastAsia"/>
          <w:noProof/>
          <w:kern w:val="2"/>
          <w:lang w:eastAsia="nl-NL"/>
          <w14:ligatures w14:val="standardContextual"/>
        </w:rPr>
        <w:tab/>
      </w:r>
      <w:r>
        <w:rPr>
          <w:noProof/>
        </w:rPr>
        <w:t>Divisie</w:t>
      </w:r>
      <w:r>
        <w:rPr>
          <w:noProof/>
        </w:rPr>
        <w:tab/>
      </w:r>
      <w:r>
        <w:rPr>
          <w:noProof/>
        </w:rPr>
        <w:fldChar w:fldCharType="begin"/>
      </w:r>
      <w:r>
        <w:rPr>
          <w:noProof/>
        </w:rPr>
        <w:instrText xml:space="preserve"> PAGEREF _Toc152061455 \h </w:instrText>
      </w:r>
      <w:r>
        <w:rPr>
          <w:noProof/>
        </w:rPr>
      </w:r>
      <w:r>
        <w:rPr>
          <w:noProof/>
        </w:rPr>
        <w:fldChar w:fldCharType="separate"/>
      </w:r>
      <w:r>
        <w:rPr>
          <w:noProof/>
        </w:rPr>
        <w:t>39</w:t>
      </w:r>
      <w:r>
        <w:rPr>
          <w:noProof/>
        </w:rPr>
        <w:fldChar w:fldCharType="end"/>
      </w:r>
    </w:p>
    <w:p w14:paraId="5B76912E" w14:textId="5405004C" w:rsidR="0089329D" w:rsidRDefault="0089329D" w:rsidP="0089329D">
      <w:pPr>
        <w:pStyle w:val="Inhopg3"/>
        <w:rPr>
          <w:rFonts w:eastAsiaTheme="minorEastAsia"/>
          <w:noProof/>
          <w:kern w:val="2"/>
          <w:lang w:eastAsia="nl-NL"/>
          <w14:ligatures w14:val="standardContextual"/>
        </w:rPr>
      </w:pPr>
      <w:r>
        <w:rPr>
          <w:noProof/>
        </w:rPr>
        <w:t>4.4.2</w:t>
      </w:r>
      <w:r>
        <w:rPr>
          <w:rFonts w:eastAsiaTheme="minorEastAsia"/>
          <w:noProof/>
          <w:kern w:val="2"/>
          <w:lang w:eastAsia="nl-NL"/>
          <w14:ligatures w14:val="standardContextual"/>
        </w:rPr>
        <w:tab/>
      </w:r>
      <w:r>
        <w:rPr>
          <w:noProof/>
        </w:rPr>
        <w:t>Divisietekst</w:t>
      </w:r>
      <w:r>
        <w:rPr>
          <w:noProof/>
        </w:rPr>
        <w:tab/>
      </w:r>
      <w:r>
        <w:rPr>
          <w:noProof/>
        </w:rPr>
        <w:fldChar w:fldCharType="begin"/>
      </w:r>
      <w:r>
        <w:rPr>
          <w:noProof/>
        </w:rPr>
        <w:instrText xml:space="preserve"> PAGEREF _Toc152061456 \h </w:instrText>
      </w:r>
      <w:r>
        <w:rPr>
          <w:noProof/>
        </w:rPr>
      </w:r>
      <w:r>
        <w:rPr>
          <w:noProof/>
        </w:rPr>
        <w:fldChar w:fldCharType="separate"/>
      </w:r>
      <w:r>
        <w:rPr>
          <w:noProof/>
        </w:rPr>
        <w:t>39</w:t>
      </w:r>
      <w:r>
        <w:rPr>
          <w:noProof/>
        </w:rPr>
        <w:fldChar w:fldCharType="end"/>
      </w:r>
    </w:p>
    <w:p w14:paraId="6EAC694D" w14:textId="3AE64B9E" w:rsidR="0089329D" w:rsidRDefault="0089329D" w:rsidP="0089329D">
      <w:pPr>
        <w:pStyle w:val="Inhopg3"/>
        <w:rPr>
          <w:rFonts w:eastAsiaTheme="minorEastAsia"/>
          <w:noProof/>
          <w:kern w:val="2"/>
          <w:lang w:eastAsia="nl-NL"/>
          <w14:ligatures w14:val="standardContextual"/>
        </w:rPr>
      </w:pPr>
      <w:r>
        <w:rPr>
          <w:noProof/>
        </w:rPr>
        <w:t>4.4.3</w:t>
      </w:r>
      <w:r>
        <w:rPr>
          <w:rFonts w:eastAsiaTheme="minorEastAsia"/>
          <w:noProof/>
          <w:kern w:val="2"/>
          <w:lang w:eastAsia="nl-NL"/>
          <w14:ligatures w14:val="standardContextual"/>
        </w:rPr>
        <w:tab/>
      </w:r>
      <w:r>
        <w:rPr>
          <w:noProof/>
        </w:rPr>
        <w:t>Tekstdeel</w:t>
      </w:r>
      <w:r>
        <w:rPr>
          <w:noProof/>
        </w:rPr>
        <w:tab/>
      </w:r>
      <w:r>
        <w:rPr>
          <w:noProof/>
        </w:rPr>
        <w:fldChar w:fldCharType="begin"/>
      </w:r>
      <w:r>
        <w:rPr>
          <w:noProof/>
        </w:rPr>
        <w:instrText xml:space="preserve"> PAGEREF _Toc152061457 \h </w:instrText>
      </w:r>
      <w:r>
        <w:rPr>
          <w:noProof/>
        </w:rPr>
      </w:r>
      <w:r>
        <w:rPr>
          <w:noProof/>
        </w:rPr>
        <w:fldChar w:fldCharType="separate"/>
      </w:r>
      <w:r>
        <w:rPr>
          <w:noProof/>
        </w:rPr>
        <w:t>39</w:t>
      </w:r>
      <w:r>
        <w:rPr>
          <w:noProof/>
        </w:rPr>
        <w:fldChar w:fldCharType="end"/>
      </w:r>
    </w:p>
    <w:p w14:paraId="675095C6" w14:textId="4C02E0FD" w:rsidR="0089329D" w:rsidRDefault="0089329D" w:rsidP="0089329D">
      <w:pPr>
        <w:pStyle w:val="Inhopg3"/>
        <w:rPr>
          <w:rFonts w:eastAsiaTheme="minorEastAsia"/>
          <w:noProof/>
          <w:kern w:val="2"/>
          <w:lang w:eastAsia="nl-NL"/>
          <w14:ligatures w14:val="standardContextual"/>
        </w:rPr>
      </w:pPr>
      <w:r>
        <w:rPr>
          <w:noProof/>
        </w:rPr>
        <w:t>4.4.4</w:t>
      </w:r>
      <w:r>
        <w:rPr>
          <w:rFonts w:eastAsiaTheme="minorEastAsia"/>
          <w:noProof/>
          <w:kern w:val="2"/>
          <w:lang w:eastAsia="nl-NL"/>
          <w14:ligatures w14:val="standardContextual"/>
        </w:rPr>
        <w:tab/>
      </w:r>
      <w:r>
        <w:rPr>
          <w:noProof/>
        </w:rPr>
        <w:t>Hoofdlijn</w:t>
      </w:r>
      <w:r>
        <w:rPr>
          <w:noProof/>
        </w:rPr>
        <w:tab/>
      </w:r>
      <w:r>
        <w:rPr>
          <w:noProof/>
        </w:rPr>
        <w:fldChar w:fldCharType="begin"/>
      </w:r>
      <w:r>
        <w:rPr>
          <w:noProof/>
        </w:rPr>
        <w:instrText xml:space="preserve"> PAGEREF _Toc152061458 \h </w:instrText>
      </w:r>
      <w:r>
        <w:rPr>
          <w:noProof/>
        </w:rPr>
      </w:r>
      <w:r>
        <w:rPr>
          <w:noProof/>
        </w:rPr>
        <w:fldChar w:fldCharType="separate"/>
      </w:r>
      <w:r>
        <w:rPr>
          <w:noProof/>
        </w:rPr>
        <w:t>40</w:t>
      </w:r>
      <w:r>
        <w:rPr>
          <w:noProof/>
        </w:rPr>
        <w:fldChar w:fldCharType="end"/>
      </w:r>
    </w:p>
    <w:p w14:paraId="198EAEDD" w14:textId="17257BAE" w:rsidR="0089329D" w:rsidRDefault="0089329D" w:rsidP="0089329D">
      <w:pPr>
        <w:pStyle w:val="Inhopg3"/>
        <w:rPr>
          <w:rFonts w:eastAsiaTheme="minorEastAsia"/>
          <w:noProof/>
          <w:kern w:val="2"/>
          <w:lang w:eastAsia="nl-NL"/>
          <w14:ligatures w14:val="standardContextual"/>
        </w:rPr>
      </w:pPr>
      <w:r>
        <w:rPr>
          <w:noProof/>
        </w:rPr>
        <w:t>4.4.5</w:t>
      </w:r>
      <w:r>
        <w:rPr>
          <w:rFonts w:eastAsiaTheme="minorEastAsia"/>
          <w:noProof/>
          <w:kern w:val="2"/>
          <w:lang w:eastAsia="nl-NL"/>
          <w14:ligatures w14:val="standardContextual"/>
        </w:rPr>
        <w:tab/>
      </w:r>
      <w:r>
        <w:rPr>
          <w:noProof/>
        </w:rPr>
        <w:t>Gebiedsaanwijzing</w:t>
      </w:r>
      <w:r>
        <w:rPr>
          <w:noProof/>
        </w:rPr>
        <w:tab/>
      </w:r>
      <w:r>
        <w:rPr>
          <w:noProof/>
        </w:rPr>
        <w:fldChar w:fldCharType="begin"/>
      </w:r>
      <w:r>
        <w:rPr>
          <w:noProof/>
        </w:rPr>
        <w:instrText xml:space="preserve"> PAGEREF _Toc152061459 \h </w:instrText>
      </w:r>
      <w:r>
        <w:rPr>
          <w:noProof/>
        </w:rPr>
      </w:r>
      <w:r>
        <w:rPr>
          <w:noProof/>
        </w:rPr>
        <w:fldChar w:fldCharType="separate"/>
      </w:r>
      <w:r>
        <w:rPr>
          <w:noProof/>
        </w:rPr>
        <w:t>40</w:t>
      </w:r>
      <w:r>
        <w:rPr>
          <w:noProof/>
        </w:rPr>
        <w:fldChar w:fldCharType="end"/>
      </w:r>
    </w:p>
    <w:p w14:paraId="11D71746" w14:textId="17CE9041" w:rsidR="0089329D" w:rsidRDefault="0089329D" w:rsidP="0089329D">
      <w:pPr>
        <w:pStyle w:val="Inhopg3"/>
        <w:rPr>
          <w:rFonts w:eastAsiaTheme="minorEastAsia"/>
          <w:noProof/>
          <w:kern w:val="2"/>
          <w:lang w:eastAsia="nl-NL"/>
          <w14:ligatures w14:val="standardContextual"/>
        </w:rPr>
      </w:pPr>
      <w:r>
        <w:rPr>
          <w:noProof/>
        </w:rPr>
        <w:t>4.4.6</w:t>
      </w:r>
      <w:r>
        <w:rPr>
          <w:rFonts w:eastAsiaTheme="minorEastAsia"/>
          <w:noProof/>
          <w:kern w:val="2"/>
          <w:lang w:eastAsia="nl-NL"/>
          <w14:ligatures w14:val="standardContextual"/>
        </w:rPr>
        <w:tab/>
      </w:r>
      <w:r>
        <w:rPr>
          <w:noProof/>
        </w:rPr>
        <w:t>Kaart</w:t>
      </w:r>
      <w:r>
        <w:rPr>
          <w:noProof/>
        </w:rPr>
        <w:tab/>
      </w:r>
      <w:r>
        <w:rPr>
          <w:noProof/>
        </w:rPr>
        <w:fldChar w:fldCharType="begin"/>
      </w:r>
      <w:r>
        <w:rPr>
          <w:noProof/>
        </w:rPr>
        <w:instrText xml:space="preserve"> PAGEREF _Toc152061460 \h </w:instrText>
      </w:r>
      <w:r>
        <w:rPr>
          <w:noProof/>
        </w:rPr>
      </w:r>
      <w:r>
        <w:rPr>
          <w:noProof/>
        </w:rPr>
        <w:fldChar w:fldCharType="separate"/>
      </w:r>
      <w:r>
        <w:rPr>
          <w:noProof/>
        </w:rPr>
        <w:t>40</w:t>
      </w:r>
      <w:r>
        <w:rPr>
          <w:noProof/>
        </w:rPr>
        <w:fldChar w:fldCharType="end"/>
      </w:r>
    </w:p>
    <w:p w14:paraId="03A49ABF" w14:textId="5E8862D6" w:rsidR="0089329D" w:rsidRDefault="0089329D">
      <w:pPr>
        <w:pStyle w:val="Inhopg2"/>
        <w:rPr>
          <w:rFonts w:eastAsiaTheme="minorEastAsia"/>
          <w:noProof/>
          <w:kern w:val="2"/>
          <w:lang w:eastAsia="nl-NL"/>
          <w14:ligatures w14:val="standardContextual"/>
        </w:rPr>
      </w:pPr>
      <w:r>
        <w:rPr>
          <w:noProof/>
        </w:rPr>
        <w:t>4.5</w:t>
      </w:r>
      <w:r>
        <w:rPr>
          <w:rFonts w:eastAsiaTheme="minorEastAsia"/>
          <w:noProof/>
          <w:kern w:val="2"/>
          <w:lang w:eastAsia="nl-NL"/>
          <w14:ligatures w14:val="standardContextual"/>
        </w:rPr>
        <w:tab/>
      </w:r>
      <w:r>
        <w:rPr>
          <w:noProof/>
        </w:rPr>
        <w:t>Regelingsgebied</w:t>
      </w:r>
      <w:r>
        <w:rPr>
          <w:noProof/>
        </w:rPr>
        <w:tab/>
      </w:r>
      <w:r>
        <w:rPr>
          <w:noProof/>
        </w:rPr>
        <w:fldChar w:fldCharType="begin"/>
      </w:r>
      <w:r>
        <w:rPr>
          <w:noProof/>
        </w:rPr>
        <w:instrText xml:space="preserve"> PAGEREF _Toc152061461 \h </w:instrText>
      </w:r>
      <w:r>
        <w:rPr>
          <w:noProof/>
        </w:rPr>
      </w:r>
      <w:r>
        <w:rPr>
          <w:noProof/>
        </w:rPr>
        <w:fldChar w:fldCharType="separate"/>
      </w:r>
      <w:r>
        <w:rPr>
          <w:noProof/>
        </w:rPr>
        <w:t>40</w:t>
      </w:r>
      <w:r>
        <w:rPr>
          <w:noProof/>
        </w:rPr>
        <w:fldChar w:fldCharType="end"/>
      </w:r>
    </w:p>
    <w:p w14:paraId="5CD13B58" w14:textId="57550E0F" w:rsidR="0089329D" w:rsidRDefault="0089329D" w:rsidP="0089329D">
      <w:pPr>
        <w:pStyle w:val="Inhopg3"/>
        <w:rPr>
          <w:rFonts w:eastAsiaTheme="minorEastAsia"/>
          <w:noProof/>
          <w:kern w:val="2"/>
          <w:lang w:eastAsia="nl-NL"/>
          <w14:ligatures w14:val="standardContextual"/>
        </w:rPr>
      </w:pPr>
      <w:r>
        <w:rPr>
          <w:noProof/>
        </w:rPr>
        <w:t>4.5.1</w:t>
      </w:r>
      <w:r>
        <w:rPr>
          <w:rFonts w:eastAsiaTheme="minorEastAsia"/>
          <w:noProof/>
          <w:kern w:val="2"/>
          <w:lang w:eastAsia="nl-NL"/>
          <w14:ligatures w14:val="standardContextual"/>
        </w:rPr>
        <w:tab/>
      </w:r>
      <w:r>
        <w:rPr>
          <w:noProof/>
        </w:rPr>
        <w:t>Regelingsgebied</w:t>
      </w:r>
      <w:r>
        <w:rPr>
          <w:noProof/>
        </w:rPr>
        <w:tab/>
      </w:r>
      <w:r>
        <w:rPr>
          <w:noProof/>
        </w:rPr>
        <w:fldChar w:fldCharType="begin"/>
      </w:r>
      <w:r>
        <w:rPr>
          <w:noProof/>
        </w:rPr>
        <w:instrText xml:space="preserve"> PAGEREF _Toc152061462 \h </w:instrText>
      </w:r>
      <w:r>
        <w:rPr>
          <w:noProof/>
        </w:rPr>
      </w:r>
      <w:r>
        <w:rPr>
          <w:noProof/>
        </w:rPr>
        <w:fldChar w:fldCharType="separate"/>
      </w:r>
      <w:r>
        <w:rPr>
          <w:noProof/>
        </w:rPr>
        <w:t>41</w:t>
      </w:r>
      <w:r>
        <w:rPr>
          <w:noProof/>
        </w:rPr>
        <w:fldChar w:fldCharType="end"/>
      </w:r>
    </w:p>
    <w:p w14:paraId="61DE9461" w14:textId="2A70B9F1" w:rsidR="0089329D" w:rsidRDefault="0089329D">
      <w:pPr>
        <w:pStyle w:val="Inhopg2"/>
        <w:rPr>
          <w:rFonts w:eastAsiaTheme="minorEastAsia"/>
          <w:noProof/>
          <w:kern w:val="2"/>
          <w:lang w:eastAsia="nl-NL"/>
          <w14:ligatures w14:val="standardContextual"/>
        </w:rPr>
      </w:pPr>
      <w:r>
        <w:rPr>
          <w:noProof/>
        </w:rPr>
        <w:t>4.6</w:t>
      </w:r>
      <w:r>
        <w:rPr>
          <w:rFonts w:eastAsiaTheme="minorEastAsia"/>
          <w:noProof/>
          <w:kern w:val="2"/>
          <w:lang w:eastAsia="nl-NL"/>
          <w14:ligatures w14:val="standardContextual"/>
        </w:rPr>
        <w:tab/>
      </w:r>
      <w:r>
        <w:rPr>
          <w:noProof/>
        </w:rPr>
        <w:t>Symbolisatie</w:t>
      </w:r>
      <w:r>
        <w:rPr>
          <w:noProof/>
        </w:rPr>
        <w:tab/>
      </w:r>
      <w:r>
        <w:rPr>
          <w:noProof/>
        </w:rPr>
        <w:fldChar w:fldCharType="begin"/>
      </w:r>
      <w:r>
        <w:rPr>
          <w:noProof/>
        </w:rPr>
        <w:instrText xml:space="preserve"> PAGEREF _Toc152061463 \h </w:instrText>
      </w:r>
      <w:r>
        <w:rPr>
          <w:noProof/>
        </w:rPr>
      </w:r>
      <w:r>
        <w:rPr>
          <w:noProof/>
        </w:rPr>
        <w:fldChar w:fldCharType="separate"/>
      </w:r>
      <w:r>
        <w:rPr>
          <w:noProof/>
        </w:rPr>
        <w:t>41</w:t>
      </w:r>
      <w:r>
        <w:rPr>
          <w:noProof/>
        </w:rPr>
        <w:fldChar w:fldCharType="end"/>
      </w:r>
    </w:p>
    <w:p w14:paraId="32EF3F48" w14:textId="1DDC1184" w:rsidR="0089329D" w:rsidRDefault="0089329D" w:rsidP="0089329D">
      <w:pPr>
        <w:pStyle w:val="Inhopg3"/>
        <w:rPr>
          <w:rFonts w:eastAsiaTheme="minorEastAsia"/>
          <w:noProof/>
          <w:kern w:val="2"/>
          <w:lang w:eastAsia="nl-NL"/>
          <w14:ligatures w14:val="standardContextual"/>
        </w:rPr>
      </w:pPr>
      <w:r>
        <w:rPr>
          <w:noProof/>
        </w:rPr>
        <w:t>4.6.1</w:t>
      </w:r>
      <w:r>
        <w:rPr>
          <w:rFonts w:eastAsiaTheme="minorEastAsia"/>
          <w:noProof/>
          <w:kern w:val="2"/>
          <w:lang w:eastAsia="nl-NL"/>
          <w14:ligatures w14:val="standardContextual"/>
        </w:rPr>
        <w:tab/>
      </w:r>
      <w:r>
        <w:rPr>
          <w:noProof/>
        </w:rPr>
        <w:t>SymbolisatieItem</w:t>
      </w:r>
      <w:r>
        <w:rPr>
          <w:noProof/>
        </w:rPr>
        <w:tab/>
      </w:r>
      <w:r>
        <w:rPr>
          <w:noProof/>
        </w:rPr>
        <w:fldChar w:fldCharType="begin"/>
      </w:r>
      <w:r>
        <w:rPr>
          <w:noProof/>
        </w:rPr>
        <w:instrText xml:space="preserve"> PAGEREF _Toc152061464 \h </w:instrText>
      </w:r>
      <w:r>
        <w:rPr>
          <w:noProof/>
        </w:rPr>
      </w:r>
      <w:r>
        <w:rPr>
          <w:noProof/>
        </w:rPr>
        <w:fldChar w:fldCharType="separate"/>
      </w:r>
      <w:r>
        <w:rPr>
          <w:noProof/>
        </w:rPr>
        <w:t>41</w:t>
      </w:r>
      <w:r>
        <w:rPr>
          <w:noProof/>
        </w:rPr>
        <w:fldChar w:fldCharType="end"/>
      </w:r>
    </w:p>
    <w:p w14:paraId="1F5B722B" w14:textId="0B49DAD3" w:rsidR="0089329D" w:rsidRDefault="0089329D" w:rsidP="0089329D">
      <w:pPr>
        <w:pStyle w:val="Inhopg1"/>
        <w:rPr>
          <w:rFonts w:eastAsiaTheme="minorEastAsia"/>
          <w:kern w:val="2"/>
          <w:lang w:eastAsia="nl-NL"/>
          <w14:ligatures w14:val="standardContextual"/>
        </w:rPr>
      </w:pPr>
      <w:r>
        <w:t>5</w:t>
      </w:r>
      <w:r>
        <w:rPr>
          <w:rFonts w:eastAsiaTheme="minorEastAsia"/>
          <w:kern w:val="2"/>
          <w:lang w:eastAsia="nl-NL"/>
          <w14:ligatures w14:val="standardContextual"/>
        </w:rPr>
        <w:tab/>
      </w:r>
      <w:r>
        <w:t>Verschillen tussen IMOW en CIM-OW</w:t>
      </w:r>
      <w:r>
        <w:tab/>
      </w:r>
      <w:r>
        <w:fldChar w:fldCharType="begin"/>
      </w:r>
      <w:r>
        <w:instrText xml:space="preserve"> PAGEREF _Toc152061465 \h </w:instrText>
      </w:r>
      <w:r>
        <w:fldChar w:fldCharType="separate"/>
      </w:r>
      <w:r>
        <w:t>42</w:t>
      </w:r>
      <w:r>
        <w:fldChar w:fldCharType="end"/>
      </w:r>
    </w:p>
    <w:p w14:paraId="12379A44" w14:textId="7BE6CAA2" w:rsidR="0089329D" w:rsidRDefault="0089329D">
      <w:pPr>
        <w:pStyle w:val="Inhopg2"/>
        <w:rPr>
          <w:rFonts w:eastAsiaTheme="minorEastAsia"/>
          <w:noProof/>
          <w:kern w:val="2"/>
          <w:lang w:eastAsia="nl-NL"/>
          <w14:ligatures w14:val="standardContextual"/>
        </w:rPr>
      </w:pPr>
      <w:r>
        <w:rPr>
          <w:noProof/>
        </w:rPr>
        <w:t>5.1</w:t>
      </w:r>
      <w:r>
        <w:rPr>
          <w:rFonts w:eastAsiaTheme="minorEastAsia"/>
          <w:noProof/>
          <w:kern w:val="2"/>
          <w:lang w:eastAsia="nl-NL"/>
          <w14:ligatures w14:val="standardContextual"/>
        </w:rPr>
        <w:tab/>
      </w:r>
      <w:r>
        <w:rPr>
          <w:noProof/>
        </w:rPr>
        <w:t>CIM-OW-aspecten niet in IMOW</w:t>
      </w:r>
      <w:r>
        <w:rPr>
          <w:noProof/>
        </w:rPr>
        <w:tab/>
      </w:r>
      <w:r>
        <w:rPr>
          <w:noProof/>
        </w:rPr>
        <w:fldChar w:fldCharType="begin"/>
      </w:r>
      <w:r>
        <w:rPr>
          <w:noProof/>
        </w:rPr>
        <w:instrText xml:space="preserve"> PAGEREF _Toc152061466 \h </w:instrText>
      </w:r>
      <w:r>
        <w:rPr>
          <w:noProof/>
        </w:rPr>
      </w:r>
      <w:r>
        <w:rPr>
          <w:noProof/>
        </w:rPr>
        <w:fldChar w:fldCharType="separate"/>
      </w:r>
      <w:r>
        <w:rPr>
          <w:noProof/>
        </w:rPr>
        <w:t>42</w:t>
      </w:r>
      <w:r>
        <w:rPr>
          <w:noProof/>
        </w:rPr>
        <w:fldChar w:fldCharType="end"/>
      </w:r>
    </w:p>
    <w:p w14:paraId="7A25D07B" w14:textId="2E5E5FC8" w:rsidR="0089329D" w:rsidRDefault="0089329D">
      <w:pPr>
        <w:pStyle w:val="Inhopg2"/>
        <w:rPr>
          <w:rFonts w:eastAsiaTheme="minorEastAsia"/>
          <w:noProof/>
          <w:kern w:val="2"/>
          <w:lang w:eastAsia="nl-NL"/>
          <w14:ligatures w14:val="standardContextual"/>
        </w:rPr>
      </w:pPr>
      <w:r>
        <w:rPr>
          <w:noProof/>
        </w:rPr>
        <w:t>5.2</w:t>
      </w:r>
      <w:r>
        <w:rPr>
          <w:rFonts w:eastAsiaTheme="minorEastAsia"/>
          <w:noProof/>
          <w:kern w:val="2"/>
          <w:lang w:eastAsia="nl-NL"/>
          <w14:ligatures w14:val="standardContextual"/>
        </w:rPr>
        <w:tab/>
      </w:r>
      <w:r>
        <w:rPr>
          <w:noProof/>
        </w:rPr>
        <w:t>IMOW-aspecten niet in CIM-OW</w:t>
      </w:r>
      <w:r>
        <w:rPr>
          <w:noProof/>
        </w:rPr>
        <w:tab/>
      </w:r>
      <w:r>
        <w:rPr>
          <w:noProof/>
        </w:rPr>
        <w:fldChar w:fldCharType="begin"/>
      </w:r>
      <w:r>
        <w:rPr>
          <w:noProof/>
        </w:rPr>
        <w:instrText xml:space="preserve"> PAGEREF _Toc152061467 \h </w:instrText>
      </w:r>
      <w:r>
        <w:rPr>
          <w:noProof/>
        </w:rPr>
      </w:r>
      <w:r>
        <w:rPr>
          <w:noProof/>
        </w:rPr>
        <w:fldChar w:fldCharType="separate"/>
      </w:r>
      <w:r>
        <w:rPr>
          <w:noProof/>
        </w:rPr>
        <w:t>42</w:t>
      </w:r>
      <w:r>
        <w:rPr>
          <w:noProof/>
        </w:rPr>
        <w:fldChar w:fldCharType="end"/>
      </w:r>
    </w:p>
    <w:p w14:paraId="17BBFE37" w14:textId="21E6D96B" w:rsidR="0089329D" w:rsidRDefault="0089329D" w:rsidP="0089329D">
      <w:pPr>
        <w:pStyle w:val="Inhopg1"/>
        <w:rPr>
          <w:rFonts w:eastAsiaTheme="minorEastAsia"/>
          <w:kern w:val="2"/>
          <w:lang w:eastAsia="nl-NL"/>
          <w14:ligatures w14:val="standardContextual"/>
        </w:rPr>
      </w:pPr>
      <w:r>
        <w:t>6</w:t>
      </w:r>
      <w:r>
        <w:rPr>
          <w:rFonts w:eastAsiaTheme="minorEastAsia"/>
          <w:kern w:val="2"/>
          <w:lang w:eastAsia="nl-NL"/>
          <w14:ligatures w14:val="standardContextual"/>
        </w:rPr>
        <w:tab/>
      </w:r>
      <w:r>
        <w:t>OP-aspecten relevant voor IMOW</w:t>
      </w:r>
      <w:r>
        <w:tab/>
      </w:r>
      <w:r>
        <w:fldChar w:fldCharType="begin"/>
      </w:r>
      <w:r>
        <w:instrText xml:space="preserve"> PAGEREF _Toc152061468 \h </w:instrText>
      </w:r>
      <w:r>
        <w:fldChar w:fldCharType="separate"/>
      </w:r>
      <w:r>
        <w:t>44</w:t>
      </w:r>
      <w:r>
        <w:fldChar w:fldCharType="end"/>
      </w:r>
    </w:p>
    <w:p w14:paraId="22143D74" w14:textId="638837F0" w:rsidR="0089329D" w:rsidRDefault="0089329D">
      <w:pPr>
        <w:pStyle w:val="Inhopg2"/>
        <w:rPr>
          <w:rFonts w:eastAsiaTheme="minorEastAsia"/>
          <w:noProof/>
          <w:kern w:val="2"/>
          <w:lang w:eastAsia="nl-NL"/>
          <w14:ligatures w14:val="standardContextual"/>
        </w:rPr>
      </w:pPr>
      <w:r>
        <w:rPr>
          <w:noProof/>
        </w:rPr>
        <w:t>6.1</w:t>
      </w:r>
      <w:r>
        <w:rPr>
          <w:rFonts w:eastAsiaTheme="minorEastAsia"/>
          <w:noProof/>
          <w:kern w:val="2"/>
          <w:lang w:eastAsia="nl-NL"/>
          <w14:ligatures w14:val="standardContextual"/>
        </w:rPr>
        <w:tab/>
      </w:r>
      <w:r>
        <w:rPr>
          <w:noProof/>
        </w:rPr>
        <w:t>De Regeling en diens Artikelen/Leden/Divisies</w:t>
      </w:r>
      <w:r>
        <w:rPr>
          <w:noProof/>
        </w:rPr>
        <w:tab/>
      </w:r>
      <w:r>
        <w:rPr>
          <w:noProof/>
        </w:rPr>
        <w:fldChar w:fldCharType="begin"/>
      </w:r>
      <w:r>
        <w:rPr>
          <w:noProof/>
        </w:rPr>
        <w:instrText xml:space="preserve"> PAGEREF _Toc152061469 \h </w:instrText>
      </w:r>
      <w:r>
        <w:rPr>
          <w:noProof/>
        </w:rPr>
      </w:r>
      <w:r>
        <w:rPr>
          <w:noProof/>
        </w:rPr>
        <w:fldChar w:fldCharType="separate"/>
      </w:r>
      <w:r>
        <w:rPr>
          <w:noProof/>
        </w:rPr>
        <w:t>44</w:t>
      </w:r>
      <w:r>
        <w:rPr>
          <w:noProof/>
        </w:rPr>
        <w:fldChar w:fldCharType="end"/>
      </w:r>
    </w:p>
    <w:p w14:paraId="7D864AD4" w14:textId="316FA856" w:rsidR="0089329D" w:rsidRDefault="0089329D">
      <w:pPr>
        <w:pStyle w:val="Inhopg2"/>
        <w:rPr>
          <w:rFonts w:eastAsiaTheme="minorEastAsia"/>
          <w:noProof/>
          <w:kern w:val="2"/>
          <w:lang w:eastAsia="nl-NL"/>
          <w14:ligatures w14:val="standardContextual"/>
        </w:rPr>
      </w:pPr>
      <w:r>
        <w:rPr>
          <w:noProof/>
        </w:rPr>
        <w:t>6.2</w:t>
      </w:r>
      <w:r>
        <w:rPr>
          <w:rFonts w:eastAsiaTheme="minorEastAsia"/>
          <w:noProof/>
          <w:kern w:val="2"/>
          <w:lang w:eastAsia="nl-NL"/>
          <w14:ligatures w14:val="standardContextual"/>
        </w:rPr>
        <w:tab/>
      </w:r>
      <w:r>
        <w:rPr>
          <w:noProof/>
        </w:rPr>
        <w:t>ConsolidatieInformatie</w:t>
      </w:r>
      <w:r>
        <w:rPr>
          <w:noProof/>
        </w:rPr>
        <w:tab/>
      </w:r>
      <w:r>
        <w:rPr>
          <w:noProof/>
        </w:rPr>
        <w:fldChar w:fldCharType="begin"/>
      </w:r>
      <w:r>
        <w:rPr>
          <w:noProof/>
        </w:rPr>
        <w:instrText xml:space="preserve"> PAGEREF _Toc152061470 \h </w:instrText>
      </w:r>
      <w:r>
        <w:rPr>
          <w:noProof/>
        </w:rPr>
      </w:r>
      <w:r>
        <w:rPr>
          <w:noProof/>
        </w:rPr>
        <w:fldChar w:fldCharType="separate"/>
      </w:r>
      <w:r>
        <w:rPr>
          <w:noProof/>
        </w:rPr>
        <w:t>44</w:t>
      </w:r>
      <w:r>
        <w:rPr>
          <w:noProof/>
        </w:rPr>
        <w:fldChar w:fldCharType="end"/>
      </w:r>
    </w:p>
    <w:p w14:paraId="23F18FFE" w14:textId="6B3AF9EC" w:rsidR="0089329D" w:rsidRDefault="0089329D">
      <w:pPr>
        <w:pStyle w:val="Inhopg2"/>
        <w:rPr>
          <w:rFonts w:eastAsiaTheme="minorEastAsia"/>
          <w:noProof/>
          <w:kern w:val="2"/>
          <w:lang w:eastAsia="nl-NL"/>
          <w14:ligatures w14:val="standardContextual"/>
        </w:rPr>
      </w:pPr>
      <w:r>
        <w:rPr>
          <w:noProof/>
        </w:rPr>
        <w:t>6.3</w:t>
      </w:r>
      <w:r>
        <w:rPr>
          <w:rFonts w:eastAsiaTheme="minorEastAsia"/>
          <w:noProof/>
          <w:kern w:val="2"/>
          <w:lang w:eastAsia="nl-NL"/>
          <w14:ligatures w14:val="standardContextual"/>
        </w:rPr>
        <w:tab/>
      </w:r>
      <w:r>
        <w:rPr>
          <w:noProof/>
        </w:rPr>
        <w:t>OP-informatieobjecten</w:t>
      </w:r>
      <w:r>
        <w:rPr>
          <w:noProof/>
        </w:rPr>
        <w:tab/>
      </w:r>
      <w:r>
        <w:rPr>
          <w:noProof/>
        </w:rPr>
        <w:fldChar w:fldCharType="begin"/>
      </w:r>
      <w:r>
        <w:rPr>
          <w:noProof/>
        </w:rPr>
        <w:instrText xml:space="preserve"> PAGEREF _Toc152061471 \h </w:instrText>
      </w:r>
      <w:r>
        <w:rPr>
          <w:noProof/>
        </w:rPr>
      </w:r>
      <w:r>
        <w:rPr>
          <w:noProof/>
        </w:rPr>
        <w:fldChar w:fldCharType="separate"/>
      </w:r>
      <w:r>
        <w:rPr>
          <w:noProof/>
        </w:rPr>
        <w:t>45</w:t>
      </w:r>
      <w:r>
        <w:rPr>
          <w:noProof/>
        </w:rPr>
        <w:fldChar w:fldCharType="end"/>
      </w:r>
    </w:p>
    <w:p w14:paraId="052DC92F" w14:textId="10C12710" w:rsidR="0089329D" w:rsidRDefault="0089329D">
      <w:pPr>
        <w:pStyle w:val="Inhopg2"/>
        <w:rPr>
          <w:rFonts w:eastAsiaTheme="minorEastAsia"/>
          <w:noProof/>
          <w:kern w:val="2"/>
          <w:lang w:eastAsia="nl-NL"/>
          <w14:ligatures w14:val="standardContextual"/>
        </w:rPr>
      </w:pPr>
      <w:r>
        <w:rPr>
          <w:noProof/>
        </w:rPr>
        <w:t>6.4</w:t>
      </w:r>
      <w:r>
        <w:rPr>
          <w:rFonts w:eastAsiaTheme="minorEastAsia"/>
          <w:noProof/>
          <w:kern w:val="2"/>
          <w:lang w:eastAsia="nl-NL"/>
          <w14:ligatures w14:val="standardContextual"/>
        </w:rPr>
        <w:tab/>
      </w:r>
      <w:r>
        <w:rPr>
          <w:noProof/>
        </w:rPr>
        <w:t>GIO’s</w:t>
      </w:r>
      <w:r>
        <w:rPr>
          <w:noProof/>
        </w:rPr>
        <w:tab/>
      </w:r>
      <w:r>
        <w:rPr>
          <w:noProof/>
        </w:rPr>
        <w:fldChar w:fldCharType="begin"/>
      </w:r>
      <w:r>
        <w:rPr>
          <w:noProof/>
        </w:rPr>
        <w:instrText xml:space="preserve"> PAGEREF _Toc152061472 \h </w:instrText>
      </w:r>
      <w:r>
        <w:rPr>
          <w:noProof/>
        </w:rPr>
      </w:r>
      <w:r>
        <w:rPr>
          <w:noProof/>
        </w:rPr>
        <w:fldChar w:fldCharType="separate"/>
      </w:r>
      <w:r>
        <w:rPr>
          <w:noProof/>
        </w:rPr>
        <w:t>45</w:t>
      </w:r>
      <w:r>
        <w:rPr>
          <w:noProof/>
        </w:rPr>
        <w:fldChar w:fldCharType="end"/>
      </w:r>
    </w:p>
    <w:p w14:paraId="488BD59C" w14:textId="699092C2" w:rsidR="0089329D" w:rsidRDefault="0089329D">
      <w:pPr>
        <w:pStyle w:val="Inhopg2"/>
        <w:rPr>
          <w:rFonts w:eastAsiaTheme="minorEastAsia"/>
          <w:noProof/>
          <w:kern w:val="2"/>
          <w:lang w:eastAsia="nl-NL"/>
          <w14:ligatures w14:val="standardContextual"/>
        </w:rPr>
      </w:pPr>
      <w:r>
        <w:rPr>
          <w:noProof/>
        </w:rPr>
        <w:t>6.5</w:t>
      </w:r>
      <w:r>
        <w:rPr>
          <w:rFonts w:eastAsiaTheme="minorEastAsia"/>
          <w:noProof/>
          <w:kern w:val="2"/>
          <w:lang w:eastAsia="nl-NL"/>
          <w14:ligatures w14:val="standardContextual"/>
        </w:rPr>
        <w:tab/>
      </w:r>
      <w:r>
        <w:rPr>
          <w:noProof/>
        </w:rPr>
        <w:t>Norm-GIO’s</w:t>
      </w:r>
      <w:r>
        <w:rPr>
          <w:noProof/>
        </w:rPr>
        <w:tab/>
      </w:r>
      <w:r>
        <w:rPr>
          <w:noProof/>
        </w:rPr>
        <w:fldChar w:fldCharType="begin"/>
      </w:r>
      <w:r>
        <w:rPr>
          <w:noProof/>
        </w:rPr>
        <w:instrText xml:space="preserve"> PAGEREF _Toc152061473 \h </w:instrText>
      </w:r>
      <w:r>
        <w:rPr>
          <w:noProof/>
        </w:rPr>
      </w:r>
      <w:r>
        <w:rPr>
          <w:noProof/>
        </w:rPr>
        <w:fldChar w:fldCharType="separate"/>
      </w:r>
      <w:r>
        <w:rPr>
          <w:noProof/>
        </w:rPr>
        <w:t>47</w:t>
      </w:r>
      <w:r>
        <w:rPr>
          <w:noProof/>
        </w:rPr>
        <w:fldChar w:fldCharType="end"/>
      </w:r>
    </w:p>
    <w:p w14:paraId="378E8ABA" w14:textId="14AF7F5A" w:rsidR="0089329D" w:rsidRDefault="0089329D">
      <w:pPr>
        <w:pStyle w:val="Inhopg2"/>
        <w:rPr>
          <w:rFonts w:eastAsiaTheme="minorEastAsia"/>
          <w:noProof/>
          <w:kern w:val="2"/>
          <w:lang w:eastAsia="nl-NL"/>
          <w14:ligatures w14:val="standardContextual"/>
        </w:rPr>
      </w:pPr>
      <w:r>
        <w:rPr>
          <w:noProof/>
        </w:rPr>
        <w:t>6.6</w:t>
      </w:r>
      <w:r>
        <w:rPr>
          <w:rFonts w:eastAsiaTheme="minorEastAsia"/>
          <w:noProof/>
          <w:kern w:val="2"/>
          <w:lang w:eastAsia="nl-NL"/>
          <w14:ligatures w14:val="standardContextual"/>
        </w:rPr>
        <w:tab/>
      </w:r>
      <w:r>
        <w:rPr>
          <w:noProof/>
        </w:rPr>
        <w:t>Richtlijn voor het maken van GIO’s o.b.v. OW-objecten</w:t>
      </w:r>
      <w:r>
        <w:rPr>
          <w:noProof/>
        </w:rPr>
        <w:tab/>
      </w:r>
      <w:r>
        <w:rPr>
          <w:noProof/>
        </w:rPr>
        <w:fldChar w:fldCharType="begin"/>
      </w:r>
      <w:r>
        <w:rPr>
          <w:noProof/>
        </w:rPr>
        <w:instrText xml:space="preserve"> PAGEREF _Toc152061474 \h </w:instrText>
      </w:r>
      <w:r>
        <w:rPr>
          <w:noProof/>
        </w:rPr>
      </w:r>
      <w:r>
        <w:rPr>
          <w:noProof/>
        </w:rPr>
        <w:fldChar w:fldCharType="separate"/>
      </w:r>
      <w:r>
        <w:rPr>
          <w:noProof/>
        </w:rPr>
        <w:t>48</w:t>
      </w:r>
      <w:r>
        <w:rPr>
          <w:noProof/>
        </w:rPr>
        <w:fldChar w:fldCharType="end"/>
      </w:r>
    </w:p>
    <w:p w14:paraId="726CDF3A" w14:textId="1A3ED8AF" w:rsidR="0089329D" w:rsidRDefault="0089329D" w:rsidP="0089329D">
      <w:pPr>
        <w:pStyle w:val="Inhopg1"/>
        <w:rPr>
          <w:rFonts w:eastAsiaTheme="minorEastAsia"/>
          <w:kern w:val="2"/>
          <w:lang w:eastAsia="nl-NL"/>
          <w14:ligatures w14:val="standardContextual"/>
        </w:rPr>
      </w:pPr>
      <w:r>
        <w:t>7</w:t>
      </w:r>
      <w:r>
        <w:rPr>
          <w:rFonts w:eastAsiaTheme="minorEastAsia"/>
          <w:kern w:val="2"/>
          <w:lang w:eastAsia="nl-NL"/>
          <w14:ligatures w14:val="standardContextual"/>
        </w:rPr>
        <w:tab/>
      </w:r>
      <w:r>
        <w:t>Muteren met het IMOW</w:t>
      </w:r>
      <w:r>
        <w:tab/>
      </w:r>
      <w:r>
        <w:fldChar w:fldCharType="begin"/>
      </w:r>
      <w:r>
        <w:instrText xml:space="preserve"> PAGEREF _Toc152061475 \h </w:instrText>
      </w:r>
      <w:r>
        <w:fldChar w:fldCharType="separate"/>
      </w:r>
      <w:r>
        <w:t>50</w:t>
      </w:r>
      <w:r>
        <w:fldChar w:fldCharType="end"/>
      </w:r>
    </w:p>
    <w:p w14:paraId="55BCB638" w14:textId="1DDD5B5E" w:rsidR="0089329D" w:rsidRDefault="0089329D">
      <w:pPr>
        <w:pStyle w:val="Inhopg2"/>
        <w:rPr>
          <w:rFonts w:eastAsiaTheme="minorEastAsia"/>
          <w:noProof/>
          <w:kern w:val="2"/>
          <w:lang w:eastAsia="nl-NL"/>
          <w14:ligatures w14:val="standardContextual"/>
        </w:rPr>
      </w:pPr>
      <w:r>
        <w:rPr>
          <w:noProof/>
        </w:rPr>
        <w:t>7.1</w:t>
      </w:r>
      <w:r>
        <w:rPr>
          <w:rFonts w:eastAsiaTheme="minorEastAsia"/>
          <w:noProof/>
          <w:kern w:val="2"/>
          <w:lang w:eastAsia="nl-NL"/>
          <w14:ligatures w14:val="standardContextual"/>
        </w:rPr>
        <w:tab/>
      </w:r>
      <w:r>
        <w:rPr>
          <w:noProof/>
        </w:rPr>
        <w:t>Uitgangspunten relevant voor muteren</w:t>
      </w:r>
      <w:r>
        <w:rPr>
          <w:noProof/>
        </w:rPr>
        <w:tab/>
      </w:r>
      <w:r>
        <w:rPr>
          <w:noProof/>
        </w:rPr>
        <w:fldChar w:fldCharType="begin"/>
      </w:r>
      <w:r>
        <w:rPr>
          <w:noProof/>
        </w:rPr>
        <w:instrText xml:space="preserve"> PAGEREF _Toc152061476 \h </w:instrText>
      </w:r>
      <w:r>
        <w:rPr>
          <w:noProof/>
        </w:rPr>
      </w:r>
      <w:r>
        <w:rPr>
          <w:noProof/>
        </w:rPr>
        <w:fldChar w:fldCharType="separate"/>
      </w:r>
      <w:r>
        <w:rPr>
          <w:noProof/>
        </w:rPr>
        <w:t>50</w:t>
      </w:r>
      <w:r>
        <w:rPr>
          <w:noProof/>
        </w:rPr>
        <w:fldChar w:fldCharType="end"/>
      </w:r>
    </w:p>
    <w:p w14:paraId="43A76FD0" w14:textId="0D8DAC50" w:rsidR="0089329D" w:rsidRDefault="0089329D" w:rsidP="0089329D">
      <w:pPr>
        <w:pStyle w:val="Inhopg3"/>
        <w:rPr>
          <w:rFonts w:eastAsiaTheme="minorEastAsia"/>
          <w:noProof/>
          <w:kern w:val="2"/>
          <w:lang w:eastAsia="nl-NL"/>
          <w14:ligatures w14:val="standardContextual"/>
        </w:rPr>
      </w:pPr>
      <w:r>
        <w:rPr>
          <w:noProof/>
        </w:rPr>
        <w:lastRenderedPageBreak/>
        <w:t>7.1.1</w:t>
      </w:r>
      <w:r>
        <w:rPr>
          <w:rFonts w:eastAsiaTheme="minorEastAsia"/>
          <w:noProof/>
          <w:kern w:val="2"/>
          <w:lang w:eastAsia="nl-NL"/>
          <w14:ligatures w14:val="standardContextual"/>
        </w:rPr>
        <w:tab/>
      </w:r>
      <w:r>
        <w:rPr>
          <w:noProof/>
        </w:rPr>
        <w:t>Stuur alleen gegevens op die gewijzigd zijn</w:t>
      </w:r>
      <w:r>
        <w:rPr>
          <w:noProof/>
        </w:rPr>
        <w:tab/>
      </w:r>
      <w:r>
        <w:rPr>
          <w:noProof/>
        </w:rPr>
        <w:fldChar w:fldCharType="begin"/>
      </w:r>
      <w:r>
        <w:rPr>
          <w:noProof/>
        </w:rPr>
        <w:instrText xml:space="preserve"> PAGEREF _Toc152061477 \h </w:instrText>
      </w:r>
      <w:r>
        <w:rPr>
          <w:noProof/>
        </w:rPr>
      </w:r>
      <w:r>
        <w:rPr>
          <w:noProof/>
        </w:rPr>
        <w:fldChar w:fldCharType="separate"/>
      </w:r>
      <w:r>
        <w:rPr>
          <w:noProof/>
        </w:rPr>
        <w:t>50</w:t>
      </w:r>
      <w:r>
        <w:rPr>
          <w:noProof/>
        </w:rPr>
        <w:fldChar w:fldCharType="end"/>
      </w:r>
    </w:p>
    <w:p w14:paraId="097966DE" w14:textId="73C08329" w:rsidR="0089329D" w:rsidRDefault="0089329D" w:rsidP="0089329D">
      <w:pPr>
        <w:pStyle w:val="Inhopg3"/>
        <w:rPr>
          <w:rFonts w:eastAsiaTheme="minorEastAsia"/>
          <w:noProof/>
          <w:kern w:val="2"/>
          <w:lang w:eastAsia="nl-NL"/>
          <w14:ligatures w14:val="standardContextual"/>
        </w:rPr>
      </w:pPr>
      <w:r>
        <w:rPr>
          <w:noProof/>
        </w:rPr>
        <w:t>7.1.2</w:t>
      </w:r>
      <w:r>
        <w:rPr>
          <w:rFonts w:eastAsiaTheme="minorEastAsia"/>
          <w:noProof/>
          <w:kern w:val="2"/>
          <w:lang w:eastAsia="nl-NL"/>
          <w14:ligatures w14:val="standardContextual"/>
        </w:rPr>
        <w:tab/>
      </w:r>
      <w:r>
        <w:rPr>
          <w:noProof/>
        </w:rPr>
        <w:t>Verwijder expliciet gegevens die niet meer gebruikt worden</w:t>
      </w:r>
      <w:r>
        <w:rPr>
          <w:noProof/>
        </w:rPr>
        <w:tab/>
      </w:r>
      <w:r>
        <w:rPr>
          <w:noProof/>
        </w:rPr>
        <w:fldChar w:fldCharType="begin"/>
      </w:r>
      <w:r>
        <w:rPr>
          <w:noProof/>
        </w:rPr>
        <w:instrText xml:space="preserve"> PAGEREF _Toc152061478 \h </w:instrText>
      </w:r>
      <w:r>
        <w:rPr>
          <w:noProof/>
        </w:rPr>
      </w:r>
      <w:r>
        <w:rPr>
          <w:noProof/>
        </w:rPr>
        <w:fldChar w:fldCharType="separate"/>
      </w:r>
      <w:r>
        <w:rPr>
          <w:noProof/>
        </w:rPr>
        <w:t>50</w:t>
      </w:r>
      <w:r>
        <w:rPr>
          <w:noProof/>
        </w:rPr>
        <w:fldChar w:fldCharType="end"/>
      </w:r>
    </w:p>
    <w:p w14:paraId="116C0022" w14:textId="38DD2022" w:rsidR="0089329D" w:rsidRDefault="0089329D" w:rsidP="0089329D">
      <w:pPr>
        <w:pStyle w:val="Inhopg3"/>
        <w:rPr>
          <w:rFonts w:eastAsiaTheme="minorEastAsia"/>
          <w:noProof/>
          <w:kern w:val="2"/>
          <w:lang w:eastAsia="nl-NL"/>
          <w14:ligatures w14:val="standardContextual"/>
        </w:rPr>
      </w:pPr>
      <w:r>
        <w:rPr>
          <w:noProof/>
        </w:rPr>
        <w:t>7.1.3</w:t>
      </w:r>
      <w:r>
        <w:rPr>
          <w:rFonts w:eastAsiaTheme="minorEastAsia"/>
          <w:noProof/>
          <w:kern w:val="2"/>
          <w:lang w:eastAsia="nl-NL"/>
          <w14:ligatures w14:val="standardContextual"/>
        </w:rPr>
        <w:tab/>
      </w:r>
      <w:r>
        <w:rPr>
          <w:noProof/>
        </w:rPr>
        <w:t>Een wijziging van een object zorgt voor een nieuwe versie van het object</w:t>
      </w:r>
      <w:r>
        <w:rPr>
          <w:noProof/>
        </w:rPr>
        <w:tab/>
      </w:r>
      <w:r>
        <w:rPr>
          <w:noProof/>
        </w:rPr>
        <w:fldChar w:fldCharType="begin"/>
      </w:r>
      <w:r>
        <w:rPr>
          <w:noProof/>
        </w:rPr>
        <w:instrText xml:space="preserve"> PAGEREF _Toc152061479 \h </w:instrText>
      </w:r>
      <w:r>
        <w:rPr>
          <w:noProof/>
        </w:rPr>
      </w:r>
      <w:r>
        <w:rPr>
          <w:noProof/>
        </w:rPr>
        <w:fldChar w:fldCharType="separate"/>
      </w:r>
      <w:r>
        <w:rPr>
          <w:noProof/>
        </w:rPr>
        <w:t>51</w:t>
      </w:r>
      <w:r>
        <w:rPr>
          <w:noProof/>
        </w:rPr>
        <w:fldChar w:fldCharType="end"/>
      </w:r>
    </w:p>
    <w:p w14:paraId="774DD5A4" w14:textId="16BCE67F" w:rsidR="0089329D" w:rsidRDefault="0089329D">
      <w:pPr>
        <w:pStyle w:val="Inhopg2"/>
        <w:rPr>
          <w:rFonts w:eastAsiaTheme="minorEastAsia"/>
          <w:noProof/>
          <w:kern w:val="2"/>
          <w:lang w:eastAsia="nl-NL"/>
          <w14:ligatures w14:val="standardContextual"/>
        </w:rPr>
      </w:pPr>
      <w:r>
        <w:rPr>
          <w:noProof/>
        </w:rPr>
        <w:t>7.2</w:t>
      </w:r>
      <w:r>
        <w:rPr>
          <w:rFonts w:eastAsiaTheme="minorEastAsia"/>
          <w:noProof/>
          <w:kern w:val="2"/>
          <w:lang w:eastAsia="nl-NL"/>
          <w14:ligatures w14:val="standardContextual"/>
        </w:rPr>
        <w:tab/>
      </w:r>
      <w:r>
        <w:rPr>
          <w:noProof/>
        </w:rPr>
        <w:t>OW-objecten bij wijzigingsmethode renvooi</w:t>
      </w:r>
      <w:r>
        <w:rPr>
          <w:noProof/>
        </w:rPr>
        <w:tab/>
      </w:r>
      <w:r>
        <w:rPr>
          <w:noProof/>
        </w:rPr>
        <w:fldChar w:fldCharType="begin"/>
      </w:r>
      <w:r>
        <w:rPr>
          <w:noProof/>
        </w:rPr>
        <w:instrText xml:space="preserve"> PAGEREF _Toc152061480 \h </w:instrText>
      </w:r>
      <w:r>
        <w:rPr>
          <w:noProof/>
        </w:rPr>
      </w:r>
      <w:r>
        <w:rPr>
          <w:noProof/>
        </w:rPr>
        <w:fldChar w:fldCharType="separate"/>
      </w:r>
      <w:r>
        <w:rPr>
          <w:noProof/>
        </w:rPr>
        <w:t>51</w:t>
      </w:r>
      <w:r>
        <w:rPr>
          <w:noProof/>
        </w:rPr>
        <w:fldChar w:fldCharType="end"/>
      </w:r>
    </w:p>
    <w:p w14:paraId="0009E4C0" w14:textId="5B4A71DF" w:rsidR="0089329D" w:rsidRDefault="0089329D" w:rsidP="0089329D">
      <w:pPr>
        <w:pStyle w:val="Inhopg3"/>
        <w:rPr>
          <w:rFonts w:eastAsiaTheme="minorEastAsia"/>
          <w:noProof/>
          <w:kern w:val="2"/>
          <w:lang w:eastAsia="nl-NL"/>
          <w14:ligatures w14:val="standardContextual"/>
        </w:rPr>
      </w:pPr>
      <w:r>
        <w:rPr>
          <w:noProof/>
        </w:rPr>
        <w:t>7.2.1</w:t>
      </w:r>
      <w:r>
        <w:rPr>
          <w:rFonts w:eastAsiaTheme="minorEastAsia"/>
          <w:noProof/>
          <w:kern w:val="2"/>
          <w:lang w:eastAsia="nl-NL"/>
          <w14:ligatures w14:val="standardContextual"/>
        </w:rPr>
        <w:tab/>
      </w:r>
      <w:r>
        <w:rPr>
          <w:noProof/>
        </w:rPr>
        <w:t>Nieuw object</w:t>
      </w:r>
      <w:r>
        <w:rPr>
          <w:noProof/>
        </w:rPr>
        <w:tab/>
      </w:r>
      <w:r>
        <w:rPr>
          <w:noProof/>
        </w:rPr>
        <w:fldChar w:fldCharType="begin"/>
      </w:r>
      <w:r>
        <w:rPr>
          <w:noProof/>
        </w:rPr>
        <w:instrText xml:space="preserve"> PAGEREF _Toc152061481 \h </w:instrText>
      </w:r>
      <w:r>
        <w:rPr>
          <w:noProof/>
        </w:rPr>
      </w:r>
      <w:r>
        <w:rPr>
          <w:noProof/>
        </w:rPr>
        <w:fldChar w:fldCharType="separate"/>
      </w:r>
      <w:r>
        <w:rPr>
          <w:noProof/>
        </w:rPr>
        <w:t>52</w:t>
      </w:r>
      <w:r>
        <w:rPr>
          <w:noProof/>
        </w:rPr>
        <w:fldChar w:fldCharType="end"/>
      </w:r>
    </w:p>
    <w:p w14:paraId="16994A15" w14:textId="2EFF24AE" w:rsidR="0089329D" w:rsidRDefault="0089329D" w:rsidP="0089329D">
      <w:pPr>
        <w:pStyle w:val="Inhopg3"/>
        <w:rPr>
          <w:rFonts w:eastAsiaTheme="minorEastAsia"/>
          <w:noProof/>
          <w:kern w:val="2"/>
          <w:lang w:eastAsia="nl-NL"/>
          <w14:ligatures w14:val="standardContextual"/>
        </w:rPr>
      </w:pPr>
      <w:r>
        <w:rPr>
          <w:noProof/>
        </w:rPr>
        <w:t>7.2.2</w:t>
      </w:r>
      <w:r>
        <w:rPr>
          <w:rFonts w:eastAsiaTheme="minorEastAsia"/>
          <w:noProof/>
          <w:kern w:val="2"/>
          <w:lang w:eastAsia="nl-NL"/>
          <w14:ligatures w14:val="standardContextual"/>
        </w:rPr>
        <w:tab/>
      </w:r>
      <w:r>
        <w:rPr>
          <w:noProof/>
        </w:rPr>
        <w:t>Wijziging van een object</w:t>
      </w:r>
      <w:r>
        <w:rPr>
          <w:noProof/>
        </w:rPr>
        <w:tab/>
      </w:r>
      <w:r>
        <w:rPr>
          <w:noProof/>
        </w:rPr>
        <w:fldChar w:fldCharType="begin"/>
      </w:r>
      <w:r>
        <w:rPr>
          <w:noProof/>
        </w:rPr>
        <w:instrText xml:space="preserve"> PAGEREF _Toc152061482 \h </w:instrText>
      </w:r>
      <w:r>
        <w:rPr>
          <w:noProof/>
        </w:rPr>
      </w:r>
      <w:r>
        <w:rPr>
          <w:noProof/>
        </w:rPr>
        <w:fldChar w:fldCharType="separate"/>
      </w:r>
      <w:r>
        <w:rPr>
          <w:noProof/>
        </w:rPr>
        <w:t>53</w:t>
      </w:r>
      <w:r>
        <w:rPr>
          <w:noProof/>
        </w:rPr>
        <w:fldChar w:fldCharType="end"/>
      </w:r>
    </w:p>
    <w:p w14:paraId="11BBC12E" w14:textId="2C61A428" w:rsidR="0089329D" w:rsidRDefault="0089329D" w:rsidP="0089329D">
      <w:pPr>
        <w:pStyle w:val="Inhopg3"/>
        <w:rPr>
          <w:rFonts w:eastAsiaTheme="minorEastAsia"/>
          <w:noProof/>
          <w:kern w:val="2"/>
          <w:lang w:eastAsia="nl-NL"/>
          <w14:ligatures w14:val="standardContextual"/>
        </w:rPr>
      </w:pPr>
      <w:r>
        <w:rPr>
          <w:noProof/>
        </w:rPr>
        <w:t>7.2.3</w:t>
      </w:r>
      <w:r>
        <w:rPr>
          <w:rFonts w:eastAsiaTheme="minorEastAsia"/>
          <w:noProof/>
          <w:kern w:val="2"/>
          <w:lang w:eastAsia="nl-NL"/>
          <w14:ligatures w14:val="standardContextual"/>
        </w:rPr>
        <w:tab/>
      </w:r>
      <w:r>
        <w:rPr>
          <w:noProof/>
        </w:rPr>
        <w:t>Beëindigen van object</w:t>
      </w:r>
      <w:r>
        <w:rPr>
          <w:noProof/>
        </w:rPr>
        <w:tab/>
      </w:r>
      <w:r>
        <w:rPr>
          <w:noProof/>
        </w:rPr>
        <w:fldChar w:fldCharType="begin"/>
      </w:r>
      <w:r>
        <w:rPr>
          <w:noProof/>
        </w:rPr>
        <w:instrText xml:space="preserve"> PAGEREF _Toc152061483 \h </w:instrText>
      </w:r>
      <w:r>
        <w:rPr>
          <w:noProof/>
        </w:rPr>
      </w:r>
      <w:r>
        <w:rPr>
          <w:noProof/>
        </w:rPr>
        <w:fldChar w:fldCharType="separate"/>
      </w:r>
      <w:r>
        <w:rPr>
          <w:noProof/>
        </w:rPr>
        <w:t>54</w:t>
      </w:r>
      <w:r>
        <w:rPr>
          <w:noProof/>
        </w:rPr>
        <w:fldChar w:fldCharType="end"/>
      </w:r>
    </w:p>
    <w:p w14:paraId="6AEEAFA9" w14:textId="2153C8CF" w:rsidR="0089329D" w:rsidRDefault="0089329D">
      <w:pPr>
        <w:pStyle w:val="Inhopg2"/>
        <w:rPr>
          <w:rFonts w:eastAsiaTheme="minorEastAsia"/>
          <w:noProof/>
          <w:kern w:val="2"/>
          <w:lang w:eastAsia="nl-NL"/>
          <w14:ligatures w14:val="standardContextual"/>
        </w:rPr>
      </w:pPr>
      <w:r>
        <w:rPr>
          <w:noProof/>
        </w:rPr>
        <w:t>7.3</w:t>
      </w:r>
      <w:r>
        <w:rPr>
          <w:rFonts w:eastAsiaTheme="minorEastAsia"/>
          <w:noProof/>
          <w:kern w:val="2"/>
          <w:lang w:eastAsia="nl-NL"/>
          <w14:ligatures w14:val="standardContextual"/>
        </w:rPr>
        <w:tab/>
      </w:r>
      <w:r>
        <w:rPr>
          <w:noProof/>
        </w:rPr>
        <w:t>Integrale tekstvervanging als alternatief voor de wijzigingsmethode renvooi</w:t>
      </w:r>
      <w:r>
        <w:rPr>
          <w:noProof/>
        </w:rPr>
        <w:tab/>
      </w:r>
      <w:r>
        <w:rPr>
          <w:noProof/>
        </w:rPr>
        <w:fldChar w:fldCharType="begin"/>
      </w:r>
      <w:r>
        <w:rPr>
          <w:noProof/>
        </w:rPr>
        <w:instrText xml:space="preserve"> PAGEREF _Toc152061484 \h </w:instrText>
      </w:r>
      <w:r>
        <w:rPr>
          <w:noProof/>
        </w:rPr>
      </w:r>
      <w:r>
        <w:rPr>
          <w:noProof/>
        </w:rPr>
        <w:fldChar w:fldCharType="separate"/>
      </w:r>
      <w:r>
        <w:rPr>
          <w:noProof/>
        </w:rPr>
        <w:t>54</w:t>
      </w:r>
      <w:r>
        <w:rPr>
          <w:noProof/>
        </w:rPr>
        <w:fldChar w:fldCharType="end"/>
      </w:r>
    </w:p>
    <w:p w14:paraId="61D5C5A5" w14:textId="6BE3E461" w:rsidR="0089329D" w:rsidRDefault="0089329D">
      <w:pPr>
        <w:pStyle w:val="Inhopg2"/>
        <w:rPr>
          <w:rFonts w:eastAsiaTheme="minorEastAsia"/>
          <w:noProof/>
          <w:kern w:val="2"/>
          <w:lang w:eastAsia="nl-NL"/>
          <w14:ligatures w14:val="standardContextual"/>
        </w:rPr>
      </w:pPr>
      <w:r>
        <w:rPr>
          <w:noProof/>
        </w:rPr>
        <w:t>7.4</w:t>
      </w:r>
      <w:r>
        <w:rPr>
          <w:rFonts w:eastAsiaTheme="minorEastAsia"/>
          <w:noProof/>
          <w:kern w:val="2"/>
          <w:lang w:eastAsia="nl-NL"/>
          <w14:ligatures w14:val="standardContextual"/>
        </w:rPr>
        <w:tab/>
      </w:r>
      <w:r>
        <w:rPr>
          <w:noProof/>
        </w:rPr>
        <w:t>Directe mutaties</w:t>
      </w:r>
      <w:r>
        <w:rPr>
          <w:noProof/>
        </w:rPr>
        <w:tab/>
      </w:r>
      <w:r>
        <w:rPr>
          <w:noProof/>
        </w:rPr>
        <w:fldChar w:fldCharType="begin"/>
      </w:r>
      <w:r>
        <w:rPr>
          <w:noProof/>
        </w:rPr>
        <w:instrText xml:space="preserve"> PAGEREF _Toc152061485 \h </w:instrText>
      </w:r>
      <w:r>
        <w:rPr>
          <w:noProof/>
        </w:rPr>
      </w:r>
      <w:r>
        <w:rPr>
          <w:noProof/>
        </w:rPr>
        <w:fldChar w:fldCharType="separate"/>
      </w:r>
      <w:r>
        <w:rPr>
          <w:noProof/>
        </w:rPr>
        <w:t>55</w:t>
      </w:r>
      <w:r>
        <w:rPr>
          <w:noProof/>
        </w:rPr>
        <w:fldChar w:fldCharType="end"/>
      </w:r>
    </w:p>
    <w:p w14:paraId="610C3E41" w14:textId="417FE3C4" w:rsidR="0089329D" w:rsidRDefault="0089329D">
      <w:pPr>
        <w:pStyle w:val="Inhopg2"/>
        <w:rPr>
          <w:rFonts w:eastAsiaTheme="minorEastAsia"/>
          <w:noProof/>
          <w:kern w:val="2"/>
          <w:lang w:eastAsia="nl-NL"/>
          <w14:ligatures w14:val="standardContextual"/>
        </w:rPr>
      </w:pPr>
      <w:r>
        <w:rPr>
          <w:noProof/>
        </w:rPr>
        <w:t>7.5</w:t>
      </w:r>
      <w:r>
        <w:rPr>
          <w:rFonts w:eastAsiaTheme="minorEastAsia"/>
          <w:noProof/>
          <w:kern w:val="2"/>
          <w:lang w:eastAsia="nl-NL"/>
          <w14:ligatures w14:val="standardContextual"/>
        </w:rPr>
        <w:tab/>
      </w:r>
      <w:r>
        <w:rPr>
          <w:noProof/>
        </w:rPr>
        <w:t>Ontwerp-objecten</w:t>
      </w:r>
      <w:r>
        <w:rPr>
          <w:noProof/>
        </w:rPr>
        <w:tab/>
      </w:r>
      <w:r>
        <w:rPr>
          <w:noProof/>
        </w:rPr>
        <w:fldChar w:fldCharType="begin"/>
      </w:r>
      <w:r>
        <w:rPr>
          <w:noProof/>
        </w:rPr>
        <w:instrText xml:space="preserve"> PAGEREF _Toc152061486 \h </w:instrText>
      </w:r>
      <w:r>
        <w:rPr>
          <w:noProof/>
        </w:rPr>
      </w:r>
      <w:r>
        <w:rPr>
          <w:noProof/>
        </w:rPr>
        <w:fldChar w:fldCharType="separate"/>
      </w:r>
      <w:r>
        <w:rPr>
          <w:noProof/>
        </w:rPr>
        <w:t>55</w:t>
      </w:r>
      <w:r>
        <w:rPr>
          <w:noProof/>
        </w:rPr>
        <w:fldChar w:fldCharType="end"/>
      </w:r>
    </w:p>
    <w:p w14:paraId="2DBD325C" w14:textId="131A850D" w:rsidR="0089329D" w:rsidRDefault="0089329D" w:rsidP="0089329D">
      <w:pPr>
        <w:pStyle w:val="Inhopg3"/>
        <w:rPr>
          <w:rFonts w:eastAsiaTheme="minorEastAsia"/>
          <w:noProof/>
          <w:kern w:val="2"/>
          <w:lang w:eastAsia="nl-NL"/>
          <w14:ligatures w14:val="standardContextual"/>
        </w:rPr>
      </w:pPr>
      <w:r>
        <w:rPr>
          <w:noProof/>
        </w:rPr>
        <w:t>7.5.1</w:t>
      </w:r>
      <w:r>
        <w:rPr>
          <w:rFonts w:eastAsiaTheme="minorEastAsia"/>
          <w:noProof/>
          <w:kern w:val="2"/>
          <w:lang w:eastAsia="nl-NL"/>
          <w14:ligatures w14:val="standardContextual"/>
        </w:rPr>
        <w:tab/>
      </w:r>
      <w:r>
        <w:rPr>
          <w:noProof/>
        </w:rPr>
        <w:t>Initieel ontwerpbesluit</w:t>
      </w:r>
      <w:r>
        <w:rPr>
          <w:noProof/>
        </w:rPr>
        <w:tab/>
      </w:r>
      <w:r>
        <w:rPr>
          <w:noProof/>
        </w:rPr>
        <w:fldChar w:fldCharType="begin"/>
      </w:r>
      <w:r>
        <w:rPr>
          <w:noProof/>
        </w:rPr>
        <w:instrText xml:space="preserve"> PAGEREF _Toc152061487 \h </w:instrText>
      </w:r>
      <w:r>
        <w:rPr>
          <w:noProof/>
        </w:rPr>
      </w:r>
      <w:r>
        <w:rPr>
          <w:noProof/>
        </w:rPr>
        <w:fldChar w:fldCharType="separate"/>
      </w:r>
      <w:r>
        <w:rPr>
          <w:noProof/>
        </w:rPr>
        <w:t>56</w:t>
      </w:r>
      <w:r>
        <w:rPr>
          <w:noProof/>
        </w:rPr>
        <w:fldChar w:fldCharType="end"/>
      </w:r>
    </w:p>
    <w:p w14:paraId="4E41B8BB" w14:textId="181EF294" w:rsidR="0089329D" w:rsidRDefault="0089329D" w:rsidP="0089329D">
      <w:pPr>
        <w:pStyle w:val="Inhopg3"/>
        <w:rPr>
          <w:rFonts w:eastAsiaTheme="minorEastAsia"/>
          <w:noProof/>
          <w:kern w:val="2"/>
          <w:lang w:eastAsia="nl-NL"/>
          <w14:ligatures w14:val="standardContextual"/>
        </w:rPr>
      </w:pPr>
      <w:r>
        <w:rPr>
          <w:noProof/>
        </w:rPr>
        <w:t>7.5.2</w:t>
      </w:r>
      <w:r>
        <w:rPr>
          <w:rFonts w:eastAsiaTheme="minorEastAsia"/>
          <w:noProof/>
          <w:kern w:val="2"/>
          <w:lang w:eastAsia="nl-NL"/>
          <w14:ligatures w14:val="standardContextual"/>
        </w:rPr>
        <w:tab/>
      </w:r>
      <w:r>
        <w:rPr>
          <w:noProof/>
        </w:rPr>
        <w:t>Ontwerpwijzigingsbesluit</w:t>
      </w:r>
      <w:r>
        <w:rPr>
          <w:noProof/>
        </w:rPr>
        <w:tab/>
      </w:r>
      <w:r>
        <w:rPr>
          <w:noProof/>
        </w:rPr>
        <w:fldChar w:fldCharType="begin"/>
      </w:r>
      <w:r>
        <w:rPr>
          <w:noProof/>
        </w:rPr>
        <w:instrText xml:space="preserve"> PAGEREF _Toc152061488 \h </w:instrText>
      </w:r>
      <w:r>
        <w:rPr>
          <w:noProof/>
        </w:rPr>
      </w:r>
      <w:r>
        <w:rPr>
          <w:noProof/>
        </w:rPr>
        <w:fldChar w:fldCharType="separate"/>
      </w:r>
      <w:r>
        <w:rPr>
          <w:noProof/>
        </w:rPr>
        <w:t>56</w:t>
      </w:r>
      <w:r>
        <w:rPr>
          <w:noProof/>
        </w:rPr>
        <w:fldChar w:fldCharType="end"/>
      </w:r>
    </w:p>
    <w:p w14:paraId="4A58B872" w14:textId="66A3D8B5" w:rsidR="0089329D" w:rsidRDefault="0089329D" w:rsidP="0089329D">
      <w:pPr>
        <w:pStyle w:val="Inhopg1"/>
        <w:rPr>
          <w:rFonts w:eastAsiaTheme="minorEastAsia"/>
          <w:kern w:val="2"/>
          <w:lang w:eastAsia="nl-NL"/>
          <w14:ligatures w14:val="standardContextual"/>
        </w:rPr>
      </w:pPr>
      <w:r>
        <w:t>A Bijlage: versiehistorie</w:t>
      </w:r>
      <w:r>
        <w:tab/>
      </w:r>
      <w:r>
        <w:fldChar w:fldCharType="begin"/>
      </w:r>
      <w:r>
        <w:instrText xml:space="preserve"> PAGEREF _Toc152061489 \h </w:instrText>
      </w:r>
      <w:r>
        <w:fldChar w:fldCharType="separate"/>
      </w:r>
      <w:r>
        <w:t>58</w:t>
      </w:r>
      <w:r>
        <w:fldChar w:fldCharType="end"/>
      </w:r>
    </w:p>
    <w:p w14:paraId="3C837991" w14:textId="4164CE3C"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152061406"/>
      <w:r w:rsidRPr="00D7079F">
        <w:lastRenderedPageBreak/>
        <w:t>Inleiding</w:t>
      </w:r>
      <w:bookmarkEnd w:id="2"/>
    </w:p>
    <w:bookmarkEnd w:id="1"/>
    <w:p w14:paraId="7470A289" w14:textId="1CA7D1F6" w:rsidR="0062237C" w:rsidRPr="00022065" w:rsidRDefault="0062237C" w:rsidP="00022065">
      <w:r w:rsidRPr="00022065">
        <w:t xml:space="preserve">Dit document beschrijft het </w:t>
      </w:r>
      <w:commentRangeStart w:id="3"/>
      <w:r w:rsidR="000C3231">
        <w:t>I</w:t>
      </w:r>
      <w:r w:rsidRPr="00022065">
        <w:t>nformatiemodel Omgevingswet</w:t>
      </w:r>
      <w:commentRangeEnd w:id="3"/>
      <w:r w:rsidR="00041C21">
        <w:rPr>
          <w:rStyle w:val="Verwijzingopmerking"/>
        </w:rPr>
        <w:commentReference w:id="3"/>
      </w:r>
      <w:r w:rsidRPr="00022065">
        <w:t xml:space="preserve"> (</w:t>
      </w:r>
      <w:commentRangeStart w:id="4"/>
      <w:r w:rsidRPr="00022065">
        <w:t>IMOW</w:t>
      </w:r>
      <w:commentRangeEnd w:id="4"/>
      <w:r w:rsidR="00041C21">
        <w:rPr>
          <w:rStyle w:val="Verwijzingopmerking"/>
        </w:rPr>
        <w:commentReference w:id="4"/>
      </w:r>
      <w:r w:rsidRPr="00022065">
        <w:t>) dat gebruikt wordt in de keten van plan tot publicatie</w:t>
      </w:r>
      <w:r w:rsidR="008F3BB5">
        <w:t xml:space="preserve"> voor het </w:t>
      </w:r>
      <w:r w:rsidR="00B513F3">
        <w:t>toekennen van machine-leesbare informatie aan regelingen</w:t>
      </w:r>
      <w:r w:rsidRPr="00022065">
        <w:t xml:space="preserve">. Het IMOW is gebaseerd op het </w:t>
      </w:r>
      <w:r w:rsidR="008F3BB5">
        <w:t xml:space="preserve">conceptuele model </w:t>
      </w:r>
      <w:r w:rsidRPr="00022065">
        <w:t>CIM</w:t>
      </w:r>
      <w:r w:rsidR="00B513F3">
        <w:t>-</w:t>
      </w:r>
      <w:r w:rsidRPr="00022065">
        <w:t>OW. CIM</w:t>
      </w:r>
      <w:r w:rsidR="00B513F3">
        <w:t>-</w:t>
      </w:r>
      <w:r w:rsidRPr="00022065">
        <w:t xml:space="preserve">OW </w:t>
      </w:r>
      <w:r w:rsidR="008F3BB5">
        <w:t>hoort bij de reeks conceptuele modellen waarop</w:t>
      </w:r>
      <w:r w:rsidRPr="00022065">
        <w:t xml:space="preserve"> de ketens </w:t>
      </w:r>
      <w:r w:rsidR="00AC5DE6" w:rsidRPr="00022065">
        <w:t xml:space="preserve">van het Digitaal Stelsel Omgevingswet (DSO) </w:t>
      </w:r>
      <w:r w:rsidRPr="00022065">
        <w:t xml:space="preserve">gebaseerd </w:t>
      </w:r>
      <w:r w:rsidR="008F3BB5">
        <w:t>zijn</w:t>
      </w:r>
      <w:r w:rsidRPr="00022065">
        <w:t xml:space="preserve">. </w:t>
      </w:r>
      <w:r w:rsidR="000C3231">
        <w:t>Het IMOW specificeert hoe de concepten van het CIM</w:t>
      </w:r>
      <w:r w:rsidR="00B513F3">
        <w:t>-</w:t>
      </w:r>
      <w:r w:rsidR="000C3231">
        <w:t xml:space="preserve">OW geïmplementeerd moeten worden. </w:t>
      </w:r>
      <w:r w:rsidR="00D243A3" w:rsidRPr="00022065">
        <w:t>Het</w:t>
      </w:r>
      <w:r w:rsidRPr="00022065">
        <w:t xml:space="preserve"> IMOW </w:t>
      </w:r>
      <w:r w:rsidR="00B513F3">
        <w:t xml:space="preserve">legt vast welke objecten aan het DSO kunnen worden </w:t>
      </w:r>
      <w:proofErr w:type="spellStart"/>
      <w:r w:rsidR="00B513F3">
        <w:t>aangelevred</w:t>
      </w:r>
      <w:proofErr w:type="spellEnd"/>
      <w:r w:rsidR="00B513F3">
        <w:t>.</w:t>
      </w:r>
      <w:r w:rsidRPr="00022065">
        <w:t>.</w:t>
      </w:r>
      <w:r w:rsidR="00D243A3" w:rsidRPr="00022065">
        <w:t xml:space="preserve"> </w:t>
      </w:r>
    </w:p>
    <w:p w14:paraId="5326D066" w14:textId="77777777" w:rsidR="0062237C" w:rsidRPr="00022065" w:rsidRDefault="0062237C" w:rsidP="00022065"/>
    <w:p w14:paraId="273A95CD" w14:textId="34900749"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F5100C">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F5100C">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F5100C">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5" w:name="_Ref36562686"/>
      <w:bookmarkStart w:id="6" w:name="_Toc152061407"/>
      <w:bookmarkStart w:id="7" w:name="Inleiding_context"/>
      <w:r>
        <w:t>Context standaard</w:t>
      </w:r>
      <w:bookmarkEnd w:id="5"/>
      <w:bookmarkEnd w:id="6"/>
    </w:p>
    <w:bookmarkEnd w:id="7"/>
    <w:p w14:paraId="20BE5D99" w14:textId="2FEB8D62" w:rsidR="000C3231" w:rsidRDefault="000C3231" w:rsidP="00022065">
      <w:pPr>
        <w:rPr>
          <w:rFonts w:ascii="Calibri" w:hAnsi="Calibri" w:cs="Calibri"/>
        </w:rPr>
      </w:pPr>
      <w:r w:rsidRPr="000C3231">
        <w:rPr>
          <w:rFonts w:ascii="Calibri" w:hAnsi="Calibri" w:cs="Calibri"/>
        </w:rPr>
        <w:t xml:space="preserve">Wanneer je </w:t>
      </w:r>
      <w:r w:rsidR="008F3BB5">
        <w:rPr>
          <w:rFonts w:ascii="Calibri" w:hAnsi="Calibri" w:cs="Calibri"/>
        </w:rPr>
        <w:t xml:space="preserve">in de context van de </w:t>
      </w:r>
      <w:r w:rsidR="00DD13FD">
        <w:rPr>
          <w:rFonts w:ascii="Calibri" w:hAnsi="Calibri" w:cs="Calibri"/>
        </w:rPr>
        <w:t>Omgevingswet</w:t>
      </w:r>
      <w:r w:rsidR="008F3BB5">
        <w:rPr>
          <w:rFonts w:ascii="Calibri" w:hAnsi="Calibri" w:cs="Calibri"/>
        </w:rPr>
        <w:t xml:space="preserve"> als</w:t>
      </w:r>
      <w:r w:rsidRPr="000C3231">
        <w:rPr>
          <w:rFonts w:ascii="Calibri" w:hAnsi="Calibri" w:cs="Calibri"/>
        </w:rPr>
        <w:t xml:space="preserve"> bevoegd</w:t>
      </w:r>
      <w:r w:rsidR="00F7457C">
        <w:rPr>
          <w:rFonts w:ascii="Calibri" w:hAnsi="Calibri" w:cs="Calibri"/>
        </w:rPr>
        <w:t xml:space="preserve"> </w:t>
      </w:r>
      <w:r w:rsidR="008F3BB5">
        <w:rPr>
          <w:rFonts w:ascii="Calibri" w:hAnsi="Calibri" w:cs="Calibri"/>
        </w:rPr>
        <w:t xml:space="preserve">gezag </w:t>
      </w:r>
      <w:r w:rsidRPr="000C3231">
        <w:rPr>
          <w:rFonts w:ascii="Calibri" w:hAnsi="Calibri" w:cs="Calibri"/>
        </w:rPr>
        <w:t xml:space="preserve">besluit over het wijzigen van een regeling (bijvoorbeeld een Omgevingsplan) </w:t>
      </w:r>
      <w:r w:rsidR="008F3BB5">
        <w:rPr>
          <w:rFonts w:ascii="Calibri" w:hAnsi="Calibri" w:cs="Calibri"/>
        </w:rPr>
        <w:t xml:space="preserve">en dat besluit </w:t>
      </w:r>
      <w:r w:rsidRPr="000C3231">
        <w:rPr>
          <w:rFonts w:ascii="Calibri" w:hAnsi="Calibri" w:cs="Calibri"/>
        </w:rPr>
        <w:t>officieel wil</w:t>
      </w:r>
      <w:r w:rsidR="00EA715F">
        <w:rPr>
          <w:rFonts w:ascii="Calibri" w:hAnsi="Calibri" w:cs="Calibri"/>
        </w:rPr>
        <w:t>t</w:t>
      </w:r>
      <w:r w:rsidRPr="000C3231">
        <w:rPr>
          <w:rFonts w:ascii="Calibri" w:hAnsi="Calibri" w:cs="Calibri"/>
        </w:rPr>
        <w:t xml:space="preserve"> publiceren doe je dit door een zip bestand, </w:t>
      </w:r>
      <w:r w:rsidR="008F3BB5">
        <w:rPr>
          <w:rFonts w:ascii="Calibri" w:hAnsi="Calibri" w:cs="Calibri"/>
        </w:rPr>
        <w:t xml:space="preserve">met de inhoud van </w:t>
      </w:r>
      <w:r w:rsidR="00EA715F">
        <w:rPr>
          <w:rFonts w:ascii="Calibri" w:hAnsi="Calibri" w:cs="Calibri"/>
        </w:rPr>
        <w:t xml:space="preserve">het </w:t>
      </w:r>
      <w:r w:rsidR="008F3BB5">
        <w:rPr>
          <w:rFonts w:ascii="Calibri" w:hAnsi="Calibri" w:cs="Calibri"/>
        </w:rPr>
        <w:t>besluit</w:t>
      </w:r>
      <w:r w:rsidRPr="000C3231">
        <w:rPr>
          <w:rFonts w:ascii="Calibri" w:hAnsi="Calibri" w:cs="Calibri"/>
        </w:rPr>
        <w:t xml:space="preserve">, </w:t>
      </w:r>
      <w:r w:rsidR="008F3BB5">
        <w:rPr>
          <w:rFonts w:ascii="Calibri" w:hAnsi="Calibri" w:cs="Calibri"/>
        </w:rPr>
        <w:t>aan te leveren</w:t>
      </w:r>
      <w:r w:rsidRPr="000C3231">
        <w:rPr>
          <w:rFonts w:ascii="Calibri" w:hAnsi="Calibri" w:cs="Calibri"/>
        </w:rPr>
        <w:t xml:space="preserve"> naar de LVBB</w:t>
      </w:r>
      <w:r w:rsidR="008F3BB5">
        <w:rPr>
          <w:rFonts w:ascii="Calibri" w:hAnsi="Calibri" w:cs="Calibri"/>
        </w:rPr>
        <w:t>, de l</w:t>
      </w:r>
      <w:r w:rsidR="008F3BB5" w:rsidRPr="008F3BB5">
        <w:rPr>
          <w:rFonts w:ascii="Calibri" w:hAnsi="Calibri" w:cs="Calibri"/>
        </w:rPr>
        <w:t>andelijke voorziening bekendmaken en beschikbaar stellen</w:t>
      </w:r>
      <w:r w:rsidRPr="000C3231">
        <w:rPr>
          <w:rFonts w:ascii="Calibri" w:hAnsi="Calibri" w:cs="Calibri"/>
        </w:rPr>
        <w:t>.</w:t>
      </w:r>
      <w:r>
        <w:rPr>
          <w:rFonts w:ascii="Calibri" w:hAnsi="Calibri" w:cs="Calibri"/>
        </w:rPr>
        <w:t xml:space="preserve"> Hoe dat bestand gestructureerd moet zijn </w:t>
      </w:r>
      <w:r w:rsidR="00B513F3">
        <w:rPr>
          <w:rFonts w:ascii="Calibri" w:hAnsi="Calibri" w:cs="Calibri"/>
        </w:rPr>
        <w:t>is vastgelegd</w:t>
      </w:r>
      <w:r>
        <w:rPr>
          <w:rFonts w:ascii="Calibri" w:hAnsi="Calibri" w:cs="Calibri"/>
        </w:rPr>
        <w:t xml:space="preserve"> in verschillende standaarden</w:t>
      </w:r>
      <w:r w:rsidR="007B6860">
        <w:rPr>
          <w:rFonts w:ascii="Calibri" w:hAnsi="Calibri" w:cs="Calibri"/>
        </w:rPr>
        <w:t>:</w:t>
      </w:r>
    </w:p>
    <w:p w14:paraId="1B088B41" w14:textId="12BD7E9B" w:rsidR="007B6860" w:rsidRPr="007B6860" w:rsidRDefault="006F276F" w:rsidP="007B6860">
      <w:pPr>
        <w:numPr>
          <w:ilvl w:val="0"/>
          <w:numId w:val="47"/>
        </w:numPr>
        <w:textAlignment w:val="center"/>
        <w:rPr>
          <w:rFonts w:ascii="Calibri" w:eastAsia="Times New Roman" w:hAnsi="Calibri" w:cs="Calibri"/>
          <w:lang w:eastAsia="nl-NL"/>
        </w:rPr>
      </w:pPr>
      <w:r>
        <w:rPr>
          <w:rFonts w:ascii="Calibri" w:hAnsi="Calibri" w:cs="Calibri"/>
        </w:rPr>
        <w:t>De</w:t>
      </w:r>
      <w:r w:rsidR="007B6860">
        <w:rPr>
          <w:rFonts w:ascii="Calibri" w:hAnsi="Calibri" w:cs="Calibri"/>
        </w:rPr>
        <w:t xml:space="preserve"> </w:t>
      </w:r>
      <w:hyperlink r:id="rId15" w:history="1">
        <w:r w:rsidR="007B6860" w:rsidRPr="007B6860">
          <w:rPr>
            <w:rStyle w:val="Hyperlink"/>
            <w:rFonts w:ascii="Calibri" w:hAnsi="Calibri" w:cs="Calibri"/>
          </w:rPr>
          <w:t>LVBB bronhouderkoppelvlak</w:t>
        </w:r>
      </w:hyperlink>
      <w:r w:rsidR="007B6860" w:rsidRPr="007B6860">
        <w:rPr>
          <w:rFonts w:ascii="Calibri" w:hAnsi="Calibri" w:cs="Calibri"/>
        </w:rPr>
        <w:t xml:space="preserve"> standaard </w:t>
      </w:r>
      <w:r w:rsidR="00B513F3">
        <w:rPr>
          <w:rFonts w:ascii="Calibri" w:hAnsi="Calibri" w:cs="Calibri"/>
        </w:rPr>
        <w:t>schrijft voor</w:t>
      </w:r>
      <w:r w:rsidR="00B513F3" w:rsidRPr="007B6860">
        <w:rPr>
          <w:rFonts w:ascii="Calibri" w:hAnsi="Calibri" w:cs="Calibri"/>
        </w:rPr>
        <w:t xml:space="preserve"> </w:t>
      </w:r>
      <w:r w:rsidR="007B6860" w:rsidRPr="007B6860">
        <w:rPr>
          <w:rFonts w:ascii="Calibri" w:hAnsi="Calibri" w:cs="Calibri"/>
        </w:rPr>
        <w:t xml:space="preserve">welke bestanden er in </w:t>
      </w:r>
      <w:r>
        <w:rPr>
          <w:rFonts w:ascii="Calibri" w:hAnsi="Calibri" w:cs="Calibri"/>
        </w:rPr>
        <w:t>de aanlevering</w:t>
      </w:r>
      <w:r w:rsidR="007B6860" w:rsidRPr="007B6860">
        <w:rPr>
          <w:rFonts w:ascii="Calibri" w:hAnsi="Calibri" w:cs="Calibri"/>
        </w:rPr>
        <w:t xml:space="preserve"> moeten zitten wat voor eisen er zijn aan de namen van de bestanden etc.</w:t>
      </w:r>
    </w:p>
    <w:p w14:paraId="31D2FCAE" w14:textId="64D6C1BF" w:rsidR="007B6860" w:rsidRPr="007B6860" w:rsidRDefault="007B6860" w:rsidP="007B6860">
      <w:pPr>
        <w:numPr>
          <w:ilvl w:val="0"/>
          <w:numId w:val="47"/>
        </w:numPr>
        <w:textAlignment w:val="center"/>
        <w:rPr>
          <w:rFonts w:ascii="Calibri" w:hAnsi="Calibri" w:cs="Calibri"/>
        </w:rPr>
      </w:pPr>
      <w:r>
        <w:rPr>
          <w:rFonts w:ascii="Calibri" w:hAnsi="Calibri" w:cs="Calibri"/>
        </w:rPr>
        <w:t xml:space="preserve">De </w:t>
      </w:r>
      <w:hyperlink r:id="rId16" w:history="1">
        <w:r w:rsidRPr="007B6860">
          <w:rPr>
            <w:rStyle w:val="Hyperlink"/>
            <w:rFonts w:ascii="Calibri" w:hAnsi="Calibri" w:cs="Calibri"/>
          </w:rPr>
          <w:t>STOP</w:t>
        </w:r>
      </w:hyperlink>
      <w:r>
        <w:rPr>
          <w:rFonts w:ascii="Calibri" w:hAnsi="Calibri" w:cs="Calibri"/>
        </w:rPr>
        <w:t xml:space="preserve"> </w:t>
      </w:r>
      <w:r w:rsidRPr="007B6860">
        <w:rPr>
          <w:rFonts w:ascii="Calibri" w:hAnsi="Calibri" w:cs="Calibri"/>
        </w:rPr>
        <w:t>standaard legt de documentstructuur van de tekst van het besluit vast. Ook beschrijft deze standaard veel metadata voor de verwerking van het besluit. Er is onderscheid tussen documenten met een artikelstructuur en vrije-tekst documenten.</w:t>
      </w:r>
      <w:r w:rsidRPr="007B6860">
        <w:t xml:space="preserve"> </w:t>
      </w:r>
      <w:r w:rsidRPr="007B6860">
        <w:rPr>
          <w:rFonts w:ascii="Calibri" w:hAnsi="Calibri" w:cs="Calibri"/>
        </w:rPr>
        <w:t xml:space="preserve">Verder </w:t>
      </w:r>
      <w:r>
        <w:rPr>
          <w:rFonts w:ascii="Calibri" w:hAnsi="Calibri" w:cs="Calibri"/>
        </w:rPr>
        <w:t>beschrijft de STOP standaard</w:t>
      </w:r>
      <w:r w:rsidRPr="007B6860">
        <w:rPr>
          <w:rFonts w:ascii="Calibri" w:hAnsi="Calibri" w:cs="Calibri"/>
        </w:rPr>
        <w:t xml:space="preserve"> </w:t>
      </w:r>
      <w:r>
        <w:rPr>
          <w:rFonts w:ascii="Calibri" w:hAnsi="Calibri" w:cs="Calibri"/>
        </w:rPr>
        <w:t>hoe</w:t>
      </w:r>
      <w:r w:rsidRPr="007B6860">
        <w:rPr>
          <w:rFonts w:ascii="Calibri" w:hAnsi="Calibri" w:cs="Calibri"/>
        </w:rPr>
        <w:t xml:space="preserve"> geografische informatieobjecten (</w:t>
      </w:r>
      <w:proofErr w:type="spellStart"/>
      <w:r w:rsidRPr="007B6860">
        <w:rPr>
          <w:rFonts w:ascii="Calibri" w:hAnsi="Calibri" w:cs="Calibri"/>
        </w:rPr>
        <w:t>GIO’s</w:t>
      </w:r>
      <w:proofErr w:type="spellEnd"/>
      <w:r w:rsidRPr="007B6860">
        <w:rPr>
          <w:rFonts w:ascii="Calibri" w:hAnsi="Calibri" w:cs="Calibri"/>
        </w:rPr>
        <w:t xml:space="preserve">) </w:t>
      </w:r>
      <w:r>
        <w:rPr>
          <w:rFonts w:ascii="Calibri" w:hAnsi="Calibri" w:cs="Calibri"/>
        </w:rPr>
        <w:t>moeten worden aangeleverd</w:t>
      </w:r>
      <w:r w:rsidRPr="007B6860">
        <w:rPr>
          <w:rFonts w:ascii="Calibri" w:hAnsi="Calibri" w:cs="Calibri"/>
        </w:rPr>
        <w:t>. Deze informatie vormt gezamenlijk de inhoud van de regeling.</w:t>
      </w:r>
    </w:p>
    <w:p w14:paraId="06345E4E" w14:textId="14B6BE84"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 xml:space="preserve">Het </w:t>
      </w:r>
      <w:hyperlink r:id="rId17" w:history="1">
        <w:r w:rsidRPr="007B6860">
          <w:rPr>
            <w:rStyle w:val="Hyperlink"/>
            <w:rFonts w:ascii="Calibri" w:hAnsi="Calibri" w:cs="Calibri"/>
          </w:rPr>
          <w:t>IMOW</w:t>
        </w:r>
      </w:hyperlink>
      <w:r>
        <w:rPr>
          <w:rFonts w:ascii="Calibri" w:hAnsi="Calibri" w:cs="Calibri"/>
        </w:rPr>
        <w:t xml:space="preserve"> (dit document)</w:t>
      </w:r>
      <w:r w:rsidRPr="007B6860">
        <w:rPr>
          <w:rFonts w:ascii="Calibri" w:hAnsi="Calibri" w:cs="Calibri"/>
        </w:rPr>
        <w:t xml:space="preserve"> </w:t>
      </w:r>
      <w:r>
        <w:rPr>
          <w:rFonts w:ascii="Calibri" w:hAnsi="Calibri" w:cs="Calibri"/>
        </w:rPr>
        <w:t xml:space="preserve">beschrijft hoe </w:t>
      </w:r>
      <w:r w:rsidRPr="007B6860">
        <w:rPr>
          <w:rFonts w:ascii="Calibri" w:hAnsi="Calibri" w:cs="Calibri"/>
        </w:rPr>
        <w:t xml:space="preserve">de tekstonderdelen van </w:t>
      </w:r>
      <w:r>
        <w:rPr>
          <w:rFonts w:ascii="Calibri" w:hAnsi="Calibri" w:cs="Calibri"/>
        </w:rPr>
        <w:t>een</w:t>
      </w:r>
      <w:r w:rsidRPr="007B6860">
        <w:rPr>
          <w:rFonts w:ascii="Calibri" w:hAnsi="Calibri" w:cs="Calibri"/>
        </w:rPr>
        <w:t xml:space="preserve"> besluit te annoteren</w:t>
      </w:r>
      <w:r>
        <w:rPr>
          <w:rFonts w:ascii="Calibri" w:hAnsi="Calibri" w:cs="Calibri"/>
        </w:rPr>
        <w:t xml:space="preserve"> zijn, zodat ze beter verwerkt (en op een kaart getoond) kunnen worden in het DSO</w:t>
      </w:r>
      <w:r w:rsidRPr="007B6860">
        <w:rPr>
          <w:rFonts w:ascii="Calibri" w:hAnsi="Calibri" w:cs="Calibri"/>
        </w:rPr>
        <w:t>. Een annotatie bestaat uit een IMOW object  dat gekoppeld is aan identificeerbare onderdelen van de tekst</w:t>
      </w:r>
      <w:r w:rsidR="008F3BB5">
        <w:rPr>
          <w:rFonts w:ascii="Calibri" w:hAnsi="Calibri" w:cs="Calibri"/>
        </w:rPr>
        <w:t xml:space="preserve">. </w:t>
      </w:r>
      <w:r w:rsidR="008F3BB5" w:rsidRPr="00022065">
        <w:t>Het IMOW is bedoeld voor het realiseren van functionaliteit ten behoeve van het bevragen van een regeling in DSO-verband. Data zijn hiervoor bezien van uit geografisch perspectief. Bij een IMOW-aanlevering kun je denken aan het duiden van specifieke activiteiten op de kaart of het meeleveren van functies of beperkingengebieden</w:t>
      </w:r>
      <w:r w:rsidR="008F3BB5">
        <w:t xml:space="preserve">. </w:t>
      </w:r>
      <w:r w:rsidR="008F3BB5" w:rsidRPr="00022065">
        <w:t>In principe zorgen de gegevens die aangeleverd worden vanuit het IMOW dat de buitenwereld in staat is om de Omgevingswet-informatie op een kaart terug te vinden</w:t>
      </w:r>
    </w:p>
    <w:p w14:paraId="4A95083B" w14:textId="521FEC75"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Toepassingsprofielen omgevingsdocumenten (</w:t>
      </w:r>
      <w:proofErr w:type="spellStart"/>
      <w:r w:rsidR="00F7457C" w:rsidRPr="007B6860">
        <w:rPr>
          <w:rFonts w:ascii="Calibri" w:hAnsi="Calibri" w:cs="Calibri"/>
        </w:rPr>
        <w:t>TPOD’s</w:t>
      </w:r>
      <w:proofErr w:type="spellEnd"/>
      <w:r w:rsidRPr="007B6860">
        <w:rPr>
          <w:rFonts w:ascii="Calibri" w:hAnsi="Calibri" w:cs="Calibri"/>
        </w:rPr>
        <w:t>). Per type omgevingsdocument is er ook een set aanvullende regels specifiek voor dat type omgevingsdocument.</w:t>
      </w:r>
      <w:r w:rsidR="00EA715F">
        <w:rPr>
          <w:rFonts w:ascii="Calibri" w:hAnsi="Calibri" w:cs="Calibri"/>
        </w:rPr>
        <w:t xml:space="preserve"> In de </w:t>
      </w:r>
      <w:proofErr w:type="spellStart"/>
      <w:r w:rsidR="00EA715F">
        <w:rPr>
          <w:rFonts w:ascii="Calibri" w:hAnsi="Calibri" w:cs="Calibri"/>
        </w:rPr>
        <w:t>TPOD’s</w:t>
      </w:r>
      <w:proofErr w:type="spellEnd"/>
      <w:r w:rsidR="00EA715F">
        <w:rPr>
          <w:rFonts w:ascii="Calibri" w:hAnsi="Calibri" w:cs="Calibri"/>
        </w:rPr>
        <w:t xml:space="preserve"> is opgenomen hoe die toegepast moeten worden.</w:t>
      </w:r>
    </w:p>
    <w:p w14:paraId="6BC5560E" w14:textId="552FC522" w:rsidR="00F50572" w:rsidRPr="00022065" w:rsidRDefault="00F50572" w:rsidP="00022065"/>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578E1FBB" w:rsidR="002D6A0E" w:rsidRPr="0013696E" w:rsidRDefault="00BA3B66" w:rsidP="0013696E">
      <w:pPr>
        <w:pStyle w:val="Figuurbijschrift"/>
      </w:pPr>
      <w:r w:rsidRPr="0013696E">
        <w:t>Schematisch overzicht van aanlevering conform d</w:t>
      </w:r>
      <w:r w:rsidR="002D6A0E" w:rsidRPr="0013696E">
        <w:t>e standaard</w:t>
      </w:r>
    </w:p>
    <w:p w14:paraId="5AAB5C93" w14:textId="4BB3000C" w:rsidR="002D6A0E" w:rsidRDefault="00604670" w:rsidP="00D7079F">
      <w:pPr>
        <w:pStyle w:val="Kop2"/>
      </w:pPr>
      <w:bookmarkStart w:id="8" w:name="_Ref36562691"/>
      <w:bookmarkStart w:id="9" w:name="_Ref92176502"/>
      <w:bookmarkStart w:id="10" w:name="_Toc152061408"/>
      <w:bookmarkStart w:id="11" w:name="Inleiding_documentatie"/>
      <w:r>
        <w:t>Documentatie</w:t>
      </w:r>
      <w:bookmarkEnd w:id="8"/>
      <w:bookmarkEnd w:id="9"/>
      <w:bookmarkEnd w:id="10"/>
    </w:p>
    <w:bookmarkEnd w:id="11"/>
    <w:p w14:paraId="619467B8" w14:textId="7BCC00DC" w:rsidR="00285655" w:rsidRPr="00022065" w:rsidRDefault="00604670" w:rsidP="00022065">
      <w:r w:rsidRPr="00022065">
        <w:t>In deze paragraaf word</w:t>
      </w:r>
      <w:r w:rsidR="008F3BB5">
        <w:t>en de verschillende documenten behorend bij de DSO standaarden</w:t>
      </w:r>
      <w:r w:rsidRPr="00022065">
        <w:t xml:space="preserve"> kort toegelicht zodat </w:t>
      </w:r>
      <w:r w:rsidR="008529D1" w:rsidRPr="00022065">
        <w:t>het duidelijk is waar welke informatie te vinden is.</w:t>
      </w:r>
    </w:p>
    <w:p w14:paraId="70B19888" w14:textId="569B09A4" w:rsidR="00285655" w:rsidRPr="000143E4" w:rsidRDefault="008529D1" w:rsidP="00D051E4">
      <w:pPr>
        <w:pStyle w:val="Kop7"/>
      </w:pPr>
      <w:r w:rsidRPr="000143E4">
        <w:t xml:space="preserve">IMOW – </w:t>
      </w:r>
      <w:r w:rsidRPr="00D051E4">
        <w:t>plan</w:t>
      </w:r>
      <w:r w:rsidRPr="000143E4">
        <w:t xml:space="preserve"> tot publicatie</w:t>
      </w:r>
      <w:r w:rsidR="008D7A1F">
        <w:t xml:space="preserve"> (dit document)</w:t>
      </w:r>
    </w:p>
    <w:p w14:paraId="36961F47" w14:textId="126ABF93" w:rsidR="00285655" w:rsidRPr="00022065" w:rsidRDefault="008529D1" w:rsidP="00022065">
      <w:r w:rsidRPr="00022065">
        <w:t>Dit document</w:t>
      </w:r>
      <w:r w:rsidR="008D7A1F">
        <w:t xml:space="preserve"> </w:t>
      </w:r>
      <w:proofErr w:type="spellStart"/>
      <w:r w:rsidR="008D7A1F">
        <w:t>beschrijft</w:t>
      </w:r>
      <w:r w:rsidR="006E2609" w:rsidRPr="00022065">
        <w:t>hoe</w:t>
      </w:r>
      <w:proofErr w:type="spellEnd"/>
      <w:r w:rsidR="008C6107">
        <w:t xml:space="preserve"> annotaties bij een besluit aangeleverd </w:t>
      </w:r>
      <w:r w:rsidR="006E2609" w:rsidRPr="00022065">
        <w:t>dien</w:t>
      </w:r>
      <w:r w:rsidR="008C6107">
        <w:t>en</w:t>
      </w:r>
      <w:r w:rsidR="006E2609" w:rsidRPr="00022065">
        <w:t xml:space="preserve"> te worden</w:t>
      </w:r>
      <w:r w:rsidR="00A41640" w:rsidRPr="00022065">
        <w:t xml:space="preserve"> en hoe je aanlevert conform </w:t>
      </w:r>
      <w:r w:rsidR="00D82178" w:rsidRPr="00022065">
        <w:t xml:space="preserve">de </w:t>
      </w:r>
      <w:r w:rsidR="00D3507B" w:rsidRPr="00022065">
        <w:t xml:space="preserve">set van </w:t>
      </w:r>
      <w:proofErr w:type="spellStart"/>
      <w:r w:rsidR="00A41640" w:rsidRPr="00022065">
        <w:t>IMOW.xsd</w:t>
      </w:r>
      <w:r w:rsidR="00D82178" w:rsidRPr="00022065">
        <w:t>’s</w:t>
      </w:r>
      <w:proofErr w:type="spellEnd"/>
      <w:r w:rsidR="006E2609" w:rsidRPr="00022065">
        <w:t>.</w:t>
      </w:r>
      <w:r w:rsidR="00102C39" w:rsidRPr="00022065">
        <w:t xml:space="preserve"> Deze </w:t>
      </w:r>
      <w:proofErr w:type="spellStart"/>
      <w:r w:rsidR="00102C39" w:rsidRPr="00022065">
        <w:t>XSD’s</w:t>
      </w:r>
      <w:proofErr w:type="spellEnd"/>
      <w:r w:rsidR="00102C39" w:rsidRPr="00022065">
        <w:t xml:space="preserve"> </w:t>
      </w:r>
      <w:r w:rsidR="00BA3B66">
        <w:t xml:space="preserve">(XML-schema’s) </w:t>
      </w:r>
      <w:r w:rsidR="00102C39" w:rsidRPr="00022065">
        <w:t xml:space="preserve">worden </w:t>
      </w:r>
      <w:r w:rsidR="00FF7A24" w:rsidRPr="00022065">
        <w:t>gebruikt voor de beschrijving van XML-gebaseerde gegevensuitwisseling in het DSO</w:t>
      </w:r>
      <w:r w:rsidR="008C6107">
        <w:t>. Het IMOW implementeert de objecten beschreven in het CIM</w:t>
      </w:r>
      <w:r w:rsidR="004A77A2">
        <w:t>-</w:t>
      </w:r>
      <w:r w:rsidR="008C6107">
        <w:t>OW.</w:t>
      </w:r>
    </w:p>
    <w:p w14:paraId="1B333556" w14:textId="19F90EE4" w:rsidR="006E2609" w:rsidRPr="000143E4" w:rsidRDefault="006E2609" w:rsidP="00EA253D">
      <w:pPr>
        <w:pStyle w:val="Kop7"/>
      </w:pPr>
      <w:r w:rsidRPr="000143E4">
        <w:t>CIM</w:t>
      </w:r>
      <w:r w:rsidR="004A77A2">
        <w:t>-</w:t>
      </w:r>
      <w:r w:rsidRPr="000143E4">
        <w:t>OW – plan tot publicatie</w:t>
      </w:r>
    </w:p>
    <w:p w14:paraId="76137BE8" w14:textId="63D59034" w:rsidR="00285655" w:rsidRPr="00022065" w:rsidRDefault="0068783F" w:rsidP="00022065">
      <w:r w:rsidRPr="00022065">
        <w:t xml:space="preserve">Het conceptueel </w:t>
      </w:r>
      <w:proofErr w:type="spellStart"/>
      <w:r w:rsidRPr="00022065">
        <w:t>informatiemodel</w:t>
      </w:r>
      <w:proofErr w:type="spellEnd"/>
      <w:r w:rsidRPr="00022065">
        <w:t>, hierin staat beschreven welke objecttypen het CIM</w:t>
      </w:r>
      <w:r w:rsidR="004A77A2">
        <w:t>-</w:t>
      </w:r>
      <w:r w:rsidRPr="00022065">
        <w:t>OW</w:t>
      </w:r>
      <w:r w:rsidR="00755B50" w:rsidRPr="00022065">
        <w:t xml:space="preserve"> </w:t>
      </w:r>
      <w:r w:rsidRPr="00022065">
        <w:t>kent en hoe deze zich tot elkaar verhouden. Het CIM</w:t>
      </w:r>
      <w:r w:rsidR="004A77A2">
        <w:t>-</w:t>
      </w:r>
      <w:r w:rsidRPr="00022065">
        <w:t xml:space="preserve">OW is het leidende </w:t>
      </w:r>
      <w:proofErr w:type="spellStart"/>
      <w:r w:rsidRPr="00022065">
        <w:t>informatiemodel</w:t>
      </w:r>
      <w:proofErr w:type="spellEnd"/>
      <w:r w:rsidRPr="00022065">
        <w:t xml:space="preserve"> </w:t>
      </w:r>
      <w:r w:rsidR="00AD177D" w:rsidRPr="00022065">
        <w:t>voor informatie-uitwisseling binnen het DSO</w:t>
      </w:r>
      <w:r w:rsidRPr="00022065">
        <w:t>.</w:t>
      </w:r>
    </w:p>
    <w:p w14:paraId="59554C9F" w14:textId="64855A3B" w:rsidR="00931037" w:rsidRPr="000143E4" w:rsidRDefault="00931037" w:rsidP="00EA253D">
      <w:pPr>
        <w:pStyle w:val="Kop7"/>
      </w:pPr>
      <w:r w:rsidRPr="000143E4">
        <w:t>STOP</w:t>
      </w:r>
    </w:p>
    <w:p w14:paraId="7D2157B9" w14:textId="621A53A2" w:rsidR="00285655" w:rsidRPr="00022065" w:rsidRDefault="00931037" w:rsidP="00022065">
      <w:r w:rsidRPr="00022065">
        <w:t xml:space="preserve">De </w:t>
      </w:r>
      <w:r w:rsidR="008C6107">
        <w:t>S</w:t>
      </w:r>
      <w:r w:rsidRPr="00022065">
        <w:t xml:space="preserve">tandaard </w:t>
      </w:r>
      <w:r w:rsidR="008C6107">
        <w:t>O</w:t>
      </w:r>
      <w:r w:rsidR="0038613D" w:rsidRPr="00022065">
        <w:t xml:space="preserve">fficiële </w:t>
      </w:r>
      <w:r w:rsidR="008C6107">
        <w:t>P</w:t>
      </w:r>
      <w:r w:rsidR="0038613D" w:rsidRPr="00022065">
        <w:t>ublicaties</w:t>
      </w:r>
      <w:r w:rsidR="00EA715F">
        <w:t xml:space="preserve"> beschrijft h</w:t>
      </w:r>
      <w:r w:rsidR="0038613D" w:rsidRPr="00022065">
        <w:t xml:space="preserve">oe je een omgevingsdocument </w:t>
      </w:r>
      <w:r w:rsidR="008D7A1F">
        <w:t>moet structureren.</w:t>
      </w:r>
    </w:p>
    <w:p w14:paraId="380C68E5" w14:textId="032F5DDB" w:rsidR="00931037" w:rsidRPr="000143E4" w:rsidRDefault="00931037" w:rsidP="00EA253D">
      <w:pPr>
        <w:pStyle w:val="Kop7"/>
      </w:pPr>
      <w:r w:rsidRPr="000143E4">
        <w:t>TPOD</w:t>
      </w:r>
    </w:p>
    <w:p w14:paraId="2877406A" w14:textId="6312D69E" w:rsidR="00285655" w:rsidRPr="00022065" w:rsidRDefault="00875470" w:rsidP="00022065">
      <w:r w:rsidRPr="00022065">
        <w:t>Toepassingsprofielen voor omgevingsdocumenten (</w:t>
      </w:r>
      <w:proofErr w:type="spellStart"/>
      <w:r w:rsidRPr="00022065">
        <w:t>TPOD’s</w:t>
      </w:r>
      <w:proofErr w:type="spellEnd"/>
      <w:r w:rsidRPr="00022065">
        <w:t xml:space="preserve">) beschrijven de juridische en informatiekundige context voor de specifieke omgevingsdocumenten. </w:t>
      </w:r>
      <w:r w:rsidR="008C6107">
        <w:t>Zie de publicatie van de standaard voor de actuele lijst toepassingsprofielen:</w:t>
      </w:r>
    </w:p>
    <w:p w14:paraId="5A7AA9B3" w14:textId="56CACD4C" w:rsidR="00DB4E4F" w:rsidRPr="00A364B1" w:rsidRDefault="00DB4E4F" w:rsidP="00437CAF">
      <w:pPr>
        <w:pStyle w:val="Opsommingtekens1"/>
      </w:pPr>
      <w:r w:rsidRPr="00437CAF">
        <w:t>Omgevingsplan</w:t>
      </w:r>
      <w:r w:rsidRPr="00A364B1">
        <w:t xml:space="preserve"> (</w:t>
      </w:r>
      <w:r w:rsidR="00160C71" w:rsidRPr="00A364B1">
        <w:t xml:space="preserve">het omgevingsdocument dat gemeenten aanleveren, </w:t>
      </w:r>
      <w:r w:rsidR="008C6107">
        <w:t>het voormalige</w:t>
      </w:r>
      <w:r w:rsidR="00160C71" w:rsidRPr="00A364B1">
        <w:t xml:space="preserve"> bestemmingsplan)</w:t>
      </w:r>
    </w:p>
    <w:p w14:paraId="1DCF658A" w14:textId="1A2403B7" w:rsidR="00160C71" w:rsidRPr="00A364B1" w:rsidRDefault="00160C71" w:rsidP="009572A3">
      <w:pPr>
        <w:pStyle w:val="Opsommingtekens1"/>
      </w:pPr>
      <w:r w:rsidRPr="00A364B1">
        <w:t xml:space="preserve">Omgevingsverordening (het omgevingsdocument dat provincies aanleveren, </w:t>
      </w:r>
      <w:r w:rsidR="008C6107">
        <w:t xml:space="preserve">de voormalige </w:t>
      </w:r>
      <w:r w:rsidRPr="00A364B1">
        <w:t>provinciale verordening)</w:t>
      </w:r>
    </w:p>
    <w:p w14:paraId="204EFE97" w14:textId="5A9A784D" w:rsidR="00160C71" w:rsidRPr="00A364B1" w:rsidRDefault="00160C71" w:rsidP="009572A3">
      <w:pPr>
        <w:pStyle w:val="Opsommingtekens1"/>
      </w:pPr>
      <w:proofErr w:type="spellStart"/>
      <w:r w:rsidRPr="00A364B1">
        <w:t>Waterschapsverordening</w:t>
      </w:r>
      <w:proofErr w:type="spellEnd"/>
      <w:r w:rsidRPr="00A364B1">
        <w:t xml:space="preserve">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lastRenderedPageBreak/>
        <w:t>Omgevingsvisie (het omgevingsdocument waarmee het bevoegd gezag een visie kan maken)</w:t>
      </w:r>
    </w:p>
    <w:p w14:paraId="19EFD5D4" w14:textId="732B1056" w:rsidR="00A70253" w:rsidRPr="000143E4" w:rsidRDefault="008C6107" w:rsidP="00EA253D">
      <w:pPr>
        <w:pStyle w:val="Kop7"/>
      </w:pPr>
      <w:r>
        <w:t>De validatiematrix</w:t>
      </w:r>
    </w:p>
    <w:p w14:paraId="091D2CBC" w14:textId="0D6FFB5E" w:rsidR="00285655" w:rsidRPr="00022065" w:rsidRDefault="00A70253" w:rsidP="00022065">
      <w:r w:rsidRPr="00022065">
        <w:t xml:space="preserve">Dit document </w:t>
      </w:r>
      <w:r w:rsidR="008C6107">
        <w:t>beschrijft validatieregels waaraan aanleveringen dienen te voldoen. Dit document is zelf geen standaard maar is een opsomming van regels die in de standaarden beschreven staan</w:t>
      </w:r>
      <w:r w:rsidR="00BA3B66">
        <w:t xml:space="preserve"> en waar tegen gevalideerd kan worden</w:t>
      </w:r>
    </w:p>
    <w:p w14:paraId="31A2FEC3" w14:textId="3F49CEE3" w:rsidR="003A5692" w:rsidRPr="000143E4" w:rsidRDefault="003A5692" w:rsidP="00EA253D">
      <w:pPr>
        <w:pStyle w:val="Kop7"/>
      </w:pPr>
      <w:r w:rsidRPr="000143E4">
        <w:t>Voorbeeldbestanden (Implementatiebestanden)</w:t>
      </w:r>
    </w:p>
    <w:p w14:paraId="42804C97" w14:textId="1B245C9F" w:rsidR="003A5692" w:rsidRPr="00022065" w:rsidRDefault="003D7BCC" w:rsidP="00022065">
      <w:r w:rsidRPr="00022065">
        <w:t xml:space="preserve">Dit </w:t>
      </w:r>
      <w:r w:rsidR="00F81B6D" w:rsidRPr="00022065">
        <w:t>zijn v</w:t>
      </w:r>
      <w:r w:rsidR="00A90D6F" w:rsidRPr="00022065">
        <w:t>oorbeelden</w:t>
      </w:r>
      <w:r w:rsidR="003A5692" w:rsidRPr="00022065">
        <w:t xml:space="preserve"> </w:t>
      </w:r>
      <w:r w:rsidR="00BA3B66">
        <w:t xml:space="preserve">van </w:t>
      </w:r>
      <w:r w:rsidR="00990A34">
        <w:t>correcte aanleveringen</w:t>
      </w:r>
      <w:r w:rsidR="00FB1C3B" w:rsidRPr="00022065">
        <w:t xml:space="preserve">.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9C0B4F1" w14:textId="2FF83981" w:rsidR="00AB542F" w:rsidRPr="00022065" w:rsidRDefault="000E7333" w:rsidP="00022065">
      <w:r w:rsidRPr="00022065">
        <w:t>Dit document geeft aan welke waarden er gekozen kunnen worden bij</w:t>
      </w:r>
      <w:r w:rsidR="001160F1" w:rsidRPr="00022065">
        <w:t xml:space="preserve"> </w:t>
      </w:r>
      <w:r w:rsidR="00C66151" w:rsidRPr="00022065">
        <w:t xml:space="preserve">aan de </w:t>
      </w:r>
      <w:proofErr w:type="spellStart"/>
      <w:r w:rsidR="00C66151" w:rsidRPr="00022065">
        <w:t>waardelijsten</w:t>
      </w:r>
      <w:proofErr w:type="spellEnd"/>
      <w:r w:rsidR="00C66151" w:rsidRPr="00022065">
        <w:t xml:space="preserve"> gekoppelde attributen van </w:t>
      </w:r>
      <w:r w:rsidRPr="00022065">
        <w:t xml:space="preserve">IMOW. </w:t>
      </w:r>
      <w:r w:rsidR="00F65D5F" w:rsidRPr="00022065">
        <w:t xml:space="preserve">Waardelijsten worden </w:t>
      </w:r>
      <w:r w:rsidR="001907B2" w:rsidRPr="00022065">
        <w:t>in de Stelselcatalogus</w:t>
      </w:r>
      <w:r w:rsidR="00F65D5F" w:rsidRPr="00022065">
        <w:t xml:space="preserve"> </w:t>
      </w:r>
      <w:r w:rsidR="00AB542F">
        <w:t>(</w:t>
      </w:r>
      <w:r w:rsidR="00AB542F" w:rsidRPr="00AB542F">
        <w:t>https://stelselcatalogus.omgevingswet.overheid.nl/waardelijsten</w:t>
      </w:r>
      <w:r w:rsidR="00AB542F">
        <w:t xml:space="preserve">) </w:t>
      </w:r>
      <w:r w:rsidR="00F65D5F" w:rsidRPr="00022065">
        <w:t xml:space="preserve">gepubliceerd en maken dus geen onderdeel uit van de </w:t>
      </w:r>
      <w:r w:rsidR="007C1DE3" w:rsidRPr="00022065">
        <w:t>XML-</w:t>
      </w:r>
      <w:r w:rsidR="00F65D5F" w:rsidRPr="00022065">
        <w:t>schema</w:t>
      </w:r>
      <w:r w:rsidR="007C1DE3" w:rsidRPr="00022065">
        <w:t>’</w:t>
      </w:r>
      <w:r w:rsidR="001E2D24" w:rsidRPr="00022065">
        <w:t>s</w:t>
      </w:r>
      <w:bookmarkStart w:id="12" w:name="_Ref40341289"/>
      <w:bookmarkStart w:id="13" w:name="Inleiding_leeswijzer"/>
      <w:r w:rsidR="00990A34">
        <w:t xml:space="preserve">. </w:t>
      </w:r>
    </w:p>
    <w:p w14:paraId="28F55C8C" w14:textId="6DAFDC4E" w:rsidR="00240489" w:rsidRDefault="0062237C" w:rsidP="00AB542F">
      <w:pPr>
        <w:pStyle w:val="Kop2"/>
      </w:pPr>
      <w:bookmarkStart w:id="14" w:name="_Ref92176514"/>
      <w:bookmarkStart w:id="15" w:name="_Toc152061409"/>
      <w:r>
        <w:t>Leeswijzer</w:t>
      </w:r>
      <w:bookmarkEnd w:id="12"/>
      <w:bookmarkEnd w:id="14"/>
      <w:bookmarkEnd w:id="15"/>
    </w:p>
    <w:bookmarkEnd w:id="13"/>
    <w:p w14:paraId="3DEDFA3B" w14:textId="4B88D849"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F5100C">
        <w:t>2</w:t>
      </w:r>
      <w:r w:rsidR="006603E4" w:rsidRPr="00022065">
        <w:fldChar w:fldCharType="end"/>
      </w:r>
      <w:r w:rsidRPr="00022065">
        <w:t xml:space="preserve"> </w:t>
      </w:r>
      <w:r w:rsidR="00990A34">
        <w:t>beschrijft</w:t>
      </w:r>
      <w:r w:rsidRPr="00022065">
        <w:t xml:space="preserve"> het </w:t>
      </w:r>
      <w:proofErr w:type="spellStart"/>
      <w:r w:rsidRPr="00022065">
        <w:t>informatiemodel</w:t>
      </w:r>
      <w:proofErr w:type="spellEnd"/>
      <w:r w:rsidR="00CA11DE" w:rsidRPr="00022065">
        <w:t xml:space="preserve"> </w:t>
      </w:r>
      <w:r w:rsidR="00990A34">
        <w:t>en zijn onderdelen</w:t>
      </w:r>
      <w:r w:rsidR="00CA11DE" w:rsidRPr="00022065">
        <w:t xml:space="preserve">. Verder wordt het </w:t>
      </w:r>
      <w:proofErr w:type="spellStart"/>
      <w:r w:rsidR="00CA11DE" w:rsidRPr="00022065">
        <w:t>informatiemodel</w:t>
      </w:r>
      <w:proofErr w:type="spellEnd"/>
      <w:r w:rsidR="00CA11DE" w:rsidRPr="00022065">
        <w:t xml:space="preserve"> in de context geplaatst van de standaard voor officiële publicaties.</w:t>
      </w:r>
    </w:p>
    <w:p w14:paraId="6A30BA62" w14:textId="7AFA7A31"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F5100C">
        <w:t>3</w:t>
      </w:r>
      <w:r w:rsidR="006603E4" w:rsidRPr="00022065">
        <w:fldChar w:fldCharType="end"/>
      </w:r>
      <w:r w:rsidRPr="00022065">
        <w:t xml:space="preserve"> bespreekt de technische implementatie en geeft hierbij aan welke bestanden er verwacht worden en </w:t>
      </w:r>
      <w:r w:rsidR="00990A34">
        <w:t>beschrijft de</w:t>
      </w:r>
      <w:r w:rsidRPr="00022065">
        <w:t xml:space="preserve"> randvoorwaarden voor het aanleveren.</w:t>
      </w:r>
    </w:p>
    <w:p w14:paraId="1C0AF8D9" w14:textId="753191A5"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F5100C">
        <w:t>4</w:t>
      </w:r>
      <w:r w:rsidR="006603E4" w:rsidRPr="00022065">
        <w:fldChar w:fldCharType="end"/>
      </w:r>
      <w:r w:rsidRPr="00022065">
        <w:t xml:space="preserve"> gaat gedetailleerd in op hoe de OW-bestanden er uit dienen te zien en geeft een XML-beschrijving van ieder bestand dat aangeleverd kan worden.</w:t>
      </w:r>
    </w:p>
    <w:p w14:paraId="2EF00504" w14:textId="47C35853" w:rsidR="00720719"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F5100C">
        <w:t>5</w:t>
      </w:r>
      <w:r w:rsidR="006603E4" w:rsidRPr="00022065">
        <w:fldChar w:fldCharType="end"/>
      </w:r>
      <w:r w:rsidRPr="00022065">
        <w:t xml:space="preserve"> geeft weer waar het CIM</w:t>
      </w:r>
      <w:r w:rsidR="004A77A2">
        <w:t>-</w:t>
      </w:r>
      <w:r w:rsidRPr="00022065">
        <w:t xml:space="preserve">OW en IMOW afwijken.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F5100C">
        <w:t>6</w:t>
      </w:r>
      <w:r w:rsidR="006603E4" w:rsidRPr="00022065">
        <w:fldChar w:fldCharType="end"/>
      </w:r>
      <w:r w:rsidR="00CA59ED" w:rsidRPr="00022065">
        <w:t xml:space="preserve"> </w:t>
      </w:r>
      <w:r w:rsidR="000327B2">
        <w:t>beschrijft</w:t>
      </w:r>
      <w:r w:rsidR="000327B2" w:rsidRPr="00022065">
        <w:t xml:space="preserve"> </w:t>
      </w:r>
      <w:r w:rsidR="0087669E" w:rsidRPr="00022065">
        <w:t>enkele aspecten uit STOP die relevant zijn voor de werking van O</w:t>
      </w:r>
      <w:r w:rsidR="00720719" w:rsidRPr="00022065">
        <w:t>W</w:t>
      </w:r>
      <w:r w:rsidR="0087669E" w:rsidRPr="00022065">
        <w:t xml:space="preserve"> en geeft richtlijnen over de wijze waarop OW zich verhoudt </w:t>
      </w:r>
      <w:r w:rsidR="00720719" w:rsidRPr="00022065">
        <w:t>tot STOP.</w:t>
      </w:r>
      <w:r w:rsidR="00990A34">
        <w:t xml:space="preserve"> </w:t>
      </w:r>
      <w:r w:rsidR="007B2128"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F5100C">
        <w:t>7</w:t>
      </w:r>
      <w:r w:rsidR="001B3D74" w:rsidRPr="00022065">
        <w:fldChar w:fldCharType="end"/>
      </w:r>
      <w:r w:rsidR="007B2128" w:rsidRPr="00022065">
        <w:t xml:space="preserve"> </w:t>
      </w:r>
      <w:r w:rsidR="00AE5310">
        <w:t>beschrijft het muteren van OW-objecten.</w:t>
      </w:r>
    </w:p>
    <w:p w14:paraId="320F8A13" w14:textId="44BC425F" w:rsidR="00444510" w:rsidRDefault="00444510" w:rsidP="00A542F5">
      <w:pPr>
        <w:pStyle w:val="Kop1"/>
      </w:pPr>
      <w:bookmarkStart w:id="16" w:name="_Ref92176530"/>
      <w:bookmarkStart w:id="17" w:name="_Toc152061410"/>
      <w:bookmarkStart w:id="18" w:name="IMOW"/>
      <w:r>
        <w:lastRenderedPageBreak/>
        <w:t xml:space="preserve">Informatiemodel </w:t>
      </w:r>
      <w:r w:rsidR="008E2B01" w:rsidRPr="00A542F5">
        <w:t>O</w:t>
      </w:r>
      <w:r w:rsidRPr="00A542F5">
        <w:t>mgevingswet</w:t>
      </w:r>
      <w:bookmarkEnd w:id="16"/>
      <w:bookmarkEnd w:id="17"/>
    </w:p>
    <w:bookmarkEnd w:id="18"/>
    <w:p w14:paraId="454AD2BE" w14:textId="1881555A" w:rsidR="00444510" w:rsidRPr="00022065" w:rsidRDefault="006F1F9A" w:rsidP="00022065">
      <w:r>
        <w:t>Dit hoofdstuk beschrijft</w:t>
      </w:r>
      <w:r w:rsidR="00444510" w:rsidRPr="00022065">
        <w:t xml:space="preserve"> het </w:t>
      </w:r>
      <w:r w:rsidR="00CE6BAF">
        <w:t>I</w:t>
      </w:r>
      <w:r w:rsidR="00444510" w:rsidRPr="00022065">
        <w:t xml:space="preserve">nformatiemodel </w:t>
      </w:r>
      <w:r w:rsidR="008E2B01" w:rsidRPr="00022065">
        <w:t>O</w:t>
      </w:r>
      <w:r w:rsidR="00DD4228" w:rsidRPr="00022065">
        <w:t>mgevingswet</w:t>
      </w:r>
      <w:r>
        <w:t xml:space="preserve"> (IMOW)</w:t>
      </w:r>
      <w:r w:rsidR="00DD4228" w:rsidRPr="00022065">
        <w:t xml:space="preserve">.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F5100C">
        <w:t>2.1</w:t>
      </w:r>
      <w:r w:rsidR="006B6934" w:rsidRPr="00022065">
        <w:fldChar w:fldCharType="end"/>
      </w:r>
      <w:r w:rsidR="006B6934" w:rsidRPr="00022065">
        <w:t xml:space="preserve"> </w:t>
      </w:r>
      <w:r w:rsidR="009C6F69">
        <w:t>beschrijft de context van</w:t>
      </w:r>
      <w:r w:rsidR="00CE6E7B" w:rsidRPr="00022065">
        <w:t xml:space="preserve">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F5100C">
        <w:t>2.2</w:t>
      </w:r>
      <w:r w:rsidR="007F2DBB" w:rsidRPr="00022065">
        <w:fldChar w:fldCharType="end"/>
      </w:r>
      <w:r w:rsidR="00CE6E7B" w:rsidRPr="00022065">
        <w:t xml:space="preserve"> </w:t>
      </w:r>
      <w:r w:rsidR="009C6F69">
        <w:t>vastgelegd</w:t>
      </w:r>
      <w:r w:rsidR="009C6F69" w:rsidRPr="00022065">
        <w:t xml:space="preserve"> </w:t>
      </w:r>
      <w:r w:rsidR="00CE6E7B" w:rsidRPr="00022065">
        <w:t xml:space="preserve">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F5100C">
        <w:t>2.3</w:t>
      </w:r>
      <w:r w:rsidR="006B6934" w:rsidRPr="00022065">
        <w:fldChar w:fldCharType="end"/>
      </w:r>
      <w:r w:rsidR="006B6934" w:rsidRPr="00022065">
        <w:t xml:space="preserve"> </w:t>
      </w:r>
      <w:r w:rsidR="00E210E4" w:rsidRPr="00022065">
        <w:t xml:space="preserve">wordt de artikelsgewijze structuur </w:t>
      </w:r>
      <w:r w:rsidR="009C6F69">
        <w:t>beschreven</w:t>
      </w:r>
      <w:r w:rsidR="00CE6E7B" w:rsidRPr="00022065">
        <w:t xml:space="preserve">. </w:t>
      </w:r>
      <w:r w:rsidR="00F15AAA">
        <w:t>I</w:t>
      </w:r>
      <w:r w:rsidR="006B6934" w:rsidRPr="00022065">
        <w:t xml:space="preserve">n paragraaf </w:t>
      </w:r>
      <w:r w:rsidR="00816A9C">
        <w:fldChar w:fldCharType="begin"/>
      </w:r>
      <w:r w:rsidR="00816A9C">
        <w:instrText xml:space="preserve"> REF _Ref124236869 \n \h </w:instrText>
      </w:r>
      <w:r w:rsidR="00816A9C">
        <w:fldChar w:fldCharType="separate"/>
      </w:r>
      <w:r w:rsidR="00F5100C">
        <w:t>2.4</w:t>
      </w:r>
      <w:r w:rsidR="00816A9C">
        <w:fldChar w:fldCharType="end"/>
      </w:r>
      <w:r w:rsidR="00CE6BAF">
        <w:t xml:space="preserve"> </w:t>
      </w:r>
      <w:r w:rsidR="00F15AAA">
        <w:t xml:space="preserve">wordt </w:t>
      </w:r>
      <w:r w:rsidR="00CE6BAF">
        <w:t>een aantal belangrijke diagrammen uitgelicht</w:t>
      </w:r>
      <w:r w:rsidR="006B6934" w:rsidRPr="00022065">
        <w:t>.</w:t>
      </w:r>
      <w:r w:rsidR="00F15AAA">
        <w:t xml:space="preserve"> In paragraaf </w:t>
      </w:r>
      <w:r w:rsidR="00F15AAA">
        <w:fldChar w:fldCharType="begin"/>
      </w:r>
      <w:r w:rsidR="00F15AAA">
        <w:instrText xml:space="preserve"> REF _Ref124236892 \n \h </w:instrText>
      </w:r>
      <w:r w:rsidR="00F15AAA">
        <w:fldChar w:fldCharType="separate"/>
      </w:r>
      <w:r w:rsidR="00F5100C">
        <w:t>2.5</w:t>
      </w:r>
      <w:r w:rsidR="00F15AAA">
        <w:fldChar w:fldCharType="end"/>
      </w:r>
      <w:r w:rsidR="00F15AAA">
        <w:t xml:space="preserve"> tenslotte wor</w:t>
      </w:r>
      <w:r w:rsidR="00304780">
        <w:t>dt de verhouding tussen OP en OW beschreven.</w:t>
      </w:r>
    </w:p>
    <w:p w14:paraId="29F6886D" w14:textId="5C3839E9" w:rsidR="005C1A4C" w:rsidRDefault="003C2DA9" w:rsidP="00D7079F">
      <w:pPr>
        <w:pStyle w:val="Kop2"/>
      </w:pPr>
      <w:bookmarkStart w:id="19" w:name="_Ref36562704"/>
      <w:bookmarkStart w:id="20" w:name="_Toc152061411"/>
      <w:bookmarkStart w:id="21" w:name="IMOW_context"/>
      <w:r>
        <w:t>Context IMOW</w:t>
      </w:r>
      <w:bookmarkEnd w:id="19"/>
      <w:bookmarkEnd w:id="20"/>
    </w:p>
    <w:bookmarkEnd w:id="21"/>
    <w:p w14:paraId="7E5FC587" w14:textId="7AF8172C" w:rsidR="00CC6A99" w:rsidRDefault="005C484C" w:rsidP="00022065">
      <w:r>
        <w:t xml:space="preserve">De IMOW standaard </w:t>
      </w:r>
      <w:r w:rsidR="009C6F69">
        <w:t xml:space="preserve">schrijft voor </w:t>
      </w:r>
      <w:r>
        <w:t xml:space="preserve">hoe je de tekst van een regeling (zoals beschreven in de STOP standaard) </w:t>
      </w:r>
      <w:r w:rsidR="009C6F69">
        <w:t>annoteert</w:t>
      </w:r>
      <w:r>
        <w:t xml:space="preserve"> met OW-objecten. Dit gebeurt door </w:t>
      </w:r>
      <w:r w:rsidR="004725D3">
        <w:t>OW-objecten mee te sturen in een levering en deze aan</w:t>
      </w:r>
      <w:r w:rsidR="00CB4BA4">
        <w:t xml:space="preserve"> </w:t>
      </w:r>
      <w:r>
        <w:t>tekstonderdel</w:t>
      </w:r>
      <w:r w:rsidR="00CB4BA4">
        <w:t>en</w:t>
      </w:r>
      <w:r w:rsidR="004725D3">
        <w:t xml:space="preserve"> </w:t>
      </w:r>
      <w:r w:rsidR="00134183">
        <w:t xml:space="preserve">van OP </w:t>
      </w:r>
      <w:r w:rsidR="004725D3">
        <w:t>te koppelen via de identificatie van die tekstonderdelen,</w:t>
      </w:r>
      <w:r>
        <w:t xml:space="preserve"> het </w:t>
      </w:r>
      <w:proofErr w:type="spellStart"/>
      <w:r>
        <w:t>wId</w:t>
      </w:r>
      <w:proofErr w:type="spellEnd"/>
      <w:r w:rsidR="004725D3">
        <w:t xml:space="preserve">. OW-objecten zelf kunnen weer gekoppeld </w:t>
      </w:r>
      <w:r w:rsidR="00134183">
        <w:t xml:space="preserve">zijn </w:t>
      </w:r>
      <w:r w:rsidR="004725D3">
        <w:t xml:space="preserve">aan andere OW-objecten waardoor er naast de tekst ook een gestructureerde collectie objecten bij een regeling ontstaat. Deze structuur kan bijvoorbeeld gebruikt worden om de inhoud van de regeling via een kaart te ontsluiten. </w:t>
      </w:r>
    </w:p>
    <w:p w14:paraId="4A79C212" w14:textId="77777777" w:rsidR="00CC6A99" w:rsidRDefault="00CC6A99" w:rsidP="00022065"/>
    <w:p w14:paraId="10CD8972" w14:textId="2C938BED" w:rsidR="00304EFE" w:rsidRPr="00022065" w:rsidRDefault="00CC6A99" w:rsidP="00CC5400">
      <w:r>
        <w:t xml:space="preserve">De </w:t>
      </w:r>
      <w:r w:rsidR="005C484C">
        <w:t xml:space="preserve">STOP standaard </w:t>
      </w:r>
      <w:r>
        <w:t>beschrijft</w:t>
      </w:r>
      <w:r w:rsidR="005C484C">
        <w:t xml:space="preserve"> twee soorten </w:t>
      </w:r>
      <w:r w:rsidR="00345B16" w:rsidRPr="00022065">
        <w:t>tekststructuren</w:t>
      </w:r>
      <w:r>
        <w:t xml:space="preserve"> voor omgevingsdocument</w:t>
      </w:r>
      <w:r w:rsidR="005C484C">
        <w:t>: de</w:t>
      </w:r>
      <w:r w:rsidR="005A465C" w:rsidRPr="00022065">
        <w:t xml:space="preserve"> artikelsgewijze structuur </w:t>
      </w:r>
      <w:r w:rsidR="00482D89" w:rsidRPr="00022065">
        <w:t xml:space="preserve">en </w:t>
      </w:r>
      <w:r>
        <w:t>de</w:t>
      </w:r>
      <w:r w:rsidR="00482D89" w:rsidRPr="00022065">
        <w:t xml:space="preserve"> vrijetekststructuur. </w:t>
      </w:r>
      <w:r>
        <w:t xml:space="preserve">Afhankelijk van de documentstructuur (welke je kunt gebruiken is vastgelegd in de TPOD documenten) worden verschillende objecten meegeleverd. </w:t>
      </w:r>
      <w:r w:rsidR="005F4ABB" w:rsidRPr="00022065">
        <w:t xml:space="preserve">Voor beide </w:t>
      </w:r>
      <w:r w:rsidR="00837F6E" w:rsidRPr="00022065">
        <w:t>typen</w:t>
      </w:r>
      <w:r w:rsidR="005F4ABB" w:rsidRPr="00022065">
        <w:t xml:space="preserve"> </w:t>
      </w:r>
      <w:r w:rsidR="000A5C6B">
        <w:t>tekststructuren</w:t>
      </w:r>
      <w:r w:rsidR="000A5C6B" w:rsidRPr="00022065">
        <w:t xml:space="preserve"> </w:t>
      </w:r>
      <w:r w:rsidR="005F4ABB" w:rsidRPr="00022065">
        <w:t xml:space="preserve">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p>
    <w:p w14:paraId="5B40AEB2" w14:textId="5B7AD0E2" w:rsidR="00292B82" w:rsidRPr="00022065" w:rsidRDefault="00292B82" w:rsidP="00022065"/>
    <w:p w14:paraId="4D618231" w14:textId="77777777" w:rsidR="00CE6BAF" w:rsidRDefault="00292B82" w:rsidP="00CE6BAF">
      <w:r w:rsidRPr="00022065">
        <w:t>De UML-</w:t>
      </w:r>
      <w:r w:rsidR="00CC5400">
        <w:t>diagrammen</w:t>
      </w:r>
      <w:r w:rsidRPr="00022065">
        <w:t xml:space="preserve"> worden gebruikt om de IMOW-schema’s mee </w:t>
      </w:r>
      <w:r w:rsidR="00BC575E" w:rsidRPr="00022065">
        <w:t xml:space="preserve">te genereren. </w:t>
      </w:r>
      <w:r w:rsidR="00CC5400">
        <w:t>Deze koppeling zorgt voor</w:t>
      </w:r>
      <w:r w:rsidR="00BC575E" w:rsidRPr="00022065">
        <w:t xml:space="preserve"> directe </w:t>
      </w:r>
      <w:r w:rsidR="00CC5400">
        <w:t xml:space="preserve">link tussen wat je in de diagrammen ziet en de </w:t>
      </w:r>
      <w:r w:rsidR="00BC575E" w:rsidRPr="00022065">
        <w:t>wijze waarop OW-bestanden gestructureerd moeten worden.</w:t>
      </w:r>
      <w:r w:rsidR="00CE6BAF">
        <w:t xml:space="preserve"> In deze diagrammen wordt de volgende legenda gebruikt:</w:t>
      </w:r>
    </w:p>
    <w:p w14:paraId="10D652D7" w14:textId="77777777" w:rsidR="0013696E" w:rsidRDefault="00CE6BAF" w:rsidP="0013696E">
      <w:pPr>
        <w:keepNext/>
      </w:pPr>
      <w:r w:rsidRPr="00C67532">
        <w:rPr>
          <w:noProof/>
        </w:rPr>
        <w:drawing>
          <wp:inline distT="0" distB="0" distL="0" distR="0" wp14:anchorId="0CBF7161" wp14:editId="276D59E6">
            <wp:extent cx="1371416" cy="161671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a:picLocks noChangeAspect="1" noChangeArrowheads="1"/>
                    </pic:cNvPicPr>
                  </pic:nvPicPr>
                  <pic:blipFill>
                    <a:blip r:embed="rId19">
                      <a:extLst>
                        <a:ext uri="{96DAC541-7B7A-43D3-8B79-37D633B846F1}">
                          <asvg:svgBlip xmlns:asvg="http://schemas.microsoft.com/office/drawing/2016/SVG/main" r:embed="rId20"/>
                        </a:ext>
                      </a:extLst>
                    </a:blip>
                    <a:stretch>
                      <a:fillRect/>
                    </a:stretch>
                  </pic:blipFill>
                  <pic:spPr bwMode="auto">
                    <a:xfrm>
                      <a:off x="0" y="0"/>
                      <a:ext cx="1371416" cy="1616710"/>
                    </a:xfrm>
                    <a:prstGeom prst="rect">
                      <a:avLst/>
                    </a:prstGeom>
                  </pic:spPr>
                </pic:pic>
              </a:graphicData>
            </a:graphic>
          </wp:inline>
        </w:drawing>
      </w:r>
    </w:p>
    <w:p w14:paraId="30CC7934" w14:textId="14DBF2F4" w:rsidR="00CE6BAF" w:rsidRDefault="0013696E" w:rsidP="0013696E">
      <w:pPr>
        <w:pStyle w:val="Figuurbijschrift"/>
      </w:pPr>
      <w:r>
        <w:t>Legenda gebruikt bij UML</w:t>
      </w:r>
      <w:r w:rsidR="00AA6762">
        <w:t>-</w:t>
      </w:r>
      <w:r>
        <w:t>diagrammen</w:t>
      </w:r>
    </w:p>
    <w:p w14:paraId="2F528CD8" w14:textId="1681A429" w:rsidR="00CE6BAF" w:rsidRDefault="00CE6BAF" w:rsidP="00CE6BAF">
      <w:r>
        <w:t>OP-koppelingsverwijzingen</w:t>
      </w:r>
      <w:r w:rsidRPr="00022065">
        <w:t xml:space="preserve"> zijn</w:t>
      </w:r>
      <w:r>
        <w:t xml:space="preserve"> </w:t>
      </w:r>
      <w:r w:rsidR="000A5C6B">
        <w:t>OW-</w:t>
      </w:r>
      <w:r>
        <w:t>objecten</w:t>
      </w:r>
      <w:r w:rsidRPr="00022065">
        <w:t xml:space="preserve"> die </w:t>
      </w:r>
      <w:r w:rsidR="000A5C6B">
        <w:t>een 1 op 1 tegenhanger hebben in STOP</w:t>
      </w:r>
      <w:r w:rsidRPr="00022065">
        <w:t xml:space="preserve">. </w:t>
      </w:r>
    </w:p>
    <w:p w14:paraId="0CF202DA" w14:textId="1603B499" w:rsidR="00CE6BAF" w:rsidRPr="00022065" w:rsidRDefault="00CE6BAF" w:rsidP="00CE6BAF">
      <w:r>
        <w:t>Een Regelobject verwijst naar een regel</w:t>
      </w:r>
      <w:r w:rsidRPr="00022065">
        <w:t xml:space="preserve">. </w:t>
      </w:r>
      <w:r>
        <w:t>Regellocatie objecten koppelen Locaties aan regels</w:t>
      </w:r>
      <w:r w:rsidRPr="00022065">
        <w:t xml:space="preserve">. </w:t>
      </w:r>
      <w:r>
        <w:t>Datatypes groeperen bij elkaar horende gegevens. Locatie objecten zijn</w:t>
      </w:r>
      <w:r w:rsidRPr="00022065">
        <w:t xml:space="preserve"> concrete locaties. </w:t>
      </w:r>
      <w:r>
        <w:t xml:space="preserve">Geometrie geeft een geometrie in coördinaten. Context objecten </w:t>
      </w:r>
      <w:r w:rsidR="000A5C6B">
        <w:t xml:space="preserve">maken geen deel uit van het IMOW  maar </w:t>
      </w:r>
      <w:r>
        <w:t>plaatsen de objecten van het IMOW in een bredere context.</w:t>
      </w:r>
    </w:p>
    <w:p w14:paraId="11AC4F5D" w14:textId="3B642A81" w:rsidR="00292B82" w:rsidRPr="00022065" w:rsidRDefault="00292B82" w:rsidP="00022065"/>
    <w:p w14:paraId="1AAA8879" w14:textId="77777777" w:rsidR="00292B82" w:rsidRPr="00022065" w:rsidRDefault="00292B82" w:rsidP="00022065">
      <w:bookmarkStart w:id="22" w:name="_Ref36562709"/>
      <w:r w:rsidRPr="00022065">
        <w:br w:type="page"/>
      </w:r>
    </w:p>
    <w:p w14:paraId="0C4480E2" w14:textId="7282B018" w:rsidR="00794742" w:rsidRDefault="00794742" w:rsidP="00D7079F">
      <w:pPr>
        <w:pStyle w:val="Kop2"/>
      </w:pPr>
      <w:bookmarkStart w:id="23" w:name="_Ref80972473"/>
      <w:bookmarkStart w:id="24" w:name="_Toc152061412"/>
      <w:bookmarkStart w:id="25" w:name="IMOW_vrijetekst"/>
      <w:r>
        <w:lastRenderedPageBreak/>
        <w:t>Vrijetekststructuur</w:t>
      </w:r>
      <w:bookmarkEnd w:id="22"/>
      <w:bookmarkEnd w:id="23"/>
      <w:bookmarkEnd w:id="24"/>
    </w:p>
    <w:bookmarkEnd w:id="25"/>
    <w:p w14:paraId="39F0317B" w14:textId="77777777" w:rsidR="00CC5400" w:rsidRDefault="00CC5400" w:rsidP="00022065"/>
    <w:p w14:paraId="03BC5BA0" w14:textId="5B3E8A03" w:rsidR="00285655" w:rsidRPr="00022065" w:rsidRDefault="009C6F69" w:rsidP="00022065">
      <w:r>
        <w:fldChar w:fldCharType="begin"/>
      </w:r>
      <w:r>
        <w:instrText xml:space="preserve"> REF _Ref149306326 \r \h </w:instrText>
      </w:r>
      <w:r>
        <w:fldChar w:fldCharType="separate"/>
      </w:r>
      <w:r>
        <w:t>Figuur 3</w:t>
      </w:r>
      <w:r>
        <w:fldChar w:fldCharType="end"/>
      </w:r>
      <w:r>
        <w:t xml:space="preserve"> bevat </w:t>
      </w:r>
      <w:r w:rsidR="00C5514C" w:rsidRPr="00022065">
        <w:t xml:space="preserve">het UML-diagram voor </w:t>
      </w:r>
      <w:r>
        <w:t xml:space="preserve">de </w:t>
      </w:r>
      <w:r w:rsidR="00C5514C" w:rsidRPr="00022065">
        <w:t>vrijetekststructuur.</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bookmarkStart w:id="26" w:name="_Ref149306326"/>
      <w:r w:rsidRPr="000143E4">
        <w:t>UML-</w:t>
      </w:r>
      <w:r w:rsidR="00F41165" w:rsidRPr="000143E4">
        <w:t>diagram vrijetekststructuur</w:t>
      </w:r>
      <w:bookmarkEnd w:id="26"/>
    </w:p>
    <w:p w14:paraId="416A1AAD" w14:textId="042B0329" w:rsidR="00285655" w:rsidRPr="00022065" w:rsidRDefault="00C5514C" w:rsidP="00022065">
      <w:r w:rsidRPr="00022065">
        <w:t xml:space="preserve">Binnen de vrijetekststructuur is </w:t>
      </w:r>
      <w:r w:rsidR="00E202EC">
        <w:t>een</w:t>
      </w:r>
      <w:r w:rsidRPr="00022065">
        <w:t xml:space="preserve"> </w:t>
      </w:r>
      <w:r w:rsidR="00285144" w:rsidRPr="00022065">
        <w:t>Divisie</w:t>
      </w:r>
      <w:r w:rsidRPr="00022065">
        <w:t xml:space="preserve"> een OP-object</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w:t>
      </w:r>
      <w:r w:rsidR="000C5A3D" w:rsidRPr="00022065">
        <w:lastRenderedPageBreak/>
        <w:t xml:space="preserve">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27" w:name="_Ref36562716"/>
      <w:bookmarkStart w:id="28" w:name="_Toc152061413"/>
      <w:bookmarkStart w:id="29" w:name="IMOW_artikel"/>
      <w:r w:rsidRPr="000143E4">
        <w:t>Artikelstructuur</w:t>
      </w:r>
      <w:bookmarkEnd w:id="27"/>
      <w:bookmarkEnd w:id="28"/>
    </w:p>
    <w:bookmarkEnd w:id="29"/>
    <w:p w14:paraId="6D887F8D" w14:textId="4B0C984E" w:rsidR="00285655" w:rsidRPr="00022065" w:rsidRDefault="0013696E" w:rsidP="00022065">
      <w:r>
        <w:fldChar w:fldCharType="begin"/>
      </w:r>
      <w:r>
        <w:instrText xml:space="preserve"> REF _Ref122436527 \n \h </w:instrText>
      </w:r>
      <w:r>
        <w:fldChar w:fldCharType="separate"/>
      </w:r>
      <w:r>
        <w:t>Figuur 4</w:t>
      </w:r>
      <w:r>
        <w:fldChar w:fldCharType="end"/>
      </w:r>
      <w:r w:rsidR="005B7757">
        <w:t xml:space="preserve"> </w:t>
      </w:r>
      <w:r w:rsidR="00E202EC">
        <w:t xml:space="preserve">toont </w:t>
      </w:r>
      <w:r w:rsidR="00774463" w:rsidRPr="00022065">
        <w:t>het UML-diagram voor artikelsgewijze structuur.</w:t>
      </w:r>
    </w:p>
    <w:p w14:paraId="57CCB29B" w14:textId="28923823" w:rsidR="00774463" w:rsidRDefault="00AE0A54" w:rsidP="008D2DFA">
      <w:pPr>
        <w:pStyle w:val="Figuur"/>
      </w:pPr>
      <w:r w:rsidRPr="00AE0A54">
        <w:rPr>
          <w:noProof/>
        </w:rPr>
        <w:drawing>
          <wp:inline distT="0" distB="0" distL="0" distR="0" wp14:anchorId="08ACF0F8" wp14:editId="5E1AD4F2">
            <wp:extent cx="5093685" cy="571434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3">
                      <a:extLst>
                        <a:ext uri="{96DAC541-7B7A-43D3-8B79-37D633B846F1}">
                          <asvg:svgBlip xmlns:asvg="http://schemas.microsoft.com/office/drawing/2016/SVG/main" r:embed="rId24"/>
                        </a:ext>
                      </a:extLst>
                    </a:blip>
                    <a:stretch>
                      <a:fillRect/>
                    </a:stretch>
                  </pic:blipFill>
                  <pic:spPr>
                    <a:xfrm>
                      <a:off x="0" y="0"/>
                      <a:ext cx="5093685" cy="5714345"/>
                    </a:xfrm>
                    <a:prstGeom prst="rect">
                      <a:avLst/>
                    </a:prstGeom>
                  </pic:spPr>
                </pic:pic>
              </a:graphicData>
            </a:graphic>
          </wp:inline>
        </w:drawing>
      </w:r>
    </w:p>
    <w:p w14:paraId="620CF45A" w14:textId="1C10EA95" w:rsidR="00F41165" w:rsidRPr="000143E4" w:rsidRDefault="00F41165" w:rsidP="008D2DFA">
      <w:pPr>
        <w:pStyle w:val="Figuurbijschrift"/>
      </w:pPr>
      <w:bookmarkStart w:id="30" w:name="_Ref122436527"/>
      <w:r w:rsidRPr="000143E4">
        <w:t xml:space="preserve">UML-diagram </w:t>
      </w:r>
      <w:r w:rsidR="00AA6762">
        <w:t>a</w:t>
      </w:r>
      <w:r w:rsidRPr="000143E4">
        <w:t>rtikelstructuur</w:t>
      </w:r>
      <w:bookmarkEnd w:id="30"/>
    </w:p>
    <w:p w14:paraId="7FEBD7A0" w14:textId="00BDB25A"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w:t>
      </w:r>
      <w:proofErr w:type="spellStart"/>
      <w:r w:rsidR="008E5975" w:rsidRPr="00022065">
        <w:t>RegelVoorIedereen</w:t>
      </w:r>
      <w:proofErr w:type="spellEnd"/>
      <w:r w:rsidR="008E5975" w:rsidRPr="00022065">
        <w:t>,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w:t>
      </w:r>
      <w:r w:rsidR="00F7457C">
        <w:t xml:space="preserve"> </w:t>
      </w:r>
      <w:r w:rsidR="00347799">
        <w:fldChar w:fldCharType="begin"/>
      </w:r>
      <w:r w:rsidR="00347799">
        <w:instrText xml:space="preserve"> REF _Ref90035925 \r \h </w:instrText>
      </w:r>
      <w:r w:rsidR="00347799">
        <w:fldChar w:fldCharType="separate"/>
      </w:r>
      <w:r w:rsidR="00F5100C">
        <w:t>4.3.8</w:t>
      </w:r>
      <w:r w:rsidR="00347799">
        <w:fldChar w:fldCharType="end"/>
      </w:r>
      <w:r w:rsidR="00E210E4" w:rsidRPr="00022065">
        <w:t>).</w:t>
      </w:r>
    </w:p>
    <w:p w14:paraId="333F8802" w14:textId="64F4650D" w:rsidR="00B43C5B" w:rsidRDefault="00B43C5B" w:rsidP="00D7079F">
      <w:pPr>
        <w:pStyle w:val="Kop2"/>
      </w:pPr>
      <w:bookmarkStart w:id="31" w:name="_Ref124236869"/>
      <w:bookmarkStart w:id="32" w:name="_Toc152061414"/>
      <w:r>
        <w:t>Details IMOW</w:t>
      </w:r>
      <w:bookmarkEnd w:id="31"/>
      <w:bookmarkEnd w:id="32"/>
    </w:p>
    <w:p w14:paraId="0ED5A19B" w14:textId="53DC9B94" w:rsidR="001A489A" w:rsidRPr="001A489A" w:rsidRDefault="001A489A" w:rsidP="001A489A">
      <w:r>
        <w:t>Onderstaande diagrammen bevatten een nadere detaillering van objecten uit het IMOW</w:t>
      </w:r>
    </w:p>
    <w:p w14:paraId="6A0BF36E" w14:textId="7BA005DC" w:rsidR="00791D5A" w:rsidRDefault="005B1E85" w:rsidP="00B43C5B">
      <w:pPr>
        <w:pStyle w:val="Kop3"/>
      </w:pPr>
      <w:bookmarkStart w:id="33" w:name="_Ref124235733"/>
      <w:bookmarkStart w:id="34" w:name="_Toc152061415"/>
      <w:commentRangeStart w:id="35"/>
      <w:r>
        <w:t>OW-object</w:t>
      </w:r>
      <w:bookmarkEnd w:id="33"/>
      <w:bookmarkEnd w:id="34"/>
      <w:commentRangeEnd w:id="35"/>
      <w:r w:rsidR="00C80A71">
        <w:rPr>
          <w:rStyle w:val="Verwijzingopmerking"/>
          <w:rFonts w:eastAsiaTheme="minorHAnsi" w:cstheme="minorBidi"/>
          <w:b w:val="0"/>
          <w:color w:val="auto"/>
        </w:rPr>
        <w:commentReference w:id="35"/>
      </w:r>
    </w:p>
    <w:p w14:paraId="609DE91D" w14:textId="03B952A2" w:rsidR="005B1E85" w:rsidRDefault="005B1E85" w:rsidP="00791D5A">
      <w:r>
        <w:t xml:space="preserve">In de lopende tekst wordt gesproken over OW-object. In de uitwisseling (en dus in het UML) </w:t>
      </w:r>
      <w:r w:rsidR="00816BE2">
        <w:t xml:space="preserve">wordt </w:t>
      </w:r>
      <w:commentRangeStart w:id="36"/>
      <w:proofErr w:type="spellStart"/>
      <w:r>
        <w:t>OWobject</w:t>
      </w:r>
      <w:proofErr w:type="spellEnd"/>
      <w:r w:rsidR="00816BE2">
        <w:t xml:space="preserve"> </w:t>
      </w:r>
      <w:commentRangeEnd w:id="36"/>
      <w:r w:rsidR="00C80A71">
        <w:rPr>
          <w:rStyle w:val="Verwijzingopmerking"/>
        </w:rPr>
        <w:commentReference w:id="36"/>
      </w:r>
      <w:r w:rsidR="00816BE2">
        <w:t>gebruikt</w:t>
      </w:r>
      <w:r>
        <w:t>.</w:t>
      </w:r>
      <w:r w:rsidR="00E202EC">
        <w:t xml:space="preserve"> Instanties van de in dit diagram genoemde </w:t>
      </w:r>
      <w:proofErr w:type="spellStart"/>
      <w:r w:rsidR="00E202EC">
        <w:t>klasses</w:t>
      </w:r>
      <w:proofErr w:type="spellEnd"/>
      <w:r w:rsidR="00E202EC">
        <w:t xml:space="preserve"> (en </w:t>
      </w:r>
      <w:proofErr w:type="spellStart"/>
      <w:r w:rsidR="00E202EC">
        <w:t>subklasses</w:t>
      </w:r>
      <w:proofErr w:type="spellEnd"/>
      <w:r w:rsidR="00E202EC">
        <w:t>) kunnen voorkomen in het IMOW deel van een aanlevering.</w:t>
      </w:r>
    </w:p>
    <w:p w14:paraId="4ECB060C" w14:textId="77777777" w:rsidR="0013696E" w:rsidRDefault="0041370C" w:rsidP="0013696E">
      <w:pPr>
        <w:keepNext/>
      </w:pPr>
      <w:r w:rsidRPr="0041370C">
        <w:rPr>
          <w:noProof/>
        </w:rPr>
        <w:drawing>
          <wp:inline distT="0" distB="0" distL="0" distR="0" wp14:anchorId="6BC0BED3" wp14:editId="4A705EDE">
            <wp:extent cx="5092018" cy="2680009"/>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a:picLocks noChangeAspect="1" noChangeArrowheads="1"/>
                    </pic:cNvPicPr>
                  </pic:nvPicPr>
                  <pic:blipFill>
                    <a:blip r:embed="rId25">
                      <a:extLst>
                        <a:ext uri="{96DAC541-7B7A-43D3-8B79-37D633B846F1}">
                          <asvg:svgBlip xmlns:asvg="http://schemas.microsoft.com/office/drawing/2016/SVG/main" r:embed="rId26"/>
                        </a:ext>
                      </a:extLst>
                    </a:blip>
                    <a:stretch>
                      <a:fillRect/>
                    </a:stretch>
                  </pic:blipFill>
                  <pic:spPr bwMode="auto">
                    <a:xfrm>
                      <a:off x="0" y="0"/>
                      <a:ext cx="5092018" cy="2680009"/>
                    </a:xfrm>
                    <a:prstGeom prst="rect">
                      <a:avLst/>
                    </a:prstGeom>
                  </pic:spPr>
                </pic:pic>
              </a:graphicData>
            </a:graphic>
          </wp:inline>
        </w:drawing>
      </w:r>
    </w:p>
    <w:p w14:paraId="1F6C62E0" w14:textId="3449E82C" w:rsidR="0041370C" w:rsidRDefault="00AA6762" w:rsidP="0013696E">
      <w:pPr>
        <w:pStyle w:val="Figuurbijschrift"/>
      </w:pPr>
      <w:r w:rsidRPr="00AA6762">
        <w:t xml:space="preserve">UML-diagram </w:t>
      </w:r>
      <w:r w:rsidR="0013696E">
        <w:t>OW-objecten</w:t>
      </w:r>
    </w:p>
    <w:p w14:paraId="53BEF2D1" w14:textId="0D7C4FB6" w:rsidR="00791D5A" w:rsidRDefault="00791D5A" w:rsidP="00791D5A">
      <w:pPr>
        <w:pStyle w:val="Kop3"/>
      </w:pPr>
      <w:bookmarkStart w:id="37" w:name="_Ref113026518"/>
      <w:bookmarkStart w:id="38" w:name="_Toc152061416"/>
      <w:commentRangeStart w:id="39"/>
      <w:r>
        <w:t>OP</w:t>
      </w:r>
      <w:r w:rsidR="005B1E85">
        <w:t>-</w:t>
      </w:r>
      <w:r>
        <w:t>object</w:t>
      </w:r>
      <w:bookmarkEnd w:id="37"/>
      <w:bookmarkEnd w:id="38"/>
      <w:commentRangeEnd w:id="39"/>
      <w:r w:rsidR="00C80A71">
        <w:rPr>
          <w:rStyle w:val="Verwijzingopmerking"/>
          <w:rFonts w:eastAsiaTheme="minorHAnsi" w:cstheme="minorBidi"/>
          <w:b w:val="0"/>
          <w:color w:val="auto"/>
        </w:rPr>
        <w:commentReference w:id="39"/>
      </w:r>
    </w:p>
    <w:p w14:paraId="750AB009" w14:textId="3BEFE0A3" w:rsidR="00E202EC" w:rsidRPr="00E202EC" w:rsidRDefault="00E202EC" w:rsidP="00E202EC">
      <w:r>
        <w:t xml:space="preserve">OP-objecten zijn </w:t>
      </w:r>
      <w:r w:rsidR="0069374F">
        <w:t xml:space="preserve">binnen de context van IMOW </w:t>
      </w:r>
      <w:r>
        <w:t>OW-objecten die een rech</w:t>
      </w:r>
      <w:r w:rsidR="00134183">
        <w:t>t</w:t>
      </w:r>
      <w:r>
        <w:t xml:space="preserve">streekse verwijzing bevatten naar een geïdentificeerd onderdeel van de STOP tekst. Deze verwijzing is opgenomen in het </w:t>
      </w:r>
      <w:proofErr w:type="spellStart"/>
      <w:r>
        <w:t>wId</w:t>
      </w:r>
      <w:proofErr w:type="spellEnd"/>
      <w:r>
        <w:t xml:space="preserve"> attribuut.</w:t>
      </w:r>
    </w:p>
    <w:p w14:paraId="03841D22" w14:textId="77777777" w:rsidR="0013696E" w:rsidRDefault="006E4886" w:rsidP="0013696E">
      <w:pPr>
        <w:keepNext/>
        <w:jc w:val="center"/>
      </w:pPr>
      <w:r w:rsidRPr="006E4886">
        <w:rPr>
          <w:noProof/>
        </w:rPr>
        <w:lastRenderedPageBreak/>
        <w:drawing>
          <wp:inline distT="0" distB="0" distL="0" distR="0" wp14:anchorId="460FAE9F" wp14:editId="76C56338">
            <wp:extent cx="4286732" cy="2418156"/>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a:picLocks noChangeAspect="1" noChangeArrowheads="1"/>
                    </pic:cNvPicPr>
                  </pic:nvPicPr>
                  <pic:blipFill>
                    <a:blip r:embed="rId27">
                      <a:extLst>
                        <a:ext uri="{96DAC541-7B7A-43D3-8B79-37D633B846F1}">
                          <asvg:svgBlip xmlns:asvg="http://schemas.microsoft.com/office/drawing/2016/SVG/main" r:embed="rId28"/>
                        </a:ext>
                      </a:extLst>
                    </a:blip>
                    <a:stretch>
                      <a:fillRect/>
                    </a:stretch>
                  </pic:blipFill>
                  <pic:spPr bwMode="auto">
                    <a:xfrm>
                      <a:off x="0" y="0"/>
                      <a:ext cx="4286732" cy="2418156"/>
                    </a:xfrm>
                    <a:prstGeom prst="rect">
                      <a:avLst/>
                    </a:prstGeom>
                  </pic:spPr>
                </pic:pic>
              </a:graphicData>
            </a:graphic>
          </wp:inline>
        </w:drawing>
      </w:r>
    </w:p>
    <w:p w14:paraId="78CB53CC" w14:textId="60702987" w:rsidR="00791D5A" w:rsidRDefault="00AA6762" w:rsidP="0013696E">
      <w:pPr>
        <w:pStyle w:val="Figuurbijschrift"/>
      </w:pPr>
      <w:r w:rsidRPr="00AA6762">
        <w:t xml:space="preserve">UML-diagram </w:t>
      </w:r>
      <w:r w:rsidR="0013696E">
        <w:t>OP-objecten</w:t>
      </w:r>
    </w:p>
    <w:p w14:paraId="24619B0B" w14:textId="0D757A93" w:rsidR="005B1E85" w:rsidRDefault="005B1E85" w:rsidP="005B1E85">
      <w:r>
        <w:t xml:space="preserve">In de lopende tekst wordt gesproken over OP-object. In de uitwisseling (en dus in het UML) wordt </w:t>
      </w:r>
      <w:proofErr w:type="spellStart"/>
      <w:r>
        <w:t>OPobject</w:t>
      </w:r>
      <w:proofErr w:type="spellEnd"/>
      <w:r>
        <w:t xml:space="preserve"> gebruikt.</w:t>
      </w:r>
    </w:p>
    <w:p w14:paraId="178A0153" w14:textId="77777777" w:rsidR="005B1E85" w:rsidRPr="00791D5A" w:rsidRDefault="005B1E85" w:rsidP="006E4886">
      <w:pPr>
        <w:jc w:val="center"/>
      </w:pPr>
    </w:p>
    <w:p w14:paraId="110333AD" w14:textId="20D0B817" w:rsidR="000A5C6B" w:rsidRDefault="000A5C6B" w:rsidP="0069374F">
      <w:pPr>
        <w:pStyle w:val="Kop3"/>
      </w:pPr>
      <w:bookmarkStart w:id="40" w:name="_Toc152061417"/>
      <w:bookmarkStart w:id="41" w:name="_Ref113026420"/>
      <w:r>
        <w:t>Activiteit</w:t>
      </w:r>
      <w:bookmarkEnd w:id="40"/>
    </w:p>
    <w:p w14:paraId="39478B9E" w14:textId="77777777" w:rsidR="00D43A95" w:rsidRDefault="00AF4A82" w:rsidP="00C80A71">
      <w:pPr>
        <w:keepNext/>
      </w:pPr>
      <w:r>
        <w:rPr>
          <w:noProof/>
        </w:rPr>
        <w:drawing>
          <wp:inline distT="0" distB="0" distL="0" distR="0" wp14:anchorId="50A6E495" wp14:editId="577CBC50">
            <wp:extent cx="3733800" cy="1695450"/>
            <wp:effectExtent l="0" t="0" r="0" b="0"/>
            <wp:docPr id="16314354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35455" name="Graphic 1631435455"/>
                    <pic:cNvPicPr/>
                  </pic:nvPicPr>
                  <pic:blipFill>
                    <a:blip r:embed="rId29">
                      <a:extLst>
                        <a:ext uri="{96DAC541-7B7A-43D3-8B79-37D633B846F1}">
                          <asvg:svgBlip xmlns:asvg="http://schemas.microsoft.com/office/drawing/2016/SVG/main" r:embed="rId30"/>
                        </a:ext>
                      </a:extLst>
                    </a:blip>
                    <a:stretch>
                      <a:fillRect/>
                    </a:stretch>
                  </pic:blipFill>
                  <pic:spPr>
                    <a:xfrm>
                      <a:off x="0" y="0"/>
                      <a:ext cx="3733800" cy="1695450"/>
                    </a:xfrm>
                    <a:prstGeom prst="rect">
                      <a:avLst/>
                    </a:prstGeom>
                  </pic:spPr>
                </pic:pic>
              </a:graphicData>
            </a:graphic>
          </wp:inline>
        </w:drawing>
      </w:r>
    </w:p>
    <w:p w14:paraId="205A6054" w14:textId="6023C32C" w:rsidR="009C454B" w:rsidRPr="000A5C6B" w:rsidRDefault="00D43A95" w:rsidP="00C80A71">
      <w:pPr>
        <w:pStyle w:val="Figuurbijschrift"/>
      </w:pPr>
      <w:r>
        <w:t>UML-diagram Activiteit</w:t>
      </w:r>
    </w:p>
    <w:p w14:paraId="68FA3E75" w14:textId="4E46E670" w:rsidR="0069374F" w:rsidRDefault="00476AC8" w:rsidP="0069374F">
      <w:pPr>
        <w:pStyle w:val="Kop3"/>
      </w:pPr>
      <w:bookmarkStart w:id="42" w:name="_Toc152061418"/>
      <w:r>
        <w:t>Locatie</w:t>
      </w:r>
      <w:bookmarkEnd w:id="41"/>
      <w:bookmarkEnd w:id="42"/>
    </w:p>
    <w:p w14:paraId="0FC5469F" w14:textId="5E568D57" w:rsidR="0069374F" w:rsidRPr="0069374F" w:rsidRDefault="0069374F" w:rsidP="006876D1">
      <w:r>
        <w:t>Locatie</w:t>
      </w:r>
      <w:r w:rsidR="00F7457C">
        <w:t xml:space="preserve"> </w:t>
      </w:r>
      <w:r>
        <w:t>modelleert de locatie die aan OW-objecten wordt toegekend. Het is een apart object dat locatie specificeert in punt, lijn, gebied en samengestelde groepen daarvan. Met een verwijzing naar Geometrie worden de coördinaten opgenomen.</w:t>
      </w:r>
      <w:r w:rsidR="00DE4C00">
        <w:t xml:space="preserve"> De Geometrie objecten worden uitgewisseld in een apart geometrie-bestand.</w:t>
      </w:r>
    </w:p>
    <w:p w14:paraId="4C6672F7" w14:textId="77777777" w:rsidR="00AA6762" w:rsidRDefault="004965B4" w:rsidP="00AA6762">
      <w:pPr>
        <w:keepNext/>
      </w:pPr>
      <w:r w:rsidRPr="004965B4">
        <w:lastRenderedPageBreak/>
        <w:t xml:space="preserve"> </w:t>
      </w:r>
      <w:r w:rsidRPr="004965B4">
        <w:rPr>
          <w:noProof/>
        </w:rPr>
        <w:drawing>
          <wp:inline distT="0" distB="0" distL="0" distR="0" wp14:anchorId="2CA59B76" wp14:editId="7183C0DC">
            <wp:extent cx="4770402" cy="4365769"/>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a:picLocks noChangeAspect="1" noChangeArrowheads="1"/>
                    </pic:cNvPicPr>
                  </pic:nvPicPr>
                  <pic:blipFill>
                    <a:blip r:embed="rId31">
                      <a:extLst>
                        <a:ext uri="{96DAC541-7B7A-43D3-8B79-37D633B846F1}">
                          <asvg:svgBlip xmlns:asvg="http://schemas.microsoft.com/office/drawing/2016/SVG/main" r:embed="rId32"/>
                        </a:ext>
                      </a:extLst>
                    </a:blip>
                    <a:stretch>
                      <a:fillRect/>
                    </a:stretch>
                  </pic:blipFill>
                  <pic:spPr bwMode="auto">
                    <a:xfrm>
                      <a:off x="0" y="0"/>
                      <a:ext cx="4770402" cy="4365769"/>
                    </a:xfrm>
                    <a:prstGeom prst="rect">
                      <a:avLst/>
                    </a:prstGeom>
                  </pic:spPr>
                </pic:pic>
              </a:graphicData>
            </a:graphic>
          </wp:inline>
        </w:drawing>
      </w:r>
    </w:p>
    <w:p w14:paraId="72FA9F26" w14:textId="185176A8" w:rsidR="00476AC8" w:rsidRPr="00476AC8" w:rsidRDefault="00AA6762" w:rsidP="00AA6762">
      <w:pPr>
        <w:pStyle w:val="Figuurbijschrift"/>
      </w:pPr>
      <w:r>
        <w:t>UML-diagram Locatie</w:t>
      </w:r>
    </w:p>
    <w:p w14:paraId="6BE539E7" w14:textId="452E92BA" w:rsidR="00B43C5B" w:rsidRDefault="00B43C5B" w:rsidP="00B43C5B">
      <w:pPr>
        <w:pStyle w:val="Kop3"/>
      </w:pPr>
      <w:bookmarkStart w:id="43" w:name="_Ref113026552"/>
      <w:bookmarkStart w:id="44" w:name="_Toc152061419"/>
      <w:r>
        <w:t xml:space="preserve">Kaart en </w:t>
      </w:r>
      <w:proofErr w:type="spellStart"/>
      <w:r>
        <w:t>Kaar</w:t>
      </w:r>
      <w:r w:rsidR="002455C1">
        <w:t>t</w:t>
      </w:r>
      <w:r>
        <w:t>laag</w:t>
      </w:r>
      <w:bookmarkEnd w:id="43"/>
      <w:bookmarkEnd w:id="44"/>
      <w:proofErr w:type="spellEnd"/>
    </w:p>
    <w:p w14:paraId="26BFB22D" w14:textId="13F8541E" w:rsidR="0069374F" w:rsidRPr="0069374F" w:rsidRDefault="0069374F" w:rsidP="006876D1">
      <w:r>
        <w:t xml:space="preserve">Het model kaart modelleert de onderdelen die nodig zijn om een kaart </w:t>
      </w:r>
      <w:r w:rsidR="00CA3F67">
        <w:t xml:space="preserve">te benoemen </w:t>
      </w:r>
      <w:r>
        <w:t xml:space="preserve">en kaartlagen samen te stellen uit </w:t>
      </w:r>
      <w:r w:rsidR="00CA3F67">
        <w:t xml:space="preserve">locatie en inhoudelijke </w:t>
      </w:r>
      <w:r>
        <w:t>informatie</w:t>
      </w:r>
      <w:r w:rsidR="00CA3F67">
        <w:t xml:space="preserve"> van andere OW-objecten.</w:t>
      </w:r>
    </w:p>
    <w:p w14:paraId="1BEA391D" w14:textId="77777777" w:rsidR="00AA6762" w:rsidRDefault="001A489A" w:rsidP="00AA6762">
      <w:pPr>
        <w:keepNext/>
      </w:pPr>
      <w:r>
        <w:rPr>
          <w:noProof/>
        </w:rPr>
        <w:lastRenderedPageBreak/>
        <w:drawing>
          <wp:inline distT="0" distB="0" distL="0" distR="0" wp14:anchorId="2D1611D7" wp14:editId="4927C830">
            <wp:extent cx="5489575" cy="4544725"/>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33">
                      <a:extLst>
                        <a:ext uri="{96DAC541-7B7A-43D3-8B79-37D633B846F1}">
                          <asvg:svgBlip xmlns:asvg="http://schemas.microsoft.com/office/drawing/2016/SVG/main" r:embed="rId34"/>
                        </a:ext>
                      </a:extLst>
                    </a:blip>
                    <a:stretch>
                      <a:fillRect/>
                    </a:stretch>
                  </pic:blipFill>
                  <pic:spPr>
                    <a:xfrm>
                      <a:off x="0" y="0"/>
                      <a:ext cx="5489575" cy="4544725"/>
                    </a:xfrm>
                    <a:prstGeom prst="rect">
                      <a:avLst/>
                    </a:prstGeom>
                  </pic:spPr>
                </pic:pic>
              </a:graphicData>
            </a:graphic>
          </wp:inline>
        </w:drawing>
      </w:r>
    </w:p>
    <w:p w14:paraId="1FCE3235" w14:textId="35A6F0B7" w:rsidR="001A489A" w:rsidRDefault="00AA6762" w:rsidP="00AA6762">
      <w:pPr>
        <w:pStyle w:val="Figuurbijschrift"/>
      </w:pPr>
      <w:r>
        <w:t>UML-diagram Kaart</w:t>
      </w:r>
      <w:r w:rsidR="009B6387">
        <w:t xml:space="preserve"> en </w:t>
      </w:r>
      <w:proofErr w:type="spellStart"/>
      <w:r w:rsidR="009B6387">
        <w:t>kaartlaag</w:t>
      </w:r>
      <w:proofErr w:type="spellEnd"/>
    </w:p>
    <w:p w14:paraId="329816F9" w14:textId="0BF69960" w:rsidR="001A489A" w:rsidRDefault="001A489A" w:rsidP="001A489A">
      <w:pPr>
        <w:pStyle w:val="Kop3"/>
      </w:pPr>
      <w:bookmarkStart w:id="45" w:name="_Ref113026557"/>
      <w:bookmarkStart w:id="46" w:name="_Toc152061420"/>
      <w:proofErr w:type="spellStart"/>
      <w:r>
        <w:t>SymbolisatieItem</w:t>
      </w:r>
      <w:bookmarkEnd w:id="45"/>
      <w:bookmarkEnd w:id="46"/>
      <w:proofErr w:type="spellEnd"/>
    </w:p>
    <w:p w14:paraId="0E66A91B" w14:textId="2F59D955" w:rsidR="00CA3F67" w:rsidRPr="00CA3F67" w:rsidRDefault="00CA3F67" w:rsidP="006876D1">
      <w:r>
        <w:t xml:space="preserve">Met </w:t>
      </w:r>
      <w:commentRangeStart w:id="47"/>
      <w:proofErr w:type="spellStart"/>
      <w:r>
        <w:t>SymbolisatieItem</w:t>
      </w:r>
      <w:proofErr w:type="spellEnd"/>
      <w:r>
        <w:t xml:space="preserve"> </w:t>
      </w:r>
      <w:commentRangeEnd w:id="47"/>
      <w:r w:rsidR="00C80A71">
        <w:rPr>
          <w:rStyle w:val="Verwijzingopmerking"/>
        </w:rPr>
        <w:commentReference w:id="47"/>
      </w:r>
      <w:r>
        <w:t>wordt met een symbolisatiecode de kleur en patroon weergave van onderdelen op een kaart gespecificeerd.</w:t>
      </w:r>
    </w:p>
    <w:p w14:paraId="16BFFC7F" w14:textId="77777777" w:rsidR="00AA6762" w:rsidRDefault="005943C3" w:rsidP="00AA6762">
      <w:pPr>
        <w:keepNext/>
      </w:pPr>
      <w:r>
        <w:rPr>
          <w:noProof/>
        </w:rPr>
        <w:lastRenderedPageBreak/>
        <w:drawing>
          <wp:inline distT="0" distB="0" distL="0" distR="0" wp14:anchorId="3551C693" wp14:editId="4EE6B71C">
            <wp:extent cx="5457704" cy="27825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35">
                      <a:extLst>
                        <a:ext uri="{96DAC541-7B7A-43D3-8B79-37D633B846F1}">
                          <asvg:svgBlip xmlns:asvg="http://schemas.microsoft.com/office/drawing/2016/SVG/main" r:embed="rId36"/>
                        </a:ext>
                      </a:extLst>
                    </a:blip>
                    <a:stretch>
                      <a:fillRect/>
                    </a:stretch>
                  </pic:blipFill>
                  <pic:spPr>
                    <a:xfrm>
                      <a:off x="0" y="0"/>
                      <a:ext cx="5457704" cy="2782570"/>
                    </a:xfrm>
                    <a:prstGeom prst="rect">
                      <a:avLst/>
                    </a:prstGeom>
                  </pic:spPr>
                </pic:pic>
              </a:graphicData>
            </a:graphic>
          </wp:inline>
        </w:drawing>
      </w:r>
    </w:p>
    <w:p w14:paraId="3551B03B" w14:textId="7D128DAF" w:rsidR="001A489A" w:rsidRPr="001A489A" w:rsidRDefault="00AA6762" w:rsidP="00AA6762">
      <w:pPr>
        <w:pStyle w:val="Figuurbijschrift"/>
      </w:pPr>
      <w:r>
        <w:t xml:space="preserve">UML-diagram </w:t>
      </w:r>
      <w:proofErr w:type="spellStart"/>
      <w:r>
        <w:t>SymbolisatieItem</w:t>
      </w:r>
      <w:proofErr w:type="spellEnd"/>
    </w:p>
    <w:p w14:paraId="4BEB9F19" w14:textId="77777777" w:rsidR="00C40C0F" w:rsidRDefault="00D63423" w:rsidP="00D7079F">
      <w:pPr>
        <w:pStyle w:val="Kop2"/>
      </w:pPr>
      <w:bookmarkStart w:id="48" w:name="_Ref124236892"/>
      <w:bookmarkStart w:id="49" w:name="_Toc152061421"/>
      <w:r>
        <w:t>Verhouding OP en OW</w:t>
      </w:r>
      <w:bookmarkEnd w:id="48"/>
      <w:bookmarkEnd w:id="49"/>
    </w:p>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50" w:name="IMOW_OPenOW_vrijetekstOP"/>
    </w:p>
    <w:p w14:paraId="5C36F869" w14:textId="2B3954A1" w:rsidR="00CA054E" w:rsidRDefault="00CA054E" w:rsidP="00D7079F">
      <w:pPr>
        <w:pStyle w:val="Kop3"/>
      </w:pPr>
      <w:bookmarkStart w:id="51" w:name="_Toc152061422"/>
      <w:r>
        <w:t>Vrijetekststructuur in OP</w:t>
      </w:r>
      <w:bookmarkEnd w:id="51"/>
    </w:p>
    <w:bookmarkEnd w:id="50"/>
    <w:p w14:paraId="7D275DBA" w14:textId="5733733D" w:rsidR="00285655" w:rsidRPr="00022065" w:rsidRDefault="004C5AB8" w:rsidP="00022065">
      <w:r>
        <w:t xml:space="preserve">Vrijetekststructuur in </w:t>
      </w:r>
      <w:r w:rsidR="0062269D" w:rsidRPr="00022065">
        <w:t xml:space="preserve">OP bouwt </w:t>
      </w:r>
      <w:r>
        <w:t>gebruikt</w:t>
      </w:r>
      <w:r w:rsidR="0062269D" w:rsidRPr="00022065">
        <w:t xml:space="preserve"> twee elementtypen, namelijk: Divisie en </w:t>
      </w:r>
      <w:r w:rsidR="008E3BC9" w:rsidRPr="00022065">
        <w:t>Divisietekst</w:t>
      </w:r>
      <w:r w:rsidR="0062269D"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r>
        <w:t xml:space="preserve">De </w:t>
      </w:r>
      <w:r w:rsidR="00025B2F" w:rsidRPr="00022065">
        <w:t xml:space="preserve">Divisie </w:t>
      </w:r>
      <w:r>
        <w:t xml:space="preserve">wordt </w:t>
      </w:r>
      <w:r w:rsidR="00025B2F" w:rsidRPr="00022065">
        <w:t xml:space="preserve">gebruikt 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52960818" w:rsidR="000E1B8B" w:rsidRPr="00022065" w:rsidRDefault="00EA3AF7" w:rsidP="00022065">
      <w:r w:rsidRPr="00022065">
        <w:t xml:space="preserve">Binnen OW is </w:t>
      </w:r>
      <w:r w:rsidR="00E70F50" w:rsidRPr="00022065">
        <w:t xml:space="preserve">Divisie </w:t>
      </w:r>
      <w:r w:rsidR="00CA054E" w:rsidRPr="00022065">
        <w:t xml:space="preserve">een </w:t>
      </w:r>
      <w:r w:rsidR="006876D1">
        <w:t>subklasse</w:t>
      </w:r>
      <w:r w:rsidR="006876D1" w:rsidRPr="00022065">
        <w:t xml:space="preserve"> </w:t>
      </w:r>
      <w:r w:rsidR="00CA054E" w:rsidRPr="00022065">
        <w:t xml:space="preserve">van OP-object. Dit betekent dat er vanuit </w:t>
      </w:r>
      <w:r w:rsidR="00E70F50" w:rsidRPr="00022065">
        <w:t>Divisie</w:t>
      </w:r>
      <w:r w:rsidR="00CA054E" w:rsidRPr="00022065">
        <w:t xml:space="preserve"> een verwijzing is naar de</w:t>
      </w:r>
      <w:r w:rsidRPr="00022065">
        <w:t xml:space="preserve"> </w:t>
      </w:r>
      <w:proofErr w:type="spellStart"/>
      <w:r w:rsidR="004C5AB8">
        <w:t>wId</w:t>
      </w:r>
      <w:proofErr w:type="spellEnd"/>
      <w:r w:rsidR="004C5AB8">
        <w:t xml:space="preserve"> (</w:t>
      </w:r>
      <w:r w:rsidRPr="00022065">
        <w:t>identificatie</w:t>
      </w:r>
      <w:r w:rsidR="004C5AB8">
        <w:t>)</w:t>
      </w:r>
      <w:r w:rsidRPr="00022065">
        <w:t xml:space="preserve"> </w:t>
      </w:r>
      <w:r w:rsidR="000E7777">
        <w:t>in</w:t>
      </w:r>
      <w:r w:rsidRPr="00022065">
        <w:t xml:space="preserve"> OP ofwel de </w:t>
      </w:r>
      <w:proofErr w:type="spellStart"/>
      <w:r w:rsidRPr="00022065">
        <w:t>wId</w:t>
      </w:r>
      <w:proofErr w:type="spellEnd"/>
      <w:r w:rsidRPr="00022065">
        <w:t xml:space="preserve">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w:t>
      </w:r>
      <w:r w:rsidR="000E7777">
        <w:t>in</w:t>
      </w:r>
      <w:r w:rsidR="000E1B8B" w:rsidRPr="00022065">
        <w:t xml:space="preserve"> OP, de </w:t>
      </w:r>
      <w:proofErr w:type="spellStart"/>
      <w:r w:rsidR="000E7777">
        <w:t>wId</w:t>
      </w:r>
      <w:proofErr w:type="spellEnd"/>
      <w:r w:rsidR="000E1B8B" w:rsidRPr="00022065">
        <w:t xml:space="preserve"> van de regeling. Zo zorgt het OW dat er op het diepste inhoudelijke niveau een verwijzing is naar het </w:t>
      </w:r>
      <w:proofErr w:type="spellStart"/>
      <w:r w:rsidR="000E1B8B" w:rsidRPr="00022065">
        <w:t>OP-deel</w:t>
      </w:r>
      <w:proofErr w:type="spellEnd"/>
      <w:r w:rsidR="000E1B8B" w:rsidRPr="00022065">
        <w:t>.</w:t>
      </w:r>
    </w:p>
    <w:p w14:paraId="60068255" w14:textId="54B1F984" w:rsidR="00BF61FE" w:rsidRDefault="00BF61FE" w:rsidP="00D7079F">
      <w:pPr>
        <w:pStyle w:val="Kop3"/>
      </w:pPr>
      <w:bookmarkStart w:id="52" w:name="_Toc152061423"/>
      <w:bookmarkStart w:id="53" w:name="IMOW_OPenOW_artikelOP"/>
      <w:r>
        <w:t>Artikelsgewijze structuur in OP</w:t>
      </w:r>
      <w:bookmarkEnd w:id="52"/>
    </w:p>
    <w:bookmarkEnd w:id="53"/>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 xml:space="preserve">meerdere Artikelen, een Paragraaf kan op zijn beurt weer meerdere Artikelen of </w:t>
      </w:r>
      <w:proofErr w:type="spellStart"/>
      <w:r w:rsidR="00C9256F" w:rsidRPr="00022065">
        <w:t>Subparagra</w:t>
      </w:r>
      <w:r w:rsidR="00CC7DE5" w:rsidRPr="00022065">
        <w:t>f</w:t>
      </w:r>
      <w:r w:rsidR="00C9256F" w:rsidRPr="00022065">
        <w:t>en</w:t>
      </w:r>
      <w:proofErr w:type="spellEnd"/>
      <w:r w:rsidR="00C9256F" w:rsidRPr="00022065">
        <w:t xml:space="preserve">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7659C8D9"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w:t>
      </w:r>
      <w:r w:rsidR="000E7777">
        <w:t>in</w:t>
      </w:r>
      <w:r w:rsidR="004F6815" w:rsidRPr="00022065">
        <w:t xml:space="preserve"> OP ofwel </w:t>
      </w:r>
      <w:r w:rsidR="003348A5" w:rsidRPr="00022065">
        <w:t xml:space="preserve">de </w:t>
      </w:r>
      <w:proofErr w:type="spellStart"/>
      <w:r w:rsidR="003348A5" w:rsidRPr="00022065">
        <w:t>wId</w:t>
      </w:r>
      <w:proofErr w:type="spellEnd"/>
      <w:r w:rsidR="003348A5" w:rsidRPr="00022065">
        <w:t xml:space="preserve"> van het artikel </w:t>
      </w:r>
      <w:r w:rsidR="004F6815" w:rsidRPr="00022065">
        <w:t xml:space="preserve">en naar de identificatie van </w:t>
      </w:r>
      <w:r w:rsidR="004F6815" w:rsidRPr="00022065">
        <w:lastRenderedPageBreak/>
        <w:t>de regeling vanuit OP</w:t>
      </w:r>
      <w:r w:rsidR="00087EC5" w:rsidRPr="00022065">
        <w:t xml:space="preserve">, de </w:t>
      </w:r>
      <w:proofErr w:type="spellStart"/>
      <w:r w:rsidR="00101ADE" w:rsidRPr="00022065">
        <w:t>W</w:t>
      </w:r>
      <w:r w:rsidR="00A82B15" w:rsidRPr="00022065">
        <w:t>ork</w:t>
      </w:r>
      <w:r w:rsidR="00101ADE" w:rsidRPr="00022065">
        <w:t>ID</w:t>
      </w:r>
      <w:proofErr w:type="spellEnd"/>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w:t>
      </w:r>
      <w:proofErr w:type="spellStart"/>
      <w:r w:rsidRPr="00022065">
        <w:t>OP-deel</w:t>
      </w:r>
      <w:proofErr w:type="spellEnd"/>
      <w:r w:rsidRPr="00022065">
        <w:t>.</w:t>
      </w:r>
    </w:p>
    <w:p w14:paraId="7AEB1600" w14:textId="34B6E826" w:rsidR="00E41A48" w:rsidRDefault="000E1B8B" w:rsidP="00D7079F">
      <w:pPr>
        <w:pStyle w:val="Kop3"/>
      </w:pPr>
      <w:bookmarkStart w:id="54" w:name="_Toc152061424"/>
      <w:bookmarkStart w:id="55" w:name="IMOW_OPenOW_GIOOP"/>
      <w:r>
        <w:t>Geometrie in OP</w:t>
      </w:r>
      <w:bookmarkEnd w:id="54"/>
    </w:p>
    <w:bookmarkEnd w:id="55"/>
    <w:p w14:paraId="40F4BF4C" w14:textId="71C0214E"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w:t>
      </w:r>
      <w:r w:rsidR="00146952">
        <w:t xml:space="preserve"> </w:t>
      </w:r>
      <w:r w:rsidR="007C1DE3" w:rsidRPr="00022065">
        <w:t xml:space="preserve">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w:t>
      </w:r>
      <w:r w:rsidR="00146952">
        <w:t>is</w:t>
      </w:r>
      <w:r w:rsidR="00146952" w:rsidRPr="00022065">
        <w:t xml:space="preserve"> </w:t>
      </w:r>
      <w:r w:rsidR="00CB1D96" w:rsidRPr="00022065">
        <w:t>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37FCA5E" w:rsidR="00285655" w:rsidRPr="00022065" w:rsidRDefault="006C0E78" w:rsidP="00022065">
      <w:r w:rsidRPr="00022065">
        <w:t xml:space="preserve">In OW worden geen </w:t>
      </w:r>
      <w:proofErr w:type="spellStart"/>
      <w:r w:rsidRPr="00022065">
        <w:t>GIO’s</w:t>
      </w:r>
      <w:proofErr w:type="spellEnd"/>
      <w:r w:rsidRPr="00022065">
        <w:t xml:space="preserve">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F5100C">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F5100C">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w:t>
      </w:r>
      <w:proofErr w:type="spellStart"/>
      <w:r w:rsidR="008F024E" w:rsidRPr="00022065">
        <w:t>GIO’s</w:t>
      </w:r>
      <w:proofErr w:type="spellEnd"/>
      <w:r w:rsidR="008F024E" w:rsidRPr="00022065">
        <w:t xml:space="preserve"> en OW via Locaties).</w:t>
      </w:r>
      <w:bookmarkStart w:id="56" w:name="Techn"/>
    </w:p>
    <w:p w14:paraId="3F5FA62D" w14:textId="09B433E6" w:rsidR="00A62B89" w:rsidRDefault="00A62B89" w:rsidP="00D7079F">
      <w:pPr>
        <w:pStyle w:val="Kop1"/>
      </w:pPr>
      <w:bookmarkStart w:id="57" w:name="_Ref92176541"/>
      <w:bookmarkStart w:id="58" w:name="_Toc152061425"/>
      <w:r>
        <w:lastRenderedPageBreak/>
        <w:t xml:space="preserve">Technische implementatie </w:t>
      </w:r>
      <w:r w:rsidR="00D664A4">
        <w:t>IMOW</w:t>
      </w:r>
      <w:bookmarkEnd w:id="57"/>
      <w:bookmarkEnd w:id="58"/>
    </w:p>
    <w:bookmarkEnd w:id="56"/>
    <w:p w14:paraId="08DDE8C8" w14:textId="4072C468" w:rsidR="00285655" w:rsidRPr="00022065" w:rsidRDefault="00803F59" w:rsidP="00022065">
      <w:r w:rsidRPr="00022065">
        <w:t xml:space="preserve">Dit hoofdstuk </w:t>
      </w:r>
      <w:r w:rsidR="00B71F4E">
        <w:t>schrijft</w:t>
      </w:r>
      <w:r w:rsidRPr="00022065">
        <w:t xml:space="preserve"> </w:t>
      </w:r>
      <w:r w:rsidR="00000F57">
        <w:t>de technische invulling van</w:t>
      </w:r>
      <w:r w:rsidR="00000F57" w:rsidRPr="00022065">
        <w:t xml:space="preserve"> </w:t>
      </w:r>
      <w:r w:rsidRPr="00022065">
        <w:t xml:space="preserve">het </w:t>
      </w:r>
      <w:r w:rsidR="00CA7437" w:rsidRPr="00022065">
        <w:t xml:space="preserve">IMOW </w:t>
      </w:r>
      <w:r w:rsidR="00F213AA" w:rsidRPr="00022065">
        <w:t xml:space="preserve">technisch </w:t>
      </w:r>
      <w:r w:rsidR="00000F57">
        <w:t>voor</w:t>
      </w:r>
      <w:r w:rsidR="00CA7437" w:rsidRPr="00022065">
        <w:t>.</w:t>
      </w:r>
      <w:r w:rsidR="00E9641B" w:rsidRPr="00022065">
        <w:t xml:space="preserve"> </w:t>
      </w:r>
      <w:r w:rsidR="00B71F4E">
        <w:t>Paragraaf</w:t>
      </w:r>
      <w:r w:rsidR="00E9641B" w:rsidRPr="00022065">
        <w:t xml:space="preserve"> </w:t>
      </w:r>
      <w:r w:rsidR="00821A5F" w:rsidRPr="00022065">
        <w:fldChar w:fldCharType="begin"/>
      </w:r>
      <w:r w:rsidR="00821A5F" w:rsidRPr="00022065">
        <w:instrText xml:space="preserve"> REF _Ref92176652 \n \h </w:instrText>
      </w:r>
      <w:r w:rsidR="00821A5F" w:rsidRPr="00022065">
        <w:fldChar w:fldCharType="separate"/>
      </w:r>
      <w:r w:rsidR="00F5100C">
        <w:t>3.1</w:t>
      </w:r>
      <w:r w:rsidR="00821A5F" w:rsidRPr="00022065">
        <w:fldChar w:fldCharType="end"/>
      </w:r>
      <w:r w:rsidR="00E9641B" w:rsidRPr="00022065">
        <w:t xml:space="preserve"> </w:t>
      </w:r>
      <w:r w:rsidR="00FF3465">
        <w:t xml:space="preserve">schrijft voor welke </w:t>
      </w:r>
      <w:r w:rsidR="00E9641B" w:rsidRPr="00022065">
        <w:t>OW-bestanden</w:t>
      </w:r>
      <w:r w:rsidR="00B71F4E">
        <w:t xml:space="preserve"> </w:t>
      </w:r>
      <w:r w:rsidR="00FF3465">
        <w:t>moeten worden aangeleverd</w:t>
      </w:r>
      <w:r w:rsidR="00E9641B" w:rsidRPr="00022065">
        <w:t xml:space="preserve">. </w:t>
      </w:r>
      <w:r w:rsidR="00B71F4E">
        <w:t>P</w:t>
      </w:r>
      <w:r w:rsidR="00F07782" w:rsidRPr="00022065">
        <w:t xml:space="preserve">aragraaf </w:t>
      </w:r>
      <w:r w:rsidR="00471E56" w:rsidRPr="00022065">
        <w:fldChar w:fldCharType="begin"/>
      </w:r>
      <w:r w:rsidR="00471E56" w:rsidRPr="00022065">
        <w:instrText xml:space="preserve"> REF _Ref80972474 \r \h </w:instrText>
      </w:r>
      <w:r w:rsidR="00471E56" w:rsidRPr="00022065">
        <w:fldChar w:fldCharType="separate"/>
      </w:r>
      <w:r w:rsidR="00F5100C">
        <w:t>3.2</w:t>
      </w:r>
      <w:r w:rsidR="00471E56" w:rsidRPr="00022065">
        <w:fldChar w:fldCharType="end"/>
      </w:r>
      <w:r w:rsidR="00F07782" w:rsidRPr="00022065">
        <w:t xml:space="preserve"> </w:t>
      </w:r>
      <w:r w:rsidR="00B71F4E">
        <w:t>stelt</w:t>
      </w:r>
      <w:r w:rsidR="00F07782" w:rsidRPr="00022065">
        <w:t xml:space="preserve"> </w:t>
      </w:r>
      <w:r w:rsidR="00FF3465">
        <w:t>eisen aan de aanlevering.</w:t>
      </w:r>
      <w:bookmarkStart w:id="59" w:name="_Ref61449143"/>
      <w:bookmarkStart w:id="60" w:name="Techn_OW"/>
    </w:p>
    <w:p w14:paraId="55D70865" w14:textId="4E6E48B3" w:rsidR="00285655" w:rsidRDefault="00E9641B" w:rsidP="00D7079F">
      <w:pPr>
        <w:pStyle w:val="Kop2"/>
      </w:pPr>
      <w:bookmarkStart w:id="61" w:name="_Ref92176199"/>
      <w:bookmarkStart w:id="62" w:name="_Ref92176652"/>
      <w:bookmarkStart w:id="63" w:name="_Ref92189831"/>
      <w:bookmarkStart w:id="64" w:name="_Toc152061426"/>
      <w:r w:rsidRPr="00047C0D">
        <w:t>OW</w:t>
      </w:r>
      <w:r>
        <w:t>-</w:t>
      </w:r>
      <w:r w:rsidRPr="00047C0D">
        <w:t>bestanden</w:t>
      </w:r>
      <w:bookmarkEnd w:id="59"/>
      <w:bookmarkEnd w:id="60"/>
      <w:bookmarkEnd w:id="61"/>
      <w:bookmarkEnd w:id="62"/>
      <w:bookmarkEnd w:id="63"/>
      <w:bookmarkEnd w:id="64"/>
    </w:p>
    <w:p w14:paraId="430A2252" w14:textId="3569E428" w:rsidR="007761AC" w:rsidRPr="00022065" w:rsidRDefault="004D5594" w:rsidP="00022065">
      <w:r w:rsidRPr="00022065">
        <w:t>Een OW-aanlevering bestaat uit de volgende bestanden:</w:t>
      </w:r>
    </w:p>
    <w:p w14:paraId="35F113EE" w14:textId="47F96CD8"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xml:space="preserve">, of in het geval van een Ambtsgebied een verwijzing naar de </w:t>
      </w:r>
      <w:proofErr w:type="spellStart"/>
      <w:r w:rsidR="00F65CFC" w:rsidRPr="00A364B1">
        <w:t>bestuurlijkeGrenzen</w:t>
      </w:r>
      <w:proofErr w:type="spellEnd"/>
      <w:r w:rsidR="00F65CFC" w:rsidRPr="00A364B1">
        <w:t>-voorziening</w:t>
      </w:r>
      <w:r w:rsidRPr="00A364B1">
        <w:t>)</w:t>
      </w:r>
    </w:p>
    <w:p w14:paraId="1F7B65E8" w14:textId="77777777" w:rsidR="00E9641B" w:rsidRPr="000143E4" w:rsidRDefault="00E9641B" w:rsidP="00D7079F">
      <w:pPr>
        <w:pStyle w:val="Kop3"/>
        <w:rPr>
          <w:lang w:val="en-US"/>
        </w:rPr>
      </w:pPr>
      <w:bookmarkStart w:id="65" w:name="_Toc152061427"/>
      <w:bookmarkStart w:id="66" w:name="Techn_OW_manifest"/>
      <w:r w:rsidRPr="000143E4">
        <w:rPr>
          <w:lang w:val="en-US"/>
        </w:rPr>
        <w:t>OW-manifest</w:t>
      </w:r>
      <w:bookmarkEnd w:id="65"/>
    </w:p>
    <w:bookmarkEnd w:id="66"/>
    <w:p w14:paraId="0DAF8A46" w14:textId="3B3379EC" w:rsidR="00FD2093" w:rsidRPr="00022065" w:rsidRDefault="00E9641B" w:rsidP="00022065">
      <w:r w:rsidRPr="00022065">
        <w:t xml:space="preserve">De OW bestanden zijn opgesomd in het </w:t>
      </w:r>
      <w:proofErr w:type="spellStart"/>
      <w:r w:rsidR="00000F57">
        <w:t>OW</w:t>
      </w:r>
      <w:r w:rsidRPr="00022065">
        <w:t>manifest</w:t>
      </w:r>
      <w:proofErr w:type="spellEnd"/>
      <w:r w:rsidRPr="00022065">
        <w:t xml:space="preserve">.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w:t>
      </w:r>
      <w:r w:rsidR="00146952">
        <w:t>Het</w:t>
      </w:r>
      <w:r w:rsidR="00E97680" w:rsidRPr="00022065">
        <w:t xml:space="preserve"> OW-manifest </w:t>
      </w:r>
      <w:r w:rsidR="00146952">
        <w:t xml:space="preserve">bevat niet de </w:t>
      </w:r>
      <w:r w:rsidR="00E97680" w:rsidRPr="00022065">
        <w:t>GML-bestanden</w:t>
      </w:r>
      <w:r w:rsidR="00146952">
        <w:t>;</w:t>
      </w:r>
      <w:r w:rsidR="00B03A63" w:rsidRPr="00022065">
        <w:t xml:space="preserve"> </w:t>
      </w:r>
      <w:r w:rsidR="00146952">
        <w:t>deze staan</w:t>
      </w:r>
      <w:r w:rsidR="00B03A63" w:rsidRPr="00022065">
        <w:t xml:space="preserve">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67" w:name="Techn_OW_Regeltekst"/>
    </w:p>
    <w:p w14:paraId="4BFC4412" w14:textId="06ABF841" w:rsidR="00A239E5" w:rsidRDefault="00A239E5" w:rsidP="00D7079F">
      <w:pPr>
        <w:pStyle w:val="Kop3"/>
        <w:rPr>
          <w:rFonts w:eastAsia="Times New Roman"/>
        </w:rPr>
      </w:pPr>
      <w:bookmarkStart w:id="68" w:name="_Toc152061428"/>
      <w:r>
        <w:rPr>
          <w:rFonts w:eastAsia="Times New Roman"/>
        </w:rPr>
        <w:t>Regeltekst</w:t>
      </w:r>
      <w:bookmarkEnd w:id="68"/>
    </w:p>
    <w:bookmarkEnd w:id="67"/>
    <w:p w14:paraId="352E19E6" w14:textId="20C0541E" w:rsidR="00A239E5" w:rsidRPr="00022065" w:rsidRDefault="00A86949" w:rsidP="00022065">
      <w:r w:rsidRPr="00022065">
        <w:t xml:space="preserve">In het regeltekst-bestand </w:t>
      </w:r>
      <w:r w:rsidR="00FC647D" w:rsidRPr="00022065">
        <w:t>leg je de koppeling tussen de gegevens vanuit het IMOP en het IMOW. Dit gebeurt middels het O</w:t>
      </w:r>
      <w:r w:rsidR="00FA707F">
        <w:t>W-o</w:t>
      </w:r>
      <w:r w:rsidR="00FC647D" w:rsidRPr="00022065">
        <w:t xml:space="preserve">bject van </w:t>
      </w:r>
      <w:r w:rsidR="00F5118B" w:rsidRPr="00022065">
        <w:t xml:space="preserve">Regeltekst. Deze Regeltekst bevat </w:t>
      </w:r>
      <w:r w:rsidR="00EE49E5" w:rsidRPr="00022065">
        <w:t xml:space="preserve">twee attributen die </w:t>
      </w:r>
      <w:r w:rsidR="00A94FD9" w:rsidRPr="00022065">
        <w:t xml:space="preserve">verwijzen naar het IMOP, dit zijn </w:t>
      </w:r>
      <w:proofErr w:type="spellStart"/>
      <w:r w:rsidR="00A94FD9" w:rsidRPr="00022065">
        <w:t>wId</w:t>
      </w:r>
      <w:proofErr w:type="spellEnd"/>
      <w:r w:rsidR="00A94FD9" w:rsidRPr="00022065">
        <w:t xml:space="preserve"> en </w:t>
      </w:r>
      <w:proofErr w:type="spellStart"/>
      <w:r w:rsidR="00A94FD9" w:rsidRPr="00022065">
        <w:t>wIdRegeling</w:t>
      </w:r>
      <w:proofErr w:type="spellEnd"/>
      <w:r w:rsidR="00A94FD9" w:rsidRPr="00022065">
        <w:t>.</w:t>
      </w:r>
    </w:p>
    <w:p w14:paraId="7600AE53" w14:textId="34678853" w:rsidR="00A94FD9" w:rsidRPr="00022065" w:rsidRDefault="00A94FD9" w:rsidP="00022065">
      <w:proofErr w:type="spellStart"/>
      <w:r w:rsidRPr="00022065">
        <w:t>wId</w:t>
      </w:r>
      <w:proofErr w:type="spellEnd"/>
      <w:r w:rsidRPr="00022065">
        <w:t xml:space="preserve"> verwijst naar het ID van het artikel of lid uit IMOP.</w:t>
      </w:r>
    </w:p>
    <w:p w14:paraId="02E5B66B" w14:textId="7027989E" w:rsidR="00A94FD9" w:rsidRPr="00022065" w:rsidRDefault="00A94FD9" w:rsidP="00022065">
      <w:proofErr w:type="spellStart"/>
      <w:r w:rsidRPr="00022065">
        <w:t>wIdRegeling</w:t>
      </w:r>
      <w:proofErr w:type="spellEnd"/>
      <w:r w:rsidRPr="00022065">
        <w:t xml:space="preserve"> verwijst naar het ID van de regeling uit IMOP.</w:t>
      </w:r>
    </w:p>
    <w:p w14:paraId="0ACBF8FC" w14:textId="32CACE9D" w:rsidR="00F5118B" w:rsidRPr="00022065" w:rsidRDefault="00DA7CBC" w:rsidP="00022065">
      <w:r w:rsidRPr="00022065">
        <w:t xml:space="preserve">Regeltekst heeft zelf ook nog een identificatie, </w:t>
      </w:r>
      <w:r w:rsidR="006C2DB7" w:rsidRPr="00022065">
        <w:t xml:space="preserve">hier wordt naar verwezen vanuit </w:t>
      </w:r>
      <w:r w:rsidR="00FA707F">
        <w:t>OW-object</w:t>
      </w:r>
      <w:r w:rsidR="006C2DB7" w:rsidRPr="00022065">
        <w:t>en.</w:t>
      </w:r>
    </w:p>
    <w:p w14:paraId="4F16B7A4" w14:textId="358FF23C" w:rsidR="006C2DB7" w:rsidRPr="00022065" w:rsidRDefault="006C2DB7" w:rsidP="00022065"/>
    <w:p w14:paraId="6E4CB199" w14:textId="51A76245"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te duiden welke O</w:t>
      </w:r>
      <w:r w:rsidR="00E75636">
        <w:t>W-o</w:t>
      </w:r>
      <w:r w:rsidR="0004422C" w:rsidRPr="00022065">
        <w:t xml:space="preserve">bjecten worden aangemerkt in een bepaald artikel of lid. </w:t>
      </w:r>
      <w:r w:rsidR="00C37FD1" w:rsidRPr="00022065">
        <w:t xml:space="preserve">Juridische Regel is een abstract objecttype dat drie subtypen heeft, namelijk: </w:t>
      </w:r>
      <w:proofErr w:type="spellStart"/>
      <w:r w:rsidR="00B92CBB" w:rsidRPr="00022065">
        <w:t>RegelVoorIedereen</w:t>
      </w:r>
      <w:proofErr w:type="spellEnd"/>
      <w:r w:rsidR="00B92CBB" w:rsidRPr="00022065">
        <w:t xml:space="preserve">,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791B9C88" w:rsidR="00E9641B" w:rsidRPr="00022065" w:rsidRDefault="00E9641B" w:rsidP="00022065">
      <w:r w:rsidRPr="00022065">
        <w:t>De Juridische regel</w:t>
      </w:r>
      <w:r w:rsidR="00461F1A" w:rsidRPr="00022065">
        <w:t>s</w:t>
      </w:r>
      <w:r w:rsidRPr="00022065">
        <w:t xml:space="preserve"> </w:t>
      </w:r>
      <w:r w:rsidR="00461F1A" w:rsidRPr="00022065">
        <w:t xml:space="preserve">hebben </w:t>
      </w:r>
      <w:r w:rsidR="00DA26C7" w:rsidRPr="00022065">
        <w:t xml:space="preserve">een </w:t>
      </w:r>
      <w:r w:rsidRPr="00022065">
        <w:t>identificatie</w:t>
      </w:r>
      <w:r w:rsidR="00461F1A" w:rsidRPr="00022065">
        <w:t>,</w:t>
      </w:r>
      <w:r w:rsidR="00DA26C7" w:rsidRPr="00022065">
        <w:t xml:space="preserve">. Tevens hebben </w:t>
      </w:r>
      <w:r w:rsidR="00461F1A" w:rsidRPr="00022065">
        <w:t xml:space="preserve">ze een attribuut genaamd: </w:t>
      </w:r>
      <w:r w:rsidRPr="00022065">
        <w:t>‘</w:t>
      </w:r>
      <w:proofErr w:type="spellStart"/>
      <w:r w:rsidRPr="00022065">
        <w:t>artikelOfLid</w:t>
      </w:r>
      <w:proofErr w:type="spellEnd"/>
      <w:r w:rsidRPr="00022065">
        <w:t xml:space="preserve">’, welke verwijst naar de </w:t>
      </w:r>
      <w:commentRangeStart w:id="69"/>
      <w:r w:rsidRPr="00022065">
        <w:t>OW</w:t>
      </w:r>
      <w:r w:rsidR="00740227" w:rsidRPr="00022065">
        <w:t>-</w:t>
      </w:r>
      <w:r w:rsidRPr="00022065">
        <w:t>Regeltekst</w:t>
      </w:r>
      <w:commentRangeEnd w:id="69"/>
      <w:r w:rsidR="00C80A71">
        <w:rPr>
          <w:rStyle w:val="Verwijzingopmerking"/>
        </w:rPr>
        <w:commentReference w:id="69"/>
      </w:r>
      <w:r w:rsidRPr="00022065">
        <w:t xml:space="preserve">.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proofErr w:type="spellStart"/>
      <w:r w:rsidRPr="00022065">
        <w:t>Regeltekst.identificatie</w:t>
      </w:r>
      <w:proofErr w:type="spellEnd"/>
      <w:r w:rsidRPr="00022065">
        <w:t>.</w:t>
      </w:r>
    </w:p>
    <w:p w14:paraId="71E5E88A" w14:textId="77777777" w:rsidR="00E9641B" w:rsidRPr="00022065" w:rsidRDefault="00E9641B" w:rsidP="00022065"/>
    <w:p w14:paraId="397052CA" w14:textId="47CEA80E" w:rsidR="00113D73" w:rsidRPr="00022065" w:rsidRDefault="00E9641B" w:rsidP="00022065">
      <w:r w:rsidRPr="00022065">
        <w:t xml:space="preserve">Verder kennen </w:t>
      </w:r>
      <w:r w:rsidR="00FA707F">
        <w:t>OW-object</w:t>
      </w:r>
      <w:r w:rsidRPr="00022065">
        <w:t>en ook onderlinge relaties. Zo heeft een Juridische regel een relatie naar o.a. een Activiteit, Omgevingsnorm, Gebiedsaanwijzing en andere</w:t>
      </w:r>
      <w:r w:rsidR="00FE772F" w:rsidRPr="00022065">
        <w:t xml:space="preserve"> objecten</w:t>
      </w:r>
      <w:r w:rsidRPr="00022065">
        <w:t xml:space="preserve">. De </w:t>
      </w:r>
      <w:proofErr w:type="spellStart"/>
      <w:r w:rsidRPr="00022065">
        <w:t>XSD’s</w:t>
      </w:r>
      <w:proofErr w:type="spellEnd"/>
      <w:r w:rsidRPr="00022065">
        <w:t xml:space="preserve"> kennen hiervoor een Ref element, zoals </w:t>
      </w:r>
      <w:proofErr w:type="spellStart"/>
      <w:r w:rsidRPr="00022065">
        <w:t>ActiviteitenRef</w:t>
      </w:r>
      <w:proofErr w:type="spellEnd"/>
      <w:r w:rsidRPr="00022065">
        <w:t xml:space="preserve">. Vul hierin de identificatie in van het gerelateerde object, oftewel de </w:t>
      </w:r>
      <w:r w:rsidR="00B4315E" w:rsidRPr="00022065">
        <w:t>waarde</w:t>
      </w:r>
      <w:r w:rsidRPr="00022065">
        <w:t xml:space="preserve"> die staat in het element identificatie </w:t>
      </w:r>
      <w:r w:rsidR="00000F57">
        <w:t>.</w:t>
      </w:r>
    </w:p>
    <w:p w14:paraId="5B3E89C3" w14:textId="0937D8F5" w:rsidR="00113D73" w:rsidRDefault="00113D73" w:rsidP="00D7079F">
      <w:pPr>
        <w:pStyle w:val="Kop3"/>
        <w:rPr>
          <w:rFonts w:eastAsia="Times New Roman"/>
        </w:rPr>
      </w:pPr>
      <w:bookmarkStart w:id="70" w:name="_Toc152061429"/>
      <w:bookmarkStart w:id="71" w:name="Techn_OW_annotaties"/>
      <w:r w:rsidRPr="000524BE">
        <w:t>OW-specifieke annotaties</w:t>
      </w:r>
      <w:bookmarkEnd w:id="70"/>
    </w:p>
    <w:bookmarkEnd w:id="71"/>
    <w:p w14:paraId="3776EF9D" w14:textId="3CB6108B" w:rsidR="00285655" w:rsidRPr="00022065" w:rsidRDefault="00F36469" w:rsidP="00022065">
      <w:r w:rsidRPr="00022065">
        <w:t xml:space="preserve">Naast Regeltekst zijn er meerdere </w:t>
      </w:r>
      <w:r w:rsidR="00FA707F">
        <w:t>OW-object</w:t>
      </w:r>
      <w:r w:rsidRPr="00022065">
        <w:t>en die meegeleverd kunnen worden in het IMOW.</w:t>
      </w:r>
    </w:p>
    <w:p w14:paraId="4CB5E8BB" w14:textId="0DDC42AC" w:rsidR="00285655" w:rsidRPr="00022065" w:rsidRDefault="00E9641B" w:rsidP="00022065">
      <w:r w:rsidRPr="00022065">
        <w:t xml:space="preserve">Zo heeft een Activiteit een relatie naar een Locatie. De </w:t>
      </w:r>
      <w:proofErr w:type="spellStart"/>
      <w:r w:rsidRPr="00022065">
        <w:t>XSD’s</w:t>
      </w:r>
      <w:proofErr w:type="spellEnd"/>
      <w:r w:rsidRPr="00022065">
        <w:t xml:space="preserve"> kennen hiervoor een Ref</w:t>
      </w:r>
      <w:r w:rsidR="007E0F2E" w:rsidRPr="00022065">
        <w:t>erentie-</w:t>
      </w:r>
      <w:r w:rsidRPr="00022065">
        <w:t xml:space="preserve">element, zoals </w:t>
      </w:r>
      <w:proofErr w:type="spellStart"/>
      <w:r w:rsidRPr="00022065">
        <w:t>LocatieRef</w:t>
      </w:r>
      <w:proofErr w:type="spellEnd"/>
      <w:r w:rsidRPr="00022065">
        <w:t xml:space="preserve">.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72" w:name="_Ref49518173"/>
      <w:bookmarkStart w:id="73" w:name="_Ref49518209"/>
      <w:bookmarkStart w:id="74" w:name="_Ref52186390"/>
      <w:bookmarkStart w:id="75" w:name="_Toc152061430"/>
      <w:bookmarkStart w:id="76" w:name="Techn_OW_GML"/>
      <w:r>
        <w:t>GML-bestanden</w:t>
      </w:r>
      <w:bookmarkEnd w:id="72"/>
      <w:bookmarkEnd w:id="73"/>
      <w:bookmarkEnd w:id="74"/>
      <w:bookmarkEnd w:id="75"/>
    </w:p>
    <w:p w14:paraId="0B4F913B" w14:textId="651EA20B" w:rsidR="0011778D" w:rsidRDefault="0011778D" w:rsidP="00022065">
      <w:bookmarkStart w:id="77" w:name="_Ref36562789"/>
      <w:bookmarkEnd w:id="76"/>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37" w:history="1">
        <w:r w:rsidR="001230AA" w:rsidRPr="008001F0">
          <w:rPr>
            <w:rStyle w:val="Hyperlink"/>
          </w:rPr>
          <w:t>https://docs.geostandaarden.nl/nen3610/def-st-basisgeometrie-20200930/</w:t>
        </w:r>
      </w:hyperlink>
    </w:p>
    <w:p w14:paraId="17A26F27" w14:textId="77777777" w:rsidR="001160F1" w:rsidRPr="00022065" w:rsidRDefault="001160F1" w:rsidP="00022065"/>
    <w:p w14:paraId="4340539D" w14:textId="4AAA2E85" w:rsidR="001230AA" w:rsidRPr="00022065" w:rsidRDefault="0011778D" w:rsidP="00022065">
      <w:r w:rsidRPr="00022065">
        <w:t>Het bijbehorende</w:t>
      </w:r>
      <w:r w:rsidR="001160F1" w:rsidRPr="00022065">
        <w:t xml:space="preserve"> </w:t>
      </w:r>
      <w:r w:rsidRPr="00022065">
        <w:t xml:space="preserve">GML applicatieschema Basisgeometrie.xsd is gepubliceerd op: </w:t>
      </w:r>
      <w:r w:rsidR="001230AA">
        <w:t xml:space="preserve"> </w:t>
      </w:r>
      <w:hyperlink r:id="rId38" w:history="1">
        <w:r w:rsidR="001230AA" w:rsidRPr="008001F0">
          <w:rPr>
            <w:rStyle w:val="Hyperlink"/>
          </w:rPr>
          <w:t>https://register.geostandaarden.nl/gmlapplicatieschema/basisgeometrie/</w:t>
        </w:r>
      </w:hyperlink>
      <w:r w:rsidR="001230AA">
        <w:t xml:space="preserve"> </w:t>
      </w:r>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1BBDCFF6" w:rsidR="0011778D" w:rsidRPr="00022065" w:rsidRDefault="0011778D" w:rsidP="00022065">
      <w:r w:rsidRPr="006876D1">
        <w:rPr>
          <w:b/>
          <w:bCs/>
        </w:rPr>
        <w:lastRenderedPageBreak/>
        <w:t>GML-versie en profiel:</w:t>
      </w:r>
      <w:r w:rsidRPr="00022065">
        <w:t xml:space="preserve"> GML 3.2.2 – SF-0.</w:t>
      </w:r>
      <w:r w:rsidRPr="00022065">
        <w:br/>
        <w:t xml:space="preserve">Simple features profile 0 is gekozen omdat de inhoud van dit model geen constructies heeft die complexer zijn dan SF-0. Voor geometrietypen is er tussen SF-0, SF-1 en SF-2 geen verschil. </w:t>
      </w:r>
    </w:p>
    <w:p w14:paraId="7FA11C35" w14:textId="77777777" w:rsidR="001160F1" w:rsidRPr="00022065" w:rsidRDefault="001160F1" w:rsidP="00022065"/>
    <w:p w14:paraId="21FB8713" w14:textId="77777777" w:rsidR="0011778D" w:rsidRPr="00022065" w:rsidRDefault="0011778D" w:rsidP="00022065">
      <w:r w:rsidRPr="006876D1">
        <w:rPr>
          <w:b/>
          <w:bCs/>
        </w:rPr>
        <w:t>Coördinaatreferentiestelsel:</w:t>
      </w:r>
      <w:r w:rsidRPr="00022065">
        <w:t xml:space="preserve"> Het is verplicht om de </w:t>
      </w:r>
      <w:proofErr w:type="spellStart"/>
      <w:r w:rsidRPr="00022065">
        <w:t>srsName</w:t>
      </w:r>
      <w:proofErr w:type="spellEnd"/>
      <w:r w:rsidRPr="00022065">
        <w:t xml:space="preserve"> in te vullen op het hoogste niveau van een geometrie. Dat betekent dat van een samengestelde geometrie, een </w:t>
      </w:r>
      <w:proofErr w:type="spellStart"/>
      <w:r w:rsidRPr="00022065">
        <w:t>multi</w:t>
      </w:r>
      <w:proofErr w:type="spellEnd"/>
      <w:r w:rsidRPr="00022065">
        <w:t xml:space="preserve">-geometrie, alleen op het niveau van de samenstelling de </w:t>
      </w:r>
      <w:proofErr w:type="spellStart"/>
      <w:r w:rsidRPr="00022065">
        <w:t>srsName</w:t>
      </w:r>
      <w:proofErr w:type="spellEnd"/>
      <w:r w:rsidRPr="00022065">
        <w:t xml:space="preserv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w:t>
      </w:r>
      <w:proofErr w:type="spellStart"/>
      <w:r w:rsidRPr="003F6A8A">
        <w:t>srsName</w:t>
      </w:r>
      <w:proofErr w:type="spellEnd"/>
      <w:r w:rsidRPr="003F6A8A">
        <w:t>="</w:t>
      </w:r>
      <w:proofErr w:type="spellStart"/>
      <w:r w:rsidRPr="003F6A8A">
        <w:t>urn:ogc:def:crs:EPSG</w:t>
      </w:r>
      <w:proofErr w:type="spellEnd"/>
      <w:r w:rsidRPr="003F6A8A">
        <w:t>::28992"</w:t>
      </w:r>
    </w:p>
    <w:p w14:paraId="5C6E90A9" w14:textId="77777777" w:rsidR="0011778D" w:rsidRPr="003F6A8A" w:rsidRDefault="0011778D" w:rsidP="009572A3">
      <w:pPr>
        <w:pStyle w:val="Opsommingtekens1"/>
        <w:rPr>
          <w:lang w:val="en-US"/>
        </w:rPr>
      </w:pPr>
      <w:r w:rsidRPr="003F6A8A">
        <w:rPr>
          <w:lang w:val="en-US"/>
        </w:rPr>
        <w:t xml:space="preserve">ETRS89 (2D): </w:t>
      </w:r>
      <w:proofErr w:type="spellStart"/>
      <w:r w:rsidRPr="003F6A8A">
        <w:rPr>
          <w:lang w:val="en-US"/>
        </w:rPr>
        <w:t>srsName</w:t>
      </w:r>
      <w:proofErr w:type="spellEnd"/>
      <w:r w:rsidRPr="003F6A8A">
        <w:rPr>
          <w:lang w:val="en-US"/>
        </w:rPr>
        <w:t>="</w:t>
      </w:r>
      <w:proofErr w:type="spellStart"/>
      <w:r w:rsidRPr="003F6A8A">
        <w:rPr>
          <w:lang w:val="en-US"/>
        </w:rPr>
        <w:t>urn:ogc:def:crs:EPSG</w:t>
      </w:r>
      <w:proofErr w:type="spellEnd"/>
      <w:r w:rsidRPr="003F6A8A">
        <w:rPr>
          <w:lang w:val="en-US"/>
        </w:rPr>
        <w:t>::4258"</w:t>
      </w:r>
    </w:p>
    <w:p w14:paraId="5EFF82A4" w14:textId="77777777" w:rsidR="008D2DFA" w:rsidRPr="00AC109E" w:rsidRDefault="008D2DFA" w:rsidP="00022065">
      <w:pPr>
        <w:rPr>
          <w:lang w:val="en-US"/>
        </w:rPr>
      </w:pPr>
    </w:p>
    <w:p w14:paraId="1F46E1F2" w14:textId="709503CB" w:rsidR="000A5157" w:rsidRPr="00022065" w:rsidRDefault="0011778D" w:rsidP="00022065">
      <w:r w:rsidRPr="00022065">
        <w:t xml:space="preserve">De beschrijving van de respectievelijke EPSG codes zijn te vinden onder de </w:t>
      </w:r>
      <w:proofErr w:type="spellStart"/>
      <w:r w:rsidRPr="00022065">
        <w:t>url's</w:t>
      </w:r>
      <w:proofErr w:type="spellEnd"/>
      <w:r w:rsidRPr="00022065">
        <w:t xml:space="preserve"> met het format: "http://www.opengis.net/def/crs/EPSG/0/""epsgcode".</w:t>
      </w:r>
      <w:r w:rsidR="009460F0">
        <w:t xml:space="preserve"> Bijvoorbeeld voor EPSG 28992 is dat: </w:t>
      </w:r>
      <w:hyperlink r:id="rId39" w:history="1">
        <w:r w:rsidR="009460F0" w:rsidRPr="00B87701">
          <w:rPr>
            <w:rStyle w:val="Hyperlink"/>
          </w:rPr>
          <w:t>https://www.opengis.net/def/crs/EPSG/0/28992</w:t>
        </w:r>
      </w:hyperlink>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464292A6" w14:textId="76ADD68B" w:rsidR="0011778D" w:rsidRPr="00022065" w:rsidRDefault="0011778D" w:rsidP="00022065">
      <w:proofErr w:type="spellStart"/>
      <w:r w:rsidRPr="006876D1">
        <w:rPr>
          <w:b/>
          <w:bCs/>
        </w:rPr>
        <w:t>gml:id</w:t>
      </w:r>
      <w:proofErr w:type="spellEnd"/>
      <w:r w:rsidRPr="006876D1">
        <w:rPr>
          <w:b/>
          <w:bCs/>
        </w:rPr>
        <w:t>:</w:t>
      </w:r>
      <w:r w:rsidRPr="00022065">
        <w:t xml:space="preserve"> Voor implementatie in GML zijn er aanvullende specificaties als het gaat om het invullen van een </w:t>
      </w:r>
      <w:proofErr w:type="spellStart"/>
      <w:r w:rsidRPr="00022065">
        <w:t>gml:id</w:t>
      </w:r>
      <w:proofErr w:type="spellEnd"/>
      <w:r w:rsidRPr="00022065">
        <w:t xml:space="preserve"> attribuut. Dit </w:t>
      </w:r>
      <w:proofErr w:type="spellStart"/>
      <w:r w:rsidRPr="00022065">
        <w:t>gml:id</w:t>
      </w:r>
      <w:proofErr w:type="spellEnd"/>
      <w:r w:rsidRPr="00022065">
        <w:t xml:space="preserve"> attribuut heeft geen informatiewaarde maar is nodig om interne en externe referenties te realiseren voor gebruik binnen het </w:t>
      </w:r>
      <w:proofErr w:type="spellStart"/>
      <w:r w:rsidRPr="00022065">
        <w:t>gml</w:t>
      </w:r>
      <w:proofErr w:type="spellEnd"/>
      <w:r w:rsidRPr="00022065">
        <w:t xml:space="preserve">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 xml:space="preserve">Indien de optionele </w:t>
      </w:r>
      <w:proofErr w:type="spellStart"/>
      <w:r w:rsidRPr="00022065">
        <w:t>gml:id</w:t>
      </w:r>
      <w:proofErr w:type="spellEnd"/>
      <w:r w:rsidRPr="00022065">
        <w:t xml:space="preserve"> wordt toegepast dient deze globaal uniek te zijn en mag de waarde conform de </w:t>
      </w:r>
      <w:proofErr w:type="spellStart"/>
      <w:r w:rsidRPr="00022065">
        <w:t>gml</w:t>
      </w:r>
      <w:proofErr w:type="spellEnd"/>
      <w:r w:rsidRPr="00022065">
        <w:t xml:space="preserve"> specificaties alleen met een letter of een </w:t>
      </w:r>
      <w:proofErr w:type="spellStart"/>
      <w:r w:rsidRPr="00022065">
        <w:t>underscore</w:t>
      </w:r>
      <w:proofErr w:type="spellEnd"/>
      <w:r w:rsidRPr="00022065">
        <w:t xml:space="preserve"> beginnen.</w:t>
      </w:r>
    </w:p>
    <w:p w14:paraId="411C6790" w14:textId="77777777" w:rsidR="000A5157" w:rsidRPr="00022065" w:rsidRDefault="000A5157" w:rsidP="00022065"/>
    <w:p w14:paraId="5054A6E5" w14:textId="05628E3D" w:rsidR="0011778D" w:rsidRPr="00022065" w:rsidRDefault="0011778D" w:rsidP="00022065">
      <w:r w:rsidRPr="006876D1">
        <w:rPr>
          <w:b/>
          <w:bCs/>
        </w:rPr>
        <w:t>Nauwkeurigheid van coördinaten:</w:t>
      </w:r>
      <w:r w:rsidRPr="00022065">
        <w:t xml:space="preserve"> Coördinaten opgenomen bij een geometrie worden standaard uitgewisseld met een getalsnauwkeurigheid van 1 mm of het equivalent daarvan in graden. Voor RD,</w:t>
      </w:r>
      <w:r w:rsidR="00C40167">
        <w:t xml:space="preserve"> </w:t>
      </w:r>
      <w:r w:rsidRPr="00022065">
        <w:t>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3C37FD90" w:rsidR="00E9641B" w:rsidRDefault="00634452" w:rsidP="00D7079F">
      <w:pPr>
        <w:pStyle w:val="Kop2"/>
      </w:pPr>
      <w:bookmarkStart w:id="78" w:name="_Ref80972474"/>
      <w:bookmarkStart w:id="79" w:name="_Toc152061431"/>
      <w:bookmarkStart w:id="80" w:name="Techn_aanlever"/>
      <w:r>
        <w:t xml:space="preserve">Eisen </w:t>
      </w:r>
      <w:r w:rsidR="00F07782">
        <w:t>bij aanleveren</w:t>
      </w:r>
      <w:bookmarkEnd w:id="77"/>
      <w:bookmarkEnd w:id="78"/>
      <w:bookmarkEnd w:id="79"/>
    </w:p>
    <w:bookmarkEnd w:id="80"/>
    <w:p w14:paraId="7BE329EF" w14:textId="15DE22C2"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F5100C">
        <w:t>3.2.1</w:t>
      </w:r>
      <w:r w:rsidR="009A0830" w:rsidRPr="00022065">
        <w:fldChar w:fldCharType="end"/>
      </w:r>
      <w:r w:rsidR="001505FD" w:rsidRPr="00022065">
        <w:t xml:space="preserve"> wordt beschreven hoe de identificatie van de objecten er uit dient te zien.</w:t>
      </w:r>
      <w:r w:rsidR="002455C1">
        <w:t xml:space="preserve"> In </w:t>
      </w:r>
      <w:r w:rsidR="002455C1">
        <w:fldChar w:fldCharType="begin"/>
      </w:r>
      <w:r w:rsidR="002455C1">
        <w:instrText xml:space="preserve"> REF _Ref36460877 \r \h </w:instrText>
      </w:r>
      <w:r w:rsidR="002455C1">
        <w:fldChar w:fldCharType="separate"/>
      </w:r>
      <w:r w:rsidR="00F5100C">
        <w:t>3.2.2</w:t>
      </w:r>
      <w:r w:rsidR="002455C1">
        <w:fldChar w:fldCharType="end"/>
      </w:r>
      <w:r w:rsidR="002455C1">
        <w:t xml:space="preserve"> en </w:t>
      </w:r>
      <w:r w:rsidR="002455C1">
        <w:fldChar w:fldCharType="begin"/>
      </w:r>
      <w:r w:rsidR="002455C1">
        <w:instrText xml:space="preserve"> REF _Ref36460902 \r \h </w:instrText>
      </w:r>
      <w:r w:rsidR="002455C1">
        <w:fldChar w:fldCharType="separate"/>
      </w:r>
      <w:r w:rsidR="00F5100C">
        <w:t>3.2.3</w:t>
      </w:r>
      <w:r w:rsidR="002455C1">
        <w:fldChar w:fldCharType="end"/>
      </w:r>
      <w:r w:rsidR="002455C1">
        <w:t xml:space="preserve"> worden de Status en Procedurestatus beschreven.</w:t>
      </w:r>
      <w:r w:rsidR="00F7457C">
        <w:t xml:space="preserve"> </w:t>
      </w:r>
      <w:r w:rsidR="001505FD" w:rsidRPr="00022065">
        <w:t xml:space="preserve"> In </w:t>
      </w:r>
      <w:r w:rsidR="00A21A6D">
        <w:fldChar w:fldCharType="begin"/>
      </w:r>
      <w:r w:rsidR="00A21A6D">
        <w:instrText xml:space="preserve"> REF _Ref92189168 \n \h </w:instrText>
      </w:r>
      <w:r w:rsidR="00A21A6D">
        <w:fldChar w:fldCharType="separate"/>
      </w:r>
      <w:r w:rsidR="00F5100C">
        <w:t>3.2.4</w:t>
      </w:r>
      <w:r w:rsidR="00A21A6D">
        <w:fldChar w:fldCharType="end"/>
      </w:r>
      <w:r w:rsidR="001505FD" w:rsidRPr="00022065">
        <w:t xml:space="preserve"> </w:t>
      </w:r>
      <w:r w:rsidR="002455C1" w:rsidRPr="00022065">
        <w:t xml:space="preserve">wordt toegelicht hoe de </w:t>
      </w:r>
      <w:proofErr w:type="spellStart"/>
      <w:r w:rsidR="002455C1" w:rsidRPr="00022065">
        <w:t>XSD’s</w:t>
      </w:r>
      <w:proofErr w:type="spellEnd"/>
      <w:r w:rsidR="002455C1" w:rsidRPr="00022065">
        <w:t xml:space="preserve"> er uitzien en waar deze te vinden zijn</w:t>
      </w:r>
      <w:r w:rsidR="001505FD" w:rsidRPr="00022065">
        <w:t xml:space="preserve">. </w:t>
      </w:r>
      <w:r w:rsidR="007E0F2E" w:rsidRPr="00022065">
        <w:t xml:space="preserve">In </w:t>
      </w:r>
      <w:r w:rsidR="00A21A6D">
        <w:fldChar w:fldCharType="begin"/>
      </w:r>
      <w:r w:rsidR="00A21A6D">
        <w:instrText xml:space="preserve"> REF _Ref124235539 \n \h </w:instrText>
      </w:r>
      <w:r w:rsidR="00A21A6D">
        <w:fldChar w:fldCharType="separate"/>
      </w:r>
      <w:r w:rsidR="00F5100C">
        <w:t>3.2.5</w:t>
      </w:r>
      <w:r w:rsidR="00A21A6D">
        <w:fldChar w:fldCharType="end"/>
      </w:r>
      <w:r w:rsidR="002455C1">
        <w:t xml:space="preserve"> worden </w:t>
      </w:r>
      <w:proofErr w:type="spellStart"/>
      <w:r w:rsidR="002455C1">
        <w:t>waardelijsten</w:t>
      </w:r>
      <w:proofErr w:type="spellEnd"/>
      <w:r w:rsidR="002455C1">
        <w:t xml:space="preserve"> beschreven</w:t>
      </w:r>
      <w:r w:rsidR="00880766">
        <w:t>.</w:t>
      </w:r>
      <w:r w:rsidR="00C40167">
        <w:t xml:space="preserve"> In </w:t>
      </w:r>
      <w:r w:rsidR="00C40167">
        <w:fldChar w:fldCharType="begin"/>
      </w:r>
      <w:r w:rsidR="00C40167">
        <w:instrText xml:space="preserve"> REF _Ref150518000 \r \h </w:instrText>
      </w:r>
      <w:r w:rsidR="00C40167">
        <w:fldChar w:fldCharType="separate"/>
      </w:r>
      <w:r w:rsidR="00C40167">
        <w:t>3.2.6</w:t>
      </w:r>
      <w:r w:rsidR="00C40167">
        <w:fldChar w:fldCharType="end"/>
      </w:r>
      <w:r w:rsidR="00C40167">
        <w:t xml:space="preserve"> wordt het toekennen van OW-objecten aan regeling vastgelegd. Paragraaf </w:t>
      </w:r>
      <w:r w:rsidR="00C40167">
        <w:fldChar w:fldCharType="begin"/>
      </w:r>
      <w:r w:rsidR="00C40167">
        <w:instrText xml:space="preserve"> REF _Ref150518039 \r \h </w:instrText>
      </w:r>
      <w:r w:rsidR="00C40167">
        <w:fldChar w:fldCharType="separate"/>
      </w:r>
      <w:r w:rsidR="00C40167">
        <w:t>3.2.7</w:t>
      </w:r>
      <w:r w:rsidR="00C40167">
        <w:fldChar w:fldCharType="end"/>
      </w:r>
      <w:r w:rsidR="00C40167">
        <w:t xml:space="preserve"> stelt eisen aan het verwijzen tussen verschillende OW-objecten. </w:t>
      </w:r>
      <w:r w:rsidR="00A63F06">
        <w:t xml:space="preserve">Paragraaf </w:t>
      </w:r>
      <w:r w:rsidR="00A63F06">
        <w:fldChar w:fldCharType="begin"/>
      </w:r>
      <w:r w:rsidR="00A63F06">
        <w:instrText xml:space="preserve"> REF _Ref150519876 \r \h </w:instrText>
      </w:r>
      <w:r w:rsidR="00A63F06">
        <w:fldChar w:fldCharType="separate"/>
      </w:r>
      <w:r w:rsidR="00A63F06">
        <w:t>3.2.8</w:t>
      </w:r>
      <w:r w:rsidR="00A63F06">
        <w:fldChar w:fldCharType="end"/>
      </w:r>
      <w:r w:rsidR="00A63F06">
        <w:t xml:space="preserve"> legt vast hoe de functionele structuur wordt behouden. </w:t>
      </w:r>
      <w:r w:rsidR="00C40167">
        <w:t xml:space="preserve">Paragraaf </w:t>
      </w:r>
      <w:r w:rsidR="00C40167">
        <w:fldChar w:fldCharType="begin"/>
      </w:r>
      <w:r w:rsidR="00C40167">
        <w:instrText xml:space="preserve"> REF _Ref150515612 \r \h </w:instrText>
      </w:r>
      <w:r w:rsidR="00C40167">
        <w:fldChar w:fldCharType="separate"/>
      </w:r>
      <w:r w:rsidR="00C40167">
        <w:t>3.2.8</w:t>
      </w:r>
      <w:r w:rsidR="00C40167">
        <w:fldChar w:fldCharType="end"/>
      </w:r>
      <w:r w:rsidR="00C40167">
        <w:t xml:space="preserve"> stelt extra regels voor documenten van het type tijdelijk </w:t>
      </w:r>
      <w:proofErr w:type="spellStart"/>
      <w:r w:rsidR="00C40167">
        <w:t>regelingdeel</w:t>
      </w:r>
      <w:proofErr w:type="spellEnd"/>
      <w:r w:rsidR="00C40167">
        <w:t>.</w:t>
      </w:r>
    </w:p>
    <w:p w14:paraId="5E94A976" w14:textId="666EC038" w:rsidR="001505FD" w:rsidRPr="00047C0D" w:rsidRDefault="00471725" w:rsidP="00D7079F">
      <w:pPr>
        <w:pStyle w:val="Kop3"/>
      </w:pPr>
      <w:bookmarkStart w:id="81" w:name="_Ref31714815"/>
      <w:bookmarkStart w:id="82" w:name="_Ref31714824"/>
      <w:bookmarkStart w:id="83" w:name="_Ref37400187"/>
      <w:bookmarkStart w:id="84" w:name="_Ref75176935"/>
      <w:bookmarkStart w:id="85" w:name="_Toc152061432"/>
      <w:bookmarkStart w:id="86" w:name="Techn_aanlever_identificaties"/>
      <w:r>
        <w:lastRenderedPageBreak/>
        <w:t>I</w:t>
      </w:r>
      <w:r w:rsidR="001505FD" w:rsidRPr="00047C0D">
        <w:t>dentificatie</w:t>
      </w:r>
      <w:r>
        <w:t xml:space="preserve"> van </w:t>
      </w:r>
      <w:r w:rsidR="00FA707F">
        <w:t>OW-object</w:t>
      </w:r>
      <w:r>
        <w:t>en</w:t>
      </w:r>
      <w:bookmarkEnd w:id="81"/>
      <w:bookmarkEnd w:id="82"/>
      <w:bookmarkEnd w:id="83"/>
      <w:bookmarkEnd w:id="84"/>
      <w:bookmarkEnd w:id="85"/>
    </w:p>
    <w:bookmarkEnd w:id="86"/>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759"/>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w:t>
            </w:r>
            <w:proofErr w:type="spellStart"/>
            <w:r w:rsidRPr="00E74BEC">
              <w:rPr>
                <w:b w:val="0"/>
                <w:bCs/>
              </w:rPr>
              <w:t>imow</w:t>
            </w:r>
            <w:proofErr w:type="spellEnd"/>
            <w:r w:rsidRPr="00E74BEC">
              <w:rPr>
                <w:b w:val="0"/>
                <w:bCs/>
              </w:rPr>
              <w:t>-(</w:t>
            </w:r>
            <w:proofErr w:type="spellStart"/>
            <w:r w:rsidRPr="00E74BEC">
              <w:rPr>
                <w:b w:val="0"/>
                <w:bCs/>
              </w:rPr>
              <w:t>gm|pv|ws|mn|mnre</w:t>
            </w:r>
            <w:proofErr w:type="spellEnd"/>
            <w:r w:rsidRPr="00E74BEC">
              <w:rPr>
                <w:b w:val="0"/>
                <w:bCs/>
              </w:rPr>
              <w:t>)[0-9]{1,6}\.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 xml:space="preserve">Onderdeel van reg. </w:t>
            </w:r>
            <w:proofErr w:type="spellStart"/>
            <w:r w:rsidRPr="00022065">
              <w:t>exp</w:t>
            </w:r>
            <w:proofErr w:type="spellEnd"/>
            <w:r w:rsidRPr="00022065">
              <w:t>.</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proofErr w:type="spellStart"/>
            <w:r w:rsidRPr="00022065">
              <w:t>nl.imow</w:t>
            </w:r>
            <w:proofErr w:type="spellEnd"/>
            <w:r w:rsidR="00471725" w:rsidRPr="00022065">
              <w:t>-</w:t>
            </w:r>
          </w:p>
        </w:tc>
        <w:tc>
          <w:tcPr>
            <w:tcW w:w="5381" w:type="dxa"/>
          </w:tcPr>
          <w:p w14:paraId="1E138693" w14:textId="144B18F9" w:rsidR="001913F6" w:rsidRPr="00022065" w:rsidRDefault="00C16366" w:rsidP="00022065">
            <w:r w:rsidRPr="00022065">
              <w:t xml:space="preserve">Alle gegevens die worden aangeleverd vanuit het IMOW dienen te starten met </w:t>
            </w:r>
            <w:proofErr w:type="spellStart"/>
            <w:r w:rsidRPr="00022065">
              <w:t>nl.imow</w:t>
            </w:r>
            <w:proofErr w:type="spellEnd"/>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w:t>
            </w:r>
            <w:proofErr w:type="spellStart"/>
            <w:r w:rsidRPr="00022065">
              <w:t>gm|pv|ws|mn</w:t>
            </w:r>
            <w:r w:rsidR="009977E4" w:rsidRPr="00022065">
              <w:t>|mnre</w:t>
            </w:r>
            <w:proofErr w:type="spellEnd"/>
            <w:r w:rsidRPr="00022065">
              <w:t>)</w:t>
            </w:r>
          </w:p>
        </w:tc>
        <w:tc>
          <w:tcPr>
            <w:tcW w:w="5381" w:type="dxa"/>
          </w:tcPr>
          <w:p w14:paraId="71DBC2BD" w14:textId="226FC184" w:rsidR="001505FD" w:rsidRPr="00022065" w:rsidRDefault="001505FD" w:rsidP="00022065">
            <w:r w:rsidRPr="00022065">
              <w:t xml:space="preserve">keuze voor een code voor de bestuurslaag van de bronhouder: </w:t>
            </w:r>
            <w:proofErr w:type="spellStart"/>
            <w:r w:rsidRPr="00022065">
              <w:t>gm</w:t>
            </w:r>
            <w:proofErr w:type="spellEnd"/>
            <w:r w:rsidRPr="00022065">
              <w:t xml:space="preserve"> voor gemeente, pv voor provincie, </w:t>
            </w:r>
            <w:proofErr w:type="spellStart"/>
            <w:r w:rsidRPr="00022065">
              <w:t>ws</w:t>
            </w:r>
            <w:proofErr w:type="spellEnd"/>
            <w:r w:rsidRPr="00022065">
              <w:t xml:space="preserve"> voor waterschap of </w:t>
            </w:r>
            <w:proofErr w:type="spellStart"/>
            <w:r w:rsidRPr="00022065">
              <w:t>mn</w:t>
            </w:r>
            <w:r w:rsidR="00D23180" w:rsidRPr="00022065">
              <w:t>re</w:t>
            </w:r>
            <w:proofErr w:type="spellEnd"/>
            <w:r w:rsidRPr="00022065">
              <w:t xml:space="preserve"> voor ministerie</w:t>
            </w:r>
            <w:r w:rsidR="00101532">
              <w:t>. De bronhouder is het bevoegd gezag dat het besluit neemt waarmee de Regeling wordt ingesteld of gewijzigd.</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345FA338"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80E21BD" w14:textId="77777777" w:rsidR="00CA597B" w:rsidRPr="00022065" w:rsidRDefault="00CA597B" w:rsidP="00022065"/>
    <w:p w14:paraId="36553333" w14:textId="08C2E66A" w:rsidR="00043663" w:rsidRPr="00022065" w:rsidRDefault="008D28BB" w:rsidP="00022065">
      <w:r w:rsidRPr="00022065">
        <w:t xml:space="preserve">Het </w:t>
      </w:r>
      <w:proofErr w:type="spellStart"/>
      <w:r w:rsidR="00DA1B0B" w:rsidRPr="00022065">
        <w:t>bestuurlijkeGrenzenID</w:t>
      </w:r>
      <w:proofErr w:type="spellEnd"/>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w:t>
      </w:r>
      <w:proofErr w:type="spellStart"/>
      <w:r w:rsidR="008D28BB" w:rsidRPr="00022065">
        <w:t>bestuurlijkeGrenzen</w:t>
      </w:r>
      <w:proofErr w:type="spellEnd"/>
      <w:r w:rsidR="008D28BB" w:rsidRPr="00022065">
        <w:t>-voorziening</w:t>
      </w:r>
      <w:r w:rsidR="000C1AA3" w:rsidRPr="00022065">
        <w:footnoteReference w:id="2"/>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w:t>
      </w:r>
      <w:proofErr w:type="spellStart"/>
      <w:r w:rsidR="008D28BB" w:rsidRPr="00022065">
        <w:t>b</w:t>
      </w:r>
      <w:r w:rsidR="00DA1B0B" w:rsidRPr="00022065">
        <w:t>estuurlijkeGrenzenID</w:t>
      </w:r>
      <w:proofErr w:type="spellEnd"/>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 xml:space="preserve">Onderdeel van reg. </w:t>
            </w:r>
            <w:proofErr w:type="spellStart"/>
            <w:r w:rsidRPr="00022065">
              <w:t>exp</w:t>
            </w:r>
            <w:proofErr w:type="spellEnd"/>
            <w:r w:rsidRPr="00022065">
              <w:t>.</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lastRenderedPageBreak/>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 xml:space="preserve">zoals bekend in de </w:t>
            </w:r>
            <w:proofErr w:type="spellStart"/>
            <w:r w:rsidR="00F25EB8" w:rsidRPr="00022065">
              <w:t>bestuurlijkeGrenzen</w:t>
            </w:r>
            <w:proofErr w:type="spellEnd"/>
            <w:r w:rsidR="00F25EB8" w:rsidRPr="00022065">
              <w:t>-voorziening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87" w:name="_Ref36460877"/>
      <w:bookmarkStart w:id="88" w:name="_Toc152061433"/>
      <w:bookmarkStart w:id="89" w:name="Techn_aanlever_status"/>
      <w:r>
        <w:t>Status</w:t>
      </w:r>
      <w:bookmarkEnd w:id="87"/>
      <w:bookmarkEnd w:id="88"/>
    </w:p>
    <w:bookmarkEnd w:id="89"/>
    <w:p w14:paraId="5DFC3C63" w14:textId="04A119DB" w:rsidR="00285655" w:rsidRDefault="003519E1" w:rsidP="00022065">
      <w:r>
        <w:t>Het status veld in een OW-object heeft de volgende betekenis:</w:t>
      </w:r>
    </w:p>
    <w:p w14:paraId="6EB07962" w14:textId="0DBF73CA" w:rsidR="003519E1" w:rsidRDefault="00F31545" w:rsidP="003519E1">
      <w:pPr>
        <w:pStyle w:val="Lijstalinea"/>
        <w:numPr>
          <w:ilvl w:val="0"/>
          <w:numId w:val="49"/>
        </w:numPr>
      </w:pPr>
      <w:r>
        <w:t>Als het veld status geen waarde heeft wordt aangegeven dat het om een actieve versie van een OW-object gaat.</w:t>
      </w:r>
    </w:p>
    <w:p w14:paraId="135E4602" w14:textId="7D40303B" w:rsidR="00432FFF" w:rsidRPr="00022065" w:rsidRDefault="00F31545" w:rsidP="000E2A25">
      <w:pPr>
        <w:pStyle w:val="Lijstalinea"/>
        <w:numPr>
          <w:ilvl w:val="0"/>
          <w:numId w:val="49"/>
        </w:numPr>
      </w:pPr>
      <w:r>
        <w:t xml:space="preserve">Als het veld status de waarde ‘B’ heeft wordt </w:t>
      </w:r>
      <w:r w:rsidRPr="00F31545">
        <w:t xml:space="preserve">aangegeven dat </w:t>
      </w:r>
      <w:r>
        <w:t>dat</w:t>
      </w:r>
      <w:r w:rsidRPr="00F31545">
        <w:t xml:space="preserve"> OW-object beëindigd moet worden. Het stelsel zal vervolgens het object op inactief zetten, en het zal alleen nog maar getoond worden als iemand een tijdreis-vraag stelt.</w:t>
      </w:r>
    </w:p>
    <w:p w14:paraId="2D7F7940" w14:textId="07F4206A" w:rsidR="00432FFF" w:rsidRPr="00022065" w:rsidRDefault="001C5D79" w:rsidP="00A24008">
      <w:pPr>
        <w:pStyle w:val="Kop3"/>
      </w:pPr>
      <w:bookmarkStart w:id="90" w:name="_Ref36460902"/>
      <w:bookmarkStart w:id="91" w:name="Techn_aanlever_procedurestatus"/>
      <w:bookmarkStart w:id="92" w:name="_Toc152061434"/>
      <w:r>
        <w:t>Procedurestatus</w:t>
      </w:r>
      <w:bookmarkStart w:id="93" w:name="_Ref147442293"/>
      <w:bookmarkEnd w:id="90"/>
      <w:bookmarkEnd w:id="91"/>
      <w:bookmarkEnd w:id="92"/>
    </w:p>
    <w:bookmarkEnd w:id="93"/>
    <w:p w14:paraId="64CCCB07" w14:textId="4872D085" w:rsidR="00A24008" w:rsidRDefault="00752F83" w:rsidP="00A24008">
      <w:r>
        <w:t>Het veld proc</w:t>
      </w:r>
      <w:r w:rsidR="00C5690B">
        <w:t>e</w:t>
      </w:r>
      <w:r>
        <w:t xml:space="preserve">durestatus in een OW-object </w:t>
      </w:r>
      <w:r w:rsidR="00BB3B5F">
        <w:t>kan de volgende waarden hebben</w:t>
      </w:r>
      <w:r>
        <w:t>:</w:t>
      </w:r>
    </w:p>
    <w:p w14:paraId="6D4CFB42" w14:textId="58B6AE3A" w:rsidR="00A24008" w:rsidRDefault="00752F83" w:rsidP="00A24008">
      <w:pPr>
        <w:pStyle w:val="Lijstalinea"/>
        <w:numPr>
          <w:ilvl w:val="0"/>
          <w:numId w:val="53"/>
        </w:numPr>
      </w:pPr>
      <w:r>
        <w:t>Als het veld</w:t>
      </w:r>
      <w:r w:rsidRPr="00752F83">
        <w:t xml:space="preserve"> procedurestatus </w:t>
      </w:r>
      <w:r>
        <w:t>geen waarde heeft</w:t>
      </w:r>
      <w:r w:rsidRPr="00752F83">
        <w:t xml:space="preserve"> dan </w:t>
      </w:r>
      <w:r w:rsidR="000E2A25">
        <w:t>wordt het</w:t>
      </w:r>
      <w:r w:rsidR="000E2A25" w:rsidRPr="00752F83">
        <w:t xml:space="preserve"> </w:t>
      </w:r>
      <w:r w:rsidRPr="00752F83">
        <w:t xml:space="preserve">OW-object beschouwd als </w:t>
      </w:r>
      <w:r w:rsidR="000E2A25">
        <w:t xml:space="preserve">behorend </w:t>
      </w:r>
      <w:r w:rsidRPr="00752F83">
        <w:t>bij vastgestelde regelgeving.</w:t>
      </w:r>
    </w:p>
    <w:p w14:paraId="0212E145" w14:textId="3EEEE17B" w:rsidR="004E5921" w:rsidRPr="00022065" w:rsidRDefault="00752F83" w:rsidP="00A24008">
      <w:pPr>
        <w:pStyle w:val="Lijstalinea"/>
        <w:numPr>
          <w:ilvl w:val="0"/>
          <w:numId w:val="53"/>
        </w:numPr>
      </w:pPr>
      <w:r>
        <w:t xml:space="preserve">Als het veld procedurestatus  de waarde ‘ontwerp’ </w:t>
      </w:r>
      <w:r w:rsidR="00BB3B5F">
        <w:t>hoor het een OW-object bij een ontwerpbesluit en moet het</w:t>
      </w:r>
      <w:r w:rsidR="00BB3B5F" w:rsidRPr="00BB3B5F">
        <w:t xml:space="preserve"> als ontwerp getoond moet worden.</w:t>
      </w:r>
      <w:r w:rsidR="00BB3B5F">
        <w:t xml:space="preserve"> Het object hoort niet bij vastgestelde regelgeving.</w:t>
      </w:r>
    </w:p>
    <w:p w14:paraId="14F3148B" w14:textId="6EA5DC6A" w:rsidR="007E0F2E" w:rsidRDefault="007E0F2E" w:rsidP="00D7079F">
      <w:pPr>
        <w:pStyle w:val="Kop3"/>
      </w:pPr>
      <w:bookmarkStart w:id="94" w:name="_Ref92189168"/>
      <w:bookmarkStart w:id="95" w:name="_Toc152061435"/>
      <w:bookmarkStart w:id="96" w:name="Techn_aanlever_XSD"/>
      <w:r>
        <w:t>XSD-bestanden</w:t>
      </w:r>
      <w:bookmarkEnd w:id="94"/>
      <w:bookmarkEnd w:id="95"/>
    </w:p>
    <w:bookmarkEnd w:id="96"/>
    <w:p w14:paraId="58CDFF92" w14:textId="2E4C1213" w:rsidR="00C5690B" w:rsidRDefault="00C5690B" w:rsidP="00022065">
      <w:r>
        <w:t xml:space="preserve">OW-objecten moeten worden aangeleverd in XML bestanden. </w:t>
      </w:r>
      <w:r w:rsidR="00930C5B">
        <w:t>Een aanlevering</w:t>
      </w:r>
      <w:r>
        <w:t xml:space="preserve"> met </w:t>
      </w:r>
      <w:proofErr w:type="spellStart"/>
      <w:r>
        <w:t>XML-bestanden</w:t>
      </w:r>
      <w:proofErr w:type="spellEnd"/>
      <w:r>
        <w:t xml:space="preserve"> </w:t>
      </w:r>
      <w:r w:rsidR="00930C5B">
        <w:t>moet valide zijn</w:t>
      </w:r>
      <w:r>
        <w:t xml:space="preserve"> volgens de XML-schema bestanden </w:t>
      </w:r>
      <w:r w:rsidR="00930C5B">
        <w:t>uit</w:t>
      </w:r>
      <w:r w:rsidRPr="00C5690B">
        <w:t xml:space="preserve"> </w:t>
      </w:r>
      <w:bookmarkStart w:id="97" w:name="_Hlk153185966"/>
      <w:r>
        <w:fldChar w:fldCharType="begin"/>
      </w:r>
      <w:r>
        <w:instrText>HYPERLINK "https://register.geostandaarden.nl/xmlschema/tpod/v2.0.0/"</w:instrText>
      </w:r>
      <w:r>
        <w:fldChar w:fldCharType="separate"/>
      </w:r>
      <w:r w:rsidR="00930C5B" w:rsidRPr="00EC6328">
        <w:rPr>
          <w:rStyle w:val="Hyperlink"/>
        </w:rPr>
        <w:t>https://register.geostandaarden.nl/xmlschema/tpod/v2.0.0/</w:t>
      </w:r>
      <w:r>
        <w:rPr>
          <w:rStyle w:val="Hyperlink"/>
        </w:rPr>
        <w:fldChar w:fldCharType="end"/>
      </w:r>
      <w:bookmarkEnd w:id="97"/>
      <w:r w:rsidR="00930C5B">
        <w:t xml:space="preserve"> .</w:t>
      </w:r>
    </w:p>
    <w:p w14:paraId="5B650377" w14:textId="77777777" w:rsidR="00C5690B" w:rsidRPr="00C80A71" w:rsidRDefault="00C5690B" w:rsidP="00022065"/>
    <w:p w14:paraId="5B523CF3" w14:textId="03E9B7BC" w:rsidR="00134DF7" w:rsidRPr="00022065" w:rsidRDefault="00930C5B" w:rsidP="00022065">
      <w:r>
        <w:t>Naast deze technische validatie moeten de OW-objecten ook voldoen aan de functionele eisen zoals gespecificeerd in dit document.</w:t>
      </w:r>
    </w:p>
    <w:p w14:paraId="7C5847C3" w14:textId="77777777" w:rsidR="004C5BF5" w:rsidRPr="00022065" w:rsidRDefault="004C5BF5" w:rsidP="00022065"/>
    <w:p w14:paraId="72EF8138" w14:textId="77777777" w:rsidR="00F340D9" w:rsidRPr="00022065" w:rsidRDefault="00F340D9" w:rsidP="00022065"/>
    <w:p w14:paraId="10D4544F" w14:textId="76DD259D" w:rsidR="007E0F2E" w:rsidRPr="00EA7B36" w:rsidRDefault="00525961" w:rsidP="00D7079F">
      <w:pPr>
        <w:pStyle w:val="Kop3"/>
      </w:pPr>
      <w:bookmarkStart w:id="98" w:name="_Ref124235539"/>
      <w:bookmarkStart w:id="99" w:name="_Toc152061436"/>
      <w:bookmarkStart w:id="100" w:name="Techn_aanlever_waardelijsten"/>
      <w:r>
        <w:t>Waardelijsten</w:t>
      </w:r>
      <w:bookmarkEnd w:id="98"/>
      <w:bookmarkEnd w:id="99"/>
    </w:p>
    <w:bookmarkEnd w:id="100"/>
    <w:p w14:paraId="72607DAB" w14:textId="5C2B4EE8" w:rsidR="004E6768" w:rsidRPr="00022065" w:rsidRDefault="004E6768" w:rsidP="00022065">
      <w:r w:rsidRPr="00022065">
        <w:t>In CIM</w:t>
      </w:r>
      <w:r w:rsidR="00634452">
        <w:t>-</w:t>
      </w:r>
      <w:r w:rsidRPr="00022065">
        <w:t xml:space="preserve">OW is te vinden welke </w:t>
      </w:r>
      <w:r w:rsidR="00F01CBD" w:rsidRPr="00022065">
        <w:t>attributen</w:t>
      </w:r>
      <w:r w:rsidRPr="00022065">
        <w:t xml:space="preserve"> als datatype een </w:t>
      </w:r>
      <w:proofErr w:type="spellStart"/>
      <w:r w:rsidRPr="00022065">
        <w:t>waardelijst</w:t>
      </w:r>
      <w:proofErr w:type="spellEnd"/>
      <w:r w:rsidRPr="00022065">
        <w:t xml:space="preserve"> hebben. Bijvoorbeeld, een activiteit heeft een </w:t>
      </w:r>
      <w:r w:rsidR="00F01CBD" w:rsidRPr="00022065">
        <w:t>attribuut</w:t>
      </w:r>
      <w:r w:rsidRPr="00022065">
        <w:t xml:space="preserve"> </w:t>
      </w:r>
      <w:r w:rsidR="00555F50" w:rsidRPr="00022065">
        <w:t>groep</w:t>
      </w:r>
      <w:r w:rsidRPr="00022065">
        <w:t xml:space="preserve">, waarvan de waarde uit de </w:t>
      </w:r>
      <w:proofErr w:type="spellStart"/>
      <w:r w:rsidRPr="00022065">
        <w:t>waardelijst</w:t>
      </w:r>
      <w:proofErr w:type="spellEnd"/>
      <w:r w:rsidRPr="00022065">
        <w:t xml:space="preserve"> </w:t>
      </w:r>
      <w:proofErr w:type="spellStart"/>
      <w:r w:rsidRPr="00022065">
        <w:t>ActiviteitenGroep</w:t>
      </w:r>
      <w:proofErr w:type="spellEnd"/>
      <w:r w:rsidRPr="00022065">
        <w:t xml:space="preserve">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F5100C">
        <w:t>4</w:t>
      </w:r>
      <w:r w:rsidR="008A012B" w:rsidRPr="00022065">
        <w:fldChar w:fldCharType="end"/>
      </w:r>
      <w:r w:rsidR="004A2B1E" w:rsidRPr="00022065">
        <w:t xml:space="preserve"> is te zien dat een waarde correspondeert met een </w:t>
      </w:r>
      <w:proofErr w:type="spellStart"/>
      <w:r w:rsidR="004A2B1E" w:rsidRPr="00022065">
        <w:t>waardelijst</w:t>
      </w:r>
      <w:proofErr w:type="spellEnd"/>
      <w:r w:rsidR="004A2B1E" w:rsidRPr="00022065">
        <w:t xml:space="preserve">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lastRenderedPageBreak/>
              <w:t>(http|https)://(wetgeving|standaarden|regelgeving)\.omgevingswet\.overheid\.nl/.*</w:t>
            </w:r>
          </w:p>
        </w:tc>
      </w:tr>
    </w:tbl>
    <w:p w14:paraId="31650276" w14:textId="77777777" w:rsidR="00A82D1A" w:rsidRPr="00022065" w:rsidRDefault="00A82D1A" w:rsidP="00022065"/>
    <w:p w14:paraId="024B8397" w14:textId="251DAEF6" w:rsidR="00F76779" w:rsidRPr="00022065" w:rsidRDefault="00F76779" w:rsidP="00022065"/>
    <w:p w14:paraId="0D5A5BC2" w14:textId="072C95BF" w:rsidR="00285655" w:rsidRDefault="00F76779" w:rsidP="00022065">
      <w:r w:rsidRPr="00022065">
        <w:t>Vervolgens controleert het DSO of de waarde voorkomt in de stelselcatalogus.</w:t>
      </w:r>
      <w:r w:rsidR="00B22E1E" w:rsidRPr="00022065">
        <w:t xml:space="preserve"> </w:t>
      </w:r>
      <w:r w:rsidRPr="00022065">
        <w:t>De stelselcatalogus is publiekelijk beschikbaar.</w:t>
      </w:r>
      <w:bookmarkStart w:id="101" w:name="_Ref38039326"/>
      <w:bookmarkStart w:id="102" w:name="XML"/>
    </w:p>
    <w:p w14:paraId="6F5FDC8F" w14:textId="57C18C1C" w:rsidR="00ED2A94" w:rsidRPr="00ED2A94" w:rsidRDefault="000D3CB5" w:rsidP="004B3BD6">
      <w:pPr>
        <w:pStyle w:val="Kop3"/>
      </w:pPr>
      <w:bookmarkStart w:id="103" w:name="_Ref150518000"/>
      <w:bookmarkStart w:id="104" w:name="_Toc152061437"/>
      <w:r>
        <w:t xml:space="preserve">Toekennen van </w:t>
      </w:r>
      <w:r w:rsidR="002C6AA1">
        <w:t>OW-object</w:t>
      </w:r>
      <w:r>
        <w:t>en aan regelingen</w:t>
      </w:r>
      <w:bookmarkEnd w:id="103"/>
      <w:bookmarkEnd w:id="104"/>
    </w:p>
    <w:p w14:paraId="4A1A2969" w14:textId="5655F6E4" w:rsidR="00634452" w:rsidRDefault="00AB542F">
      <w:r>
        <w:t>Een OW-object hoort bij een regeling.</w:t>
      </w:r>
      <w:r w:rsidR="002C6AA1">
        <w:t xml:space="preserve"> Als een besluit een regeling wijzigt horen de OW-objecten </w:t>
      </w:r>
      <w:r w:rsidR="00755850">
        <w:t xml:space="preserve">die </w:t>
      </w:r>
      <w:r w:rsidR="002C6AA1">
        <w:t>in dat besluit</w:t>
      </w:r>
      <w:r w:rsidR="00755850">
        <w:t xml:space="preserve"> ontstaan</w:t>
      </w:r>
      <w:r w:rsidR="002C6AA1">
        <w:t xml:space="preserve"> bij die regeling. </w:t>
      </w:r>
      <w:r w:rsidR="00A63F06">
        <w:t>Je kunt</w:t>
      </w:r>
      <w:r w:rsidR="002C6AA1">
        <w:t xml:space="preserve"> OW-objecten alleen </w:t>
      </w:r>
      <w:r w:rsidR="00A63F06">
        <w:t>wijzigen</w:t>
      </w:r>
      <w:r w:rsidR="002C6AA1">
        <w:t xml:space="preserve"> in wijzigbesluiten </w:t>
      </w:r>
      <w:r w:rsidR="00A63F06">
        <w:t>die die</w:t>
      </w:r>
      <w:r w:rsidR="002C6AA1">
        <w:t xml:space="preserve"> betreffende regeling</w:t>
      </w:r>
      <w:r w:rsidR="00A63F06">
        <w:t xml:space="preserve"> wijzigen</w:t>
      </w:r>
      <w:r w:rsidR="002C6AA1">
        <w:t>. Dit is vastgelegd in de volgende regels:</w:t>
      </w:r>
    </w:p>
    <w:p w14:paraId="45C57260" w14:textId="77777777" w:rsidR="00B21376" w:rsidRDefault="00B21376"/>
    <w:p w14:paraId="731B5F0F" w14:textId="3B81ADDA" w:rsidR="00B21376" w:rsidRPr="00B513F3" w:rsidRDefault="00B21376" w:rsidP="00C80A71">
      <w:pPr>
        <w:rPr>
          <w:bCs/>
        </w:rPr>
      </w:pPr>
      <w:r>
        <w:rPr>
          <w:b/>
          <w:bCs/>
        </w:rPr>
        <w:t xml:space="preserve">Regel: </w:t>
      </w:r>
      <w:r w:rsidR="00F9005D" w:rsidRPr="00F9005D">
        <w:t xml:space="preserve">Het </w:t>
      </w:r>
      <w:proofErr w:type="spellStart"/>
      <w:r w:rsidR="00F9005D">
        <w:t>W</w:t>
      </w:r>
      <w:r w:rsidR="00F9005D" w:rsidRPr="00F9005D">
        <w:t>orkIDRegeling</w:t>
      </w:r>
      <w:proofErr w:type="spellEnd"/>
      <w:r w:rsidR="00F9005D" w:rsidRPr="00F9005D">
        <w:t xml:space="preserve"> van de OW-Aanlevering waarin een OW-object ontstaat bepaalt bij welke </w:t>
      </w:r>
      <w:r w:rsidR="0089329D">
        <w:t>r</w:t>
      </w:r>
      <w:r w:rsidR="00F9005D" w:rsidRPr="00F9005D">
        <w:t>egeling een OW-object hoort.</w:t>
      </w:r>
    </w:p>
    <w:p w14:paraId="1684D7CA" w14:textId="2D9F74A4" w:rsidR="00634452" w:rsidRDefault="00634452" w:rsidP="00634452"/>
    <w:p w14:paraId="0A2EB3D5" w14:textId="146EADEA" w:rsidR="00CC4D2F" w:rsidRDefault="00F9005D" w:rsidP="00634452">
      <w:r w:rsidRPr="00C80A71">
        <w:rPr>
          <w:b/>
          <w:bCs/>
        </w:rPr>
        <w:t>Regel</w:t>
      </w:r>
      <w:r w:rsidR="00093E96">
        <w:rPr>
          <w:b/>
          <w:bCs/>
        </w:rPr>
        <w:t xml:space="preserve"> </w:t>
      </w:r>
      <w:r w:rsidR="00093E96" w:rsidRPr="00C80A71">
        <w:t>(TPOD1200)</w:t>
      </w:r>
      <w:r w:rsidRPr="00F9005D">
        <w:t xml:space="preserve">: </w:t>
      </w:r>
      <w:r w:rsidR="002A0D34" w:rsidRPr="002A0D34">
        <w:t xml:space="preserve">Een OW-object mag alleen gewijzigd worden in een OW-aanlevering die hoort bij een besluit dat de </w:t>
      </w:r>
      <w:r w:rsidR="0089329D">
        <w:t>r</w:t>
      </w:r>
      <w:r w:rsidR="002A0D34" w:rsidRPr="002A0D34">
        <w:t xml:space="preserve">egeling wijzigt waar </w:t>
      </w:r>
      <w:r w:rsidR="002A0D34">
        <w:t>het</w:t>
      </w:r>
      <w:r w:rsidR="002A0D34" w:rsidRPr="002A0D34">
        <w:t xml:space="preserve"> OW-object bij hoort</w:t>
      </w:r>
      <w:r w:rsidR="00A63F06">
        <w:t>.</w:t>
      </w:r>
    </w:p>
    <w:p w14:paraId="60ED5DE4" w14:textId="2853952D" w:rsidR="00ED2A94" w:rsidRDefault="000D3CB5" w:rsidP="004B3BD6">
      <w:pPr>
        <w:pStyle w:val="Kop3"/>
      </w:pPr>
      <w:bookmarkStart w:id="105" w:name="_Ref150518039"/>
      <w:bookmarkStart w:id="106" w:name="_Toc152061438"/>
      <w:r>
        <w:t>Verwijzingen tussen OW-objecten</w:t>
      </w:r>
      <w:bookmarkEnd w:id="105"/>
      <w:bookmarkEnd w:id="106"/>
    </w:p>
    <w:p w14:paraId="5F4CBF68" w14:textId="01E5025A" w:rsidR="002C6AA1" w:rsidRDefault="00217029" w:rsidP="002C6AA1">
      <w:r>
        <w:t>In</w:t>
      </w:r>
      <w:r w:rsidR="002C6AA1">
        <w:t xml:space="preserve"> OZON</w:t>
      </w:r>
      <w:r>
        <w:t xml:space="preserve"> </w:t>
      </w:r>
      <w:r w:rsidR="000C1A7B">
        <w:t xml:space="preserve">mag </w:t>
      </w:r>
      <w:r>
        <w:t xml:space="preserve">een actief OW-object niet verwijzen naar een beëindigd OW-object. Daarom moet een besluit dat een OW-object </w:t>
      </w:r>
      <w:r w:rsidR="00755850">
        <w:t>beëindigt</w:t>
      </w:r>
      <w:r>
        <w:t xml:space="preserve"> ook alle verwijzingen</w:t>
      </w:r>
      <w:r w:rsidR="000C1A7B">
        <w:t xml:space="preserve"> naar dat OW-object </w:t>
      </w:r>
      <w:r w:rsidR="0089329D">
        <w:t>beëindigen</w:t>
      </w:r>
      <w:r w:rsidR="000C1A7B">
        <w:t xml:space="preserve">. Dit </w:t>
      </w:r>
      <w:r w:rsidR="0089329D">
        <w:t>kan alleen</w:t>
      </w:r>
      <w:r w:rsidR="000C1A7B">
        <w:t xml:space="preserve"> </w:t>
      </w:r>
      <w:r w:rsidR="00F17B81">
        <w:t xml:space="preserve">als het bevoegd gezag die verwijzingen </w:t>
      </w:r>
      <w:r w:rsidR="00F17B81" w:rsidRPr="00C80A71">
        <w:rPr>
          <w:b/>
          <w:bCs/>
        </w:rPr>
        <w:t>kan</w:t>
      </w:r>
      <w:r w:rsidR="00F17B81">
        <w:t xml:space="preserve"> wijzigen</w:t>
      </w:r>
      <w:r w:rsidR="00833F44">
        <w:t>, hiertoe introduceren we een regel die verwijzingen naar OW-objecten van andere bevoegd gezagen inperkt:</w:t>
      </w:r>
    </w:p>
    <w:p w14:paraId="12BEC313" w14:textId="77777777" w:rsidR="00F17B81" w:rsidRPr="002C6AA1" w:rsidRDefault="00F17B81" w:rsidP="00C80A71"/>
    <w:p w14:paraId="031E3735" w14:textId="73479242" w:rsidR="00833F44" w:rsidRDefault="005C75C2" w:rsidP="00487E49">
      <w:r w:rsidRPr="00C80A71">
        <w:rPr>
          <w:b/>
          <w:bCs/>
        </w:rPr>
        <w:t>Regel</w:t>
      </w:r>
      <w:r w:rsidR="00093E96">
        <w:rPr>
          <w:b/>
          <w:bCs/>
        </w:rPr>
        <w:t xml:space="preserve"> </w:t>
      </w:r>
      <w:r w:rsidR="00093E96" w:rsidRPr="00C80A71">
        <w:t>(TPOD1950)</w:t>
      </w:r>
      <w:r w:rsidRPr="00093E96">
        <w:t>:</w:t>
      </w:r>
    </w:p>
    <w:p w14:paraId="1E288E1C" w14:textId="02D5BC35" w:rsidR="00487E49" w:rsidRDefault="00E175A4" w:rsidP="00833F44">
      <w:pPr>
        <w:pStyle w:val="Lijstalinea"/>
        <w:numPr>
          <w:ilvl w:val="0"/>
          <w:numId w:val="54"/>
        </w:numPr>
        <w:ind w:left="408"/>
      </w:pPr>
      <w:bookmarkStart w:id="107" w:name="_Hlk150446630"/>
      <w:r>
        <w:t>Een</w:t>
      </w:r>
      <w:r w:rsidRPr="00E175A4">
        <w:t xml:space="preserve"> OW-object behorend bij een regeling niet zijnde een tijdelijk </w:t>
      </w:r>
      <w:proofErr w:type="spellStart"/>
      <w:r w:rsidRPr="00E175A4">
        <w:t>regelingdeel</w:t>
      </w:r>
      <w:proofErr w:type="spellEnd"/>
      <w:r w:rsidRPr="00E175A4">
        <w:t xml:space="preserve"> mag alleen verwijzen naar een OW-object behorend bij een </w:t>
      </w:r>
      <w:r w:rsidR="0089329D">
        <w:t>r</w:t>
      </w:r>
      <w:r w:rsidRPr="00E175A4">
        <w:t xml:space="preserve">egeling van hetzelfde bevoegd gezag, met uitzondering van de relatie </w:t>
      </w:r>
      <w:proofErr w:type="spellStart"/>
      <w:r w:rsidRPr="00E175A4">
        <w:t>bovenliggendeActiviteit</w:t>
      </w:r>
      <w:proofErr w:type="spellEnd"/>
      <w:r w:rsidRPr="00E175A4">
        <w:t xml:space="preserve"> van het OW-object Activiteit, waarvoor de specifieke regels van paragraaf </w:t>
      </w:r>
      <w:r w:rsidR="00833F44">
        <w:fldChar w:fldCharType="begin"/>
      </w:r>
      <w:r w:rsidR="00833F44">
        <w:instrText xml:space="preserve"> REF _Ref150519876 \n \h </w:instrText>
      </w:r>
      <w:r w:rsidR="00833F44">
        <w:fldChar w:fldCharType="separate"/>
      </w:r>
      <w:r w:rsidR="00833F44">
        <w:t>3.2.8</w:t>
      </w:r>
      <w:r w:rsidR="00833F44">
        <w:fldChar w:fldCharType="end"/>
      </w:r>
      <w:r w:rsidR="00833F44">
        <w:t xml:space="preserve"> </w:t>
      </w:r>
      <w:r w:rsidRPr="00E175A4">
        <w:t>gelden;</w:t>
      </w:r>
    </w:p>
    <w:p w14:paraId="15647530" w14:textId="3773314F" w:rsidR="00833F44" w:rsidRDefault="00833F44" w:rsidP="00833F44">
      <w:pPr>
        <w:pStyle w:val="Lijstalinea"/>
        <w:numPr>
          <w:ilvl w:val="0"/>
          <w:numId w:val="54"/>
        </w:numPr>
        <w:ind w:left="408"/>
      </w:pPr>
      <w:r>
        <w:t>e</w:t>
      </w:r>
      <w:r w:rsidRPr="00833F44">
        <w:t xml:space="preserve">en OW-object behorend bij een regeling niet zijnde een tijdelijk </w:t>
      </w:r>
      <w:proofErr w:type="spellStart"/>
      <w:r w:rsidRPr="00833F44">
        <w:t>regelingdeel</w:t>
      </w:r>
      <w:proofErr w:type="spellEnd"/>
      <w:r w:rsidRPr="00833F44">
        <w:t xml:space="preserve"> mag niet verwijzen naar een OW-object behorend bij een tijdelijk </w:t>
      </w:r>
      <w:proofErr w:type="spellStart"/>
      <w:r w:rsidRPr="00833F44">
        <w:t>regelingdeel</w:t>
      </w:r>
      <w:proofErr w:type="spellEnd"/>
      <w:r>
        <w:t>;</w:t>
      </w:r>
    </w:p>
    <w:p w14:paraId="35E0245E" w14:textId="3EEC6745" w:rsidR="00833F44" w:rsidRDefault="00347E53" w:rsidP="00C80A71">
      <w:pPr>
        <w:pStyle w:val="Lijstalinea"/>
        <w:numPr>
          <w:ilvl w:val="0"/>
          <w:numId w:val="54"/>
        </w:numPr>
        <w:ind w:left="408"/>
      </w:pPr>
      <w:r w:rsidRPr="00347E53">
        <w:t xml:space="preserve">een OW-object behorend bij een tijdelijk </w:t>
      </w:r>
      <w:proofErr w:type="spellStart"/>
      <w:r w:rsidRPr="00347E53">
        <w:t>regelingdeel</w:t>
      </w:r>
      <w:proofErr w:type="spellEnd"/>
      <w:r w:rsidRPr="00347E53">
        <w:t xml:space="preserve"> mag alleen verwijzen naar een OW-object behorend bij hetzelfde tijdelijk </w:t>
      </w:r>
      <w:proofErr w:type="spellStart"/>
      <w:r w:rsidRPr="00347E53">
        <w:t>regelingdeel</w:t>
      </w:r>
      <w:proofErr w:type="spellEnd"/>
      <w:r w:rsidRPr="00347E53">
        <w:t xml:space="preserve">, met uitzondering van de relatie </w:t>
      </w:r>
      <w:proofErr w:type="spellStart"/>
      <w:r w:rsidRPr="00347E53">
        <w:t>bovenliggendeActiviteit</w:t>
      </w:r>
      <w:proofErr w:type="spellEnd"/>
      <w:r w:rsidRPr="00347E53">
        <w:t xml:space="preserve"> van de </w:t>
      </w:r>
      <w:proofErr w:type="spellStart"/>
      <w:r w:rsidRPr="00347E53">
        <w:t>tophaak</w:t>
      </w:r>
      <w:proofErr w:type="spellEnd"/>
      <w:r w:rsidRPr="00347E53">
        <w:t xml:space="preserve">-Activiteit van het tijdelijk </w:t>
      </w:r>
      <w:proofErr w:type="spellStart"/>
      <w:r w:rsidRPr="00347E53">
        <w:t>regelingdeel</w:t>
      </w:r>
      <w:proofErr w:type="spellEnd"/>
      <w:r w:rsidRPr="00347E53">
        <w:t xml:space="preserve">, waarvoor de specifieke regels van paragraaf </w:t>
      </w:r>
      <w:r w:rsidR="0096789F">
        <w:fldChar w:fldCharType="begin"/>
      </w:r>
      <w:r w:rsidR="0096789F">
        <w:instrText xml:space="preserve"> REF _Ref150515612 \n \h </w:instrText>
      </w:r>
      <w:r w:rsidR="0096789F">
        <w:fldChar w:fldCharType="separate"/>
      </w:r>
      <w:r w:rsidR="0096789F">
        <w:t>3.2.9</w:t>
      </w:r>
      <w:r w:rsidR="0096789F">
        <w:fldChar w:fldCharType="end"/>
      </w:r>
      <w:r w:rsidR="0089329D">
        <w:t xml:space="preserve"> </w:t>
      </w:r>
      <w:r w:rsidRPr="00347E53">
        <w:t>gelden.</w:t>
      </w:r>
    </w:p>
    <w:p w14:paraId="63C3898F" w14:textId="77777777" w:rsidR="00833F44" w:rsidRDefault="00833F44" w:rsidP="00487E49"/>
    <w:bookmarkEnd w:id="107"/>
    <w:p w14:paraId="476680E7" w14:textId="1BF8774D" w:rsidR="00F17B81" w:rsidRDefault="00F17B81" w:rsidP="00487E49"/>
    <w:p w14:paraId="08BD28A2" w14:textId="67A285BA" w:rsidR="006F4B53" w:rsidRDefault="00A63F06" w:rsidP="00C80A71">
      <w:pPr>
        <w:pStyle w:val="Kop3"/>
      </w:pPr>
      <w:bookmarkStart w:id="108" w:name="_Ref150519876"/>
      <w:bookmarkStart w:id="109" w:name="_Toc152061439"/>
      <w:r>
        <w:t>De functionele structuur</w:t>
      </w:r>
      <w:bookmarkEnd w:id="108"/>
      <w:bookmarkEnd w:id="109"/>
    </w:p>
    <w:p w14:paraId="7FA6F466" w14:textId="639E19D8" w:rsidR="006F4B53" w:rsidRPr="006F4B53" w:rsidRDefault="00755850" w:rsidP="00C80A71">
      <w:r>
        <w:t>De a</w:t>
      </w:r>
      <w:r w:rsidR="00FF675B">
        <w:t xml:space="preserve">ctiviteiten in het stelsel </w:t>
      </w:r>
      <w:r>
        <w:t xml:space="preserve">vormen </w:t>
      </w:r>
      <w:r w:rsidR="009B5397">
        <w:t>samen</w:t>
      </w:r>
      <w:r w:rsidR="00FF675B">
        <w:t xml:space="preserve"> de ‘</w:t>
      </w:r>
      <w:r w:rsidR="00A63F06">
        <w:t>f</w:t>
      </w:r>
      <w:r w:rsidR="00FF675B">
        <w:t xml:space="preserve">unctionele structuur’.  </w:t>
      </w:r>
      <w:r>
        <w:t xml:space="preserve">Deze </w:t>
      </w:r>
      <w:r w:rsidR="009B5397">
        <w:t>boom</w:t>
      </w:r>
      <w:r w:rsidR="0096789F">
        <w:t>structuur</w:t>
      </w:r>
      <w:r>
        <w:t xml:space="preserve"> </w:t>
      </w:r>
      <w:r w:rsidR="0096789F">
        <w:t>bevat</w:t>
      </w:r>
      <w:r>
        <w:t xml:space="preserve"> </w:t>
      </w:r>
      <w:r w:rsidR="0096789F">
        <w:t>alle</w:t>
      </w:r>
      <w:r>
        <w:t xml:space="preserve"> Activiteit objecten in de regelingen</w:t>
      </w:r>
      <w:r w:rsidR="0096789F">
        <w:t xml:space="preserve"> en de hiërarchie wordt bepaald door de </w:t>
      </w:r>
      <w:proofErr w:type="spellStart"/>
      <w:r w:rsidR="0096789F">
        <w:t>bovenliggendeActiviteit</w:t>
      </w:r>
      <w:proofErr w:type="spellEnd"/>
      <w:r w:rsidR="0096789F">
        <w:t xml:space="preserve"> relatie van </w:t>
      </w:r>
      <w:r w:rsidR="009B5397">
        <w:t>de OW-Objecten van het type Activiteit</w:t>
      </w:r>
      <w:r w:rsidR="004D6062">
        <w:t>.</w:t>
      </w:r>
      <w:r>
        <w:t xml:space="preserve"> </w:t>
      </w:r>
      <w:r w:rsidR="00FF675B">
        <w:t xml:space="preserve">In </w:t>
      </w:r>
      <w:r w:rsidR="009F151B">
        <w:fldChar w:fldCharType="begin"/>
      </w:r>
      <w:r w:rsidR="009F151B">
        <w:instrText xml:space="preserve"> REF _Ref149040499 \n \h </w:instrText>
      </w:r>
      <w:r w:rsidR="009F151B">
        <w:fldChar w:fldCharType="separate"/>
      </w:r>
      <w:r w:rsidR="009F151B">
        <w:t>Figuur 11</w:t>
      </w:r>
      <w:r w:rsidR="009F151B">
        <w:fldChar w:fldCharType="end"/>
      </w:r>
      <w:r w:rsidR="009F151B">
        <w:t xml:space="preserve"> </w:t>
      </w:r>
      <w:r w:rsidR="00ED21DC">
        <w:t xml:space="preserve">is de </w:t>
      </w:r>
      <w:r w:rsidR="004D6062">
        <w:t>het bovenste deel</w:t>
      </w:r>
      <w:r w:rsidR="00ED21DC">
        <w:t xml:space="preserve"> van </w:t>
      </w:r>
      <w:r w:rsidR="004D6062">
        <w:t>functionele structuur geteken</w:t>
      </w:r>
      <w:r w:rsidR="00E36A64">
        <w:t xml:space="preserve">d. </w:t>
      </w:r>
      <w:r w:rsidR="00E36A64" w:rsidRPr="00E36A64">
        <w:t xml:space="preserve">Met </w:t>
      </w:r>
      <w:proofErr w:type="spellStart"/>
      <w:r w:rsidR="00E36A64" w:rsidRPr="00E36A64">
        <w:t>Placeholder</w:t>
      </w:r>
      <w:proofErr w:type="spellEnd"/>
      <w:r w:rsidR="00E36A64" w:rsidRPr="00E36A64">
        <w:t xml:space="preserve">-Regeling wordt bedoeld de </w:t>
      </w:r>
      <w:r w:rsidR="00785BE6">
        <w:t>r</w:t>
      </w:r>
      <w:r w:rsidR="00E36A64" w:rsidRPr="00E36A64">
        <w:t xml:space="preserve">egeling die, met het opschrift Omgevingswet, in het stelsel is ingebracht met uitsluitend het doel om beschikbaar te stellen de bovenste Activiteiten van de functionele structuur zoals ‘Activiteit met gevolgen voor de fysieke leefomgeving’ en ‘Activiteit gereguleerd in het omgevingsplan’, de Activiteiten die zijn genoemd in artikel 5.1 Ow en enkele Activiteiten van de </w:t>
      </w:r>
      <w:proofErr w:type="spellStart"/>
      <w:r w:rsidR="00E36A64" w:rsidRPr="00E36A64">
        <w:lastRenderedPageBreak/>
        <w:t>AMvB’s</w:t>
      </w:r>
      <w:proofErr w:type="spellEnd"/>
      <w:r w:rsidR="00E36A64" w:rsidRPr="00E36A64">
        <w:t xml:space="preserve"> en de Omgevingsregeling</w:t>
      </w:r>
      <w:r w:rsidR="004D6062">
        <w:t xml:space="preserve">. </w:t>
      </w:r>
      <w:r w:rsidR="009F151B" w:rsidRPr="009F151B">
        <w:t xml:space="preserve">De regels in deze paragaaf </w:t>
      </w:r>
      <w:r w:rsidR="009F151B">
        <w:t>zorgen ervoor dat de hiërarchie van de functionele structuur behouden blijft bij wijzigingen.</w:t>
      </w:r>
    </w:p>
    <w:p w14:paraId="68102E5D" w14:textId="77777777" w:rsidR="00667DDB" w:rsidRDefault="00667DDB" w:rsidP="00667DDB"/>
    <w:p w14:paraId="78D9F022" w14:textId="77777777" w:rsidR="00FF675B" w:rsidRDefault="00667DDB" w:rsidP="00C80A71">
      <w:pPr>
        <w:keepNext/>
        <w:jc w:val="center"/>
      </w:pPr>
      <w:r>
        <w:rPr>
          <w:noProof/>
        </w:rPr>
        <w:drawing>
          <wp:inline distT="0" distB="0" distL="0" distR="0" wp14:anchorId="58A2CE24" wp14:editId="0520811C">
            <wp:extent cx="3860800" cy="2300051"/>
            <wp:effectExtent l="0" t="0" r="0" b="0"/>
            <wp:docPr id="1323636620" name="Afbeelding 2"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36620" name="Afbeelding 2" descr="Afbeelding met tekst, schermopname, Lettertype, nummer&#10;&#10;Automatisch gegenereerde beschrijving"/>
                    <pic:cNvPicPr/>
                  </pic:nvPicPr>
                  <pic:blipFill>
                    <a:blip r:embed="rId40"/>
                    <a:stretch>
                      <a:fillRect/>
                    </a:stretch>
                  </pic:blipFill>
                  <pic:spPr>
                    <a:xfrm>
                      <a:off x="0" y="0"/>
                      <a:ext cx="3872977" cy="2307305"/>
                    </a:xfrm>
                    <a:prstGeom prst="rect">
                      <a:avLst/>
                    </a:prstGeom>
                  </pic:spPr>
                </pic:pic>
              </a:graphicData>
            </a:graphic>
          </wp:inline>
        </w:drawing>
      </w:r>
    </w:p>
    <w:p w14:paraId="09179869" w14:textId="6C6D9299" w:rsidR="00667DDB" w:rsidRPr="00667DDB" w:rsidRDefault="00FF675B" w:rsidP="00C80A71">
      <w:pPr>
        <w:pStyle w:val="Figuurbijschrift"/>
        <w:jc w:val="center"/>
      </w:pPr>
      <w:bookmarkStart w:id="110" w:name="_Ref149040499"/>
      <w:r>
        <w:t xml:space="preserve">: de top van de </w:t>
      </w:r>
      <w:r w:rsidR="004B3BD6">
        <w:t>hiërarchie</w:t>
      </w:r>
      <w:r>
        <w:t xml:space="preserve"> van de </w:t>
      </w:r>
      <w:r w:rsidR="00442731">
        <w:t>f</w:t>
      </w:r>
      <w:r>
        <w:t>unctionele structuur</w:t>
      </w:r>
      <w:bookmarkEnd w:id="110"/>
    </w:p>
    <w:p w14:paraId="52EEDC33" w14:textId="77777777" w:rsidR="005C75C2" w:rsidRDefault="005C75C2" w:rsidP="005C75C2"/>
    <w:p w14:paraId="7E5B4F2D" w14:textId="57C56A32" w:rsidR="005C75C2" w:rsidRDefault="009B5397" w:rsidP="005C75C2">
      <w:r>
        <w:t xml:space="preserve">De volgende regel schrijft de naam en aanwezigheid van een </w:t>
      </w:r>
      <w:proofErr w:type="spellStart"/>
      <w:r>
        <w:t>tophaak</w:t>
      </w:r>
      <w:proofErr w:type="spellEnd"/>
      <w:r>
        <w:t xml:space="preserve"> Activiteit in regelingen voor:</w:t>
      </w:r>
    </w:p>
    <w:p w14:paraId="300B6979" w14:textId="77777777" w:rsidR="009B5397" w:rsidRDefault="009B5397" w:rsidP="005C75C2"/>
    <w:p w14:paraId="131B6BDF" w14:textId="76DB4D85" w:rsidR="009B5397" w:rsidRDefault="009B5397" w:rsidP="005C75C2">
      <w:r>
        <w:rPr>
          <w:b/>
          <w:bCs/>
        </w:rPr>
        <w:t>Regel</w:t>
      </w:r>
      <w:r w:rsidR="00093E96">
        <w:rPr>
          <w:b/>
          <w:bCs/>
        </w:rPr>
        <w:t xml:space="preserve"> </w:t>
      </w:r>
      <w:r w:rsidR="00093E96" w:rsidRPr="00C80A71">
        <w:t>(TPOD1951)</w:t>
      </w:r>
      <w:r w:rsidRPr="00C80A71">
        <w:t>:</w:t>
      </w:r>
      <w:r>
        <w:rPr>
          <w:b/>
          <w:bCs/>
        </w:rPr>
        <w:t xml:space="preserve"> </w:t>
      </w:r>
      <w:r w:rsidRPr="00C80A71">
        <w:t xml:space="preserve">Met uitzondering van AMvB en ministeriële regeling moet in iedere Regeling waarin één of meer Activiteiten zijn geannoteerd één zogenaamde </w:t>
      </w:r>
      <w:proofErr w:type="spellStart"/>
      <w:r w:rsidRPr="00C80A71">
        <w:t>tophaak</w:t>
      </w:r>
      <w:proofErr w:type="spellEnd"/>
      <w:r w:rsidRPr="00C80A71">
        <w:t xml:space="preserve"> voorkomen:</w:t>
      </w:r>
    </w:p>
    <w:p w14:paraId="33EDC717" w14:textId="08F46296" w:rsidR="009B5397" w:rsidRPr="00C80A71" w:rsidRDefault="009B5397" w:rsidP="009B5397">
      <w:pPr>
        <w:pStyle w:val="Lijstalinea"/>
        <w:numPr>
          <w:ilvl w:val="0"/>
          <w:numId w:val="55"/>
        </w:numPr>
      </w:pPr>
      <w:r w:rsidRPr="00C80A71">
        <w:t>voor de omgevingsverordening is dat de meest bovenliggende Activiteit van die Regeling; de naam van deze Activiteit moet zijn ‘Activiteit gereguleerd in de omgevingsverordening &lt;naam provincie&gt;’;</w:t>
      </w:r>
    </w:p>
    <w:p w14:paraId="43FB7A92" w14:textId="5EE3C112" w:rsidR="009B5397" w:rsidRPr="00C80A71" w:rsidRDefault="009B5397" w:rsidP="009B5397">
      <w:pPr>
        <w:pStyle w:val="Lijstalinea"/>
        <w:numPr>
          <w:ilvl w:val="0"/>
          <w:numId w:val="55"/>
        </w:numPr>
      </w:pPr>
      <w:r w:rsidRPr="00C80A71">
        <w:t xml:space="preserve">voor de </w:t>
      </w:r>
      <w:proofErr w:type="spellStart"/>
      <w:r w:rsidRPr="00C80A71">
        <w:t>waterschapsverordening</w:t>
      </w:r>
      <w:proofErr w:type="spellEnd"/>
      <w:r w:rsidRPr="00C80A71">
        <w:t xml:space="preserve"> is dat de meest bovenliggende Activiteit van die Regeling; de naam van deze Activiteit moet zijn ‘Activiteit gereguleerd in de </w:t>
      </w:r>
      <w:proofErr w:type="spellStart"/>
      <w:r w:rsidRPr="00C80A71">
        <w:t>waterschapsverordening</w:t>
      </w:r>
      <w:proofErr w:type="spellEnd"/>
      <w:r w:rsidRPr="00C80A71">
        <w:t xml:space="preserve"> &lt;naam waterschap&gt;’;</w:t>
      </w:r>
    </w:p>
    <w:p w14:paraId="49317240" w14:textId="219A1C3E" w:rsidR="009B5397" w:rsidRPr="007B3932" w:rsidRDefault="009B5397" w:rsidP="00C80A71">
      <w:pPr>
        <w:pStyle w:val="Lijstalinea"/>
        <w:numPr>
          <w:ilvl w:val="0"/>
          <w:numId w:val="55"/>
        </w:numPr>
      </w:pPr>
      <w:r w:rsidRPr="00C80A71">
        <w:t>voor het omgevingsplan is dat de meest bovenliggende Activiteit van die Regeling; de naam van deze Activiteit moet zijn ‘Activiteit gereguleerd in het omgevingsplan gemeente &lt;naam gemeente&gt;’.</w:t>
      </w:r>
    </w:p>
    <w:p w14:paraId="750CAC48" w14:textId="77777777" w:rsidR="000F3977" w:rsidRDefault="000F3977" w:rsidP="000F3977"/>
    <w:p w14:paraId="60C184D5" w14:textId="45C8B517" w:rsidR="000D3CB5" w:rsidRDefault="009B5397" w:rsidP="005C75C2">
      <w:bookmarkStart w:id="111" w:name="_Hlk150259318"/>
      <w:r>
        <w:t>De volgende regel</w:t>
      </w:r>
      <w:r w:rsidR="00785BE6">
        <w:t>s</w:t>
      </w:r>
      <w:r>
        <w:t xml:space="preserve"> </w:t>
      </w:r>
      <w:proofErr w:type="spellStart"/>
      <w:r w:rsidR="00785BE6">
        <w:t>schrjven</w:t>
      </w:r>
      <w:proofErr w:type="spellEnd"/>
      <w:r>
        <w:t xml:space="preserve"> </w:t>
      </w:r>
      <w:r w:rsidR="00785BE6">
        <w:t xml:space="preserve">voor hoe </w:t>
      </w:r>
      <w:r>
        <w:t xml:space="preserve">de relatie </w:t>
      </w:r>
      <w:proofErr w:type="spellStart"/>
      <w:r>
        <w:t>bovenliggendeActiviteit</w:t>
      </w:r>
      <w:proofErr w:type="spellEnd"/>
      <w:r>
        <w:t xml:space="preserve"> </w:t>
      </w:r>
      <w:r w:rsidR="00785BE6">
        <w:t>moet worden ingevuld</w:t>
      </w:r>
      <w:r>
        <w:t>:</w:t>
      </w:r>
    </w:p>
    <w:p w14:paraId="38F5F8B2" w14:textId="77777777" w:rsidR="009B5397" w:rsidRDefault="009B5397" w:rsidP="005C75C2"/>
    <w:p w14:paraId="28258411" w14:textId="31250365" w:rsidR="00E36A64" w:rsidRDefault="009B5397" w:rsidP="00C80A71">
      <w:r>
        <w:rPr>
          <w:b/>
          <w:bCs/>
        </w:rPr>
        <w:t>Regel</w:t>
      </w:r>
      <w:r w:rsidR="00093E96">
        <w:rPr>
          <w:b/>
          <w:bCs/>
        </w:rPr>
        <w:t xml:space="preserve"> </w:t>
      </w:r>
      <w:r w:rsidR="00093E96" w:rsidRPr="00C80A71">
        <w:t>(TPOD1952)</w:t>
      </w:r>
      <w:r w:rsidRPr="00C80A71">
        <w:t>:</w:t>
      </w:r>
      <w:r>
        <w:rPr>
          <w:b/>
          <w:bCs/>
        </w:rPr>
        <w:t xml:space="preserve"> </w:t>
      </w:r>
      <w:r w:rsidR="00785BE6">
        <w:t xml:space="preserve"> </w:t>
      </w:r>
      <w:r w:rsidR="00E36A64">
        <w:t xml:space="preserve">Voor omgevingsverordening, </w:t>
      </w:r>
      <w:proofErr w:type="spellStart"/>
      <w:r w:rsidR="00E36A64">
        <w:t>waterschapsverordening</w:t>
      </w:r>
      <w:proofErr w:type="spellEnd"/>
      <w:r w:rsidR="00E36A64">
        <w:t xml:space="preserve"> en omgevingsplan geldt, in afwijking van het bepaalde in paragraaf</w:t>
      </w:r>
      <w:r w:rsidR="0068312D">
        <w:t xml:space="preserve"> </w:t>
      </w:r>
      <w:r w:rsidR="0068312D">
        <w:fldChar w:fldCharType="begin"/>
      </w:r>
      <w:r w:rsidR="0068312D">
        <w:instrText xml:space="preserve"> REF _Ref150518039 \n \h </w:instrText>
      </w:r>
      <w:r w:rsidR="0068312D">
        <w:fldChar w:fldCharType="separate"/>
      </w:r>
      <w:r w:rsidR="0068312D">
        <w:t>3.2.7</w:t>
      </w:r>
      <w:r w:rsidR="0068312D">
        <w:fldChar w:fldCharType="end"/>
      </w:r>
      <w:r w:rsidR="00E36A64">
        <w:t xml:space="preserve">, dat de relatie </w:t>
      </w:r>
      <w:proofErr w:type="spellStart"/>
      <w:r w:rsidR="00E36A64">
        <w:t>bovenliggendeActiviteit</w:t>
      </w:r>
      <w:proofErr w:type="spellEnd"/>
      <w:r w:rsidR="00E36A64">
        <w:t xml:space="preserve"> van een Activiteit niet zijnde de </w:t>
      </w:r>
      <w:proofErr w:type="spellStart"/>
      <w:r w:rsidR="00E36A64">
        <w:t>tophaak</w:t>
      </w:r>
      <w:proofErr w:type="spellEnd"/>
      <w:r w:rsidR="00E36A64">
        <w:t xml:space="preserve"> uitsluitend mag verwijzen naar een andere Activiteit die hoort bij dezelfde Regeling.</w:t>
      </w:r>
    </w:p>
    <w:p w14:paraId="05195E2F" w14:textId="77777777" w:rsidR="00785BE6" w:rsidRDefault="00785BE6" w:rsidP="00C80A71"/>
    <w:p w14:paraId="5A62218B" w14:textId="6DF04E2F" w:rsidR="00E36A64" w:rsidRDefault="00785BE6" w:rsidP="00785BE6">
      <w:r w:rsidRPr="00C80A71">
        <w:rPr>
          <w:b/>
          <w:bCs/>
        </w:rPr>
        <w:t>Regel</w:t>
      </w:r>
      <w:r w:rsidR="00093E96">
        <w:rPr>
          <w:b/>
          <w:bCs/>
        </w:rPr>
        <w:t xml:space="preserve"> </w:t>
      </w:r>
      <w:r w:rsidR="00093E96" w:rsidRPr="00C80A71">
        <w:t>(TPOD195</w:t>
      </w:r>
      <w:r w:rsidR="008B765E">
        <w:t>3</w:t>
      </w:r>
      <w:r w:rsidR="00093E96" w:rsidRPr="00C80A71">
        <w:t>)</w:t>
      </w:r>
      <w:r w:rsidRPr="00093E96">
        <w:t>:</w:t>
      </w:r>
      <w:r>
        <w:t xml:space="preserve"> </w:t>
      </w:r>
      <w:r w:rsidR="00E36A64">
        <w:t xml:space="preserve">Voor de relatie </w:t>
      </w:r>
      <w:proofErr w:type="spellStart"/>
      <w:r w:rsidR="00E36A64">
        <w:t>bovenliggendeActiviteit</w:t>
      </w:r>
      <w:proofErr w:type="spellEnd"/>
      <w:r w:rsidR="00E36A64">
        <w:t xml:space="preserve"> van de tophaken geldt, in afwijking van het bepaalde in paragraaf</w:t>
      </w:r>
      <w:r w:rsidR="0068312D">
        <w:t xml:space="preserve"> </w:t>
      </w:r>
      <w:r w:rsidR="0068312D">
        <w:fldChar w:fldCharType="begin"/>
      </w:r>
      <w:r w:rsidR="0068312D">
        <w:instrText xml:space="preserve"> REF _Ref150518039 \n \h </w:instrText>
      </w:r>
      <w:r w:rsidR="0068312D">
        <w:fldChar w:fldCharType="separate"/>
      </w:r>
      <w:r w:rsidR="0068312D">
        <w:t>3.2.7</w:t>
      </w:r>
      <w:r w:rsidR="0068312D">
        <w:fldChar w:fldCharType="end"/>
      </w:r>
      <w:r w:rsidR="00E36A64">
        <w:t>, het volgende:</w:t>
      </w:r>
    </w:p>
    <w:p w14:paraId="01ADBCDF" w14:textId="509CE1E8" w:rsidR="00E36A64" w:rsidRDefault="00785BE6" w:rsidP="00C80A71">
      <w:pPr>
        <w:pStyle w:val="Lijstalinea"/>
        <w:numPr>
          <w:ilvl w:val="0"/>
          <w:numId w:val="56"/>
        </w:numPr>
        <w:ind w:left="708"/>
      </w:pPr>
      <w:r>
        <w:t>i</w:t>
      </w:r>
      <w:r w:rsidR="00E36A64">
        <w:t xml:space="preserve">n de omgevingsverordening moet de relatie </w:t>
      </w:r>
      <w:proofErr w:type="spellStart"/>
      <w:r w:rsidR="00E36A64">
        <w:t>bovenliggendeActiviteit</w:t>
      </w:r>
      <w:proofErr w:type="spellEnd"/>
      <w:r w:rsidR="00E36A64">
        <w:t xml:space="preserve"> van de </w:t>
      </w:r>
      <w:proofErr w:type="spellStart"/>
      <w:r w:rsidR="00E36A64">
        <w:t>tophaak</w:t>
      </w:r>
      <w:proofErr w:type="spellEnd"/>
      <w:r w:rsidR="00E36A64">
        <w:t xml:space="preserve"> verwijzen naar de ‘Activiteit gereguleerd in de omgevingsverordening’ in de </w:t>
      </w:r>
      <w:proofErr w:type="spellStart"/>
      <w:r w:rsidR="00E36A64">
        <w:t>Placeholder</w:t>
      </w:r>
      <w:proofErr w:type="spellEnd"/>
      <w:r w:rsidR="00E36A64">
        <w:t>-Regeling;</w:t>
      </w:r>
    </w:p>
    <w:p w14:paraId="7165DD07" w14:textId="77777777" w:rsidR="00E36A64" w:rsidRDefault="00E36A64" w:rsidP="00C80A71">
      <w:pPr>
        <w:pStyle w:val="Lijstalinea"/>
        <w:numPr>
          <w:ilvl w:val="0"/>
          <w:numId w:val="56"/>
        </w:numPr>
        <w:ind w:left="708"/>
      </w:pPr>
      <w:r>
        <w:t xml:space="preserve">in de </w:t>
      </w:r>
      <w:proofErr w:type="spellStart"/>
      <w:r>
        <w:t>waterschapsverordening</w:t>
      </w:r>
      <w:proofErr w:type="spellEnd"/>
      <w:r>
        <w:t xml:space="preserve"> moet de relatie </w:t>
      </w:r>
      <w:proofErr w:type="spellStart"/>
      <w:r>
        <w:t>bovenliggendeActiviteit</w:t>
      </w:r>
      <w:proofErr w:type="spellEnd"/>
      <w:r>
        <w:t xml:space="preserve"> van de </w:t>
      </w:r>
      <w:proofErr w:type="spellStart"/>
      <w:r>
        <w:t>tophaak</w:t>
      </w:r>
      <w:proofErr w:type="spellEnd"/>
      <w:r>
        <w:t xml:space="preserve"> moet verwijzen naar de ‘Activiteit gereguleerd in de </w:t>
      </w:r>
      <w:proofErr w:type="spellStart"/>
      <w:r>
        <w:t>waterschapsverordening</w:t>
      </w:r>
      <w:proofErr w:type="spellEnd"/>
      <w:r>
        <w:t xml:space="preserve">’ in de </w:t>
      </w:r>
      <w:proofErr w:type="spellStart"/>
      <w:r>
        <w:t>Placeholder</w:t>
      </w:r>
      <w:proofErr w:type="spellEnd"/>
      <w:r>
        <w:t>-Regeling;</w:t>
      </w:r>
    </w:p>
    <w:p w14:paraId="282186FA" w14:textId="77777777" w:rsidR="00E36A64" w:rsidRDefault="00E36A64" w:rsidP="00C80A71">
      <w:pPr>
        <w:pStyle w:val="Lijstalinea"/>
        <w:numPr>
          <w:ilvl w:val="0"/>
          <w:numId w:val="56"/>
        </w:numPr>
        <w:ind w:left="708"/>
      </w:pPr>
      <w:r>
        <w:lastRenderedPageBreak/>
        <w:t xml:space="preserve">in het omgevingsplan moet de relatie </w:t>
      </w:r>
      <w:proofErr w:type="spellStart"/>
      <w:r>
        <w:t>bovenliggendeActiviteit</w:t>
      </w:r>
      <w:proofErr w:type="spellEnd"/>
      <w:r>
        <w:t xml:space="preserve"> van de </w:t>
      </w:r>
      <w:proofErr w:type="spellStart"/>
      <w:r>
        <w:t>tophaak</w:t>
      </w:r>
      <w:proofErr w:type="spellEnd"/>
      <w:r>
        <w:t xml:space="preserve"> moet verwijzen naar de ‘Activiteit gereguleerd in het omgevingsplan’ in de </w:t>
      </w:r>
      <w:proofErr w:type="spellStart"/>
      <w:r>
        <w:t>Placeholder</w:t>
      </w:r>
      <w:proofErr w:type="spellEnd"/>
      <w:r>
        <w:t>-Regeling;</w:t>
      </w:r>
    </w:p>
    <w:p w14:paraId="3958FE6A" w14:textId="4C81BC4C" w:rsidR="00E36A64" w:rsidRPr="009B5397" w:rsidRDefault="00E36A64" w:rsidP="00C80A71">
      <w:pPr>
        <w:pStyle w:val="Lijstalinea"/>
        <w:numPr>
          <w:ilvl w:val="0"/>
          <w:numId w:val="56"/>
        </w:numPr>
        <w:ind w:left="708"/>
      </w:pPr>
      <w:r>
        <w:t xml:space="preserve">in AMvB en ministeriële regeling mag de relatie </w:t>
      </w:r>
      <w:proofErr w:type="spellStart"/>
      <w:r>
        <w:t>bovenliggendeActiviteit</w:t>
      </w:r>
      <w:proofErr w:type="spellEnd"/>
      <w:r>
        <w:t xml:space="preserve"> van een Activiteit uitsluitend verwijzen naar de ‘Activiteit gereguleerd bij AMvB’ of naar een andere Activiteit die hoort bij de </w:t>
      </w:r>
      <w:proofErr w:type="spellStart"/>
      <w:r>
        <w:t>Placeholder</w:t>
      </w:r>
      <w:proofErr w:type="spellEnd"/>
      <w:r>
        <w:t>-Regeling, bij een AMvB of bij een ministeriële regeling.</w:t>
      </w:r>
    </w:p>
    <w:p w14:paraId="7F3046AE" w14:textId="3224FEF2" w:rsidR="000D3CB5" w:rsidRDefault="000D3CB5" w:rsidP="00C80A71">
      <w:pPr>
        <w:pStyle w:val="Kop3"/>
      </w:pPr>
      <w:bookmarkStart w:id="112" w:name="_Ref150515612"/>
      <w:bookmarkStart w:id="113" w:name="_Toc152061440"/>
      <w:r>
        <w:t xml:space="preserve">Tijdelijk </w:t>
      </w:r>
      <w:proofErr w:type="spellStart"/>
      <w:r>
        <w:t>regelingdelen</w:t>
      </w:r>
      <w:bookmarkEnd w:id="112"/>
      <w:bookmarkEnd w:id="113"/>
      <w:proofErr w:type="spellEnd"/>
    </w:p>
    <w:p w14:paraId="2FEBED10" w14:textId="180CF95C" w:rsidR="000D3CB5" w:rsidRDefault="00442731" w:rsidP="000D3CB5">
      <w:r>
        <w:t>Tijdelijk</w:t>
      </w:r>
      <w:r w:rsidR="000D3CB5">
        <w:t xml:space="preserve"> </w:t>
      </w:r>
      <w:proofErr w:type="spellStart"/>
      <w:r w:rsidR="000D3CB5">
        <w:t>regelingdelen</w:t>
      </w:r>
      <w:proofErr w:type="spellEnd"/>
      <w:r w:rsidR="000D3CB5">
        <w:t>,</w:t>
      </w:r>
      <w:r>
        <w:t xml:space="preserve"> zoals beschreven in de STOP standaard kunnen</w:t>
      </w:r>
      <w:r w:rsidR="000D3CB5">
        <w:t xml:space="preserve"> door een ander bevoegd gezag worden ingetrokken dan het bevoegd gezag waardoor het is aangemaakt</w:t>
      </w:r>
      <w:r>
        <w:t xml:space="preserve">. </w:t>
      </w:r>
      <w:r w:rsidR="0068312D">
        <w:t xml:space="preserve">Voor een tijdelijk </w:t>
      </w:r>
      <w:proofErr w:type="spellStart"/>
      <w:r w:rsidR="0068312D">
        <w:t>regelingdeel</w:t>
      </w:r>
      <w:proofErr w:type="spellEnd"/>
      <w:r w:rsidR="0068312D">
        <w:t xml:space="preserve"> </w:t>
      </w:r>
      <w:r w:rsidR="00785BE6">
        <w:t>geldt de volgende regel:</w:t>
      </w:r>
    </w:p>
    <w:p w14:paraId="73A97C9F" w14:textId="77777777" w:rsidR="0068312D" w:rsidRDefault="0068312D" w:rsidP="0068312D"/>
    <w:p w14:paraId="721FCDF5" w14:textId="1F503E22" w:rsidR="0068312D" w:rsidRDefault="0068312D" w:rsidP="0068312D">
      <w:pPr>
        <w:rPr>
          <w:b/>
          <w:bCs/>
        </w:rPr>
      </w:pPr>
      <w:r>
        <w:rPr>
          <w:b/>
          <w:bCs/>
        </w:rPr>
        <w:t>Regel</w:t>
      </w:r>
      <w:r w:rsidR="00093E96">
        <w:rPr>
          <w:b/>
          <w:bCs/>
        </w:rPr>
        <w:t xml:space="preserve"> </w:t>
      </w:r>
      <w:r w:rsidR="00093E96" w:rsidRPr="00C80A71">
        <w:t>(TPOD195</w:t>
      </w:r>
      <w:r w:rsidR="008B765E">
        <w:t>4</w:t>
      </w:r>
      <w:r w:rsidR="00093E96" w:rsidRPr="00C80A71">
        <w:t>)</w:t>
      </w:r>
      <w:r w:rsidRPr="00C80A71">
        <w:t>:</w:t>
      </w:r>
    </w:p>
    <w:p w14:paraId="5B69D24C" w14:textId="6B9C9108" w:rsidR="0068312D" w:rsidRPr="00C80A71" w:rsidRDefault="0068312D" w:rsidP="0068312D">
      <w:pPr>
        <w:pStyle w:val="Lijstalinea"/>
        <w:numPr>
          <w:ilvl w:val="0"/>
          <w:numId w:val="58"/>
        </w:numPr>
      </w:pPr>
      <w:r w:rsidRPr="00C80A71">
        <w:t xml:space="preserve">in een tijdelijk </w:t>
      </w:r>
      <w:proofErr w:type="spellStart"/>
      <w:r w:rsidRPr="00C80A71">
        <w:t>regelingdeel</w:t>
      </w:r>
      <w:proofErr w:type="spellEnd"/>
      <w:r w:rsidRPr="00C80A71">
        <w:t xml:space="preserve"> waarin één of meer Activiteiten zijn geannoteerd moet één zogenaamde </w:t>
      </w:r>
      <w:proofErr w:type="spellStart"/>
      <w:r w:rsidRPr="00C80A71">
        <w:t>tophaak</w:t>
      </w:r>
      <w:proofErr w:type="spellEnd"/>
      <w:r w:rsidRPr="00C80A71">
        <w:t xml:space="preserve"> voorkomen;</w:t>
      </w:r>
    </w:p>
    <w:p w14:paraId="05B5A26D" w14:textId="52E143D7" w:rsidR="0068312D" w:rsidRPr="00C80A71" w:rsidRDefault="0068312D" w:rsidP="0068312D">
      <w:pPr>
        <w:pStyle w:val="Lijstalinea"/>
        <w:numPr>
          <w:ilvl w:val="0"/>
          <w:numId w:val="58"/>
        </w:numPr>
      </w:pPr>
      <w:r w:rsidRPr="00C80A71">
        <w:t xml:space="preserve">de </w:t>
      </w:r>
      <w:proofErr w:type="spellStart"/>
      <w:r w:rsidRPr="00C80A71">
        <w:t>tophaak</w:t>
      </w:r>
      <w:proofErr w:type="spellEnd"/>
      <w:r w:rsidRPr="00C80A71">
        <w:t xml:space="preserve"> is de meest bovenliggende Activiteit van het tijdelijk </w:t>
      </w:r>
      <w:proofErr w:type="spellStart"/>
      <w:r w:rsidRPr="00C80A71">
        <w:t>regelingdeel</w:t>
      </w:r>
      <w:proofErr w:type="spellEnd"/>
      <w:r w:rsidRPr="00C80A71">
        <w:t>;</w:t>
      </w:r>
    </w:p>
    <w:p w14:paraId="5F5626BF" w14:textId="2424E9E5" w:rsidR="0068312D" w:rsidRDefault="0068312D" w:rsidP="0068312D">
      <w:pPr>
        <w:pStyle w:val="Lijstalinea"/>
        <w:numPr>
          <w:ilvl w:val="0"/>
          <w:numId w:val="58"/>
        </w:numPr>
      </w:pPr>
      <w:r w:rsidRPr="00C80A71">
        <w:t xml:space="preserve">de naam van de </w:t>
      </w:r>
      <w:proofErr w:type="spellStart"/>
      <w:r w:rsidRPr="00C80A71">
        <w:t>tophaak</w:t>
      </w:r>
      <w:proofErr w:type="spellEnd"/>
      <w:r w:rsidRPr="00C80A71">
        <w:t xml:space="preserve"> annex de meest bovenliggende Activiteit moet zijn ‘Activiteit gereguleerd in &lt;citeertitel tijdelijk </w:t>
      </w:r>
      <w:proofErr w:type="spellStart"/>
      <w:r w:rsidRPr="00C80A71">
        <w:t>regelingdeel</w:t>
      </w:r>
      <w:proofErr w:type="spellEnd"/>
      <w:r w:rsidRPr="00C80A71">
        <w:t>&gt;’;</w:t>
      </w:r>
    </w:p>
    <w:p w14:paraId="5763B262" w14:textId="11B05F9F" w:rsidR="0068312D" w:rsidRPr="0068312D" w:rsidRDefault="0068312D" w:rsidP="00C80A71">
      <w:pPr>
        <w:pStyle w:val="Lijstalinea"/>
        <w:numPr>
          <w:ilvl w:val="0"/>
          <w:numId w:val="58"/>
        </w:numPr>
      </w:pPr>
      <w:r w:rsidRPr="0068312D">
        <w:t xml:space="preserve">voor een tijdelijk </w:t>
      </w:r>
      <w:proofErr w:type="spellStart"/>
      <w:r w:rsidRPr="0068312D">
        <w:t>regelingdeel</w:t>
      </w:r>
      <w:proofErr w:type="spellEnd"/>
      <w:r w:rsidRPr="0068312D">
        <w:t xml:space="preserve"> geldt dat de relatie </w:t>
      </w:r>
      <w:proofErr w:type="spellStart"/>
      <w:r w:rsidRPr="0068312D">
        <w:t>bovenliggendeActiviteit</w:t>
      </w:r>
      <w:proofErr w:type="spellEnd"/>
      <w:r w:rsidRPr="0068312D">
        <w:t xml:space="preserve"> van de </w:t>
      </w:r>
      <w:proofErr w:type="spellStart"/>
      <w:r w:rsidRPr="0068312D">
        <w:t>tophaak</w:t>
      </w:r>
      <w:proofErr w:type="spellEnd"/>
      <w:r w:rsidRPr="0068312D">
        <w:t xml:space="preserve"> moet verwijzen naar de </w:t>
      </w:r>
      <w:proofErr w:type="spellStart"/>
      <w:r w:rsidRPr="0068312D">
        <w:t>tophaak</w:t>
      </w:r>
      <w:proofErr w:type="spellEnd"/>
      <w:r w:rsidRPr="0068312D">
        <w:t xml:space="preserve"> van de regeling waaraan het tijdelijk </w:t>
      </w:r>
      <w:proofErr w:type="spellStart"/>
      <w:r w:rsidRPr="0068312D">
        <w:t>regelingdeel</w:t>
      </w:r>
      <w:proofErr w:type="spellEnd"/>
      <w:r w:rsidRPr="0068312D">
        <w:t xml:space="preserve"> door middel van het element </w:t>
      </w:r>
      <w:proofErr w:type="spellStart"/>
      <w:r w:rsidRPr="0068312D">
        <w:t>isTijdelijkdeelVan</w:t>
      </w:r>
      <w:proofErr w:type="spellEnd"/>
      <w:r w:rsidRPr="0068312D">
        <w:t xml:space="preserve"> gekoppeld is</w:t>
      </w:r>
      <w:r>
        <w:t>.</w:t>
      </w:r>
    </w:p>
    <w:p w14:paraId="08F24FD0" w14:textId="77777777" w:rsidR="000D3CB5" w:rsidRDefault="000D3CB5" w:rsidP="000D3CB5"/>
    <w:p w14:paraId="6A4F7086" w14:textId="5E7EDBFE" w:rsidR="00761541" w:rsidRDefault="00761541" w:rsidP="00D7079F">
      <w:pPr>
        <w:pStyle w:val="Kop1"/>
      </w:pPr>
      <w:bookmarkStart w:id="114" w:name="_Ref90035910"/>
      <w:bookmarkStart w:id="115" w:name="_Toc152061441"/>
      <w:bookmarkEnd w:id="111"/>
      <w:r>
        <w:lastRenderedPageBreak/>
        <w:t>XML-omschrijving</w:t>
      </w:r>
      <w:bookmarkEnd w:id="101"/>
      <w:bookmarkEnd w:id="114"/>
      <w:bookmarkEnd w:id="115"/>
    </w:p>
    <w:bookmarkEnd w:id="102"/>
    <w:p w14:paraId="7D15B2AE" w14:textId="379C5D61"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F5100C">
        <w:t>4.1</w:t>
      </w:r>
      <w:r w:rsidR="00AB2395" w:rsidRPr="00022065">
        <w:fldChar w:fldCharType="end"/>
      </w:r>
      <w:r w:rsidRPr="00022065">
        <w:t xml:space="preserve"> wordt </w:t>
      </w:r>
      <w:r w:rsidR="00A82B15" w:rsidRPr="00022065">
        <w:t xml:space="preserve">beschreven </w:t>
      </w:r>
      <w:r w:rsidR="006E353B">
        <w:t>welke gegevens het manifest moet bevatten</w:t>
      </w:r>
      <w:r w:rsidR="00A82B15" w:rsidRPr="00022065">
        <w:t xml:space="preserve">. Paragraaf </w:t>
      </w:r>
      <w:r w:rsidR="00896CED" w:rsidRPr="00022065">
        <w:fldChar w:fldCharType="begin"/>
      </w:r>
      <w:r w:rsidR="00896CED" w:rsidRPr="00022065">
        <w:instrText xml:space="preserve"> REF _Ref80972317 \r \h </w:instrText>
      </w:r>
      <w:r w:rsidR="00896CED" w:rsidRPr="00022065">
        <w:fldChar w:fldCharType="separate"/>
      </w:r>
      <w:r w:rsidR="00F5100C">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F5100C">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F5100C">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F5100C">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F5100C">
        <w:t>4.6</w:t>
      </w:r>
      <w:r w:rsidR="00550335" w:rsidRPr="00022065">
        <w:fldChar w:fldCharType="end"/>
      </w:r>
      <w:r w:rsidR="00550335" w:rsidRPr="00022065">
        <w:t xml:space="preserve"> beschrijft</w:t>
      </w:r>
      <w:r w:rsidR="00BE010A" w:rsidRPr="00022065">
        <w:t xml:space="preserve"> het </w:t>
      </w:r>
      <w:proofErr w:type="spellStart"/>
      <w:r w:rsidR="00BE010A" w:rsidRPr="00022065">
        <w:t>SymbolisatieItem</w:t>
      </w:r>
      <w:proofErr w:type="spellEnd"/>
      <w:r w:rsidR="00BE010A" w:rsidRPr="00022065">
        <w:t>.</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116" w:name="_Ref66372752"/>
      <w:bookmarkStart w:id="117" w:name="_Ref74325115"/>
      <w:bookmarkStart w:id="118" w:name="_Toc152061442"/>
      <w:bookmarkStart w:id="119" w:name="XML_manifest"/>
      <w:bookmarkStart w:id="120" w:name="_Ref36562888"/>
      <w:r>
        <w:t>Manifest</w:t>
      </w:r>
      <w:bookmarkEnd w:id="116"/>
      <w:bookmarkEnd w:id="117"/>
      <w:bookmarkEnd w:id="118"/>
    </w:p>
    <w:bookmarkEnd w:id="119"/>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46869E12" w:rsidR="002B69FE" w:rsidRDefault="002B69FE" w:rsidP="004A2B1E">
            <w:pPr>
              <w:pStyle w:val="Tabel"/>
              <w:ind w:left="284"/>
              <w:rPr>
                <w:bCs w:val="0"/>
                <w:szCs w:val="18"/>
              </w:rPr>
            </w:pPr>
            <w:commentRangeStart w:id="121"/>
            <w:proofErr w:type="spellStart"/>
            <w:r>
              <w:rPr>
                <w:bCs w:val="0"/>
                <w:szCs w:val="18"/>
              </w:rPr>
              <w:t>IMOWversie</w:t>
            </w:r>
            <w:commentRangeEnd w:id="121"/>
            <w:proofErr w:type="spellEnd"/>
            <w:r w:rsidR="00C80A71">
              <w:rPr>
                <w:rStyle w:val="Verwijzingopmerking"/>
                <w:bCs w:val="0"/>
              </w:rPr>
              <w:commentReference w:id="121"/>
            </w:r>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79045C18" w:rsidR="002B69FE" w:rsidRPr="00E46DA0" w:rsidRDefault="00D52D55" w:rsidP="004A2B1E">
            <w:pPr>
              <w:pStyle w:val="Tabel"/>
              <w:rPr>
                <w:bCs w:val="0"/>
                <w:szCs w:val="18"/>
              </w:rPr>
            </w:pPr>
            <w:r>
              <w:rPr>
                <w:bCs w:val="0"/>
                <w:szCs w:val="18"/>
              </w:rPr>
              <w:t>De IMOW-versie waarmee is aangeleverd</w:t>
            </w:r>
            <w:r w:rsidR="00F45857">
              <w:rPr>
                <w:bCs w:val="0"/>
                <w:szCs w:val="18"/>
              </w:rPr>
              <w:t xml:space="preserve"> in het formaat </w:t>
            </w:r>
            <w:proofErr w:type="spellStart"/>
            <w:r w:rsidR="00F45857">
              <w:rPr>
                <w:bCs w:val="0"/>
                <w:szCs w:val="18"/>
              </w:rPr>
              <w:t>x.y</w:t>
            </w:r>
            <w:proofErr w:type="spellEnd"/>
            <w:r w:rsidR="006E353B">
              <w:rPr>
                <w:bCs w:val="0"/>
                <w:szCs w:val="18"/>
              </w:rPr>
              <w:t>..</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proofErr w:type="spellStart"/>
            <w:r>
              <w:rPr>
                <w:bCs w:val="0"/>
                <w:szCs w:val="18"/>
              </w:rPr>
              <w:t>WorkIDRegeling</w:t>
            </w:r>
            <w:proofErr w:type="spellEnd"/>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proofErr w:type="spellStart"/>
            <w:r>
              <w:rPr>
                <w:bCs w:val="0"/>
                <w:szCs w:val="18"/>
              </w:rPr>
              <w:t>DoelID</w:t>
            </w:r>
            <w:proofErr w:type="spellEnd"/>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proofErr w:type="spellStart"/>
            <w:r w:rsidRPr="00E46DA0">
              <w:rPr>
                <w:bCs w:val="0"/>
                <w:szCs w:val="18"/>
              </w:rPr>
              <w:t>objectType</w:t>
            </w:r>
            <w:proofErr w:type="spellEnd"/>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30716957" w14:textId="08B7B918" w:rsidR="00CA4FF3" w:rsidRDefault="00BB1720" w:rsidP="00D7079F">
      <w:pPr>
        <w:pStyle w:val="Kop2"/>
      </w:pPr>
      <w:bookmarkStart w:id="122" w:name="_Ref49513250"/>
      <w:bookmarkStart w:id="123" w:name="_Ref80972317"/>
      <w:bookmarkStart w:id="124" w:name="_Toc152061443"/>
      <w:bookmarkStart w:id="125" w:name="XML_owBestand"/>
      <w:bookmarkEnd w:id="120"/>
      <w:proofErr w:type="spellStart"/>
      <w:r>
        <w:t>owBestand</w:t>
      </w:r>
      <w:bookmarkEnd w:id="122"/>
      <w:bookmarkEnd w:id="123"/>
      <w:bookmarkEnd w:id="124"/>
      <w:proofErr w:type="spellEnd"/>
    </w:p>
    <w:bookmarkEnd w:id="125"/>
    <w:p w14:paraId="3DB153C7" w14:textId="1DA59B85" w:rsidR="00CA4FF3" w:rsidRPr="00022065" w:rsidRDefault="00CA4FF3" w:rsidP="00022065">
      <w:r w:rsidRPr="00022065">
        <w:t xml:space="preserve">Het </w:t>
      </w:r>
      <w:proofErr w:type="spellStart"/>
      <w:r w:rsidR="00BB1720" w:rsidRPr="00022065">
        <w:t>owBestand</w:t>
      </w:r>
      <w:proofErr w:type="spellEnd"/>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proofErr w:type="spellStart"/>
            <w:r w:rsidRPr="003D3AF1">
              <w:rPr>
                <w:bCs w:val="0"/>
              </w:rPr>
              <w:t>owBestand</w:t>
            </w:r>
            <w:proofErr w:type="spellEnd"/>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proofErr w:type="spellStart"/>
            <w:r w:rsidRPr="003D3AF1">
              <w:rPr>
                <w:bCs w:val="0"/>
              </w:rPr>
              <w:t>standBestand</w:t>
            </w:r>
            <w:proofErr w:type="spellEnd"/>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lastRenderedPageBreak/>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proofErr w:type="spellStart"/>
            <w:r w:rsidRPr="00E46DA0">
              <w:rPr>
                <w:bCs w:val="0"/>
                <w:szCs w:val="18"/>
              </w:rPr>
              <w:t>leveringsId</w:t>
            </w:r>
            <w:proofErr w:type="spellEnd"/>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proofErr w:type="spellStart"/>
            <w:r w:rsidRPr="00E46DA0">
              <w:rPr>
                <w:bCs w:val="0"/>
                <w:szCs w:val="18"/>
              </w:rPr>
              <w:t>objectTypen</w:t>
            </w:r>
            <w:proofErr w:type="spellEnd"/>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proofErr w:type="spellStart"/>
            <w:r w:rsidRPr="00E46DA0">
              <w:rPr>
                <w:bCs w:val="0"/>
                <w:szCs w:val="18"/>
              </w:rPr>
              <w:t>objectType</w:t>
            </w:r>
            <w:proofErr w:type="spellEnd"/>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proofErr w:type="spellStart"/>
            <w:r w:rsidRPr="00E46DA0">
              <w:rPr>
                <w:bCs w:val="0"/>
                <w:szCs w:val="18"/>
              </w:rPr>
              <w:t>owObject</w:t>
            </w:r>
            <w:proofErr w:type="spellEnd"/>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126" w:name="_Ref36562894"/>
      <w:bookmarkStart w:id="127" w:name="_Toc152061444"/>
      <w:bookmarkStart w:id="128" w:name="XML_art"/>
      <w:r w:rsidRPr="00CA0AE9">
        <w:t>Artikelstructuur</w:t>
      </w:r>
      <w:bookmarkEnd w:id="126"/>
      <w:bookmarkEnd w:id="127"/>
    </w:p>
    <w:bookmarkEnd w:id="128"/>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129" w:name="_Ref39823116"/>
      <w:bookmarkStart w:id="130" w:name="_Toc152061445"/>
      <w:bookmarkStart w:id="131" w:name="XML_art_regeltekst"/>
      <w:r>
        <w:t>Regeltekst</w:t>
      </w:r>
      <w:bookmarkEnd w:id="129"/>
      <w:bookmarkEnd w:id="130"/>
    </w:p>
    <w:bookmarkEnd w:id="131"/>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196"/>
        <w:gridCol w:w="1277"/>
        <w:gridCol w:w="3764"/>
      </w:tblGrid>
      <w:tr w:rsidR="00FE76DD" w:rsidRPr="00022065" w14:paraId="35A09F9F" w14:textId="77777777" w:rsidTr="00C80A7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196" w:type="dxa"/>
          </w:tcPr>
          <w:p w14:paraId="4C0AC8A1" w14:textId="64D8C5FE" w:rsidR="00FE76DD" w:rsidRPr="007E5632" w:rsidRDefault="007E5276"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27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80A71">
        <w:trPr>
          <w:cantSplit/>
        </w:trPr>
        <w:tc>
          <w:tcPr>
            <w:tcW w:w="3397" w:type="dxa"/>
          </w:tcPr>
          <w:p w14:paraId="6ADE554F" w14:textId="50B01AE4" w:rsidR="00FE76DD" w:rsidRPr="00A7586D" w:rsidRDefault="00932AD9" w:rsidP="00CA0AE9">
            <w:pPr>
              <w:pStyle w:val="Tabel"/>
              <w:rPr>
                <w:bCs w:val="0"/>
                <w:szCs w:val="18"/>
              </w:rPr>
            </w:pPr>
            <w:proofErr w:type="spellStart"/>
            <w:r w:rsidRPr="00A7586D">
              <w:rPr>
                <w:bCs w:val="0"/>
                <w:szCs w:val="18"/>
              </w:rPr>
              <w:t>owObject</w:t>
            </w:r>
            <w:proofErr w:type="spellEnd"/>
          </w:p>
        </w:tc>
        <w:tc>
          <w:tcPr>
            <w:tcW w:w="1196" w:type="dxa"/>
          </w:tcPr>
          <w:p w14:paraId="6E7BB2CE" w14:textId="73762784" w:rsidR="00FE76DD" w:rsidRPr="00A7586D" w:rsidRDefault="00932AD9" w:rsidP="00CA0AE9">
            <w:pPr>
              <w:pStyle w:val="Tabel"/>
              <w:rPr>
                <w:bCs w:val="0"/>
                <w:szCs w:val="18"/>
              </w:rPr>
            </w:pPr>
            <w:r w:rsidRPr="00A7586D">
              <w:rPr>
                <w:bCs w:val="0"/>
                <w:szCs w:val="18"/>
              </w:rPr>
              <w:t>[1..1]</w:t>
            </w:r>
          </w:p>
        </w:tc>
        <w:tc>
          <w:tcPr>
            <w:tcW w:w="127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80A71">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196" w:type="dxa"/>
          </w:tcPr>
          <w:p w14:paraId="75B83BCA" w14:textId="7AFBADB8" w:rsidR="00FE76DD" w:rsidRPr="00A7586D" w:rsidRDefault="00932AD9" w:rsidP="00CA0AE9">
            <w:pPr>
              <w:pStyle w:val="Tabel"/>
              <w:rPr>
                <w:bCs w:val="0"/>
                <w:szCs w:val="18"/>
              </w:rPr>
            </w:pPr>
            <w:r w:rsidRPr="00A7586D">
              <w:rPr>
                <w:bCs w:val="0"/>
                <w:szCs w:val="18"/>
              </w:rPr>
              <w:t>[1..1]</w:t>
            </w:r>
          </w:p>
        </w:tc>
        <w:tc>
          <w:tcPr>
            <w:tcW w:w="127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80A71">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196" w:type="dxa"/>
          </w:tcPr>
          <w:p w14:paraId="73D40D58" w14:textId="4F1320B1" w:rsidR="00932AD9" w:rsidRPr="00A7586D" w:rsidRDefault="00932AD9" w:rsidP="00CA0AE9">
            <w:pPr>
              <w:pStyle w:val="Tabel"/>
              <w:rPr>
                <w:bCs w:val="0"/>
                <w:szCs w:val="18"/>
              </w:rPr>
            </w:pPr>
            <w:r w:rsidRPr="00A7586D">
              <w:rPr>
                <w:bCs w:val="0"/>
                <w:szCs w:val="18"/>
              </w:rPr>
              <w:t>[1..1]</w:t>
            </w:r>
          </w:p>
        </w:tc>
        <w:tc>
          <w:tcPr>
            <w:tcW w:w="127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80A71">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196" w:type="dxa"/>
          </w:tcPr>
          <w:p w14:paraId="0C9DAD15" w14:textId="6BAECC0A" w:rsidR="0026705F" w:rsidRPr="00A7586D" w:rsidRDefault="004929C4" w:rsidP="00CA0AE9">
            <w:pPr>
              <w:pStyle w:val="Tabel"/>
              <w:rPr>
                <w:bCs w:val="0"/>
                <w:szCs w:val="18"/>
              </w:rPr>
            </w:pPr>
            <w:r w:rsidRPr="00A7586D">
              <w:rPr>
                <w:bCs w:val="0"/>
                <w:szCs w:val="18"/>
              </w:rPr>
              <w:t>[0..1]</w:t>
            </w:r>
          </w:p>
        </w:tc>
        <w:tc>
          <w:tcPr>
            <w:tcW w:w="127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7EB61461"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80A71">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196" w:type="dxa"/>
          </w:tcPr>
          <w:p w14:paraId="732E16C8" w14:textId="530BB9F7" w:rsidR="004929C4" w:rsidRPr="00A7586D" w:rsidRDefault="004929C4" w:rsidP="00CA0AE9">
            <w:pPr>
              <w:pStyle w:val="Tabel"/>
              <w:rPr>
                <w:bCs w:val="0"/>
                <w:szCs w:val="18"/>
              </w:rPr>
            </w:pPr>
            <w:r w:rsidRPr="00A7586D">
              <w:rPr>
                <w:bCs w:val="0"/>
                <w:szCs w:val="18"/>
              </w:rPr>
              <w:t>[0..1]</w:t>
            </w:r>
          </w:p>
        </w:tc>
        <w:tc>
          <w:tcPr>
            <w:tcW w:w="127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5EC12A25"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80A71">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196" w:type="dxa"/>
          </w:tcPr>
          <w:p w14:paraId="44FB5BA5" w14:textId="6A760BF5" w:rsidR="00FE76DD" w:rsidRPr="00A7586D" w:rsidRDefault="00932AD9" w:rsidP="00CA0AE9">
            <w:pPr>
              <w:pStyle w:val="Tabel"/>
              <w:rPr>
                <w:bCs w:val="0"/>
                <w:szCs w:val="18"/>
              </w:rPr>
            </w:pPr>
            <w:r w:rsidRPr="00A7586D">
              <w:rPr>
                <w:bCs w:val="0"/>
                <w:szCs w:val="18"/>
              </w:rPr>
              <w:t>[1..1]</w:t>
            </w:r>
          </w:p>
        </w:tc>
        <w:tc>
          <w:tcPr>
            <w:tcW w:w="1277" w:type="dxa"/>
          </w:tcPr>
          <w:p w14:paraId="79F79703" w14:textId="10F0ABFC" w:rsidR="00FE76DD" w:rsidRPr="00A7586D" w:rsidRDefault="00E45F7A" w:rsidP="00CA0AE9">
            <w:pPr>
              <w:pStyle w:val="Tabel"/>
              <w:rPr>
                <w:bCs w:val="0"/>
                <w:szCs w:val="18"/>
              </w:rPr>
            </w:pPr>
            <w:r w:rsidRPr="00A7586D">
              <w:rPr>
                <w:bCs w:val="0"/>
                <w:szCs w:val="18"/>
              </w:rPr>
              <w:t>NEN3610</w:t>
            </w:r>
            <w:r w:rsidR="00FB4185">
              <w:rPr>
                <w:bCs w:val="0"/>
                <w:szCs w:val="18"/>
              </w:rPr>
              <w:t>(80)</w:t>
            </w:r>
          </w:p>
        </w:tc>
        <w:tc>
          <w:tcPr>
            <w:tcW w:w="3764" w:type="dxa"/>
          </w:tcPr>
          <w:p w14:paraId="2A6958A2" w14:textId="0710BD0F"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F5100C">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132" w:name="_Ref49518162"/>
      <w:bookmarkStart w:id="133" w:name="_Toc152061446"/>
      <w:bookmarkStart w:id="134" w:name="XML_art_juridischeregel"/>
      <w:r>
        <w:t>Juridische regel</w:t>
      </w:r>
      <w:bookmarkEnd w:id="132"/>
      <w:bookmarkEnd w:id="133"/>
    </w:p>
    <w:bookmarkEnd w:id="134"/>
    <w:p w14:paraId="5B86CE26" w14:textId="3D234705" w:rsidR="00F13C5F" w:rsidRPr="00022065" w:rsidRDefault="00F13C5F" w:rsidP="00022065">
      <w:r w:rsidRPr="00022065">
        <w:t>Een Juridische regel is een abstract objecttype dat drie verschijningsvormen heeft</w:t>
      </w:r>
      <w:r w:rsidR="00F21004">
        <w:t xml:space="preserve">: </w:t>
      </w:r>
      <w:proofErr w:type="spellStart"/>
      <w:r w:rsidR="00F21004">
        <w:t>RegelVoorIedereen</w:t>
      </w:r>
      <w:proofErr w:type="spellEnd"/>
      <w:r w:rsidR="00F21004">
        <w:t>,</w:t>
      </w:r>
      <w:r w:rsidR="00F7457C">
        <w:t xml:space="preserve"> </w:t>
      </w:r>
      <w:r w:rsidR="00F21004">
        <w:t>Instructieregel en Omgevingswaarderegel.</w:t>
      </w:r>
      <w:r w:rsidR="00F7457C">
        <w:t xml:space="preserve"> </w:t>
      </w:r>
      <w:r w:rsidR="00F21004">
        <w:t>De</w:t>
      </w:r>
      <w:r w:rsidR="00F7457C">
        <w:t xml:space="preserve"> </w:t>
      </w:r>
      <w:r w:rsidR="004F7145" w:rsidRPr="00022065">
        <w:t xml:space="preserve">juridische regel is </w:t>
      </w:r>
      <w:r w:rsidR="00F21004">
        <w:t xml:space="preserve">nodig </w:t>
      </w:r>
      <w:r w:rsidR="004F7145" w:rsidRPr="00022065">
        <w:t xml:space="preserve">om verschillende inhoudelijke annotaties te kunnen </w:t>
      </w:r>
      <w:r w:rsidR="00F21004">
        <w:t>specificeren</w:t>
      </w:r>
      <w:r w:rsidR="004F7145" w:rsidRPr="00022065">
        <w:t xml:space="preserve">.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135" w:name="_Ref39493910"/>
      <w:bookmarkStart w:id="136" w:name="XML_art_juridischeregel_rvi"/>
      <w:proofErr w:type="spellStart"/>
      <w:r>
        <w:t>RegelVoorIedereen</w:t>
      </w:r>
      <w:bookmarkEnd w:id="135"/>
      <w:proofErr w:type="spellEnd"/>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6"/>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w:t>
            </w:r>
            <w:proofErr w:type="spellStart"/>
            <w:r w:rsidRPr="005515F1">
              <w:rPr>
                <w:sz w:val="16"/>
              </w:rPr>
              <w:t>ultipliciteit</w:t>
            </w:r>
            <w:proofErr w:type="spellEnd"/>
            <w:r w:rsidRPr="005515F1">
              <w:rPr>
                <w:sz w:val="16"/>
              </w:rPr>
              <w: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proofErr w:type="spellStart"/>
            <w:r w:rsidRPr="005E17A4">
              <w:rPr>
                <w:bCs w:val="0"/>
              </w:rPr>
              <w:t>owObject</w:t>
            </w:r>
            <w:proofErr w:type="spellEnd"/>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proofErr w:type="spellStart"/>
            <w:r w:rsidRPr="005E17A4">
              <w:rPr>
                <w:bCs w:val="0"/>
              </w:rPr>
              <w:lastRenderedPageBreak/>
              <w:t>RegelVoorIedereen</w:t>
            </w:r>
            <w:proofErr w:type="spellEnd"/>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13E3F181"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F5100C">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6CB81D7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F5100C">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4D664C79"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F5100C">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proofErr w:type="spellStart"/>
            <w:r w:rsidRPr="005E17A4">
              <w:rPr>
                <w:bCs w:val="0"/>
              </w:rPr>
              <w:t>artikelOfLid</w:t>
            </w:r>
            <w:proofErr w:type="spellEnd"/>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35146B1B"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B5DB762" w:rsidR="00D23180" w:rsidRPr="005E17A4" w:rsidRDefault="00D23180" w:rsidP="00D23180">
            <w:pPr>
              <w:pStyle w:val="Tabel"/>
              <w:rPr>
                <w:bCs w:val="0"/>
              </w:rPr>
            </w:pPr>
            <w:r>
              <w:rPr>
                <w:bCs w:val="0"/>
              </w:rPr>
              <w:t>De locatie waar de activiteit gereguleerd wordt.</w:t>
            </w:r>
            <w:r w:rsidR="009E0B85">
              <w:rPr>
                <w:bCs w:val="0"/>
              </w:rPr>
              <w:t xml:space="preserve"> Deze komt even vaak voor als de </w:t>
            </w:r>
            <w:proofErr w:type="spellStart"/>
            <w:r w:rsidR="009E0B85">
              <w:rPr>
                <w:bCs w:val="0"/>
              </w:rPr>
              <w:t>ActiviteitRef</w:t>
            </w:r>
            <w:proofErr w:type="spellEnd"/>
            <w:r w:rsidR="009E0B85">
              <w:rPr>
                <w:bCs w:val="0"/>
              </w:rPr>
              <w: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10C2A043" w:rsidR="004A2B1E" w:rsidRDefault="004A2B1E" w:rsidP="00D23180">
            <w:pPr>
              <w:pStyle w:val="Tabel"/>
              <w:rPr>
                <w:bCs w:val="0"/>
              </w:rPr>
            </w:pPr>
            <w:r>
              <w:rPr>
                <w:bCs w:val="0"/>
              </w:rPr>
              <w:t xml:space="preserve">Identificatie van </w:t>
            </w:r>
            <w:r w:rsidR="004965B4">
              <w:rPr>
                <w:bCs w:val="0"/>
              </w:rPr>
              <w:t>deze ActiviteitLocatieaanduiding</w:t>
            </w:r>
            <w:r>
              <w:rPr>
                <w:bCs w:val="0"/>
              </w:rPr>
              <w:t xml:space="preserve">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F5100C">
              <w:rPr>
                <w:bCs w:val="0"/>
              </w:rPr>
              <w:t>3.2.1</w:t>
            </w:r>
            <w:r w:rsidR="001165BB">
              <w:rPr>
                <w:bCs w:val="0"/>
              </w:rPr>
              <w:fldChar w:fldCharType="end"/>
            </w:r>
            <w:r w:rsidR="00EE412F">
              <w:rPr>
                <w:bCs w:val="0"/>
                <w:szCs w:val="18"/>
              </w:rPr>
              <w:t>.</w:t>
            </w:r>
            <w:r w:rsidR="009E0B85">
              <w:rPr>
                <w:bCs w:val="0"/>
                <w:szCs w:val="18"/>
              </w:rPr>
              <w:t xml:space="preserve"> Een ActiviteitLocatieaanduiding hoort bij precies één combinatie van een Activiteit en een</w:t>
            </w:r>
            <w:r w:rsidR="00F7457C">
              <w:rPr>
                <w:bCs w:val="0"/>
                <w:szCs w:val="18"/>
              </w:rPr>
              <w:t xml:space="preserve"> </w:t>
            </w:r>
            <w:r w:rsidR="009E0B85">
              <w:rPr>
                <w:bCs w:val="0"/>
                <w:szCs w:val="18"/>
              </w:rPr>
              <w:t xml:space="preserve">Juridische regel. </w:t>
            </w:r>
            <w:r w:rsidR="004965B4">
              <w:rPr>
                <w:bCs w:val="0"/>
                <w:szCs w:val="18"/>
              </w:rPr>
              <w:t>Dit betekent dat i</w:t>
            </w:r>
            <w:r w:rsidR="006F3D15">
              <w:rPr>
                <w:bCs w:val="0"/>
                <w:szCs w:val="18"/>
              </w:rPr>
              <w:t xml:space="preserve">edere combinatie </w:t>
            </w:r>
            <w:r w:rsidR="00306C03">
              <w:rPr>
                <w:bCs w:val="0"/>
                <w:szCs w:val="18"/>
              </w:rPr>
              <w:t xml:space="preserve">van een Activiteit en een Juridische regel </w:t>
            </w:r>
            <w:r w:rsidR="006F3D15">
              <w:rPr>
                <w:bCs w:val="0"/>
                <w:szCs w:val="18"/>
              </w:rPr>
              <w:t xml:space="preserve">een eigen </w:t>
            </w:r>
            <w:r w:rsidR="004965B4">
              <w:rPr>
                <w:bCs w:val="0"/>
                <w:szCs w:val="18"/>
              </w:rPr>
              <w:t xml:space="preserve">unieke identificatie </w:t>
            </w:r>
            <w:r w:rsidR="00306C03">
              <w:rPr>
                <w:bCs w:val="0"/>
                <w:szCs w:val="18"/>
              </w:rPr>
              <w:t>moet krijgen</w:t>
            </w:r>
            <w:r w:rsidR="004965B4">
              <w:rPr>
                <w:bCs w:val="0"/>
                <w:szCs w:val="18"/>
              </w:rPr>
              <w:t>.</w:t>
            </w:r>
            <w:r w:rsidR="00306C03">
              <w:rPr>
                <w:bCs w:val="0"/>
                <w:szCs w:val="18"/>
              </w:rPr>
              <w:t xml:space="preserve"> In eerder versies van de standaard stond dit niet helder geformuleerd daarom wordt dit bij implementatie van de standaard nog niet afgedwongen. </w:t>
            </w:r>
            <w:r w:rsidR="00E26409">
              <w:rPr>
                <w:bCs w:val="0"/>
                <w:szCs w:val="18"/>
              </w:rPr>
              <w:t>In een toekomstige versie kan dit wel gebeuren.</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lastRenderedPageBreak/>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2B4148A7" w14:textId="5980779F" w:rsidR="007004E0" w:rsidRDefault="007004E0" w:rsidP="00D7079F">
      <w:pPr>
        <w:pStyle w:val="Kop4"/>
      </w:pPr>
      <w:bookmarkStart w:id="137" w:name="_Ref39493800"/>
      <w:bookmarkStart w:id="138" w:name="XML_art_juridischeregel_ins"/>
      <w:r w:rsidRPr="007004E0">
        <w:t>Instructieregel</w:t>
      </w:r>
      <w:bookmarkEnd w:id="137"/>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8"/>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w:t>
            </w:r>
            <w:proofErr w:type="spellStart"/>
            <w:r w:rsidRPr="00153279">
              <w:rPr>
                <w:sz w:val="16"/>
              </w:rPr>
              <w:t>ultipliciteit</w:t>
            </w:r>
            <w:proofErr w:type="spellEnd"/>
            <w:r w:rsidRPr="00153279">
              <w:rPr>
                <w:sz w:val="16"/>
              </w:rPr>
              <w: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proofErr w:type="spellStart"/>
            <w:r w:rsidRPr="005E17A4">
              <w:rPr>
                <w:bCs w:val="0"/>
              </w:rPr>
              <w:t>owObject</w:t>
            </w:r>
            <w:proofErr w:type="spellEnd"/>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0F158271"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F5100C">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119FFACA"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F5100C">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5117FEFE"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F5100C">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proofErr w:type="spellStart"/>
            <w:r w:rsidRPr="005E17A4">
              <w:rPr>
                <w:bCs w:val="0"/>
              </w:rPr>
              <w:t>artikelOfLid</w:t>
            </w:r>
            <w:proofErr w:type="spellEnd"/>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 xml:space="preserve">Waarde uit de </w:t>
            </w:r>
            <w:proofErr w:type="spellStart"/>
            <w:r>
              <w:rPr>
                <w:bCs w:val="0"/>
              </w:rPr>
              <w:t>waardelijst</w:t>
            </w:r>
            <w:proofErr w:type="spellEnd"/>
            <w:r>
              <w:rPr>
                <w:bCs w:val="0"/>
              </w:rPr>
              <w:t xml:space="preserve">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proofErr w:type="spellStart"/>
            <w:r>
              <w:rPr>
                <w:bCs w:val="0"/>
              </w:rPr>
              <w:t>instructieregelInstrument</w:t>
            </w:r>
            <w:proofErr w:type="spellEnd"/>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proofErr w:type="spellStart"/>
            <w:r>
              <w:rPr>
                <w:bCs w:val="0"/>
              </w:rPr>
              <w:t>instructieregelTaakuitoefening</w:t>
            </w:r>
            <w:proofErr w:type="spellEnd"/>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 xml:space="preserve">*De waarde voor </w:t>
      </w:r>
      <w:proofErr w:type="spellStart"/>
      <w:r w:rsidRPr="00022065">
        <w:t>instructieregelInstrument</w:t>
      </w:r>
      <w:proofErr w:type="spellEnd"/>
      <w:r w:rsidRPr="00022065">
        <w:t xml:space="preserve"> en </w:t>
      </w:r>
      <w:proofErr w:type="spellStart"/>
      <w:r w:rsidRPr="00022065">
        <w:t>instructieregelTaakuitoefening</w:t>
      </w:r>
      <w:proofErr w:type="spellEnd"/>
      <w:r w:rsidRPr="00022065">
        <w:t xml:space="preserve"> mogen niet in dezelfde Juridische regel voorkomen.</w:t>
      </w:r>
    </w:p>
    <w:p w14:paraId="112C5785" w14:textId="518C5A38" w:rsidR="007004E0" w:rsidRDefault="007004E0" w:rsidP="00D7079F">
      <w:pPr>
        <w:pStyle w:val="Kop4"/>
      </w:pPr>
      <w:bookmarkStart w:id="139" w:name="_Ref39493893"/>
      <w:bookmarkStart w:id="140" w:name="XML_art_juridischeregel_omgwaarde"/>
      <w:r w:rsidRPr="00B505F2">
        <w:lastRenderedPageBreak/>
        <w:t>Omgevingswaarderegel</w:t>
      </w:r>
      <w:bookmarkEnd w:id="139"/>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0"/>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w:t>
            </w:r>
            <w:proofErr w:type="spellStart"/>
            <w:r w:rsidRPr="00B60C13">
              <w:rPr>
                <w:sz w:val="16"/>
              </w:rPr>
              <w:t>ultipliciteit</w:t>
            </w:r>
            <w:proofErr w:type="spellEnd"/>
            <w:r w:rsidRPr="00B60C13">
              <w:rPr>
                <w:sz w:val="16"/>
              </w:rPr>
              <w: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proofErr w:type="spellStart"/>
            <w:r w:rsidRPr="005E17A4">
              <w:t>owObject</w:t>
            </w:r>
            <w:proofErr w:type="spellEnd"/>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703E137B"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3E421EC9"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6EE5CCE0"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F5100C">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proofErr w:type="spellStart"/>
            <w:r w:rsidRPr="005E17A4">
              <w:t>artikelOfLid</w:t>
            </w:r>
            <w:proofErr w:type="spellEnd"/>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proofErr w:type="spellStart"/>
            <w:r>
              <w:rPr>
                <w:bCs w:val="0"/>
              </w:rPr>
              <w:t>x</w:t>
            </w:r>
            <w:r w:rsidRPr="005E17A4">
              <w:rPr>
                <w:bCs w:val="0"/>
              </w:rPr>
              <w:t>link</w:t>
            </w:r>
            <w:proofErr w:type="spellEnd"/>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 xml:space="preserve">Waarde uit de </w:t>
            </w:r>
            <w:proofErr w:type="spellStart"/>
            <w:r>
              <w:t>waardelijst</w:t>
            </w:r>
            <w:proofErr w:type="spellEnd"/>
            <w:r>
              <w:t xml:space="preserve">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proofErr w:type="spellStart"/>
            <w:r>
              <w:rPr>
                <w:bCs w:val="0"/>
              </w:rPr>
              <w:t>x</w:t>
            </w:r>
            <w:r w:rsidRPr="005E17A4">
              <w:rPr>
                <w:bCs w:val="0"/>
              </w:rPr>
              <w:t>link</w:t>
            </w:r>
            <w:proofErr w:type="spellEnd"/>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proofErr w:type="spellStart"/>
            <w:r>
              <w:t>omgevingswaardeaanduiding</w:t>
            </w:r>
            <w:proofErr w:type="spellEnd"/>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141" w:name="_Toc152061447"/>
      <w:bookmarkStart w:id="142" w:name="XML_art_activiteit"/>
      <w:r>
        <w:t>Activiteit</w:t>
      </w:r>
      <w:bookmarkEnd w:id="141"/>
    </w:p>
    <w:bookmarkEnd w:id="142"/>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w:t>
            </w:r>
            <w:proofErr w:type="spellStart"/>
            <w:r w:rsidRPr="00B02C9F">
              <w:rPr>
                <w:sz w:val="16"/>
              </w:rPr>
              <w:t>ultipliciteit</w:t>
            </w:r>
            <w:proofErr w:type="spellEnd"/>
            <w:r w:rsidRPr="00B02C9F">
              <w:rPr>
                <w:sz w:val="16"/>
              </w:rPr>
              <w: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proofErr w:type="spellStart"/>
            <w:r w:rsidRPr="005E17A4">
              <w:t>owObject</w:t>
            </w:r>
            <w:proofErr w:type="spellEnd"/>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51130A4E"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43332F5"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lastRenderedPageBreak/>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7DC780D8"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 xml:space="preserve">Waarde uit de </w:t>
            </w:r>
            <w:proofErr w:type="spellStart"/>
            <w:r w:rsidRPr="00E46DA0">
              <w:t>waardelijst</w:t>
            </w:r>
            <w:proofErr w:type="spellEnd"/>
            <w:r w:rsidRPr="00E46DA0">
              <w:t xml:space="preserve">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proofErr w:type="spellStart"/>
            <w:r>
              <w:t>gerelateerdeActiviteit</w:t>
            </w:r>
            <w:proofErr w:type="spellEnd"/>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proofErr w:type="spellStart"/>
            <w:r>
              <w:t>bovenliggendeActiviteit</w:t>
            </w:r>
            <w:proofErr w:type="spellEnd"/>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143" w:name="_Ref36562635"/>
      <w:bookmarkStart w:id="144" w:name="_Toc152061448"/>
      <w:bookmarkStart w:id="145" w:name="XML_art_gebiedsaanwijzing"/>
      <w:r>
        <w:t>Gebiedsaanwijzing</w:t>
      </w:r>
      <w:bookmarkEnd w:id="143"/>
      <w:bookmarkEnd w:id="144"/>
    </w:p>
    <w:bookmarkEnd w:id="145"/>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w:t>
            </w:r>
            <w:proofErr w:type="spellStart"/>
            <w:r w:rsidRPr="004E29F6">
              <w:rPr>
                <w:sz w:val="16"/>
              </w:rPr>
              <w:t>ultipliciteit</w:t>
            </w:r>
            <w:proofErr w:type="spellEnd"/>
            <w:r w:rsidRPr="004E29F6">
              <w:rPr>
                <w:sz w:val="16"/>
              </w:rPr>
              <w: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proofErr w:type="spellStart"/>
            <w:r w:rsidRPr="005E17A4">
              <w:t>owObject</w:t>
            </w:r>
            <w:proofErr w:type="spellEnd"/>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413AC3EC"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395295EE"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5253C1B9"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F5100C">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 xml:space="preserve">Waarde uit de </w:t>
            </w:r>
            <w:proofErr w:type="spellStart"/>
            <w:r>
              <w:t>waardelijst</w:t>
            </w:r>
            <w:proofErr w:type="spellEnd"/>
            <w:r>
              <w:t xml:space="preserve"> ‘</w:t>
            </w:r>
            <w:proofErr w:type="spellStart"/>
            <w:r w:rsidR="00755E9D">
              <w:t>T</w:t>
            </w:r>
            <w:r>
              <w:t>ype</w:t>
            </w:r>
            <w:r w:rsidR="00755E9D">
              <w:t>G</w:t>
            </w:r>
            <w:r>
              <w:t>ebiedsaanwijzing</w:t>
            </w:r>
            <w:proofErr w:type="spellEnd"/>
            <w:r>
              <w:t>’.</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 xml:space="preserve">Waarde uit de </w:t>
            </w:r>
            <w:proofErr w:type="spellStart"/>
            <w:r>
              <w:t>waardelijst</w:t>
            </w:r>
            <w:proofErr w:type="spellEnd"/>
            <w:r>
              <w:t xml:space="preserve">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proofErr w:type="spellStart"/>
            <w:r>
              <w:rPr>
                <w:bCs w:val="0"/>
              </w:rPr>
              <w:t>x</w:t>
            </w:r>
            <w:r w:rsidRPr="005E17A4">
              <w:rPr>
                <w:bCs w:val="0"/>
              </w:rPr>
              <w:t>link</w:t>
            </w:r>
            <w:proofErr w:type="spellEnd"/>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8056C71" w:rsidR="00E46DA0" w:rsidRPr="00022065" w:rsidRDefault="00BF0431" w:rsidP="00022065">
      <w:r w:rsidRPr="00022065">
        <w:t xml:space="preserve">* De waarde die gekozen kan worden uit de </w:t>
      </w:r>
      <w:proofErr w:type="spellStart"/>
      <w:r w:rsidRPr="00022065">
        <w:t>waardelijst</w:t>
      </w:r>
      <w:proofErr w:type="spellEnd"/>
      <w:r w:rsidRPr="00022065">
        <w:t xml:space="preserve"> </w:t>
      </w:r>
      <w:proofErr w:type="spellStart"/>
      <w:r w:rsidRPr="00022065">
        <w:t>gebiedsaanwijzinggroep</w:t>
      </w:r>
      <w:proofErr w:type="spellEnd"/>
      <w:r w:rsidRPr="00022065">
        <w:t xml:space="preserve"> is afhankelijk van de waarde die gekozen wordt uit ‘</w:t>
      </w:r>
      <w:proofErr w:type="spellStart"/>
      <w:r w:rsidR="00F21004">
        <w:t>T</w:t>
      </w:r>
      <w:r w:rsidRPr="00022065">
        <w:t>ype</w:t>
      </w:r>
      <w:r w:rsidR="00F21004">
        <w:t>G</w:t>
      </w:r>
      <w:r w:rsidRPr="00022065">
        <w:t>ebiedsaanwijzing</w:t>
      </w:r>
      <w:proofErr w:type="spellEnd"/>
      <w:r w:rsidRPr="00022065">
        <w:t>’.</w:t>
      </w:r>
    </w:p>
    <w:p w14:paraId="0BAB9DDA" w14:textId="7525B097" w:rsidR="0093020D" w:rsidRDefault="00BF0431" w:rsidP="00D7079F">
      <w:pPr>
        <w:pStyle w:val="Kop3"/>
      </w:pPr>
      <w:bookmarkStart w:id="146" w:name="_Ref63864190"/>
      <w:bookmarkStart w:id="147" w:name="_Toc152061449"/>
      <w:bookmarkStart w:id="148" w:name="XML_art_omgevingsnorm"/>
      <w:r>
        <w:t>Omgevingsnorm</w:t>
      </w:r>
      <w:bookmarkEnd w:id="146"/>
      <w:bookmarkEnd w:id="147"/>
    </w:p>
    <w:p w14:paraId="56DC5DF9" w14:textId="48F736B2" w:rsidR="000A5157" w:rsidRPr="00022065" w:rsidRDefault="00020E7A" w:rsidP="00022065">
      <w:bookmarkStart w:id="149" w:name="_Hlk73345053"/>
      <w:bookmarkEnd w:id="148"/>
      <w:r w:rsidRPr="00022065">
        <w:t xml:space="preserve">Een omgevingsnorm is het vastleggen van </w:t>
      </w:r>
      <w:r w:rsidR="009923A2" w:rsidRPr="00022065">
        <w:t>norm</w:t>
      </w:r>
      <w:r w:rsidRPr="00022065">
        <w:t>waarden als referentiepunt ten behoeve van het handelen in de fysieke leefomgeving.</w:t>
      </w:r>
      <w:bookmarkEnd w:id="149"/>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w:t>
            </w:r>
            <w:proofErr w:type="spellStart"/>
            <w:r w:rsidRPr="004F4C2F">
              <w:rPr>
                <w:sz w:val="16"/>
              </w:rPr>
              <w:t>ultipliciteit</w:t>
            </w:r>
            <w:proofErr w:type="spellEnd"/>
            <w:r w:rsidRPr="004F4C2F">
              <w:rPr>
                <w:sz w:val="16"/>
              </w:rPr>
              <w: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proofErr w:type="spellStart"/>
            <w:r w:rsidRPr="005E17A4">
              <w:lastRenderedPageBreak/>
              <w:t>owObject</w:t>
            </w:r>
            <w:proofErr w:type="spellEnd"/>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79BA8D0D"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25CBCF7D"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377E1F5A"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 xml:space="preserve">Waarde uit </w:t>
            </w:r>
            <w:proofErr w:type="spellStart"/>
            <w:r>
              <w:t>waardelijst</w:t>
            </w:r>
            <w:proofErr w:type="spellEnd"/>
            <w:r>
              <w:t xml:space="preserve"> ‘</w:t>
            </w:r>
            <w:proofErr w:type="spellStart"/>
            <w:r w:rsidR="00755E9D">
              <w:t>T</w:t>
            </w:r>
            <w:r>
              <w:t>ype</w:t>
            </w:r>
            <w:r w:rsidR="00755E9D">
              <w:t>N</w:t>
            </w:r>
            <w:r>
              <w:t>orm</w:t>
            </w:r>
            <w:proofErr w:type="spellEnd"/>
            <w:r>
              <w:t>’.</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 xml:space="preserve">Waarde uit </w:t>
            </w:r>
            <w:proofErr w:type="spellStart"/>
            <w:r>
              <w:t>waardelijst</w:t>
            </w:r>
            <w:proofErr w:type="spellEnd"/>
            <w:r>
              <w:t xml:space="preserve">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 xml:space="preserve">Waarde uit </w:t>
            </w:r>
            <w:proofErr w:type="spellStart"/>
            <w:r>
              <w:t>waardelijst</w:t>
            </w:r>
            <w:proofErr w:type="spellEnd"/>
            <w:r>
              <w:t xml:space="preserve">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29CDAC0F"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proofErr w:type="spellStart"/>
            <w:r>
              <w:t>kwantitatieveWaarde</w:t>
            </w:r>
            <w:proofErr w:type="spellEnd"/>
            <w:r>
              <w:t>**</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proofErr w:type="spellStart"/>
            <w:r>
              <w:t>Decimal</w:t>
            </w:r>
            <w:proofErr w:type="spellEnd"/>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proofErr w:type="spellStart"/>
            <w:r>
              <w:t>kwalitatieveWaarde</w:t>
            </w:r>
            <w:proofErr w:type="spellEnd"/>
            <w:r>
              <w:t>**</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proofErr w:type="spellStart"/>
            <w:r>
              <w:t>waardeInRegeltekst</w:t>
            </w:r>
            <w:proofErr w:type="spellEnd"/>
            <w:r>
              <w: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proofErr w:type="spellStart"/>
            <w:r>
              <w:rPr>
                <w:bCs w:val="0"/>
              </w:rPr>
              <w:t>x</w:t>
            </w:r>
            <w:r w:rsidRPr="005E17A4">
              <w:rPr>
                <w:bCs w:val="0"/>
              </w:rPr>
              <w:t>link</w:t>
            </w:r>
            <w:proofErr w:type="spellEnd"/>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150" w:name="_Ref63864191"/>
      <w:bookmarkStart w:id="151" w:name="_Toc152061450"/>
      <w:bookmarkStart w:id="152" w:name="XML_art_omgevingswaarde"/>
      <w:r>
        <w:t>Omgevingswaarde</w:t>
      </w:r>
      <w:bookmarkEnd w:id="150"/>
      <w:bookmarkEnd w:id="151"/>
    </w:p>
    <w:bookmarkEnd w:id="152"/>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w:t>
            </w:r>
            <w:proofErr w:type="spellStart"/>
            <w:r w:rsidRPr="00784487">
              <w:rPr>
                <w:sz w:val="16"/>
              </w:rPr>
              <w:t>ultipliciteit</w:t>
            </w:r>
            <w:proofErr w:type="spellEnd"/>
            <w:r w:rsidRPr="00784487">
              <w:rPr>
                <w:sz w:val="16"/>
              </w:rPr>
              <w: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proofErr w:type="spellStart"/>
            <w:r w:rsidRPr="005E17A4">
              <w:t>owObject</w:t>
            </w:r>
            <w:proofErr w:type="spellEnd"/>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296664B7"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25BC2B77"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2427A02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lastRenderedPageBreak/>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 xml:space="preserve">Waarde uit </w:t>
            </w:r>
            <w:proofErr w:type="spellStart"/>
            <w:r>
              <w:t>waardelijst</w:t>
            </w:r>
            <w:proofErr w:type="spellEnd"/>
            <w:r>
              <w:t xml:space="preserve">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 xml:space="preserve">Waarde uit </w:t>
            </w:r>
            <w:proofErr w:type="spellStart"/>
            <w:r>
              <w:t>waardelijst</w:t>
            </w:r>
            <w:proofErr w:type="spellEnd"/>
            <w:r>
              <w:t xml:space="preserve">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 xml:space="preserve">Waarde uit </w:t>
            </w:r>
            <w:proofErr w:type="spellStart"/>
            <w:r>
              <w:t>waardelijst</w:t>
            </w:r>
            <w:proofErr w:type="spellEnd"/>
            <w:r>
              <w:t xml:space="preserve"> ‘</w:t>
            </w:r>
            <w:proofErr w:type="spellStart"/>
            <w:r w:rsidR="000A7F1D">
              <w:t>O</w:t>
            </w:r>
            <w:r>
              <w:t>mgevingswaardegroep</w:t>
            </w:r>
            <w:proofErr w:type="spellEnd"/>
            <w:r>
              <w:t>’.</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69868A0"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proofErr w:type="spellStart"/>
            <w:r>
              <w:t>kwantitatieveWaarde</w:t>
            </w:r>
            <w:proofErr w:type="spellEnd"/>
            <w:r>
              <w:t>**</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proofErr w:type="spellStart"/>
            <w:r>
              <w:t>Decimal</w:t>
            </w:r>
            <w:proofErr w:type="spellEnd"/>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proofErr w:type="spellStart"/>
            <w:r>
              <w:t>kwalitatieveWaarde</w:t>
            </w:r>
            <w:proofErr w:type="spellEnd"/>
            <w:r>
              <w:t>**</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proofErr w:type="spellStart"/>
            <w:r>
              <w:t>waardeInRegeltekst</w:t>
            </w:r>
            <w:proofErr w:type="spellEnd"/>
            <w:r>
              <w: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proofErr w:type="spellStart"/>
            <w:r>
              <w:rPr>
                <w:bCs w:val="0"/>
              </w:rPr>
              <w:t>x</w:t>
            </w:r>
            <w:r w:rsidRPr="005E17A4">
              <w:rPr>
                <w:bCs w:val="0"/>
              </w:rPr>
              <w:t>link</w:t>
            </w:r>
            <w:proofErr w:type="spellEnd"/>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153" w:name="_Ref53742891"/>
      <w:bookmarkStart w:id="154" w:name="_Toc152061451"/>
      <w:bookmarkStart w:id="155" w:name="XML_art_locatie"/>
      <w:r>
        <w:t>Locatie</w:t>
      </w:r>
      <w:bookmarkEnd w:id="153"/>
      <w:bookmarkEnd w:id="154"/>
    </w:p>
    <w:bookmarkEnd w:id="155"/>
    <w:p w14:paraId="0B9AE955" w14:textId="00623F46" w:rsidR="000704BD" w:rsidRPr="00022065" w:rsidRDefault="000704BD" w:rsidP="00022065">
      <w:r w:rsidRPr="00022065">
        <w:t xml:space="preserve">De locatie legt informatie vast over </w:t>
      </w:r>
      <w:r w:rsidR="00F21004">
        <w:t xml:space="preserve">de </w:t>
      </w:r>
      <w:r w:rsidR="0062492A">
        <w:t xml:space="preserve">geografische </w:t>
      </w:r>
      <w:r w:rsidR="00F21004">
        <w:t xml:space="preserve">locatie </w:t>
      </w:r>
      <w:r w:rsidRPr="00022065">
        <w:t>waar een annotatie van toepassing is.</w:t>
      </w:r>
    </w:p>
    <w:p w14:paraId="3BB8AD2B" w14:textId="7AA8272E" w:rsidR="00C215A8" w:rsidRDefault="00C215A8" w:rsidP="00D7079F">
      <w:pPr>
        <w:pStyle w:val="Kop4"/>
      </w:pPr>
      <w:bookmarkStart w:id="156" w:name="_Ref63863475"/>
      <w:bookmarkStart w:id="157" w:name="XML_art_locatie_groep"/>
      <w:r>
        <w:t>Gebied-/Lijn-/Puntengroep</w:t>
      </w:r>
      <w:bookmarkEnd w:id="156"/>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157"/>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w:t>
            </w:r>
            <w:proofErr w:type="spellStart"/>
            <w:r w:rsidRPr="00A45FE1">
              <w:rPr>
                <w:sz w:val="16"/>
              </w:rPr>
              <w:t>ultipliciteit</w:t>
            </w:r>
            <w:proofErr w:type="spellEnd"/>
            <w:r w:rsidRPr="00A45FE1">
              <w:rPr>
                <w:sz w:val="16"/>
              </w:rPr>
              <w: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proofErr w:type="spellStart"/>
            <w:r w:rsidRPr="005E17A4">
              <w:t>owObject</w:t>
            </w:r>
            <w:proofErr w:type="spellEnd"/>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78816DF8"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C49107E"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1518CFA4"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proofErr w:type="spellStart"/>
            <w:r>
              <w:rPr>
                <w:bCs w:val="0"/>
              </w:rPr>
              <w:t>x</w:t>
            </w:r>
            <w:r w:rsidRPr="005E17A4">
              <w:rPr>
                <w:bCs w:val="0"/>
              </w:rPr>
              <w:t>link</w:t>
            </w:r>
            <w:proofErr w:type="spellEnd"/>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t>*Dit kan ook lijnengroep of puntengroep zijn</w:t>
      </w:r>
      <w:r w:rsidR="000704BD" w:rsidRPr="00022065">
        <w:t>.</w:t>
      </w:r>
    </w:p>
    <w:p w14:paraId="7821FC6F" w14:textId="683A9C82" w:rsidR="00080B02" w:rsidRPr="00022065" w:rsidRDefault="00080B02" w:rsidP="00022065">
      <w:r w:rsidRPr="00022065">
        <w:lastRenderedPageBreak/>
        <w:t xml:space="preserve">** Dit kan ook gelijk zijn aan </w:t>
      </w:r>
      <w:proofErr w:type="spellStart"/>
      <w:r w:rsidRPr="00022065">
        <w:t>LijnRef</w:t>
      </w:r>
      <w:proofErr w:type="spellEnd"/>
      <w:r w:rsidRPr="00022065">
        <w:t xml:space="preserve"> of </w:t>
      </w:r>
      <w:proofErr w:type="spellStart"/>
      <w:r w:rsidRPr="00022065">
        <w:t>PuntRef</w:t>
      </w:r>
      <w:proofErr w:type="spellEnd"/>
      <w:r w:rsidRPr="00022065">
        <w:t xml:space="preserve"> (in het geval van respectievelijk lijnengroep of puntengroep).</w:t>
      </w:r>
    </w:p>
    <w:p w14:paraId="2B930E8E" w14:textId="6FBA6545" w:rsidR="00080B02" w:rsidRDefault="00080B02" w:rsidP="00D7079F">
      <w:pPr>
        <w:pStyle w:val="Kop4"/>
      </w:pPr>
      <w:bookmarkStart w:id="158" w:name="_Ref49513284"/>
      <w:bookmarkStart w:id="159" w:name="XML_art_locatie_individueel"/>
      <w:r>
        <w:t>Gebied/Lijn/Punt</w:t>
      </w:r>
      <w:bookmarkEnd w:id="158"/>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9"/>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w:t>
            </w:r>
            <w:proofErr w:type="spellStart"/>
            <w:r w:rsidRPr="00CD40B7">
              <w:rPr>
                <w:sz w:val="16"/>
              </w:rPr>
              <w:t>ultipliciteit</w:t>
            </w:r>
            <w:proofErr w:type="spellEnd"/>
            <w:r w:rsidRPr="00CD40B7">
              <w:rPr>
                <w:sz w:val="16"/>
              </w:rPr>
              <w: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proofErr w:type="spellStart"/>
            <w:r w:rsidRPr="005E17A4">
              <w:t>owObject</w:t>
            </w:r>
            <w:proofErr w:type="spellEnd"/>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 xml:space="preserve">Een verwijzing naar een vlak- of </w:t>
            </w:r>
            <w:proofErr w:type="spellStart"/>
            <w:r>
              <w:t>multivlak</w:t>
            </w:r>
            <w:proofErr w:type="spellEnd"/>
            <w:r>
              <w:t>-geometrie.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521DE082"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6ADC57DD"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4AE3F7F5"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F5100C">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3A8980EB" w:rsidR="000704BD" w:rsidRPr="005E17A4" w:rsidRDefault="00E75636" w:rsidP="000704BD">
            <w:pPr>
              <w:pStyle w:val="Tabel"/>
            </w:pPr>
            <w:r>
              <w:rPr>
                <w:rStyle w:val="cf01"/>
              </w:rPr>
              <w:t>Dit optionele attribuut maakt het mogelijk om een mens leesbare relatie te leggen tussen de OW-Locatie en de naam van het GIO die in de tekst van de regel voorkomt.</w:t>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proofErr w:type="spellStart"/>
            <w:r>
              <w:t>Decimal</w:t>
            </w:r>
            <w:proofErr w:type="spellEnd"/>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 xml:space="preserve">De waarde uit de </w:t>
            </w:r>
            <w:proofErr w:type="spellStart"/>
            <w:r>
              <w:t>waardelijst</w:t>
            </w:r>
            <w:proofErr w:type="spellEnd"/>
            <w:r>
              <w:t xml:space="preserve">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proofErr w:type="spellStart"/>
            <w:r>
              <w:rPr>
                <w:bCs w:val="0"/>
              </w:rPr>
              <w:t>x</w:t>
            </w:r>
            <w:r w:rsidRPr="005E17A4">
              <w:rPr>
                <w:bCs w:val="0"/>
              </w:rPr>
              <w:t>link</w:t>
            </w:r>
            <w:proofErr w:type="spellEnd"/>
            <w:r>
              <w:rPr>
                <w:bCs w:val="0"/>
              </w:rPr>
              <w:t>(80)</w:t>
            </w:r>
          </w:p>
        </w:tc>
        <w:tc>
          <w:tcPr>
            <w:tcW w:w="3814" w:type="dxa"/>
          </w:tcPr>
          <w:p w14:paraId="67830FA7" w14:textId="119B6EAA" w:rsidR="000704BD" w:rsidRPr="005E17A4" w:rsidRDefault="000704BD" w:rsidP="000704BD">
            <w:pPr>
              <w:pStyle w:val="Tabel"/>
            </w:pPr>
            <w:r>
              <w:t xml:space="preserve">Verwijzing </w:t>
            </w:r>
            <w:r w:rsidR="00D978DF">
              <w:t>middels</w:t>
            </w:r>
            <w:r>
              <w:t xml:space="preserve"> identificatie</w:t>
            </w:r>
            <w:r w:rsidR="00D978DF">
              <w:t xml:space="preserve"> naar de bijbehorende</w:t>
            </w:r>
            <w:r>
              <w:t xml:space="preserv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160" w:name="_Ref52185787"/>
      <w:r>
        <w:t>Ambtsgebied</w:t>
      </w:r>
      <w:bookmarkEnd w:id="160"/>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w:t>
            </w:r>
            <w:proofErr w:type="spellStart"/>
            <w:r w:rsidRPr="004864CB">
              <w:rPr>
                <w:sz w:val="16"/>
              </w:rPr>
              <w:t>ultipliciteit</w:t>
            </w:r>
            <w:proofErr w:type="spellEnd"/>
            <w:r w:rsidRPr="004864CB">
              <w:rPr>
                <w:sz w:val="16"/>
              </w:rPr>
              <w: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proofErr w:type="spellStart"/>
            <w:r w:rsidRPr="005E17A4">
              <w:t>owObject</w:t>
            </w:r>
            <w:proofErr w:type="spellEnd"/>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3A149895"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65109804"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7237B7CD"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F5100C">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proofErr w:type="spellStart"/>
            <w:r>
              <w:t>bestuurlijkeGrenzenVerwijzing</w:t>
            </w:r>
            <w:proofErr w:type="spellEnd"/>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 xml:space="preserve">Verwijzing naar </w:t>
            </w:r>
            <w:proofErr w:type="spellStart"/>
            <w:r>
              <w:t>bestuurlijkeGrenzen</w:t>
            </w:r>
            <w:proofErr w:type="spellEnd"/>
            <w:r>
              <w:t>-voorziening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proofErr w:type="spellStart"/>
            <w:r>
              <w:t>BestuurlijkeGrenzenVerwijzing</w:t>
            </w:r>
            <w:proofErr w:type="spellEnd"/>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 xml:space="preserve">Verwijzing naar </w:t>
            </w:r>
            <w:proofErr w:type="spellStart"/>
            <w:r>
              <w:t>bestuurlijkeGrenzen</w:t>
            </w:r>
            <w:proofErr w:type="spellEnd"/>
            <w:r>
              <w:t>-voorziening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proofErr w:type="spellStart"/>
            <w:r>
              <w:lastRenderedPageBreak/>
              <w:t>bestuurlijkeGrenzenID</w:t>
            </w:r>
            <w:proofErr w:type="spellEnd"/>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4E01BEBD" w:rsidR="0073166A" w:rsidRDefault="00FC3CC9" w:rsidP="00BC2587">
            <w:pPr>
              <w:pStyle w:val="Tabel"/>
            </w:pPr>
            <w:r>
              <w:t xml:space="preserve">Identificatie van </w:t>
            </w:r>
            <w:r w:rsidR="00600508">
              <w:t xml:space="preserve">bestuurlijk gebied uit </w:t>
            </w:r>
            <w:proofErr w:type="spellStart"/>
            <w:r w:rsidR="00600508">
              <w:t>bestuurlijkeGrenzen</w:t>
            </w:r>
            <w:proofErr w:type="spellEnd"/>
            <w:r w:rsidR="00600508">
              <w:t>-voorziening</w:t>
            </w:r>
            <w:r w:rsidR="006A3083">
              <w:t xml:space="preserve">, hier geldt </w:t>
            </w:r>
            <w:r w:rsidR="00600508">
              <w:t xml:space="preserve">de toelichting op </w:t>
            </w:r>
            <w:proofErr w:type="spellStart"/>
            <w:r w:rsidR="00600508">
              <w:t>bestuurlijkeGrenzenID</w:t>
            </w:r>
            <w:proofErr w:type="spellEnd"/>
            <w:r w:rsidR="00600508">
              <w:t xml:space="preserve"> </w:t>
            </w:r>
            <w:r w:rsidR="006A3083">
              <w:t xml:space="preserve">vanuit </w:t>
            </w:r>
            <w:r w:rsidR="0054445F">
              <w:fldChar w:fldCharType="begin"/>
            </w:r>
            <w:r w:rsidR="0054445F">
              <w:instrText xml:space="preserve"> REF _Ref75176935 \r \h </w:instrText>
            </w:r>
            <w:r w:rsidR="0054445F">
              <w:fldChar w:fldCharType="separate"/>
            </w:r>
            <w:r w:rsidR="00F5100C">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w:t>
            </w:r>
            <w:proofErr w:type="spellStart"/>
            <w:r>
              <w:t>NL.BI.BestuurlijkGebied</w:t>
            </w:r>
            <w:proofErr w:type="spellEnd"/>
            <w:r>
              <w:t>’.</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proofErr w:type="spellStart"/>
            <w:r>
              <w:t>geldigOp</w:t>
            </w:r>
            <w:proofErr w:type="spellEnd"/>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161" w:name="_Ref90035925"/>
      <w:bookmarkStart w:id="162" w:name="_Toc152061452"/>
      <w:bookmarkStart w:id="163" w:name="XML_art_pons"/>
      <w:commentRangeStart w:id="164"/>
      <w:r>
        <w:t>Pons</w:t>
      </w:r>
      <w:bookmarkEnd w:id="161"/>
      <w:bookmarkEnd w:id="162"/>
      <w:commentRangeEnd w:id="164"/>
      <w:r w:rsidR="00C80A71">
        <w:rPr>
          <w:rStyle w:val="Verwijzingopmerking"/>
          <w:rFonts w:eastAsiaTheme="minorHAnsi" w:cstheme="minorBidi"/>
          <w:b w:val="0"/>
          <w:color w:val="auto"/>
        </w:rPr>
        <w:commentReference w:id="164"/>
      </w:r>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63"/>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w:t>
            </w:r>
            <w:proofErr w:type="spellStart"/>
            <w:r w:rsidRPr="00877D3A">
              <w:rPr>
                <w:sz w:val="16"/>
              </w:rPr>
              <w:t>ultipliciteit</w:t>
            </w:r>
            <w:proofErr w:type="spellEnd"/>
            <w:r w:rsidRPr="00877D3A">
              <w:rPr>
                <w:sz w:val="16"/>
              </w:rPr>
              <w: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proofErr w:type="spellStart"/>
            <w:r w:rsidRPr="005E17A4">
              <w:t>owObject</w:t>
            </w:r>
            <w:proofErr w:type="spellEnd"/>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67189EB7"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r w:rsidR="00BC5836">
              <w:t xml:space="preserve"> Bij een regeling hoort maximaal één Pons. Bij een tijdelijk </w:t>
            </w:r>
            <w:proofErr w:type="spellStart"/>
            <w:r w:rsidR="00BC5836">
              <w:t>regelingdeel</w:t>
            </w:r>
            <w:proofErr w:type="spellEnd"/>
            <w:r w:rsidR="00BC5836">
              <w:t xml:space="preserve"> hoort nooit een Pons.</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FE24E70"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6C46E16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678515BD"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F5100C">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proofErr w:type="spellStart"/>
            <w:r>
              <w:rPr>
                <w:bCs w:val="0"/>
              </w:rPr>
              <w:t>x</w:t>
            </w:r>
            <w:r w:rsidRPr="005E17A4">
              <w:rPr>
                <w:bCs w:val="0"/>
              </w:rPr>
              <w:t>link</w:t>
            </w:r>
            <w:proofErr w:type="spellEnd"/>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165" w:name="_Ref38046694"/>
      <w:bookmarkStart w:id="166" w:name="_Toc152061453"/>
      <w:bookmarkStart w:id="167" w:name="XML_art_kaart"/>
      <w:bookmarkStart w:id="168" w:name="_Ref36562909"/>
      <w:r>
        <w:t>Kaart</w:t>
      </w:r>
      <w:bookmarkEnd w:id="165"/>
      <w:bookmarkEnd w:id="166"/>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67"/>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w:t>
            </w:r>
            <w:proofErr w:type="spellStart"/>
            <w:r w:rsidRPr="00187972">
              <w:rPr>
                <w:sz w:val="16"/>
              </w:rPr>
              <w:t>ultipliciteit</w:t>
            </w:r>
            <w:proofErr w:type="spellEnd"/>
            <w:r w:rsidRPr="00187972">
              <w:rPr>
                <w:sz w:val="16"/>
              </w:rPr>
              <w: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proofErr w:type="spellStart"/>
            <w:r w:rsidRPr="005E17A4">
              <w:t>owObject</w:t>
            </w:r>
            <w:proofErr w:type="spellEnd"/>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DFF3B18"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1474602C"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6A8D4800"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F5100C">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lastRenderedPageBreak/>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proofErr w:type="spellStart"/>
            <w:r>
              <w:t>Kaartextent</w:t>
            </w:r>
            <w:proofErr w:type="spellEnd"/>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 xml:space="preserve">De </w:t>
            </w:r>
            <w:proofErr w:type="spellStart"/>
            <w:r>
              <w:t>mapextent</w:t>
            </w:r>
            <w:proofErr w:type="spellEnd"/>
            <w:r>
              <w: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proofErr w:type="spellStart"/>
            <w:r>
              <w:t>minX</w:t>
            </w:r>
            <w:proofErr w:type="spellEnd"/>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proofErr w:type="spellStart"/>
            <w:r>
              <w:t>Decimal</w:t>
            </w:r>
            <w:proofErr w:type="spellEnd"/>
            <w:r w:rsidR="00610185">
              <w:t xml:space="preserve"> (20)</w:t>
            </w:r>
          </w:p>
        </w:tc>
        <w:tc>
          <w:tcPr>
            <w:tcW w:w="3402" w:type="dxa"/>
          </w:tcPr>
          <w:p w14:paraId="2CA3B0A9" w14:textId="3072B8FD" w:rsidR="00EE412F" w:rsidRPr="006D5960" w:rsidRDefault="006D5960" w:rsidP="004A2B1E">
            <w:pPr>
              <w:pStyle w:val="Tabel"/>
            </w:pPr>
            <w:r w:rsidRPr="006D5960">
              <w:t xml:space="preserve">de laagste X-coördinaat, de </w:t>
            </w:r>
            <w:proofErr w:type="spellStart"/>
            <w:r w:rsidRPr="006D5960">
              <w:t>linkergrens</w:t>
            </w:r>
            <w:proofErr w:type="spellEnd"/>
            <w:r w:rsidRPr="006D5960">
              <w:t xml:space="preserve">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proofErr w:type="spellStart"/>
            <w:r>
              <w:t>minY</w:t>
            </w:r>
            <w:proofErr w:type="spellEnd"/>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proofErr w:type="spellStart"/>
            <w:r>
              <w:t>Decimal</w:t>
            </w:r>
            <w:proofErr w:type="spellEnd"/>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proofErr w:type="spellStart"/>
            <w:r>
              <w:t>maxX</w:t>
            </w:r>
            <w:proofErr w:type="spellEnd"/>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proofErr w:type="spellStart"/>
            <w:r>
              <w:t>Decimal</w:t>
            </w:r>
            <w:proofErr w:type="spellEnd"/>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proofErr w:type="spellStart"/>
            <w:r>
              <w:t>maxY</w:t>
            </w:r>
            <w:proofErr w:type="spellEnd"/>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proofErr w:type="spellStart"/>
            <w:r>
              <w:t>Decimal</w:t>
            </w:r>
            <w:proofErr w:type="spellEnd"/>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proofErr w:type="spellStart"/>
            <w:r>
              <w:t>Kaartlaag</w:t>
            </w:r>
            <w:proofErr w:type="spellEnd"/>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08A749D0"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F5100C">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 xml:space="preserve">Naam van de </w:t>
            </w:r>
            <w:proofErr w:type="spellStart"/>
            <w:r>
              <w:t>kaartlaag</w:t>
            </w:r>
            <w:proofErr w:type="spellEnd"/>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 xml:space="preserve">Niveau waarop de </w:t>
            </w:r>
            <w:proofErr w:type="spellStart"/>
            <w:r>
              <w:t>kaartlaag</w:t>
            </w:r>
            <w:proofErr w:type="spellEnd"/>
            <w:r>
              <w:t xml:space="preserve">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2251C731" w14:textId="70F7CE40" w:rsidR="00583AEC" w:rsidRPr="005E17A4" w:rsidRDefault="00512087" w:rsidP="00583AEC">
            <w:pPr>
              <w:pStyle w:val="Tabel"/>
            </w:pPr>
            <w:r>
              <w:t xml:space="preserve">Verwijzing naar de </w:t>
            </w:r>
            <w:proofErr w:type="spellStart"/>
            <w:r>
              <w:t>activiteitlocatieaanduiding</w:t>
            </w:r>
            <w:proofErr w:type="spellEnd"/>
            <w:r>
              <w:t>(en)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1227DCE2" w14:textId="21ECB639" w:rsidR="00583AEC" w:rsidRPr="005E17A4" w:rsidRDefault="00512087" w:rsidP="00583AEC">
            <w:pPr>
              <w:pStyle w:val="Tabel"/>
            </w:pPr>
            <w:r>
              <w:t>De omgevingsnorm die getoond moet worden</w:t>
            </w:r>
            <w:r w:rsidR="00D43A95">
              <w:t xml:space="preserve">. </w:t>
            </w:r>
            <w:r w:rsidR="00D43A95" w:rsidRPr="00D43A95">
              <w:t xml:space="preserve">Dit mag ook een Omgevingswaarde(Ref) of een generieke </w:t>
            </w:r>
            <w:proofErr w:type="spellStart"/>
            <w:r w:rsidR="00D43A95" w:rsidRPr="00D43A95">
              <w:t>NormRef</w:t>
            </w:r>
            <w:proofErr w:type="spellEnd"/>
            <w:r w:rsidR="00D43A95" w:rsidRPr="00D43A95">
              <w:t xml:space="preserve"> zijn.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proofErr w:type="spellStart"/>
            <w:r>
              <w:t>Gebiedsaanwijzingweergave</w:t>
            </w:r>
            <w:proofErr w:type="spellEnd"/>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4CAC8E58" w:rsidR="00512087" w:rsidRPr="00022065" w:rsidRDefault="00512087" w:rsidP="00022065">
      <w:bookmarkStart w:id="169" w:name="_Ref38049102"/>
      <w:r w:rsidRPr="00022065">
        <w:t xml:space="preserve"> </w:t>
      </w:r>
    </w:p>
    <w:p w14:paraId="23533B97" w14:textId="0E72520D" w:rsidR="00761541" w:rsidRDefault="004929C4" w:rsidP="00D7079F">
      <w:pPr>
        <w:pStyle w:val="Kop2"/>
      </w:pPr>
      <w:bookmarkStart w:id="170" w:name="_Ref39851445"/>
      <w:bookmarkStart w:id="171" w:name="_Toc152061454"/>
      <w:bookmarkStart w:id="172" w:name="XML_vrij"/>
      <w:r>
        <w:t>Vrijetekststructuur</w:t>
      </w:r>
      <w:bookmarkEnd w:id="168"/>
      <w:bookmarkEnd w:id="169"/>
      <w:bookmarkEnd w:id="170"/>
      <w:bookmarkEnd w:id="171"/>
    </w:p>
    <w:bookmarkEnd w:id="172"/>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173" w:name="_Ref66372774"/>
      <w:bookmarkStart w:id="174" w:name="_Toc152061455"/>
      <w:bookmarkStart w:id="175" w:name="XML_vrij_divisie"/>
      <w:r>
        <w:lastRenderedPageBreak/>
        <w:t>Divisie</w:t>
      </w:r>
      <w:bookmarkEnd w:id="173"/>
      <w:bookmarkEnd w:id="174"/>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75"/>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proofErr w:type="spellStart"/>
            <w:r w:rsidRPr="005E17A4">
              <w:t>owObject</w:t>
            </w:r>
            <w:proofErr w:type="spellEnd"/>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406611B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03660ED7"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1AD90249"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bl>
    <w:p w14:paraId="27466A87" w14:textId="1A0234E8" w:rsidR="00450D8F" w:rsidRDefault="00450D8F" w:rsidP="00D7079F">
      <w:pPr>
        <w:pStyle w:val="Kop3"/>
      </w:pPr>
      <w:bookmarkStart w:id="176" w:name="_Toc152061456"/>
      <w:bookmarkStart w:id="177" w:name="XML_vrij_divisietekst"/>
      <w:bookmarkStart w:id="178" w:name="_Ref39851506"/>
      <w:r>
        <w:t>Divisietekst</w:t>
      </w:r>
      <w:bookmarkEnd w:id="176"/>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77"/>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proofErr w:type="spellStart"/>
            <w:r w:rsidRPr="005E17A4">
              <w:t>owObject</w:t>
            </w:r>
            <w:proofErr w:type="spellEnd"/>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4113AC1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25C283FB"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72DC8322"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bl>
    <w:p w14:paraId="70FE878B" w14:textId="60AC6213" w:rsidR="0053419B" w:rsidRDefault="004E5E23" w:rsidP="00D7079F">
      <w:pPr>
        <w:pStyle w:val="Kop3"/>
      </w:pPr>
      <w:bookmarkStart w:id="179" w:name="_Ref90035881"/>
      <w:bookmarkStart w:id="180" w:name="_Toc152061457"/>
      <w:bookmarkStart w:id="181" w:name="XML_vrij_tekstdeel"/>
      <w:r>
        <w:t>Tekstdeel</w:t>
      </w:r>
      <w:bookmarkEnd w:id="178"/>
      <w:bookmarkEnd w:id="179"/>
      <w:bookmarkEnd w:id="180"/>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81"/>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w:t>
            </w:r>
            <w:proofErr w:type="spellStart"/>
            <w:r w:rsidRPr="005A3D9C">
              <w:rPr>
                <w:sz w:val="16"/>
              </w:rPr>
              <w:t>ultipliciteit</w:t>
            </w:r>
            <w:proofErr w:type="spellEnd"/>
            <w:r w:rsidRPr="005A3D9C">
              <w:rPr>
                <w:sz w:val="16"/>
              </w:rPr>
              <w: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proofErr w:type="spellStart"/>
            <w:r w:rsidRPr="005E17A4">
              <w:t>owObject</w:t>
            </w:r>
            <w:proofErr w:type="spellEnd"/>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421AB82A"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2161117"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26F4B2AD"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 xml:space="preserve">Waarde uit de </w:t>
            </w:r>
            <w:proofErr w:type="spellStart"/>
            <w:r>
              <w:t>waardelijst</w:t>
            </w:r>
            <w:proofErr w:type="spellEnd"/>
            <w:r>
              <w:t xml:space="preserve">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proofErr w:type="spellStart"/>
            <w:r>
              <w:t>DivisieRef</w:t>
            </w:r>
            <w:proofErr w:type="spellEnd"/>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proofErr w:type="spellStart"/>
            <w:r>
              <w:t>DivisieTekstRef</w:t>
            </w:r>
            <w:proofErr w:type="spellEnd"/>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proofErr w:type="spellStart"/>
            <w:r>
              <w:rPr>
                <w:bCs w:val="0"/>
              </w:rPr>
              <w:t>x</w:t>
            </w:r>
            <w:r w:rsidRPr="005E17A4">
              <w:rPr>
                <w:bCs w:val="0"/>
              </w:rPr>
              <w:t>link</w:t>
            </w:r>
            <w:proofErr w:type="spellEnd"/>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proofErr w:type="spellStart"/>
            <w:r w:rsidRPr="00C26B0B">
              <w:lastRenderedPageBreak/>
              <w:t>HoofdlijnRef</w:t>
            </w:r>
            <w:proofErr w:type="spellEnd"/>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proofErr w:type="spellStart"/>
            <w:r>
              <w:t>KaartRef</w:t>
            </w:r>
            <w:proofErr w:type="spellEnd"/>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proofErr w:type="spellStart"/>
            <w:r>
              <w:t>LocatieRef</w:t>
            </w:r>
            <w:proofErr w:type="spellEnd"/>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proofErr w:type="spellStart"/>
            <w:r>
              <w:rPr>
                <w:bCs w:val="0"/>
              </w:rPr>
              <w:t>x</w:t>
            </w:r>
            <w:r w:rsidRPr="005E17A4">
              <w:rPr>
                <w:bCs w:val="0"/>
              </w:rPr>
              <w:t>link</w:t>
            </w:r>
            <w:proofErr w:type="spellEnd"/>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182" w:name="_Ref39851454"/>
      <w:bookmarkStart w:id="183" w:name="_Toc152061458"/>
      <w:bookmarkStart w:id="184" w:name="XML_vrij_hoofdlijn"/>
      <w:r>
        <w:t>Hoofdlijn</w:t>
      </w:r>
      <w:bookmarkEnd w:id="182"/>
      <w:bookmarkEnd w:id="183"/>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84"/>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w:t>
            </w:r>
            <w:proofErr w:type="spellStart"/>
            <w:r w:rsidRPr="005D3B85">
              <w:rPr>
                <w:sz w:val="16"/>
              </w:rPr>
              <w:t>ultipliciteit</w:t>
            </w:r>
            <w:proofErr w:type="spellEnd"/>
            <w:r w:rsidRPr="005D3B85">
              <w:rPr>
                <w:sz w:val="16"/>
              </w:rPr>
              <w: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proofErr w:type="spellStart"/>
            <w:r w:rsidRPr="005E17A4">
              <w:t>owObject</w:t>
            </w:r>
            <w:proofErr w:type="spellEnd"/>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423123E2"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439CE94E"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5C78259B"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proofErr w:type="spellStart"/>
            <w:r w:rsidRPr="00F90580">
              <w:t>gerelateerdeHoofdlijn</w:t>
            </w:r>
            <w:proofErr w:type="spellEnd"/>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proofErr w:type="spellStart"/>
            <w:r>
              <w:t>HoofdlijnRef</w:t>
            </w:r>
            <w:proofErr w:type="spellEnd"/>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proofErr w:type="spellStart"/>
            <w:r>
              <w:t>X</w:t>
            </w:r>
            <w:r w:rsidR="0038708A">
              <w:t>link</w:t>
            </w:r>
            <w:proofErr w:type="spellEnd"/>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185" w:name="_Ref36562621"/>
      <w:bookmarkStart w:id="186" w:name="_Toc152061459"/>
      <w:bookmarkStart w:id="187" w:name="XML_vrij_gebiedsaanwijzing"/>
      <w:r>
        <w:t>Gebiedsaanwijzing</w:t>
      </w:r>
      <w:bookmarkEnd w:id="185"/>
      <w:bookmarkEnd w:id="186"/>
    </w:p>
    <w:bookmarkEnd w:id="187"/>
    <w:p w14:paraId="11C5E760" w14:textId="3B9ACB2A"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F5100C">
        <w:t>4.3.4</w:t>
      </w:r>
      <w:r w:rsidRPr="00022065">
        <w:fldChar w:fldCharType="end"/>
      </w:r>
      <w:r w:rsidRPr="00022065">
        <w:t>.</w:t>
      </w:r>
    </w:p>
    <w:p w14:paraId="2B43799F" w14:textId="496A6592" w:rsidR="004E5E23" w:rsidRDefault="004E5E23" w:rsidP="00D7079F">
      <w:pPr>
        <w:pStyle w:val="Kop3"/>
      </w:pPr>
      <w:bookmarkStart w:id="188" w:name="_Toc152061460"/>
      <w:bookmarkStart w:id="189" w:name="XML_vrij_kaart"/>
      <w:r>
        <w:t>Kaart</w:t>
      </w:r>
      <w:bookmarkEnd w:id="188"/>
    </w:p>
    <w:bookmarkEnd w:id="189"/>
    <w:p w14:paraId="0AB95FF4" w14:textId="536113F1"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F5100C">
        <w:t>4.3.9</w:t>
      </w:r>
      <w:r w:rsidRPr="00022065">
        <w:fldChar w:fldCharType="end"/>
      </w:r>
      <w:r w:rsidRPr="00022065">
        <w:t>.</w:t>
      </w:r>
    </w:p>
    <w:p w14:paraId="1035D08E" w14:textId="1443DF96" w:rsidR="003955B5" w:rsidRDefault="003955B5" w:rsidP="00D7079F">
      <w:pPr>
        <w:pStyle w:val="Kop2"/>
      </w:pPr>
      <w:bookmarkStart w:id="190" w:name="_Ref38049113"/>
      <w:bookmarkStart w:id="191" w:name="_Toc152061461"/>
      <w:bookmarkStart w:id="192" w:name="XML_regelingsgebied"/>
      <w:r>
        <w:t>Regelingsgebied</w:t>
      </w:r>
      <w:bookmarkEnd w:id="190"/>
      <w:bookmarkEnd w:id="191"/>
    </w:p>
    <w:bookmarkEnd w:id="192"/>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193" w:name="_Ref39493767"/>
      <w:bookmarkStart w:id="194" w:name="_Toc152061462"/>
      <w:r>
        <w:lastRenderedPageBreak/>
        <w:t>Regelingsgebied</w:t>
      </w:r>
      <w:bookmarkEnd w:id="193"/>
      <w:bookmarkEnd w:id="194"/>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w:t>
            </w:r>
            <w:proofErr w:type="spellStart"/>
            <w:r w:rsidRPr="0019145F">
              <w:rPr>
                <w:sz w:val="16"/>
              </w:rPr>
              <w:t>ultipliciteit</w:t>
            </w:r>
            <w:proofErr w:type="spellEnd"/>
            <w:r w:rsidRPr="0019145F">
              <w:rPr>
                <w:sz w:val="16"/>
              </w:rPr>
              <w: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proofErr w:type="spellStart"/>
            <w:r w:rsidRPr="005E17A4">
              <w:t>owObject</w:t>
            </w:r>
            <w:proofErr w:type="spellEnd"/>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0FF0F274"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5F4D75FC"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510C6A76"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proofErr w:type="spellStart"/>
            <w:r>
              <w:rPr>
                <w:bCs w:val="0"/>
              </w:rPr>
              <w:t>x</w:t>
            </w:r>
            <w:r w:rsidRPr="005E17A4">
              <w:rPr>
                <w:bCs w:val="0"/>
              </w:rPr>
              <w:t>link</w:t>
            </w:r>
            <w:proofErr w:type="spellEnd"/>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1365B177" w:rsidR="007C4631" w:rsidRDefault="007C4631" w:rsidP="00D7079F">
      <w:pPr>
        <w:pStyle w:val="Kop2"/>
      </w:pPr>
      <w:bookmarkStart w:id="195" w:name="_Ref52185896"/>
      <w:bookmarkStart w:id="196" w:name="_Toc152061463"/>
      <w:bookmarkStart w:id="197" w:name="XML_symbolisatieItem"/>
      <w:r>
        <w:t>Symbolisatie</w:t>
      </w:r>
      <w:bookmarkEnd w:id="195"/>
      <w:bookmarkEnd w:id="196"/>
    </w:p>
    <w:p w14:paraId="3F55D256" w14:textId="6EC01762" w:rsidR="00E75636" w:rsidRPr="00E75636" w:rsidRDefault="00E75636" w:rsidP="00E75636">
      <w:r>
        <w:t>Objecten die te maken hebben met symbolisatie.</w:t>
      </w:r>
    </w:p>
    <w:p w14:paraId="5947D64D" w14:textId="2D21BC2C" w:rsidR="007C4631" w:rsidRDefault="00A954BB" w:rsidP="00D7079F">
      <w:pPr>
        <w:pStyle w:val="Kop3"/>
      </w:pPr>
      <w:bookmarkStart w:id="198" w:name="_Ref90035892"/>
      <w:bookmarkStart w:id="199" w:name="_Toc152061464"/>
      <w:bookmarkEnd w:id="197"/>
      <w:proofErr w:type="spellStart"/>
      <w:r>
        <w:t>Symboli</w:t>
      </w:r>
      <w:r w:rsidR="004A7580">
        <w:t>satieItem</w:t>
      </w:r>
      <w:bookmarkEnd w:id="198"/>
      <w:bookmarkEnd w:id="199"/>
      <w:proofErr w:type="spellEnd"/>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w:t>
            </w:r>
            <w:proofErr w:type="spellStart"/>
            <w:r w:rsidRPr="0055159E">
              <w:rPr>
                <w:sz w:val="16"/>
              </w:rPr>
              <w:t>ultipliciteit</w:t>
            </w:r>
            <w:proofErr w:type="spellEnd"/>
            <w:r w:rsidRPr="0055159E">
              <w:rPr>
                <w:sz w:val="16"/>
              </w:rPr>
              <w: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proofErr w:type="spellStart"/>
            <w:r w:rsidRPr="005E17A4">
              <w:t>owObject</w:t>
            </w:r>
            <w:proofErr w:type="spellEnd"/>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proofErr w:type="spellStart"/>
            <w:r>
              <w:t>SymbolisatieItem</w:t>
            </w:r>
            <w:proofErr w:type="spellEnd"/>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proofErr w:type="spellStart"/>
            <w:r>
              <w:t>activiteitLocatieaanduidingSymbolisatie</w:t>
            </w:r>
            <w:proofErr w:type="spellEnd"/>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proofErr w:type="spellStart"/>
            <w:r>
              <w:t>normwaardeSymbolisatie</w:t>
            </w:r>
            <w:proofErr w:type="spellEnd"/>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 xml:space="preserve">de werking van het </w:t>
      </w:r>
      <w:proofErr w:type="spellStart"/>
      <w:r w:rsidR="00921C24" w:rsidRPr="00022065">
        <w:t>SymbolisatieItem</w:t>
      </w:r>
      <w:proofErr w:type="spellEnd"/>
      <w:r w:rsidR="00921C24" w:rsidRPr="00022065">
        <w:t>, zie presentatiemodel TPOD.</w:t>
      </w:r>
    </w:p>
    <w:p w14:paraId="126CC8D0" w14:textId="0CB394FF" w:rsidR="004E6768" w:rsidRPr="00761541" w:rsidRDefault="004E6768" w:rsidP="00D7079F">
      <w:pPr>
        <w:pStyle w:val="Kop1"/>
      </w:pPr>
      <w:bookmarkStart w:id="200" w:name="_Ref92176561"/>
      <w:bookmarkStart w:id="201" w:name="_Toc152061465"/>
      <w:bookmarkStart w:id="202" w:name="Verschillen"/>
      <w:r w:rsidRPr="00761541">
        <w:lastRenderedPageBreak/>
        <w:t>Verschillen tussen IMOW en CIM</w:t>
      </w:r>
      <w:r w:rsidR="004A77A2">
        <w:t>-</w:t>
      </w:r>
      <w:r w:rsidRPr="00761541">
        <w:t>OW</w:t>
      </w:r>
      <w:bookmarkEnd w:id="200"/>
      <w:bookmarkEnd w:id="201"/>
    </w:p>
    <w:bookmarkEnd w:id="202"/>
    <w:p w14:paraId="034F1BE1" w14:textId="77F564E8" w:rsidR="00285655" w:rsidRPr="00022065" w:rsidRDefault="004E6768" w:rsidP="00022065">
      <w:r w:rsidRPr="00022065">
        <w:t>De verschillen tussen het IMOW en CIM</w:t>
      </w:r>
      <w:r w:rsidR="004A77A2">
        <w:t>-</w:t>
      </w:r>
      <w:r w:rsidRPr="00022065">
        <w:t xml:space="preserve">OW worden geduid </w:t>
      </w:r>
      <w:r w:rsidR="00475C30" w:rsidRPr="00022065">
        <w:t>in twee verschillende paragrafen</w:t>
      </w:r>
      <w:r w:rsidR="004B0B52">
        <w:t>:</w:t>
      </w:r>
      <w:r w:rsidR="00475C30" w:rsidRPr="00022065">
        <w:t xml:space="preserve"> de delen van het CIM</w:t>
      </w:r>
      <w:r w:rsidR="004A77A2">
        <w:t>-</w:t>
      </w:r>
      <w:r w:rsidR="00475C30" w:rsidRPr="00022065">
        <w:t>OW die niet in het IMOW zitten (</w:t>
      </w:r>
      <w:r w:rsidR="00DF76CA" w:rsidRPr="00022065">
        <w:fldChar w:fldCharType="begin"/>
      </w:r>
      <w:r w:rsidR="00DF76CA" w:rsidRPr="00022065">
        <w:instrText xml:space="preserve"> REF _Ref92188393 \n \h </w:instrText>
      </w:r>
      <w:r w:rsidR="00DF76CA" w:rsidRPr="00022065">
        <w:fldChar w:fldCharType="separate"/>
      </w:r>
      <w:r w:rsidR="00F5100C">
        <w:t>5.1</w:t>
      </w:r>
      <w:r w:rsidR="00DF76CA" w:rsidRPr="00022065">
        <w:fldChar w:fldCharType="end"/>
      </w:r>
      <w:r w:rsidR="00475C30" w:rsidRPr="00022065">
        <w:t>) en de delen van het IMOW die het CIM</w:t>
      </w:r>
      <w:r w:rsidR="004A77A2">
        <w:t>-</w:t>
      </w:r>
      <w:r w:rsidR="00475C30" w:rsidRPr="00022065">
        <w:t>OW niet bevat (</w:t>
      </w:r>
      <w:r w:rsidR="00176145" w:rsidRPr="00022065">
        <w:fldChar w:fldCharType="begin"/>
      </w:r>
      <w:r w:rsidR="00176145" w:rsidRPr="00022065">
        <w:instrText xml:space="preserve"> REF _Ref42871428 \r \h </w:instrText>
      </w:r>
      <w:r w:rsidR="00176145" w:rsidRPr="00022065">
        <w:fldChar w:fldCharType="separate"/>
      </w:r>
      <w:r w:rsidR="00F5100C">
        <w:t>5.2</w:t>
      </w:r>
      <w:r w:rsidR="00176145" w:rsidRPr="00022065">
        <w:fldChar w:fldCharType="end"/>
      </w:r>
      <w:r w:rsidR="00475C30" w:rsidRPr="00022065">
        <w:t>).</w:t>
      </w:r>
      <w:bookmarkStart w:id="203" w:name="_Ref42871433"/>
      <w:bookmarkStart w:id="204" w:name="Verschillen_CIMOW"/>
    </w:p>
    <w:p w14:paraId="19F408D9" w14:textId="73F18881" w:rsidR="00CD5BC2" w:rsidRPr="000143E4" w:rsidRDefault="00CD5BC2" w:rsidP="00D7079F">
      <w:pPr>
        <w:pStyle w:val="Kop2"/>
      </w:pPr>
      <w:bookmarkStart w:id="205" w:name="_Ref92176279"/>
      <w:bookmarkStart w:id="206" w:name="_Ref92188393"/>
      <w:bookmarkStart w:id="207" w:name="_Toc152061466"/>
      <w:r w:rsidRPr="000143E4">
        <w:t>CIM</w:t>
      </w:r>
      <w:r w:rsidR="004A77A2">
        <w:t>-</w:t>
      </w:r>
      <w:r w:rsidRPr="000143E4">
        <w:t>OW-aspecten niet in IMOW</w:t>
      </w:r>
      <w:bookmarkEnd w:id="203"/>
      <w:bookmarkEnd w:id="205"/>
      <w:bookmarkEnd w:id="206"/>
      <w:bookmarkEnd w:id="207"/>
    </w:p>
    <w:bookmarkEnd w:id="204"/>
    <w:p w14:paraId="32F3ACE6" w14:textId="1936C1F2"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CIM</w:t>
      </w:r>
      <w:r w:rsidR="004A77A2">
        <w:t>-</w:t>
      </w:r>
      <w:r w:rsidR="00CD5BC2" w:rsidRPr="00022065">
        <w:t>OW zijn ondergebracht in het IMOW-deel. Namelijk de informatie die in CIM</w:t>
      </w:r>
      <w:r w:rsidR="004A77A2">
        <w:t>-</w:t>
      </w:r>
      <w:r w:rsidR="00CD5BC2" w:rsidRPr="00022065">
        <w:t xml:space="preserve">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proofErr w:type="spellStart"/>
      <w:r>
        <w:t>Regeltekst.</w:t>
      </w:r>
      <w:r w:rsidR="00473B01" w:rsidRPr="00583AEC">
        <w:t>Werkingsgebied</w:t>
      </w:r>
      <w:proofErr w:type="spellEnd"/>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proofErr w:type="spellStart"/>
      <w:r>
        <w:t>Activiteit.Locatie</w:t>
      </w:r>
      <w:proofErr w:type="spellEnd"/>
      <w:r>
        <w:t xml:space="preserve"> – hierin zit de locaties waar de activiteit gereguleerd wordt, deze wordt niet aangeleverd via IMOW, maar wordt afgeleid vanuit de </w:t>
      </w:r>
      <w:proofErr w:type="spellStart"/>
      <w:r>
        <w:t>activiteitlocatieaanduidingen</w:t>
      </w:r>
      <w:proofErr w:type="spellEnd"/>
      <w:r>
        <w:t>.</w:t>
      </w:r>
    </w:p>
    <w:p w14:paraId="6365E0AB" w14:textId="0DB18E35" w:rsidR="00473B01" w:rsidRPr="00583AEC" w:rsidRDefault="00583AEC" w:rsidP="009572A3">
      <w:pPr>
        <w:pStyle w:val="Opsommingtekens1"/>
      </w:pPr>
      <w:proofErr w:type="spellStart"/>
      <w:r>
        <w:t>Regeltekst.</w:t>
      </w:r>
      <w:r w:rsidR="00473B01" w:rsidRPr="00583AEC">
        <w:t>Omschrijving</w:t>
      </w:r>
      <w:proofErr w:type="spellEnd"/>
      <w:r w:rsidR="00473B01" w:rsidRPr="00583AEC">
        <w:t xml:space="preserve"> </w:t>
      </w:r>
      <w:r>
        <w:t>– hierin zit de inhoud van de Regeltekst, deze wordt niet aangeleverd via IMOW, maar wordt via de OP-bestanden afgeleid.</w:t>
      </w:r>
    </w:p>
    <w:p w14:paraId="77270778" w14:textId="657DC757"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proofErr w:type="spellStart"/>
      <w:r w:rsidR="002D49BB">
        <w:t>DocumentComponenten</w:t>
      </w:r>
      <w:proofErr w:type="spellEnd"/>
      <w:r w:rsidR="000F4BE7">
        <w:t>.</w:t>
      </w:r>
      <w:r w:rsidR="00667A2F">
        <w:t xml:space="preserve"> Deze </w:t>
      </w:r>
      <w:r w:rsidR="001C679B">
        <w:t xml:space="preserve">gegevens </w:t>
      </w:r>
      <w:r w:rsidR="00667A2F">
        <w:t>zijn in het CIM</w:t>
      </w:r>
      <w:r w:rsidR="004A77A2">
        <w:t>-</w:t>
      </w:r>
      <w:r w:rsidR="00667A2F">
        <w:t xml:space="preserve">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024A941B" w:rsidR="00CD5BC2" w:rsidRPr="00DE6710" w:rsidRDefault="00CD5BC2" w:rsidP="00D7079F">
      <w:pPr>
        <w:pStyle w:val="Kop2"/>
      </w:pPr>
      <w:bookmarkStart w:id="208" w:name="_Ref42871428"/>
      <w:bookmarkStart w:id="209" w:name="_Toc152061467"/>
      <w:bookmarkStart w:id="210" w:name="Verschillen_IMOW"/>
      <w:r w:rsidRPr="00DE6710">
        <w:t>IMOW-aspecten niet in CIM</w:t>
      </w:r>
      <w:r w:rsidR="00E63455">
        <w:t>-</w:t>
      </w:r>
      <w:r w:rsidRPr="00DE6710">
        <w:t>OW</w:t>
      </w:r>
      <w:bookmarkEnd w:id="208"/>
      <w:bookmarkEnd w:id="209"/>
    </w:p>
    <w:bookmarkEnd w:id="210"/>
    <w:p w14:paraId="6DC135AB" w14:textId="43D5D226" w:rsidR="00285655" w:rsidRPr="006913D8" w:rsidRDefault="00910382" w:rsidP="004B0B52">
      <w:pPr>
        <w:pStyle w:val="Opsommingtekens1"/>
        <w:numPr>
          <w:ilvl w:val="0"/>
          <w:numId w:val="0"/>
        </w:numPr>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w:t>
      </w:r>
      <w:r w:rsidR="004A77A2">
        <w:t>-</w:t>
      </w:r>
      <w:r w:rsidR="00475C30" w:rsidRPr="006913D8">
        <w:t>OW</w:t>
      </w:r>
      <w:r w:rsidR="00CD5BC2" w:rsidRPr="006913D8">
        <w:t>:</w:t>
      </w:r>
    </w:p>
    <w:p w14:paraId="7B36CF4A" w14:textId="172BC7CD" w:rsidR="00285655" w:rsidRPr="00BA1E91" w:rsidRDefault="00A35C9D" w:rsidP="00676670">
      <w:pPr>
        <w:pStyle w:val="Kop7"/>
        <w:rPr>
          <w:rFonts w:cs="Arial"/>
          <w:szCs w:val="20"/>
        </w:rPr>
      </w:pPr>
      <w:proofErr w:type="spellStart"/>
      <w:r w:rsidRPr="00BA1E91">
        <w:rPr>
          <w:rFonts w:cs="Arial"/>
          <w:szCs w:val="20"/>
        </w:rPr>
        <w:t>OWobject</w:t>
      </w:r>
      <w:proofErr w:type="spellEnd"/>
      <w:r w:rsidR="000F4BE7" w:rsidRPr="00BA1E91">
        <w:rPr>
          <w:rFonts w:cs="Arial"/>
          <w:szCs w:val="20"/>
        </w:rPr>
        <w:t xml:space="preserve"> en </w:t>
      </w:r>
      <w:proofErr w:type="spellStart"/>
      <w:r w:rsidR="000F4BE7" w:rsidRPr="00BA1E91">
        <w:rPr>
          <w:rFonts w:cs="Arial"/>
          <w:szCs w:val="20"/>
        </w:rPr>
        <w:t>OPobject</w:t>
      </w:r>
      <w:proofErr w:type="spellEnd"/>
    </w:p>
    <w:p w14:paraId="51CFBDE0" w14:textId="11E8A817" w:rsidR="00676670" w:rsidRPr="00022065" w:rsidRDefault="00CD5BC2" w:rsidP="00022065">
      <w:r w:rsidRPr="00022065">
        <w:t>Alle objecttypen uit CIM</w:t>
      </w:r>
      <w:r w:rsidR="00E63455">
        <w:t>-</w:t>
      </w:r>
      <w:r w:rsidRPr="00022065">
        <w:t>OW krijgen supertype</w:t>
      </w:r>
      <w:r w:rsidR="000F4BE7" w:rsidRPr="00022065">
        <w:t>n</w:t>
      </w:r>
      <w:r w:rsidRPr="00022065">
        <w:t xml:space="preserve"> </w:t>
      </w:r>
      <w:r w:rsidR="000F4BE7" w:rsidRPr="00022065">
        <w:t>(</w:t>
      </w:r>
      <w:proofErr w:type="spellStart"/>
      <w:r w:rsidR="000F4BE7" w:rsidRPr="00022065">
        <w:t>OWobject</w:t>
      </w:r>
      <w:proofErr w:type="spellEnd"/>
      <w:r w:rsidR="000F4BE7" w:rsidRPr="00022065">
        <w:t xml:space="preserve"> en </w:t>
      </w:r>
      <w:proofErr w:type="spellStart"/>
      <w:r w:rsidR="000F4BE7" w:rsidRPr="00022065">
        <w:t>OPobject</w:t>
      </w:r>
      <w:proofErr w:type="spellEnd"/>
      <w:r w:rsidR="000F4BE7" w:rsidRPr="00022065">
        <w:t>)</w:t>
      </w:r>
      <w:r w:rsidRPr="00022065">
        <w:t>. Dit wordt gedaan voor alle objecttypes uit CIM</w:t>
      </w:r>
      <w:r w:rsidR="00E63455">
        <w:t>-</w:t>
      </w:r>
      <w:r w:rsidRPr="00022065">
        <w:t>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1E1D8120" w:rsidR="00CD5BC2" w:rsidRPr="00022065" w:rsidRDefault="00CD5BC2" w:rsidP="00022065">
      <w:r w:rsidRPr="00022065">
        <w:t>Gebiedsaanwijzing</w:t>
      </w:r>
      <w:r w:rsidR="00305ADB" w:rsidRPr="00022065">
        <w:t xml:space="preserve"> is</w:t>
      </w:r>
      <w:r w:rsidRPr="00022065">
        <w:t xml:space="preserve"> meer generiek opgezet in IMOW dan in CIM</w:t>
      </w:r>
      <w:r w:rsidR="00E63455">
        <w:t>-</w:t>
      </w:r>
      <w:r w:rsidRPr="00022065">
        <w:t xml:space="preserve">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w:t>
      </w:r>
      <w:proofErr w:type="spellStart"/>
      <w:r w:rsidRPr="00022065">
        <w:t>XSD’s</w:t>
      </w:r>
      <w:proofErr w:type="spellEnd"/>
      <w:r w:rsidRPr="00022065">
        <w:t xml:space="preserve">. </w:t>
      </w:r>
      <w:r w:rsidR="00744924" w:rsidRPr="00022065">
        <w:t>D</w:t>
      </w:r>
      <w:r w:rsidR="00A60246" w:rsidRPr="00022065">
        <w:t xml:space="preserve">e type gebiedsaanwijzingen kunnen worden meegegeven door </w:t>
      </w:r>
      <w:r w:rsidR="008571DA" w:rsidRPr="00022065">
        <w:t>het attribuut ‘</w:t>
      </w:r>
      <w:proofErr w:type="spellStart"/>
      <w:r w:rsidR="008571DA" w:rsidRPr="00022065">
        <w:t>TypeGebiedsaanwijzing</w:t>
      </w:r>
      <w:proofErr w:type="spellEnd"/>
      <w:r w:rsidR="008571DA" w:rsidRPr="00022065">
        <w:t xml:space="preserve">’. De groepen die je kunt selecteren volgen vervolgens uit de verschillende </w:t>
      </w:r>
      <w:proofErr w:type="spellStart"/>
      <w:r w:rsidR="008571DA" w:rsidRPr="00022065">
        <w:t>waardelijsten</w:t>
      </w:r>
      <w:proofErr w:type="spellEnd"/>
      <w:r w:rsidR="008571DA" w:rsidRPr="00022065">
        <w:t xml:space="preserve"> van de specifieke ‘</w:t>
      </w:r>
      <w:proofErr w:type="spellStart"/>
      <w:r w:rsidR="008571DA" w:rsidRPr="00022065">
        <w:t>gebiedsaanwijzingstypen</w:t>
      </w:r>
      <w:proofErr w:type="spellEnd"/>
      <w:r w:rsidR="008571DA" w:rsidRPr="00022065">
        <w:t>’.</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 xml:space="preserve">e </w:t>
      </w:r>
      <w:proofErr w:type="spellStart"/>
      <w:r w:rsidRPr="00022065">
        <w:t>XSD’s</w:t>
      </w:r>
      <w:proofErr w:type="spellEnd"/>
      <w:r w:rsidRPr="00022065">
        <w:t>.</w:t>
      </w:r>
    </w:p>
    <w:p w14:paraId="08487E21" w14:textId="2A7EB3B9" w:rsidR="00A35C9D" w:rsidRPr="00BA1E91" w:rsidRDefault="000F4BE7" w:rsidP="00676670">
      <w:pPr>
        <w:pStyle w:val="Kop7"/>
        <w:rPr>
          <w:rFonts w:cs="Arial"/>
          <w:szCs w:val="20"/>
        </w:rPr>
      </w:pPr>
      <w:r w:rsidRPr="00BA1E91">
        <w:rPr>
          <w:rFonts w:cs="Arial"/>
          <w:szCs w:val="20"/>
        </w:rPr>
        <w:lastRenderedPageBreak/>
        <w:t>Regelingsgebied</w:t>
      </w:r>
    </w:p>
    <w:p w14:paraId="2C2C9A18" w14:textId="530B16E6" w:rsidR="00CD5BC2" w:rsidRPr="00022065" w:rsidRDefault="003955B5" w:rsidP="00022065">
      <w:r w:rsidRPr="00022065">
        <w:t>In het IMOW wordt er een specifiek object benoemd dat Regelingsgebied heet. In het CIM</w:t>
      </w:r>
      <w:r w:rsidR="00E63455">
        <w:t>-</w:t>
      </w:r>
      <w:r w:rsidRPr="00022065">
        <w:t xml:space="preserve">OW is dit op een andere manier vormgegeven. </w:t>
      </w:r>
      <w:r w:rsidR="00324D67" w:rsidRPr="00022065">
        <w:t>Een regelingsgebied in IMOW koppelt een Locatie aan 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w:t>
      </w:r>
      <w:r w:rsidR="00E63455">
        <w:t>-</w:t>
      </w:r>
      <w:r w:rsidR="00324D67" w:rsidRPr="00022065">
        <w:t>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0405CEC6" w:rsidR="003A2984" w:rsidRPr="00022065" w:rsidRDefault="003A2984" w:rsidP="00022065">
      <w:r w:rsidRPr="00022065">
        <w:t>In CIM</w:t>
      </w:r>
      <w:r w:rsidR="00E63455">
        <w:t>-</w:t>
      </w:r>
      <w:r w:rsidRPr="00022065">
        <w:t>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19DD8D14"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Conceptueel (CIM</w:t>
      </w:r>
      <w:r w:rsidR="004A77A2">
        <w:t>-</w:t>
      </w:r>
      <w:r w:rsidR="00A266B6" w:rsidRPr="00022065">
        <w:t xml:space="preserve">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Hiertoe is het niet toegestaan om twee Locaties naar dezelfde Geometrie te laten verwijzen</w:t>
      </w:r>
      <w:r w:rsidR="00791B33">
        <w:t xml:space="preserve"> (noot: inmiddels is gebleken dat er geen probleem is als er twee Locaties naar dezelfde Geometrie verwijzen, daarom wordt er niet op deze regel gevalideerd in de keten en in een volgende versie van de standaard zal deze regel verwijderd worden</w:t>
      </w:r>
      <w:r w:rsidR="006617C6" w:rsidRPr="00022065">
        <w:t>.</w:t>
      </w:r>
      <w:r w:rsidR="0062492A">
        <w:t>)</w:t>
      </w:r>
      <w:r w:rsidR="006617C6" w:rsidRPr="00022065">
        <w:t xml:space="preserve">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0339CA70" w:rsidR="000F4BE7" w:rsidRPr="00022065" w:rsidRDefault="000F4BE7" w:rsidP="00022065"/>
    <w:p w14:paraId="7FE4E26D" w14:textId="16863697" w:rsidR="009C5DD6" w:rsidRPr="00022065" w:rsidRDefault="009C5DD6" w:rsidP="00022065">
      <w:r w:rsidRPr="00022065">
        <w:t xml:space="preserve">Geometrie wordt door zowel </w:t>
      </w:r>
      <w:r w:rsidR="00154E56">
        <w:t>STOP</w:t>
      </w:r>
      <w:r w:rsidRPr="00022065">
        <w:t xml:space="preserve">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41FB79BA" w:rsidR="009C5DD6" w:rsidRDefault="009C5DD6" w:rsidP="00022065"/>
    <w:p w14:paraId="67799CB9" w14:textId="783EF39C" w:rsidR="004B0B52" w:rsidRPr="00022065" w:rsidRDefault="004B0B52" w:rsidP="00022065">
      <w:r>
        <w:t xml:space="preserve">Zie paragraaf </w:t>
      </w:r>
      <w:r>
        <w:fldChar w:fldCharType="begin"/>
      </w:r>
      <w:r>
        <w:instrText xml:space="preserve"> REF _Ref113026420 \r \h </w:instrText>
      </w:r>
      <w:r>
        <w:fldChar w:fldCharType="separate"/>
      </w:r>
      <w:r w:rsidR="00F5100C">
        <w:t>2.4.3</w:t>
      </w:r>
      <w:r>
        <w:fldChar w:fldCharType="end"/>
      </w:r>
      <w:r>
        <w:t xml:space="preserve"> voor het IMOW model voor geometrie en locatie.</w:t>
      </w:r>
    </w:p>
    <w:p w14:paraId="15C69BCA" w14:textId="77777777" w:rsidR="004B0B52" w:rsidRDefault="004B0B52" w:rsidP="00022065"/>
    <w:p w14:paraId="3664FE67" w14:textId="2535A34E"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t xml:space="preserve">Geometrie.id: </w:t>
      </w:r>
      <w:r w:rsidR="00C349F2" w:rsidRPr="00F81CB0">
        <w:t>UUID identificatie van de Geometrie</w:t>
      </w:r>
    </w:p>
    <w:p w14:paraId="6E04A8A5" w14:textId="17D4A61C" w:rsidR="0004434E" w:rsidRPr="00F81CB0" w:rsidRDefault="00C349F2" w:rsidP="009572A3">
      <w:pPr>
        <w:pStyle w:val="Opsommingtekens1"/>
      </w:pPr>
      <w:proofErr w:type="spellStart"/>
      <w:r w:rsidRPr="00F81CB0">
        <w:t>Geometrie.geometrie</w:t>
      </w:r>
      <w:proofErr w:type="spellEnd"/>
      <w:r w:rsidRPr="00F81CB0">
        <w:t xml:space="preserv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 xml:space="preserve">19107 geometrietype </w:t>
      </w:r>
      <w:proofErr w:type="spellStart"/>
      <w:r w:rsidR="00F00465" w:rsidRPr="00022065">
        <w:t>GM_Object</w:t>
      </w:r>
      <w:proofErr w:type="spellEnd"/>
      <w:r w:rsidR="00F00465" w:rsidRPr="00022065">
        <w:t>. In de Locatie</w:t>
      </w:r>
      <w:r w:rsidR="00841FD9" w:rsidRPr="00022065">
        <w:t>-</w:t>
      </w:r>
      <w:r w:rsidR="00F00465" w:rsidRPr="00022065">
        <w:t xml:space="preserve">objecten wordt middels een </w:t>
      </w:r>
      <w:proofErr w:type="spellStart"/>
      <w:r w:rsidR="00F00465" w:rsidRPr="00022065">
        <w:t>constraint</w:t>
      </w:r>
      <w:proofErr w:type="spellEnd"/>
      <w:r w:rsidR="00F00465" w:rsidRPr="00022065">
        <w:t xml:space="preserve"> aangegeven wat de beperking op dit algemene type is</w:t>
      </w:r>
      <w:r w:rsidR="002F44AE" w:rsidRPr="00022065">
        <w:t>.</w:t>
      </w:r>
    </w:p>
    <w:p w14:paraId="2577D13E" w14:textId="422A0663" w:rsidR="00F0462C" w:rsidRDefault="00F0462C" w:rsidP="00753695">
      <w:pPr>
        <w:pStyle w:val="Kop1"/>
      </w:pPr>
      <w:bookmarkStart w:id="211" w:name="_Ref69207263"/>
      <w:bookmarkStart w:id="212" w:name="_Toc152061468"/>
      <w:bookmarkStart w:id="213" w:name="OP"/>
      <w:r w:rsidRPr="00884A92">
        <w:lastRenderedPageBreak/>
        <w:t>OP-aspecten relevant voor IMOW</w:t>
      </w:r>
      <w:bookmarkEnd w:id="211"/>
      <w:bookmarkEnd w:id="212"/>
    </w:p>
    <w:bookmarkEnd w:id="213"/>
    <w:p w14:paraId="3F02EC61" w14:textId="787F8C96" w:rsidR="00285655" w:rsidRPr="00022065" w:rsidRDefault="00D023D4" w:rsidP="00022065">
      <w:r w:rsidRPr="00022065">
        <w:t xml:space="preserve">In dit hoofdstuk wordt gekeken naar aspecten uit het IMOP die relevant zijn voor het IMOW. </w:t>
      </w:r>
      <w:r w:rsidR="006876D1">
        <w:t>Enkele</w:t>
      </w:r>
      <w:r w:rsidRPr="00022065">
        <w:t xml:space="preserve"> dingen</w:t>
      </w:r>
      <w:r w:rsidR="006876D1">
        <w:t xml:space="preserve"> worden</w:t>
      </w:r>
      <w:r w:rsidRPr="00022065">
        <w:t xml:space="preserve">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 xml:space="preserve">De </w:t>
      </w:r>
      <w:proofErr w:type="spellStart"/>
      <w:r w:rsidRPr="00BA1E91">
        <w:t>ConsolidatieInformatie</w:t>
      </w:r>
      <w:proofErr w:type="spellEnd"/>
      <w:r w:rsidRPr="00BA1E91">
        <w:t xml:space="preserve"> uit de Regeling</w:t>
      </w:r>
    </w:p>
    <w:p w14:paraId="7F96EB03" w14:textId="77777777" w:rsidR="00D023D4" w:rsidRPr="00BA1E91" w:rsidRDefault="00D023D4" w:rsidP="00DB3379">
      <w:pPr>
        <w:pStyle w:val="Opsommingnummers1"/>
      </w:pPr>
      <w:r w:rsidRPr="00BA1E91">
        <w:t xml:space="preserve">De </w:t>
      </w:r>
      <w:proofErr w:type="spellStart"/>
      <w:r w:rsidRPr="00BA1E91">
        <w:t>GIO’s</w:t>
      </w:r>
      <w:proofErr w:type="spellEnd"/>
      <w:r w:rsidRPr="00BA1E91">
        <w:t xml:space="preserve">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214" w:name="_Toc152061469"/>
      <w:bookmarkStart w:id="215" w:name="OP_Regeling"/>
      <w:r w:rsidRPr="00753695">
        <w:t>De Regeling en diens Artikelen/Leden/Divisies</w:t>
      </w:r>
      <w:bookmarkEnd w:id="214"/>
    </w:p>
    <w:bookmarkEnd w:id="215"/>
    <w:p w14:paraId="397DBB63" w14:textId="0A263468"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F5100C">
        <w:t>4.1</w:t>
      </w:r>
      <w:r w:rsidR="00434331" w:rsidRPr="00022065">
        <w:fldChar w:fldCharType="end"/>
      </w:r>
      <w:r w:rsidRPr="00022065">
        <w:t xml:space="preserve">) wordt middels het attribuut </w:t>
      </w:r>
      <w:proofErr w:type="spellStart"/>
      <w:r w:rsidRPr="00022065">
        <w:t>WorkIDRegeling</w:t>
      </w:r>
      <w:proofErr w:type="spellEnd"/>
      <w:r w:rsidRPr="00022065">
        <w:t xml:space="preserve"> bij iedere aanlevering </w:t>
      </w:r>
      <w:r w:rsidR="00E464D9">
        <w:t xml:space="preserve">aangegeven </w:t>
      </w:r>
      <w:r w:rsidRPr="00022065">
        <w:t>bij welke Regeling de OW-objecten horen.</w:t>
      </w:r>
    </w:p>
    <w:p w14:paraId="742B91D4" w14:textId="606A3A50"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F5100C">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F5100C">
        <w:t>4.4.1</w:t>
      </w:r>
      <w:r w:rsidR="00434331" w:rsidRPr="00022065">
        <w:fldChar w:fldCharType="end"/>
      </w:r>
      <w:r w:rsidRPr="00022065">
        <w:t xml:space="preserve">) zit het </w:t>
      </w:r>
      <w:proofErr w:type="spellStart"/>
      <w:r w:rsidRPr="00022065">
        <w:t>wId</w:t>
      </w:r>
      <w:proofErr w:type="spellEnd"/>
      <w:r w:rsidRPr="00022065">
        <w:t>-attribuut, hierin staat de identificatie van het artikel/lid of de divisie aan de OP-kant. Zodoende zijn alle OW-objecten die gekoppeld zijn aan een bepaalde Regeltekst of Divisie terug te vinden in een bepaald deel van een Regeling.</w:t>
      </w:r>
      <w:bookmarkStart w:id="216" w:name="OP_ConsolidatieInformatie"/>
    </w:p>
    <w:p w14:paraId="0B404AC6" w14:textId="468658F8" w:rsidR="00D023D4" w:rsidRPr="00884A92" w:rsidRDefault="00D023D4" w:rsidP="00753695">
      <w:pPr>
        <w:pStyle w:val="Kop2"/>
      </w:pPr>
      <w:bookmarkStart w:id="217" w:name="_Toc152061470"/>
      <w:proofErr w:type="spellStart"/>
      <w:r w:rsidRPr="00884A92">
        <w:t>ConsolidatieInformatie</w:t>
      </w:r>
      <w:bookmarkEnd w:id="217"/>
      <w:proofErr w:type="spellEnd"/>
    </w:p>
    <w:bookmarkEnd w:id="216"/>
    <w:p w14:paraId="57D70927" w14:textId="77777777" w:rsidR="00C24B3E" w:rsidRPr="00022065" w:rsidRDefault="00D023D4" w:rsidP="00022065">
      <w:r w:rsidRPr="00022065">
        <w:t xml:space="preserve">De </w:t>
      </w:r>
      <w:proofErr w:type="spellStart"/>
      <w:r w:rsidRPr="00022065">
        <w:t>ConsolidatieInformatie</w:t>
      </w:r>
      <w:proofErr w:type="spellEnd"/>
      <w:r w:rsidRPr="00022065">
        <w:t xml:space="preserve"> wordt meegegeven aan de OP-kant, maar bepaalt hoe de OW-objecten </w:t>
      </w:r>
      <w:proofErr w:type="spellStart"/>
      <w:r w:rsidRPr="00022065">
        <w:t>geversioneerd</w:t>
      </w:r>
      <w:proofErr w:type="spellEnd"/>
      <w:r w:rsidRPr="00022065">
        <w:t xml:space="preserve"> worden in het DSO. De daadwerkelijke documentatie van </w:t>
      </w:r>
      <w:proofErr w:type="spellStart"/>
      <w:r w:rsidRPr="00022065">
        <w:t>ConsolidatieInformatie</w:t>
      </w:r>
      <w:proofErr w:type="spellEnd"/>
      <w:r w:rsidRPr="00022065">
        <w:t xml:space="preserve"> is te vinden in de bijbehorende OP-documentatie, dit is een extract.</w:t>
      </w:r>
    </w:p>
    <w:p w14:paraId="3C81386A" w14:textId="6073DC4B" w:rsidR="00D023D4" w:rsidRPr="00022065" w:rsidRDefault="00D023D4" w:rsidP="00022065">
      <w:r w:rsidRPr="00022065">
        <w:t xml:space="preserve">Hieronder een korte opbouw van de structuur van de </w:t>
      </w:r>
      <w:proofErr w:type="spellStart"/>
      <w:r w:rsidRPr="00022065">
        <w:t>ConsolidatieInformatie</w:t>
      </w:r>
      <w:proofErr w:type="spellEnd"/>
      <w:r w:rsidRPr="00022065">
        <w:t>:</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proofErr w:type="spellStart"/>
            <w:r w:rsidRPr="00D023D4">
              <w:rPr>
                <w:bCs w:val="0"/>
              </w:rPr>
              <w:t>ConsolidatieInformatie</w:t>
            </w:r>
            <w:proofErr w:type="spellEnd"/>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proofErr w:type="spellStart"/>
            <w:r w:rsidRPr="00D023D4">
              <w:rPr>
                <w:bCs w:val="0"/>
              </w:rPr>
              <w:t>BeoogdeRegelgeving</w:t>
            </w:r>
            <w:proofErr w:type="spellEnd"/>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proofErr w:type="spellStart"/>
            <w:r w:rsidRPr="00D023D4">
              <w:rPr>
                <w:bCs w:val="0"/>
              </w:rPr>
              <w:t>BeoogdeRegeling</w:t>
            </w:r>
            <w:proofErr w:type="spellEnd"/>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de </w:t>
            </w:r>
            <w:proofErr w:type="spellStart"/>
            <w:r w:rsidRPr="00D023D4">
              <w:rPr>
                <w:bCs w:val="0"/>
              </w:rPr>
              <w:t>RegelingVersie</w:t>
            </w:r>
            <w:proofErr w:type="spellEnd"/>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proofErr w:type="spellStart"/>
            <w:r w:rsidRPr="00D023D4">
              <w:rPr>
                <w:bCs w:val="0"/>
              </w:rPr>
              <w:t>BeoogdInformatieobject</w:t>
            </w:r>
            <w:proofErr w:type="spellEnd"/>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proofErr w:type="spellStart"/>
            <w:r w:rsidRPr="00D023D4">
              <w:rPr>
                <w:bCs w:val="0"/>
              </w:rPr>
              <w:t>instrumentVersie</w:t>
            </w:r>
            <w:proofErr w:type="spellEnd"/>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 xml:space="preserve">de componentnaam (van de regeling) + # + het </w:t>
            </w:r>
            <w:proofErr w:type="spellStart"/>
            <w:r w:rsidRPr="00D023D4">
              <w:rPr>
                <w:bCs w:val="0"/>
              </w:rPr>
              <w:t>eId</w:t>
            </w:r>
            <w:proofErr w:type="spellEnd"/>
            <w:r w:rsidRPr="00D023D4">
              <w:rPr>
                <w:bCs w:val="0"/>
              </w:rPr>
              <w:t xml:space="preserve"> van de </w:t>
            </w:r>
            <w:proofErr w:type="spellStart"/>
            <w:r w:rsidRPr="00D023D4">
              <w:rPr>
                <w:bCs w:val="0"/>
              </w:rPr>
              <w:t>ExtIoRef</w:t>
            </w:r>
            <w:proofErr w:type="spellEnd"/>
            <w:r w:rsidRPr="00D023D4">
              <w:rPr>
                <w:bCs w:val="0"/>
              </w:rPr>
              <w:t xml:space="preserve">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proofErr w:type="spellStart"/>
            <w:r w:rsidRPr="00D023D4">
              <w:rPr>
                <w:bCs w:val="0"/>
              </w:rPr>
              <w:t>soortTijdstempel</w:t>
            </w:r>
            <w:proofErr w:type="spellEnd"/>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proofErr w:type="spellStart"/>
            <w:r w:rsidRPr="00D023D4">
              <w:rPr>
                <w:bCs w:val="0"/>
                <w:u w:val="single"/>
              </w:rPr>
              <w:t>juridischWerkendVanaf</w:t>
            </w:r>
            <w:proofErr w:type="spellEnd"/>
            <w:r w:rsidRPr="00D023D4">
              <w:rPr>
                <w:bCs w:val="0"/>
              </w:rPr>
              <w:t xml:space="preserve"> en </w:t>
            </w:r>
            <w:proofErr w:type="spellStart"/>
            <w:r w:rsidRPr="00D023D4">
              <w:rPr>
                <w:bCs w:val="0"/>
                <w:u w:val="single"/>
              </w:rPr>
              <w:t>geldigVanaf</w:t>
            </w:r>
            <w:proofErr w:type="spellEnd"/>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uit het Besluit waar deze tijdstempel genoemd wordt.</w:t>
            </w:r>
          </w:p>
        </w:tc>
      </w:tr>
    </w:tbl>
    <w:p w14:paraId="4E7F3A8B" w14:textId="77777777" w:rsidR="00D023D4" w:rsidRPr="00022065" w:rsidRDefault="00D023D4" w:rsidP="00022065"/>
    <w:p w14:paraId="01F5BA32" w14:textId="09B131E7"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F5100C">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 xml:space="preserve">(Het DSO legt drie type tijdstempels vast, namelijk </w:t>
      </w:r>
      <w:proofErr w:type="spellStart"/>
      <w:r w:rsidRPr="00022065">
        <w:t>juridischWerkendVanaf</w:t>
      </w:r>
      <w:proofErr w:type="spellEnd"/>
      <w:r w:rsidRPr="00022065">
        <w:t xml:space="preserve">, </w:t>
      </w:r>
      <w:proofErr w:type="spellStart"/>
      <w:r w:rsidRPr="00022065">
        <w:t>geldigVanaf</w:t>
      </w:r>
      <w:proofErr w:type="spellEnd"/>
      <w:r w:rsidRPr="00022065">
        <w:t xml:space="preserve">, en </w:t>
      </w:r>
      <w:proofErr w:type="spellStart"/>
      <w:r w:rsidRPr="00022065">
        <w:t>beschikbaarOp</w:t>
      </w:r>
      <w:proofErr w:type="spellEnd"/>
      <w:r w:rsidRPr="00022065">
        <w:t xml:space="preserve">, met name </w:t>
      </w:r>
      <w:proofErr w:type="spellStart"/>
      <w:r w:rsidRPr="00022065">
        <w:t>beschikbaarOp</w:t>
      </w:r>
      <w:proofErr w:type="spellEnd"/>
      <w:r w:rsidRPr="00022065">
        <w:t xml:space="preserve"> wordt geregistreerd in het DSO op het moment dat informatie aangeleverd is.)</w:t>
      </w:r>
    </w:p>
    <w:p w14:paraId="2A64235E" w14:textId="77777777" w:rsidR="00D023D4" w:rsidRDefault="00D023D4" w:rsidP="00753695">
      <w:pPr>
        <w:pStyle w:val="Kop2"/>
      </w:pPr>
      <w:bookmarkStart w:id="218" w:name="_Toc152061471"/>
      <w:bookmarkStart w:id="219" w:name="OP_Informatieobjecten"/>
      <w:r>
        <w:t>OP-informatieobjecten</w:t>
      </w:r>
      <w:bookmarkEnd w:id="218"/>
    </w:p>
    <w:bookmarkEnd w:id="219"/>
    <w:p w14:paraId="3BE93379" w14:textId="40624829" w:rsidR="00285655" w:rsidRPr="00022065" w:rsidRDefault="00D023D4" w:rsidP="00022065">
      <w:r w:rsidRPr="00022065">
        <w:t>Er zijn twee soorten informatieobjecten die aangeleverd kunnen worden in de OP-standaard, namelijk PDF-documenten en geografische informatieobjecten (</w:t>
      </w:r>
      <w:proofErr w:type="spellStart"/>
      <w:r w:rsidRPr="00022065">
        <w:t>GIO’s</w:t>
      </w:r>
      <w:proofErr w:type="spellEnd"/>
      <w:r w:rsidRPr="00022065">
        <w:t xml:space="preserve">). In deze en de volgende paragrafen wordt voornamelijk ingegaan op de </w:t>
      </w:r>
      <w:proofErr w:type="spellStart"/>
      <w:r w:rsidRPr="00022065">
        <w:t>GIO’s</w:t>
      </w:r>
      <w:proofErr w:type="spellEnd"/>
      <w:r w:rsidRPr="00022065">
        <w:t>, omdat hier veel vragen over gesteld worden en de samenhang met OW-objecten complex is.</w:t>
      </w:r>
    </w:p>
    <w:p w14:paraId="44066AF3" w14:textId="7F200908"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F5100C">
        <w:t>4.3.7.2</w:t>
      </w:r>
      <w:r w:rsidR="000753CC" w:rsidRPr="00022065">
        <w:fldChar w:fldCharType="end"/>
      </w:r>
      <w:r w:rsidRPr="00022065">
        <w:t xml:space="preserve">) een attribuut </w:t>
      </w:r>
      <w:proofErr w:type="spellStart"/>
      <w:r w:rsidRPr="00022065">
        <w:t>GeometrieRef</w:t>
      </w:r>
      <w:proofErr w:type="spellEnd"/>
      <w:r w:rsidRPr="00022065">
        <w:t xml:space="preserve">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220" w:name="_Toc152061472"/>
      <w:bookmarkStart w:id="221" w:name="OP_GIOs"/>
      <w:proofErr w:type="spellStart"/>
      <w:r w:rsidRPr="00884A92">
        <w:t>GIO’s</w:t>
      </w:r>
      <w:bookmarkEnd w:id="220"/>
      <w:proofErr w:type="spellEnd"/>
    </w:p>
    <w:bookmarkEnd w:id="221"/>
    <w:p w14:paraId="54EBCD2F" w14:textId="3641B6D2"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F5100C">
        <w:t>4.3.7.2</w:t>
      </w:r>
      <w:r w:rsidR="00CC7AB5" w:rsidRPr="00022065">
        <w:fldChar w:fldCharType="end"/>
      </w:r>
      <w:r w:rsidRPr="00022065">
        <w:t>).</w:t>
      </w:r>
    </w:p>
    <w:p w14:paraId="7A00A2CE" w14:textId="1854DD9E" w:rsidR="00285655" w:rsidRPr="00022065" w:rsidRDefault="00D023D4" w:rsidP="00022065">
      <w:r w:rsidRPr="00022065">
        <w:t xml:space="preserve">Er zijn twee type </w:t>
      </w:r>
      <w:proofErr w:type="spellStart"/>
      <w:r w:rsidRPr="00022065">
        <w:t>GIO’s</w:t>
      </w:r>
      <w:proofErr w:type="spellEnd"/>
      <w:r w:rsidRPr="00022065">
        <w:t xml:space="preserve">, namelijk: </w:t>
      </w:r>
      <w:proofErr w:type="spellStart"/>
      <w:r w:rsidRPr="00022065">
        <w:t>GIO’s</w:t>
      </w:r>
      <w:proofErr w:type="spellEnd"/>
      <w:r w:rsidRPr="00022065">
        <w:t xml:space="preserve"> inclusief informatie over normen (Norm-</w:t>
      </w:r>
      <w:proofErr w:type="spellStart"/>
      <w:r w:rsidRPr="00022065">
        <w:t>GIO’s</w:t>
      </w:r>
      <w:proofErr w:type="spellEnd"/>
      <w:r w:rsidRPr="00022065">
        <w:t xml:space="preserve">) en </w:t>
      </w:r>
      <w:proofErr w:type="spellStart"/>
      <w:r w:rsidRPr="00022065">
        <w:t>GIO’s</w:t>
      </w:r>
      <w:proofErr w:type="spellEnd"/>
      <w:r w:rsidRPr="00022065">
        <w:t xml:space="preserve"> exclusief informatie over normen (</w:t>
      </w:r>
      <w:proofErr w:type="spellStart"/>
      <w:r w:rsidRPr="00022065">
        <w:t>GIO’s</w:t>
      </w:r>
      <w:proofErr w:type="spellEnd"/>
      <w:r w:rsidRPr="00022065">
        <w:t>).</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proofErr w:type="spellStart"/>
            <w:r w:rsidRPr="00D023D4">
              <w:rPr>
                <w:bCs w:val="0"/>
              </w:rPr>
              <w:t>achtergrondVerwijzing</w:t>
            </w:r>
            <w:proofErr w:type="spellEnd"/>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proofErr w:type="spellStart"/>
            <w:r w:rsidRPr="00D023D4">
              <w:rPr>
                <w:bCs w:val="0"/>
              </w:rPr>
              <w:t>groepID</w:t>
            </w:r>
            <w:proofErr w:type="spellEnd"/>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B56DBA">
        <w:trPr>
          <w:cantSplit/>
        </w:trPr>
        <w:tc>
          <w:tcPr>
            <w:tcW w:w="3397" w:type="dxa"/>
            <w:shd w:val="clear" w:color="auto" w:fill="auto"/>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auto"/>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auto"/>
          </w:tcPr>
          <w:p w14:paraId="56A3AFF0" w14:textId="77777777" w:rsidR="00D023D4" w:rsidRPr="00D023D4" w:rsidRDefault="00D023D4" w:rsidP="00216D80">
            <w:pPr>
              <w:pStyle w:val="Tabel"/>
              <w:rPr>
                <w:bCs w:val="0"/>
              </w:rPr>
            </w:pPr>
          </w:p>
        </w:tc>
        <w:tc>
          <w:tcPr>
            <w:tcW w:w="3827" w:type="dxa"/>
            <w:shd w:val="clear" w:color="auto" w:fill="auto"/>
          </w:tcPr>
          <w:p w14:paraId="60A169F2" w14:textId="7281B3DC"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F5100C">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B56DBA">
        <w:trPr>
          <w:cantSplit/>
        </w:trPr>
        <w:tc>
          <w:tcPr>
            <w:tcW w:w="3397" w:type="dxa"/>
            <w:shd w:val="clear" w:color="auto" w:fill="auto"/>
          </w:tcPr>
          <w:p w14:paraId="39667874" w14:textId="77777777" w:rsidR="00D023D4" w:rsidRPr="00D023D4" w:rsidRDefault="00D023D4" w:rsidP="00216D80">
            <w:pPr>
              <w:pStyle w:val="Tabel"/>
              <w:ind w:left="1988"/>
              <w:rPr>
                <w:bCs w:val="0"/>
              </w:rPr>
            </w:pPr>
            <w:proofErr w:type="spellStart"/>
            <w:r w:rsidRPr="00D023D4">
              <w:rPr>
                <w:bCs w:val="0"/>
              </w:rPr>
              <w:t>id</w:t>
            </w:r>
            <w:proofErr w:type="spellEnd"/>
          </w:p>
        </w:tc>
        <w:tc>
          <w:tcPr>
            <w:tcW w:w="1276" w:type="dxa"/>
            <w:shd w:val="clear" w:color="auto" w:fill="auto"/>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auto"/>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auto"/>
          </w:tcPr>
          <w:p w14:paraId="4A3A737C" w14:textId="020D31C3"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F5100C">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w:t>
      </w:r>
      <w:proofErr w:type="spellStart"/>
      <w:r w:rsidRPr="00BA1E91">
        <w:t>geometrieReferentie</w:t>
      </w:r>
      <w:proofErr w:type="spellEnd"/>
      <w:r w:rsidRPr="00BA1E91">
        <w:t xml:space="preserve"> ‘d0993715-c485-4e63-b35d-8f68c3cbee3b’ mag in meerdere </w:t>
      </w:r>
      <w:proofErr w:type="spellStart"/>
      <w:r w:rsidRPr="00BA1E91">
        <w:t>GIO’s</w:t>
      </w:r>
      <w:proofErr w:type="spellEnd"/>
      <w:r w:rsidRPr="00BA1E91">
        <w:t xml:space="preserve">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lastRenderedPageBreak/>
        <w:t>Bij Norm-</w:t>
      </w:r>
      <w:proofErr w:type="spellStart"/>
      <w:r w:rsidRPr="00BA1E91">
        <w:t>GIO’s</w:t>
      </w:r>
      <w:proofErr w:type="spellEnd"/>
      <w:r w:rsidRPr="00BA1E91">
        <w:t xml:space="preserve">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41"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17F8CBBA" w:rsidR="00285655" w:rsidRPr="00022065" w:rsidRDefault="00D023D4" w:rsidP="00022065">
      <w:r w:rsidRPr="00022065">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F5100C">
        <w:t>4.3.7.1</w:t>
      </w:r>
      <w:r w:rsidR="00EC1763" w:rsidRPr="00022065">
        <w:fldChar w:fldCharType="end"/>
      </w:r>
      <w:r w:rsidRPr="00022065">
        <w:t>) overeen te laten komen met de label van de bijbehorende GIO-groep.</w:t>
      </w:r>
      <w:bookmarkStart w:id="222" w:name="OP_NormGIOs"/>
    </w:p>
    <w:p w14:paraId="2AEF2337" w14:textId="67A4184C" w:rsidR="00D023D4" w:rsidRDefault="00D023D4" w:rsidP="00753695">
      <w:pPr>
        <w:pStyle w:val="Kop2"/>
      </w:pPr>
      <w:bookmarkStart w:id="223" w:name="_Toc152061473"/>
      <w:r w:rsidRPr="00884A92">
        <w:t>Norm-</w:t>
      </w:r>
      <w:proofErr w:type="spellStart"/>
      <w:r w:rsidRPr="00884A92">
        <w:t>GIO’s</w:t>
      </w:r>
      <w:bookmarkEnd w:id="223"/>
      <w:proofErr w:type="spellEnd"/>
    </w:p>
    <w:bookmarkEnd w:id="222"/>
    <w:p w14:paraId="6DA35BF7" w14:textId="5C738C6B" w:rsidR="00D023D4" w:rsidRPr="00022065" w:rsidRDefault="00D023D4" w:rsidP="00022065">
      <w:r w:rsidRPr="00022065">
        <w:t>Indien er normen vastgelegd worden aan de OW-kant, dan ziet de GIO er anders uit dan bij OW-Locaties waar geen norm over is vastgelegd.</w:t>
      </w:r>
      <w:r w:rsidR="00B56DBA">
        <w:t xml:space="preserve"> </w:t>
      </w:r>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5BCE6B6B" w:rsidR="00D023D4" w:rsidRPr="00D023D4" w:rsidRDefault="00D023D4" w:rsidP="00216D80">
            <w:pPr>
              <w:pStyle w:val="Tabel"/>
              <w:ind w:left="852"/>
              <w:rPr>
                <w:bCs w:val="0"/>
              </w:rPr>
            </w:pPr>
            <w:proofErr w:type="spellStart"/>
            <w:r w:rsidRPr="00D023D4">
              <w:rPr>
                <w:bCs w:val="0"/>
              </w:rPr>
              <w:t>achtergrondVerwijzing</w:t>
            </w:r>
            <w:proofErr w:type="spellEnd"/>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B56DBA">
        <w:trPr>
          <w:cantSplit/>
        </w:trPr>
        <w:tc>
          <w:tcPr>
            <w:tcW w:w="3397" w:type="dxa"/>
            <w:shd w:val="clear" w:color="auto" w:fill="auto"/>
          </w:tcPr>
          <w:p w14:paraId="73CBA7EC" w14:textId="77777777" w:rsidR="00D023D4" w:rsidRPr="00D023D4" w:rsidRDefault="00D023D4" w:rsidP="00216D80">
            <w:pPr>
              <w:pStyle w:val="Tabel"/>
              <w:ind w:left="852"/>
              <w:rPr>
                <w:bCs w:val="0"/>
              </w:rPr>
            </w:pPr>
            <w:proofErr w:type="spellStart"/>
            <w:r w:rsidRPr="00D023D4">
              <w:rPr>
                <w:bCs w:val="0"/>
              </w:rPr>
              <w:t>eenheidid</w:t>
            </w:r>
            <w:proofErr w:type="spellEnd"/>
          </w:p>
        </w:tc>
        <w:tc>
          <w:tcPr>
            <w:tcW w:w="1418" w:type="dxa"/>
            <w:shd w:val="clear" w:color="auto" w:fill="auto"/>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auto"/>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auto"/>
          </w:tcPr>
          <w:p w14:paraId="2F10F9AD" w14:textId="49873BB8" w:rsidR="008C7A49"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F5100C">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F5100C">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proofErr w:type="spellStart"/>
            <w:r w:rsidRPr="00D023D4">
              <w:rPr>
                <w:bCs w:val="0"/>
              </w:rPr>
              <w:t>eenheidlabel</w:t>
            </w:r>
            <w:proofErr w:type="spellEnd"/>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B56DBA">
        <w:trPr>
          <w:cantSplit/>
        </w:trPr>
        <w:tc>
          <w:tcPr>
            <w:tcW w:w="3397" w:type="dxa"/>
            <w:shd w:val="clear" w:color="auto" w:fill="auto"/>
          </w:tcPr>
          <w:p w14:paraId="4B357D72" w14:textId="77777777" w:rsidR="00D023D4" w:rsidRPr="00D023D4" w:rsidRDefault="00D023D4" w:rsidP="00216D80">
            <w:pPr>
              <w:pStyle w:val="Tabel"/>
              <w:ind w:left="852"/>
              <w:rPr>
                <w:bCs w:val="0"/>
              </w:rPr>
            </w:pPr>
            <w:proofErr w:type="spellStart"/>
            <w:r w:rsidRPr="00D023D4">
              <w:rPr>
                <w:bCs w:val="0"/>
              </w:rPr>
              <w:t>normid</w:t>
            </w:r>
            <w:proofErr w:type="spellEnd"/>
          </w:p>
        </w:tc>
        <w:tc>
          <w:tcPr>
            <w:tcW w:w="1418" w:type="dxa"/>
            <w:shd w:val="clear" w:color="auto" w:fill="auto"/>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auto"/>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auto"/>
          </w:tcPr>
          <w:p w14:paraId="178DA07F" w14:textId="5DE04BC0" w:rsidR="00D023D4"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w:t>
            </w:r>
            <w:proofErr w:type="spellStart"/>
            <w:r w:rsidRPr="00D023D4">
              <w:rPr>
                <w:bCs w:val="0"/>
              </w:rPr>
              <w:t>TypeNorm</w:t>
            </w:r>
            <w:proofErr w:type="spellEnd"/>
            <w:r w:rsidRPr="00D023D4">
              <w:rPr>
                <w:bCs w:val="0"/>
              </w:rPr>
              <w:t>’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F5100C">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F5100C">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B56DBA">
        <w:trPr>
          <w:cantSplit/>
        </w:trPr>
        <w:tc>
          <w:tcPr>
            <w:tcW w:w="3397" w:type="dxa"/>
            <w:shd w:val="clear" w:color="auto" w:fill="auto"/>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auto"/>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auto"/>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auto"/>
          </w:tcPr>
          <w:p w14:paraId="5862F2F9" w14:textId="3D12676D"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F5100C">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F5100C">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lastRenderedPageBreak/>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proofErr w:type="spellStart"/>
            <w:r w:rsidRPr="00D023D4">
              <w:rPr>
                <w:bCs w:val="0"/>
              </w:rPr>
              <w:t>id</w:t>
            </w:r>
            <w:proofErr w:type="spellEnd"/>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B56DBA">
        <w:trPr>
          <w:cantSplit/>
        </w:trPr>
        <w:tc>
          <w:tcPr>
            <w:tcW w:w="3397" w:type="dxa"/>
            <w:shd w:val="clear" w:color="auto" w:fill="auto"/>
          </w:tcPr>
          <w:p w14:paraId="424A7123" w14:textId="77777777" w:rsidR="00D023D4" w:rsidRPr="00D023D4" w:rsidRDefault="00D023D4" w:rsidP="00216D80">
            <w:pPr>
              <w:pStyle w:val="Tabel"/>
              <w:ind w:left="1420"/>
              <w:rPr>
                <w:bCs w:val="0"/>
              </w:rPr>
            </w:pPr>
            <w:proofErr w:type="spellStart"/>
            <w:r w:rsidRPr="00D023D4">
              <w:rPr>
                <w:bCs w:val="0"/>
              </w:rPr>
              <w:t>kwantitatieveNormwaarde</w:t>
            </w:r>
            <w:proofErr w:type="spellEnd"/>
          </w:p>
        </w:tc>
        <w:tc>
          <w:tcPr>
            <w:tcW w:w="1418" w:type="dxa"/>
            <w:shd w:val="clear" w:color="auto" w:fill="auto"/>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auto"/>
          </w:tcPr>
          <w:p w14:paraId="71B163EB" w14:textId="77777777" w:rsidR="00D023D4" w:rsidRPr="00D023D4" w:rsidRDefault="00D023D4" w:rsidP="00216D80">
            <w:pPr>
              <w:pStyle w:val="Tabel"/>
              <w:rPr>
                <w:bCs w:val="0"/>
              </w:rPr>
            </w:pPr>
            <w:proofErr w:type="spellStart"/>
            <w:r w:rsidRPr="00D023D4">
              <w:rPr>
                <w:bCs w:val="0"/>
              </w:rPr>
              <w:t>Decimal</w:t>
            </w:r>
            <w:proofErr w:type="spellEnd"/>
          </w:p>
        </w:tc>
        <w:tc>
          <w:tcPr>
            <w:tcW w:w="3827" w:type="dxa"/>
            <w:shd w:val="clear" w:color="auto" w:fill="auto"/>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B56DBA">
        <w:trPr>
          <w:cantSplit/>
        </w:trPr>
        <w:tc>
          <w:tcPr>
            <w:tcW w:w="3397" w:type="dxa"/>
            <w:shd w:val="clear" w:color="auto" w:fill="auto"/>
          </w:tcPr>
          <w:p w14:paraId="47711273" w14:textId="77777777" w:rsidR="00D023D4" w:rsidRPr="00D023D4" w:rsidRDefault="00D023D4" w:rsidP="00216D80">
            <w:pPr>
              <w:pStyle w:val="Tabel"/>
              <w:ind w:left="1420"/>
              <w:rPr>
                <w:bCs w:val="0"/>
              </w:rPr>
            </w:pPr>
            <w:proofErr w:type="spellStart"/>
            <w:r w:rsidRPr="00D023D4">
              <w:rPr>
                <w:bCs w:val="0"/>
              </w:rPr>
              <w:t>kwalitatieveNormwaarde</w:t>
            </w:r>
            <w:proofErr w:type="spellEnd"/>
          </w:p>
        </w:tc>
        <w:tc>
          <w:tcPr>
            <w:tcW w:w="1418" w:type="dxa"/>
            <w:shd w:val="clear" w:color="auto" w:fill="auto"/>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auto"/>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08007C9A"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42" w:history="1">
        <w:r w:rsidRPr="00DB3379">
          <w:rPr>
            <w:rStyle w:val="Hyperlink"/>
          </w:rPr>
          <w:t>de OP-documentatie over het geografische deel van de GIO</w:t>
        </w:r>
      </w:hyperlink>
    </w:p>
    <w:p w14:paraId="639AF62F" w14:textId="2B91FFF2" w:rsidR="006C67F5" w:rsidRDefault="00BC39C3" w:rsidP="00BC39C3">
      <w:pPr>
        <w:pStyle w:val="Kop2"/>
      </w:pPr>
      <w:bookmarkStart w:id="224" w:name="_Toc152061474"/>
      <w:bookmarkStart w:id="225" w:name="OP_GIOrichtlijn"/>
      <w:r>
        <w:t xml:space="preserve">Richtlijn voor het maken van </w:t>
      </w:r>
      <w:proofErr w:type="spellStart"/>
      <w:r>
        <w:t>GIO’s</w:t>
      </w:r>
      <w:proofErr w:type="spellEnd"/>
      <w:r>
        <w:t xml:space="preserve"> o.b.v. OW-objecten</w:t>
      </w:r>
      <w:bookmarkEnd w:id="224"/>
    </w:p>
    <w:bookmarkEnd w:id="225"/>
    <w:p w14:paraId="5AF6648A" w14:textId="6C23E3F8" w:rsidR="00285655" w:rsidRPr="00022065" w:rsidRDefault="00BC39C3" w:rsidP="00022065">
      <w:r w:rsidRPr="00022065">
        <w:t>In deze paragraaf wordt toegelicht welke</w:t>
      </w:r>
      <w:r w:rsidR="00EF1C20" w:rsidRPr="00022065">
        <w:t xml:space="preserve"> richtlijnen er zijn voor het maken van </w:t>
      </w:r>
      <w:proofErr w:type="spellStart"/>
      <w:r w:rsidR="00EF1C20" w:rsidRPr="00022065">
        <w:t>GIO’s</w:t>
      </w:r>
      <w:proofErr w:type="spellEnd"/>
      <w:r w:rsidR="00EF1C20" w:rsidRPr="00022065">
        <w:t xml:space="preserve"> vanuit OW-objecten. Dit zijn richtlijnen en deze worden niet hard gevalideerd door het DSO.</w:t>
      </w:r>
      <w:r w:rsidR="000C43DB" w:rsidRPr="00022065">
        <w:t xml:space="preserve"> </w:t>
      </w:r>
      <w:r w:rsidR="00013EC1" w:rsidRPr="00022065">
        <w:t xml:space="preserve">Deze richtlijnen zijn gemaakt n.a.v. de expliciete vraag </w:t>
      </w:r>
      <w:r w:rsidR="007F65D3" w:rsidRPr="00022065">
        <w:t xml:space="preserve">naar hoe je vanuit OW naar </w:t>
      </w:r>
      <w:proofErr w:type="spellStart"/>
      <w:r w:rsidR="007F65D3" w:rsidRPr="00022065">
        <w:t>GIO’s</w:t>
      </w:r>
      <w:proofErr w:type="spellEnd"/>
      <w:r w:rsidR="007F65D3" w:rsidRPr="00022065">
        <w:t xml:space="preserve">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 xml:space="preserve">Richtlijn voor OW-objecten i.r.t. </w:t>
      </w:r>
      <w:proofErr w:type="spellStart"/>
      <w:r w:rsidRPr="00870396">
        <w:t>GIO’s</w:t>
      </w:r>
      <w:proofErr w:type="spellEnd"/>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w:t>
      </w:r>
      <w:proofErr w:type="spellStart"/>
      <w:r w:rsidRPr="00FA332F">
        <w:t>GIO’s</w:t>
      </w:r>
      <w:proofErr w:type="spellEnd"/>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 xml:space="preserve">In het geval dat één IMOW-Gebied in meerdere Gebiedengroepen zit, zou de Locatie ook in meerdere </w:t>
      </w:r>
      <w:proofErr w:type="spellStart"/>
      <w:r w:rsidRPr="00D96167">
        <w:t>GIO’s</w:t>
      </w:r>
      <w:proofErr w:type="spellEnd"/>
      <w:r w:rsidRPr="00D96167">
        <w:t xml:space="preserve">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226" w:name="_Ref69207272"/>
      <w:bookmarkStart w:id="227" w:name="_Toc152061475"/>
      <w:bookmarkStart w:id="228" w:name="Muteren"/>
      <w:r>
        <w:lastRenderedPageBreak/>
        <w:t>Muteren met het IMOW</w:t>
      </w:r>
      <w:bookmarkEnd w:id="226"/>
      <w:bookmarkEnd w:id="227"/>
    </w:p>
    <w:bookmarkEnd w:id="228"/>
    <w:p w14:paraId="22C5A7B2" w14:textId="2B0FBF21"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F5100C">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4F4452">
        <w:fldChar w:fldCharType="begin"/>
      </w:r>
      <w:r w:rsidR="004F4452">
        <w:instrText xml:space="preserve"> REF _Ref124235575 \n \h </w:instrText>
      </w:r>
      <w:r w:rsidR="004F4452">
        <w:fldChar w:fldCharType="separate"/>
      </w:r>
      <w:r w:rsidR="00F5100C">
        <w:t>7.2</w:t>
      </w:r>
      <w:r w:rsidR="004F4452">
        <w:fldChar w:fldCharType="end"/>
      </w:r>
      <w:r w:rsidR="007A56A5" w:rsidRPr="00022065">
        <w:t xml:space="preserve"> over </w:t>
      </w:r>
      <w:r w:rsidR="00F7457C">
        <w:t>het muteren van OW-objecten bij toepassen van de tekst-wijzigingsmethode renvooi</w:t>
      </w:r>
      <w:r w:rsidR="007A56A5" w:rsidRPr="00022065">
        <w:t>.</w:t>
      </w:r>
      <w:r w:rsidR="00412450" w:rsidRPr="00022065">
        <w:t xml:space="preserve"> </w:t>
      </w:r>
      <w:r w:rsidR="003B6131" w:rsidRPr="003B6131">
        <w:t xml:space="preserve">Paragraaf </w:t>
      </w:r>
      <w:r w:rsidR="003B6131">
        <w:fldChar w:fldCharType="begin"/>
      </w:r>
      <w:r w:rsidR="003B6131">
        <w:instrText xml:space="preserve"> REF _Ref90035667 \r \h </w:instrText>
      </w:r>
      <w:r w:rsidR="003B6131">
        <w:fldChar w:fldCharType="separate"/>
      </w:r>
      <w:r w:rsidR="00F5100C">
        <w:t>7.3</w:t>
      </w:r>
      <w:r w:rsidR="003B6131">
        <w:fldChar w:fldCharType="end"/>
      </w:r>
      <w:r w:rsidR="003B6131">
        <w:t xml:space="preserve"> </w:t>
      </w:r>
      <w:r w:rsidR="003B6131" w:rsidRPr="003B6131">
        <w:t xml:space="preserve">beschrijft de </w:t>
      </w:r>
      <w:r w:rsidR="00F7457C">
        <w:t xml:space="preserve">alternatieve wijzigingsmethode </w:t>
      </w:r>
      <w:r w:rsidR="003B6131" w:rsidRPr="003B6131">
        <w:t xml:space="preserve">die gebruikt </w:t>
      </w:r>
      <w:r w:rsidR="00731F24">
        <w:t>kan</w:t>
      </w:r>
      <w:r w:rsidR="003B6131" w:rsidRPr="003B6131">
        <w:t xml:space="preserve"> worden wanneer het werken met </w:t>
      </w:r>
      <w:r w:rsidR="00BD0E86">
        <w:t xml:space="preserve">de wijzigingsmethode renvooi </w:t>
      </w:r>
      <w:r w:rsidR="003B6131" w:rsidRPr="003B6131">
        <w:t xml:space="preserve">nog niet mogelijk is.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F5100C">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F5100C">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229" w:name="_Ref74325245"/>
      <w:bookmarkStart w:id="230" w:name="_Toc152061476"/>
      <w:bookmarkStart w:id="231" w:name="Muteren_uitgangspunten"/>
      <w:r>
        <w:t>Uitgangspunten relevant voor muteren</w:t>
      </w:r>
      <w:bookmarkEnd w:id="229"/>
      <w:bookmarkEnd w:id="230"/>
    </w:p>
    <w:bookmarkEnd w:id="231"/>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3FCA11EA" w14:textId="2562DF00" w:rsidR="005515ED" w:rsidRPr="00022065" w:rsidRDefault="005515ED" w:rsidP="00022065"/>
    <w:p w14:paraId="095AEA78" w14:textId="41FAE9FE" w:rsidR="005515ED" w:rsidRDefault="00F74E08" w:rsidP="00F74E08">
      <w:pPr>
        <w:pStyle w:val="Kop3"/>
      </w:pPr>
      <w:bookmarkStart w:id="232" w:name="_Toc152061477"/>
      <w:bookmarkStart w:id="233" w:name="Muteren_uitgangspunt_alleengewijzigd"/>
      <w:r>
        <w:t>Stuur alleen gegevens op die gewijzigd zijn</w:t>
      </w:r>
      <w:bookmarkEnd w:id="232"/>
    </w:p>
    <w:bookmarkEnd w:id="233"/>
    <w:p w14:paraId="2606E535" w14:textId="58FFE661" w:rsidR="00285655" w:rsidRPr="00022065" w:rsidRDefault="000327B2" w:rsidP="00022065">
      <w:r>
        <w:t>Bij een wijzig</w:t>
      </w:r>
      <w:r w:rsidR="00F24D81">
        <w:t>-</w:t>
      </w:r>
      <w:r>
        <w:t xml:space="preserve">besluit dat de tekst van een regeling wijzigt wil je ook de OW-objecten behorend bij die regeling kunnen wijzigen. Hiervoor stuur je bij een aanlevering alleen de gewijzigde OW-objecten mee. </w:t>
      </w:r>
    </w:p>
    <w:p w14:paraId="3BA1F715" w14:textId="7193DABF" w:rsidR="00CA5635" w:rsidRPr="00022065" w:rsidRDefault="00CA5635" w:rsidP="00022065"/>
    <w:p w14:paraId="1C42D0FB" w14:textId="5E8A92B9" w:rsidR="00285655" w:rsidRPr="00022065" w:rsidRDefault="000327B2" w:rsidP="00022065">
      <w:r>
        <w:t>Het</w:t>
      </w:r>
      <w:r w:rsidR="007F0493" w:rsidRPr="00022065">
        <w:t xml:space="preserve"> sturen van een OW-object dat inhoudelijk niet gewijzigd </w:t>
      </w:r>
      <w:r>
        <w:t>leidt tot een</w:t>
      </w:r>
      <w:r w:rsidR="007F0493" w:rsidRPr="00022065">
        <w:t xml:space="preserve"> foutmelding.</w:t>
      </w:r>
    </w:p>
    <w:p w14:paraId="7FF7CC1F" w14:textId="46301BEB" w:rsidR="00CA5635" w:rsidRPr="00022065" w:rsidRDefault="00A85D78" w:rsidP="00022065">
      <w:r w:rsidRPr="00022065">
        <w:t>(OZON0108 “Het aanleveren van een OW-object mag alleen indien de gegevens aangepast zijn t.o.v. de vorige versie van het OW-object.”)</w:t>
      </w:r>
      <w:r w:rsidR="00F24D81">
        <w:t>. Het is bij een het aanleveren van een wijzig-besluit dus van belang te weten welke OW-objecten onderdeel waren van vorige versie van de regeling zodat je weet wat je moet wijzigen.</w:t>
      </w:r>
    </w:p>
    <w:p w14:paraId="6A0890F4" w14:textId="65ADBF20" w:rsidR="00A85D78" w:rsidRPr="00022065" w:rsidRDefault="00A85D78" w:rsidP="00022065"/>
    <w:p w14:paraId="7701D134" w14:textId="7E1D6176" w:rsidR="00F74E08" w:rsidRDefault="00F74E08" w:rsidP="00F74E08">
      <w:pPr>
        <w:pStyle w:val="Kop3"/>
      </w:pPr>
      <w:bookmarkStart w:id="234" w:name="_Toc152061478"/>
      <w:bookmarkStart w:id="235" w:name="Muteren_uitgangspunt_verwijderexpliciet"/>
      <w:r>
        <w:t>Verwijder expliciet gegevens die niet meer gebruikt worden</w:t>
      </w:r>
      <w:bookmarkEnd w:id="234"/>
    </w:p>
    <w:bookmarkEnd w:id="235"/>
    <w:p w14:paraId="3613E9C3" w14:textId="5610F9E6" w:rsidR="00285655" w:rsidRPr="00022065" w:rsidRDefault="00F24D81" w:rsidP="00022065">
      <w:r>
        <w:t>Voor OW-objecten geldt dat het verplicht</w:t>
      </w:r>
      <w:r w:rsidR="00774414" w:rsidRPr="00022065">
        <w:t xml:space="preserve"> is om expliciet </w:t>
      </w:r>
      <w:r>
        <w:t>OW-objecten</w:t>
      </w:r>
      <w:r w:rsidRPr="00022065">
        <w:t xml:space="preserve"> </w:t>
      </w:r>
      <w:r w:rsidR="00774414" w:rsidRPr="00022065">
        <w:t>te verwijderen die niet meer gebruikt worden.</w:t>
      </w:r>
      <w:r>
        <w:t xml:space="preserve"> </w:t>
      </w:r>
    </w:p>
    <w:p w14:paraId="5D79F3EB" w14:textId="34FBA6BF" w:rsidR="00774414" w:rsidRPr="00022065" w:rsidRDefault="00774414" w:rsidP="00022065"/>
    <w:p w14:paraId="762363E3" w14:textId="46D5ED19" w:rsidR="00353C7E" w:rsidRPr="00022065" w:rsidRDefault="00C4460F" w:rsidP="00022065">
      <w:r>
        <w:t>Dit gebeurt door</w:t>
      </w:r>
      <w:r w:rsidR="00353C7E" w:rsidRPr="00022065">
        <w:t xml:space="preserve"> </w:t>
      </w:r>
      <w:r w:rsidR="00C33224" w:rsidRPr="00022065">
        <w:t xml:space="preserve">de status </w:t>
      </w:r>
      <w:r w:rsidR="00F24D81">
        <w:t xml:space="preserve">‘B’ ( van </w:t>
      </w:r>
      <w:r w:rsidR="00C33224" w:rsidRPr="00022065">
        <w:t>beëindigen</w:t>
      </w:r>
      <w:r w:rsidR="00F24D81">
        <w:t>)</w:t>
      </w:r>
      <w:r w:rsidR="00C33224" w:rsidRPr="00022065">
        <w:t xml:space="preserve"> </w:t>
      </w:r>
      <w:r w:rsidR="00AD7DE8" w:rsidRPr="00022065">
        <w:t>mee</w:t>
      </w:r>
      <w:r w:rsidR="00C33224" w:rsidRPr="00022065">
        <w:t xml:space="preserve"> te geven.</w:t>
      </w:r>
    </w:p>
    <w:p w14:paraId="7C837633" w14:textId="334999B4" w:rsidR="00F74E08" w:rsidRDefault="00F74E08" w:rsidP="00F74E08">
      <w:pPr>
        <w:pStyle w:val="Kop3"/>
      </w:pPr>
      <w:bookmarkStart w:id="236" w:name="_Toc152061479"/>
      <w:bookmarkStart w:id="237" w:name="Muteren_uitgangspunt_wijzigenobjecten"/>
      <w:r>
        <w:t>Een wijziging van een object zorgt voor een nieuwe versie van het object</w:t>
      </w:r>
      <w:bookmarkEnd w:id="236"/>
    </w:p>
    <w:bookmarkEnd w:id="237"/>
    <w:p w14:paraId="299A5486" w14:textId="127F7308"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w:t>
      </w:r>
      <w:r w:rsidR="003056C2" w:rsidRPr="00022065">
        <w:t>kun</w:t>
      </w:r>
      <w:r w:rsidR="00C4460F">
        <w:t xml:space="preserve"> </w:t>
      </w:r>
      <w:proofErr w:type="spellStart"/>
      <w:r w:rsidR="00C4460F">
        <w:t>je</w:t>
      </w:r>
      <w:r w:rsidR="003056C2" w:rsidRPr="00022065">
        <w:t>tijdreizen</w:t>
      </w:r>
      <w:proofErr w:type="spellEnd"/>
      <w:r w:rsidR="003056C2" w:rsidRPr="00022065">
        <w:t xml:space="preserve"> in het DSO</w:t>
      </w:r>
      <w:r w:rsidR="001B1B4F" w:rsidRPr="00022065">
        <w:t xml:space="preserve">, wat betekent dat je kunt kijken hoe de toestand er op een bepaalde datum uitzag. </w:t>
      </w:r>
      <w:r w:rsidR="00A37193" w:rsidRPr="00022065">
        <w:t xml:space="preserve">Kortom, 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3E6CC1C3" w:rsidR="00285655" w:rsidRPr="00022065" w:rsidRDefault="00D85511" w:rsidP="00022065">
      <w:r w:rsidRPr="00022065">
        <w:t xml:space="preserve">De tijdstempels van de </w:t>
      </w:r>
      <w:proofErr w:type="spellStart"/>
      <w:r w:rsidRPr="00022065">
        <w:t>ConsolidatieInformatie</w:t>
      </w:r>
      <w:proofErr w:type="spellEnd"/>
      <w:r w:rsidRPr="00022065">
        <w:t xml:space="preserve"> van het Besluit bepalen wanneer bepaalde OW-informatie juridisch werkend is.</w:t>
      </w:r>
    </w:p>
    <w:p w14:paraId="541A3B4E" w14:textId="1BA45242" w:rsidR="00014862" w:rsidRDefault="00CB25B3" w:rsidP="00014862">
      <w:pPr>
        <w:pStyle w:val="Kop2"/>
      </w:pPr>
      <w:bookmarkStart w:id="238" w:name="_Ref124235575"/>
      <w:bookmarkStart w:id="239" w:name="_Toc152061480"/>
      <w:bookmarkStart w:id="240" w:name="Muteren_regulier"/>
      <w:r>
        <w:lastRenderedPageBreak/>
        <w:t xml:space="preserve">OW-objecten bij wijzigingsmethode </w:t>
      </w:r>
      <w:r w:rsidR="007C6504">
        <w:t>r</w:t>
      </w:r>
      <w:r>
        <w:t>envooi</w:t>
      </w:r>
      <w:bookmarkEnd w:id="238"/>
      <w:bookmarkEnd w:id="239"/>
    </w:p>
    <w:bookmarkEnd w:id="240"/>
    <w:p w14:paraId="4759D136" w14:textId="4B0ADB07" w:rsidR="000A5157" w:rsidRPr="00022065" w:rsidRDefault="006E113F" w:rsidP="00022065">
      <w:r>
        <w:t xml:space="preserve">Uitgangspunt van de STOP/TPOD-standaard is dat </w:t>
      </w:r>
      <w:r w:rsidR="00514EA5">
        <w:t xml:space="preserve">bij het wijzigen van een regeling de wijzigingsmethode </w:t>
      </w:r>
      <w:r w:rsidR="00F7457C">
        <w:t>renvooi</w:t>
      </w:r>
      <w:r w:rsidR="00514EA5">
        <w:t xml:space="preserve"> wordt toegepast. </w:t>
      </w:r>
      <w:r w:rsidR="00014862" w:rsidRPr="00022065">
        <w:t xml:space="preserve">Bij </w:t>
      </w:r>
      <w:r w:rsidR="005245A9">
        <w:t xml:space="preserve">deze methode hoort bij </w:t>
      </w:r>
      <w:r w:rsidR="00014862" w:rsidRPr="00022065">
        <w:t xml:space="preserve">een wijzigingsbesluit </w:t>
      </w:r>
      <w:r w:rsidR="0045154A" w:rsidRPr="00022065">
        <w:t xml:space="preserve">een </w:t>
      </w:r>
      <w:proofErr w:type="spellStart"/>
      <w:r w:rsidR="0045154A" w:rsidRPr="00022065">
        <w:t>RegelingMutatie</w:t>
      </w:r>
      <w:proofErr w:type="spellEnd"/>
      <w:r w:rsidR="0045154A" w:rsidRPr="00022065">
        <w:t xml:space="preserve"> met hierin </w:t>
      </w:r>
      <w:r w:rsidR="00054679" w:rsidRPr="00022065">
        <w:t xml:space="preserve">allerlei mutatieacties. Deze staan beschreven op de documentatiepagina </w:t>
      </w:r>
      <w:r w:rsidR="000C56D7" w:rsidRPr="00022065">
        <w:t xml:space="preserve">over </w:t>
      </w:r>
      <w:hyperlink r:id="rId45" w:history="1">
        <w:r w:rsidR="000C56D7" w:rsidRPr="00022065">
          <w:t>renvooieren</w:t>
        </w:r>
      </w:hyperlink>
      <w:r w:rsidR="007E681B" w:rsidRPr="00022065">
        <w:t xml:space="preserve"> en </w:t>
      </w:r>
      <w:hyperlink r:id="rId46"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0CD5F12D" w:rsidR="00CE1E4D" w:rsidRPr="005534B1" w:rsidRDefault="00F45857" w:rsidP="00DB3379">
      <w:pPr>
        <w:pStyle w:val="Opsommingtekens1"/>
      </w:pPr>
      <w:r>
        <w:t>Wanneer een OW-object wordt aangeleverd met</w:t>
      </w:r>
      <w:r w:rsidR="00CF3B77">
        <w:t xml:space="preserve"> een nog niet eerder gebruikt identificatie is er sprake van een nieuw object.</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1198ACA1" w:rsidR="00CE1E4D" w:rsidRPr="005534B1" w:rsidRDefault="00CE1E4D" w:rsidP="009572A3">
      <w:pPr>
        <w:pStyle w:val="Opsommingtekens1"/>
      </w:pPr>
      <w:r w:rsidRPr="005534B1">
        <w:t xml:space="preserve">Bij het laten vervallen van een object wordt een status </w:t>
      </w:r>
      <w:r w:rsidR="00A7391D" w:rsidRPr="005534B1">
        <w:t>‘</w:t>
      </w:r>
      <w:r w:rsidR="00CF3B77">
        <w:t>B</w:t>
      </w:r>
      <w:r w:rsidR="00CF3B77" w:rsidRPr="005534B1">
        <w:t xml:space="preserve">’ </w:t>
      </w:r>
      <w:r w:rsidRPr="005534B1">
        <w:t>meegegeven</w:t>
      </w:r>
      <w:r w:rsidR="002356D9" w:rsidRPr="005534B1">
        <w:t>.</w:t>
      </w:r>
    </w:p>
    <w:p w14:paraId="7D4CC121" w14:textId="24B32CFC" w:rsidR="00DC6316" w:rsidRDefault="004C1A59" w:rsidP="004C1A59">
      <w:pPr>
        <w:pStyle w:val="Kop3"/>
      </w:pPr>
      <w:bookmarkStart w:id="241" w:name="_Toc152061481"/>
      <w:bookmarkStart w:id="242" w:name="Muteren_regulier_nieuwobject"/>
      <w:r>
        <w:t>Nieuw object</w:t>
      </w:r>
      <w:bookmarkEnd w:id="241"/>
    </w:p>
    <w:bookmarkEnd w:id="242"/>
    <w:p w14:paraId="3C0F2656" w14:textId="301943AB" w:rsidR="000208C3" w:rsidRDefault="005A43F1" w:rsidP="00C80A71">
      <w:pPr>
        <w:pStyle w:val="Figuur"/>
        <w:jc w:val="cente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4F47C0D5" w:rsidR="00FE01D0" w:rsidRDefault="00CF3B77" w:rsidP="00C80A71">
      <w:pPr>
        <w:pStyle w:val="Figuurbijschrift"/>
        <w:jc w:val="center"/>
      </w:pPr>
      <w:r>
        <w:t>: Het aanleveren van een nieuw OW-object</w:t>
      </w:r>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65EE5607" w:rsidR="00842E69" w:rsidRPr="00022065" w:rsidRDefault="00D10654" w:rsidP="00022065">
      <w:r w:rsidRPr="00022065">
        <w:t xml:space="preserve">Voor een nieuw object </w:t>
      </w:r>
      <w:r w:rsidR="00CF3B77">
        <w:t>geldt</w:t>
      </w:r>
      <w:r w:rsidR="00CF3B77" w:rsidRPr="00022065">
        <w:t xml:space="preserve"> </w:t>
      </w:r>
      <w:r w:rsidR="00842E69" w:rsidRPr="00022065">
        <w:t>een aantal regels</w:t>
      </w:r>
      <w:r w:rsidR="00CF3B77">
        <w:t>:</w:t>
      </w:r>
    </w:p>
    <w:p w14:paraId="1A08ECB9" w14:textId="77777777" w:rsidR="00CF3B77" w:rsidRDefault="00CF3B77" w:rsidP="00022065"/>
    <w:p w14:paraId="1DBED508" w14:textId="03673000" w:rsidR="00842E69" w:rsidRDefault="00CF3B77" w:rsidP="00022065">
      <w:r w:rsidRPr="00C80A71">
        <w:rPr>
          <w:b/>
          <w:bCs/>
        </w:rPr>
        <w:t>Regel:</w:t>
      </w:r>
      <w:r>
        <w:t xml:space="preserve"> </w:t>
      </w:r>
      <w:r w:rsidR="00FD34B9" w:rsidRPr="00022065">
        <w:t>De eerste keer dat een object wordt aangeleverd mag deze niet de status beëindigd hebben (OZON0104).</w:t>
      </w:r>
    </w:p>
    <w:p w14:paraId="11276994" w14:textId="77777777" w:rsidR="00CF3B77" w:rsidRPr="00022065" w:rsidRDefault="00CF3B77" w:rsidP="00022065"/>
    <w:p w14:paraId="75F6C7BC" w14:textId="77777777" w:rsidR="00CF3B77" w:rsidRDefault="00CF3B77" w:rsidP="00022065">
      <w:r w:rsidRPr="00C80A71">
        <w:rPr>
          <w:b/>
          <w:bCs/>
        </w:rPr>
        <w:t>Regel:</w:t>
      </w:r>
      <w:r>
        <w:t xml:space="preserve"> </w:t>
      </w:r>
      <w:r w:rsidR="006F372D" w:rsidRPr="00022065">
        <w:t>Als er verwezen wordt naar andere OW-</w:t>
      </w:r>
      <w:r w:rsidR="00714DF0" w:rsidRPr="00022065">
        <w:t>objecten, dan moeten deze bestaan (OZON0109)</w:t>
      </w:r>
      <w:r w:rsidR="009029B4" w:rsidRPr="00022065">
        <w:br/>
      </w:r>
    </w:p>
    <w:p w14:paraId="1D77FFE6" w14:textId="28A9213B" w:rsidR="006F372D" w:rsidRPr="00022065" w:rsidRDefault="00CF3B77" w:rsidP="00022065">
      <w:r>
        <w:t>D</w:t>
      </w:r>
      <w:r w:rsidR="009029B4" w:rsidRPr="00022065">
        <w:t xml:space="preserve">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243" w:name="_Ref144450825"/>
      <w:bookmarkStart w:id="244" w:name="_Toc152061482"/>
      <w:bookmarkStart w:id="245" w:name="Muteren_regulier_wijzigenobject"/>
      <w:r>
        <w:lastRenderedPageBreak/>
        <w:t xml:space="preserve">Wijziging van </w:t>
      </w:r>
      <w:r w:rsidR="00BF3292">
        <w:t xml:space="preserve">een </w:t>
      </w:r>
      <w:r>
        <w:t>object</w:t>
      </w:r>
      <w:bookmarkEnd w:id="243"/>
      <w:bookmarkEnd w:id="244"/>
    </w:p>
    <w:bookmarkEnd w:id="245"/>
    <w:p w14:paraId="08D17D71" w14:textId="0E5C020E" w:rsidR="004C1A59" w:rsidRDefault="000208C3" w:rsidP="00C80A71">
      <w:pPr>
        <w:pStyle w:val="Figuur"/>
        <w:jc w:val="cente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2DC23838" w:rsidR="008B7315" w:rsidRDefault="00CF3B77" w:rsidP="00C80A71">
      <w:pPr>
        <w:pStyle w:val="Figuurbijschrift"/>
        <w:jc w:val="center"/>
      </w:pPr>
      <w:r>
        <w:t>: Het wijzigen van een OW-object</w:t>
      </w: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3626C3F4" w:rsidR="0007376B" w:rsidRPr="00022065" w:rsidRDefault="0007376B" w:rsidP="00022065">
      <w:r w:rsidRPr="00022065">
        <w:t xml:space="preserve">Voor het wijzigen van objecten </w:t>
      </w:r>
      <w:r w:rsidR="008E14D9">
        <w:t>geldt</w:t>
      </w:r>
      <w:r w:rsidRPr="00022065">
        <w:t xml:space="preserve"> een aantal regels, namelijk:</w:t>
      </w:r>
    </w:p>
    <w:p w14:paraId="0624EC35" w14:textId="1F8E6D38" w:rsidR="00285655"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6FADEEF1" w14:textId="1B6461AF" w:rsidR="008E14D9" w:rsidRPr="000A5167" w:rsidRDefault="008E14D9" w:rsidP="00DB3379">
      <w:pPr>
        <w:pStyle w:val="Opsommingtekens1"/>
      </w:pPr>
      <w:r>
        <w:t xml:space="preserve">Je mag het type van een OW-object niet wijzigen. </w:t>
      </w:r>
      <w:proofErr w:type="spellStart"/>
      <w:r>
        <w:t>RegelVoorIedereen</w:t>
      </w:r>
      <w:proofErr w:type="spellEnd"/>
      <w:r>
        <w:t>, Instructieregel en Omgevingswaarderegel zijn verschillende types.</w:t>
      </w:r>
    </w:p>
    <w:p w14:paraId="7C4F4848" w14:textId="2649AE18"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w:t>
      </w:r>
      <w:proofErr w:type="spellStart"/>
      <w:r w:rsidR="009C7FD4" w:rsidRPr="000A5167">
        <w:t>directeMutaties</w:t>
      </w:r>
      <w:proofErr w:type="spellEnd"/>
      <w:r w:rsidR="009C7FD4" w:rsidRPr="000A5167">
        <w:t xml:space="preserve"> (</w:t>
      </w:r>
      <w:r w:rsidR="000A5167" w:rsidRPr="000A5167">
        <w:fldChar w:fldCharType="begin"/>
      </w:r>
      <w:r w:rsidR="000A5167" w:rsidRPr="000A5167">
        <w:instrText xml:space="preserve"> REF _Ref92188852 \n \h  \* MERGEFORMAT </w:instrText>
      </w:r>
      <w:r w:rsidR="000A5167" w:rsidRPr="000A5167">
        <w:fldChar w:fldCharType="separate"/>
      </w:r>
      <w:r w:rsidR="00F5100C">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7B6C94DE" w:rsidR="00285655" w:rsidRPr="000A5167" w:rsidRDefault="003766CA" w:rsidP="009572A3">
      <w:pPr>
        <w:pStyle w:val="Opsommingtekens1"/>
      </w:pPr>
      <w:r w:rsidRPr="000A5167">
        <w:t>Door het wijzigen van een object mogen er geen wees-objecten</w:t>
      </w:r>
      <w:r w:rsidR="00BF3292" w:rsidRPr="000A5167">
        <w:t xml:space="preserve">, dat zijn objecten </w:t>
      </w:r>
      <w:r w:rsidR="00642B3F">
        <w:t xml:space="preserve"> die direct of indirect gekoppeld zijn aan een OW-object dat een bestaand documentfragment annoteert</w:t>
      </w:r>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 xml:space="preserve">ActiviteitLocatieaanduiding – deze moet altijd gewijzigd worden vanuit een </w:t>
      </w:r>
      <w:proofErr w:type="spellStart"/>
      <w:r w:rsidRPr="000A5167">
        <w:t>RegelVoorIedereen</w:t>
      </w:r>
      <w:proofErr w:type="spellEnd"/>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proofErr w:type="spellStart"/>
      <w:r w:rsidRPr="000A5167">
        <w:t>Kaartlaag</w:t>
      </w:r>
      <w:proofErr w:type="spellEnd"/>
      <w:r w:rsidRPr="000A5167">
        <w:t xml:space="preserve"> – deze moet altijd gewijzigd worden vanuit een Kaart.</w:t>
      </w:r>
    </w:p>
    <w:p w14:paraId="2C21DC35" w14:textId="6A156450" w:rsidR="00BF3292" w:rsidRDefault="00BF3292" w:rsidP="00B02C29">
      <w:pPr>
        <w:pStyle w:val="Kop3"/>
      </w:pPr>
      <w:bookmarkStart w:id="246" w:name="_Toc152061483"/>
      <w:bookmarkStart w:id="247" w:name="Muteren_regulier_beëindigenobject"/>
      <w:r>
        <w:lastRenderedPageBreak/>
        <w:t>Beëindigen van object</w:t>
      </w:r>
      <w:bookmarkEnd w:id="246"/>
    </w:p>
    <w:bookmarkEnd w:id="247"/>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47D4C4C1" w:rsidR="00672DD7" w:rsidRDefault="00CF3B77" w:rsidP="008B7315">
      <w:pPr>
        <w:pStyle w:val="Figuurbijschrift"/>
      </w:pPr>
      <w:r>
        <w:t>: Het beëindigen van een OW-object</w:t>
      </w: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C80A71">
      <w:pPr>
        <w:pStyle w:val="Opsommingtekens1"/>
        <w:numPr>
          <w:ilvl w:val="0"/>
          <w:numId w:val="0"/>
        </w:numPr>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248" w:name="_Ref74325284"/>
      <w:bookmarkStart w:id="249" w:name="Muteren_intrekkenvervangen"/>
    </w:p>
    <w:p w14:paraId="7CF6F3B8" w14:textId="7AF97537" w:rsidR="003B6131" w:rsidRDefault="00731F24" w:rsidP="008C122D">
      <w:pPr>
        <w:pStyle w:val="Kop2"/>
      </w:pPr>
      <w:bookmarkStart w:id="250" w:name="_Ref144471143"/>
      <w:bookmarkStart w:id="251" w:name="_Toc152061484"/>
      <w:bookmarkStart w:id="252" w:name="_Ref90035667"/>
      <w:r>
        <w:t>Integrale tekstvervanging als a</w:t>
      </w:r>
      <w:r w:rsidR="00247BB5">
        <w:t>lternatie</w:t>
      </w:r>
      <w:r>
        <w:t>f</w:t>
      </w:r>
      <w:r w:rsidR="00247BB5">
        <w:t xml:space="preserve"> voor de wijzigingsmethode renvooi</w:t>
      </w:r>
      <w:bookmarkEnd w:id="250"/>
      <w:bookmarkEnd w:id="251"/>
    </w:p>
    <w:p w14:paraId="3951A279" w14:textId="36749E00" w:rsidR="003B6131" w:rsidRDefault="003B6131" w:rsidP="003B6131">
      <w:r w:rsidRPr="003B6131">
        <w:t xml:space="preserve">Voor de situatie dat het werken met </w:t>
      </w:r>
      <w:r w:rsidR="00F7457C">
        <w:t xml:space="preserve">de wijzigingsmethode renvooi </w:t>
      </w:r>
      <w:r w:rsidRPr="003B6131">
        <w:t xml:space="preserve">nog niet mogelijk is, </w:t>
      </w:r>
      <w:r w:rsidR="00731F24">
        <w:t>is er een</w:t>
      </w:r>
      <w:r w:rsidRPr="003B6131">
        <w:t xml:space="preserve"> </w:t>
      </w:r>
      <w:r w:rsidR="00247BB5">
        <w:t xml:space="preserve">alternatieve wijzigingsmethode </w:t>
      </w:r>
      <w:r w:rsidRPr="003B6131">
        <w:t>beschikbaar</w:t>
      </w:r>
      <w:r w:rsidR="00731F24">
        <w:t xml:space="preserve">: </w:t>
      </w:r>
      <w:r w:rsidRPr="003B6131">
        <w:t xml:space="preserve"> Integrale tekstvervanging</w:t>
      </w:r>
    </w:p>
    <w:p w14:paraId="104FEECB" w14:textId="77777777" w:rsidR="00731F24" w:rsidRPr="003B6131" w:rsidRDefault="00731F24" w:rsidP="003B6131"/>
    <w:p w14:paraId="29FFE1A5" w14:textId="6AA3DE74" w:rsidR="003B6131" w:rsidRPr="00910541" w:rsidRDefault="00086F63" w:rsidP="003B6131">
      <w:pPr>
        <w:spacing w:after="320"/>
        <w:rPr>
          <w:rFonts w:eastAsia="Times New Roman" w:cstheme="minorHAnsi"/>
          <w:lang w:eastAsia="nl-NL"/>
        </w:rPr>
      </w:pPr>
      <w:bookmarkStart w:id="253" w:name="_Hlk113026027"/>
      <w:bookmarkStart w:id="254" w:name="_Ref74325602"/>
      <w:bookmarkStart w:id="255" w:name="Muteren_directemutaties"/>
      <w:bookmarkEnd w:id="248"/>
      <w:bookmarkEnd w:id="249"/>
      <w:bookmarkEnd w:id="252"/>
      <w:r>
        <w:rPr>
          <w:rFonts w:eastAsia="Times New Roman" w:cstheme="minorHAnsi"/>
          <w:lang w:eastAsia="nl-NL"/>
        </w:rPr>
        <w:t>Bij deze methode wordt de Regeling</w:t>
      </w:r>
      <w:r w:rsidRPr="007867E1">
        <w:rPr>
          <w:rFonts w:eastAsia="Times New Roman" w:cstheme="minorHAnsi"/>
          <w:i/>
          <w:iCs/>
          <w:lang w:eastAsia="nl-NL"/>
        </w:rPr>
        <w:t>versie</w:t>
      </w:r>
      <w:r>
        <w:rPr>
          <w:rFonts w:eastAsia="Times New Roman" w:cstheme="minorHAnsi"/>
          <w:lang w:eastAsia="nl-NL"/>
        </w:rPr>
        <w:t xml:space="preserve"> </w:t>
      </w:r>
      <w:r w:rsidR="003B6131" w:rsidRPr="00910541">
        <w:rPr>
          <w:rFonts w:eastAsia="Times New Roman" w:cstheme="minorHAnsi"/>
          <w:lang w:eastAsia="nl-NL"/>
        </w:rPr>
        <w:t xml:space="preserve">vervangen. Integrale tekstvervanging kan ook worden gebruikt als er een of meer </w:t>
      </w:r>
      <w:proofErr w:type="spellStart"/>
      <w:r w:rsidR="003B6131" w:rsidRPr="00910541">
        <w:rPr>
          <w:rFonts w:eastAsia="Times New Roman" w:cstheme="minorHAnsi"/>
          <w:lang w:eastAsia="nl-NL"/>
        </w:rPr>
        <w:t>tijdelijkDelen</w:t>
      </w:r>
      <w:proofErr w:type="spellEnd"/>
      <w:r w:rsidR="003B6131" w:rsidRPr="00910541">
        <w:rPr>
          <w:rFonts w:eastAsia="Times New Roman" w:cstheme="minorHAnsi"/>
          <w:lang w:eastAsia="nl-NL"/>
        </w:rPr>
        <w:t xml:space="preserve"> bij de Regeling horen. Voor het omgevingsplan en de omgevingsverordening is dit daarom </w:t>
      </w:r>
      <w:r w:rsidR="002F587F">
        <w:rPr>
          <w:rFonts w:eastAsia="Times New Roman" w:cstheme="minorHAnsi"/>
          <w:lang w:eastAsia="nl-NL"/>
        </w:rPr>
        <w:t>de</w:t>
      </w:r>
      <w:r w:rsidR="002F587F" w:rsidRPr="00910541">
        <w:rPr>
          <w:rFonts w:eastAsia="Times New Roman" w:cstheme="minorHAnsi"/>
          <w:lang w:eastAsia="nl-NL"/>
        </w:rPr>
        <w:t xml:space="preserve"> </w:t>
      </w:r>
      <w:r w:rsidR="003B6131" w:rsidRPr="00910541">
        <w:rPr>
          <w:rFonts w:eastAsia="Times New Roman" w:cstheme="minorHAnsi"/>
          <w:lang w:eastAsia="nl-NL"/>
        </w:rPr>
        <w:t xml:space="preserve">aanbevolen </w:t>
      </w:r>
      <w:r w:rsidR="002F587F">
        <w:t>alternatieve wijzigingsmethode</w:t>
      </w:r>
      <w:r w:rsidR="003B6131" w:rsidRPr="00910541">
        <w:rPr>
          <w:rFonts w:eastAsia="Times New Roman" w:cstheme="minorHAnsi"/>
          <w:lang w:eastAsia="nl-NL"/>
        </w:rPr>
        <w:t xml:space="preserve">. </w:t>
      </w:r>
    </w:p>
    <w:p w14:paraId="58802F70" w14:textId="5B8ACA10" w:rsidR="003B6131" w:rsidRPr="00910541" w:rsidRDefault="00615A56" w:rsidP="003B6131">
      <w:pPr>
        <w:spacing w:after="320"/>
        <w:rPr>
          <w:rFonts w:eastAsia="Times New Roman" w:cstheme="minorHAnsi"/>
          <w:lang w:eastAsia="nl-NL"/>
        </w:rPr>
      </w:pPr>
      <w:r>
        <w:rPr>
          <w:rFonts w:eastAsia="Times New Roman" w:cstheme="minorHAnsi"/>
          <w:lang w:eastAsia="nl-NL"/>
        </w:rPr>
        <w:t>Deze methode leidt tot</w:t>
      </w:r>
      <w:r w:rsidR="003B6131" w:rsidRPr="00910541">
        <w:rPr>
          <w:rFonts w:eastAsia="Times New Roman" w:cstheme="minorHAnsi"/>
          <w:lang w:eastAsia="nl-NL"/>
        </w:rPr>
        <w:t xml:space="preserve"> een regulier wijzigingsbesluit, aangezien er geen nieuw (</w:t>
      </w:r>
      <w:proofErr w:type="spellStart"/>
      <w:r w:rsidR="003B6131" w:rsidRPr="00910541">
        <w:rPr>
          <w:rFonts w:eastAsia="Times New Roman" w:cstheme="minorHAnsi"/>
          <w:lang w:eastAsia="nl-NL"/>
        </w:rPr>
        <w:t>Work</w:t>
      </w:r>
      <w:proofErr w:type="spellEnd"/>
      <w:r w:rsidR="003B6131" w:rsidRPr="00910541">
        <w:rPr>
          <w:rFonts w:eastAsia="Times New Roman" w:cstheme="minorHAnsi"/>
          <w:lang w:eastAsia="nl-NL"/>
        </w:rPr>
        <w:t xml:space="preserve">)ID van de Regeling hoeft te worden gemaakt. De uitgangspunten voor </w:t>
      </w:r>
      <w:r w:rsidR="00473DAD">
        <w:rPr>
          <w:rFonts w:eastAsia="Times New Roman" w:cstheme="minorHAnsi"/>
          <w:lang w:eastAsia="nl-NL"/>
        </w:rPr>
        <w:t xml:space="preserve">het muteren </w:t>
      </w:r>
      <w:r w:rsidR="003B6131" w:rsidRPr="00910541">
        <w:rPr>
          <w:rFonts w:eastAsia="Times New Roman" w:cstheme="minorHAnsi"/>
          <w:lang w:eastAsia="nl-NL"/>
        </w:rPr>
        <w:t>gelden dus onverkort:</w:t>
      </w:r>
    </w:p>
    <w:p w14:paraId="48A8B3E1"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Stuur alleen gegevens op als deze gewijzigd zijn.</w:t>
      </w:r>
    </w:p>
    <w:p w14:paraId="0B099090"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Verwijder expliciet gegevens die niet meer gebruikt worden.</w:t>
      </w:r>
    </w:p>
    <w:p w14:paraId="08FBA547" w14:textId="77777777" w:rsidR="003B6131" w:rsidRPr="00CE1D2B"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CE1D2B">
        <w:rPr>
          <w:rFonts w:ascii="Calibri" w:hAnsi="Calibri" w:cs="Calibri"/>
          <w:sz w:val="22"/>
          <w:szCs w:val="22"/>
        </w:rPr>
        <w:t>Een wijziging van een object zorgt voor een nieuwe versie van het object.</w:t>
      </w:r>
    </w:p>
    <w:p w14:paraId="57FC25F3" w14:textId="7F197054" w:rsidR="005C308E" w:rsidRDefault="005C308E" w:rsidP="008C122D">
      <w:pPr>
        <w:pStyle w:val="Kop2"/>
      </w:pPr>
      <w:bookmarkStart w:id="256" w:name="_Ref92188735"/>
      <w:bookmarkStart w:id="257" w:name="_Ref92188852"/>
      <w:bookmarkStart w:id="258" w:name="_Toc152061485"/>
      <w:bookmarkEnd w:id="253"/>
      <w:r>
        <w:lastRenderedPageBreak/>
        <w:t>Directe mutaties</w:t>
      </w:r>
      <w:bookmarkEnd w:id="254"/>
      <w:bookmarkEnd w:id="256"/>
      <w:bookmarkEnd w:id="257"/>
      <w:bookmarkEnd w:id="258"/>
    </w:p>
    <w:bookmarkEnd w:id="255"/>
    <w:p w14:paraId="6B2F395D" w14:textId="0EC41C11" w:rsidR="00466CB7" w:rsidRDefault="00466CB7" w:rsidP="00022065">
      <w:r>
        <w:rPr>
          <w:b/>
          <w:bCs/>
        </w:rPr>
        <w:t xml:space="preserve">Noot: </w:t>
      </w:r>
      <w:r>
        <w:t xml:space="preserve">directe mutaties zijn alleen bedoeld voor het oplossen van problemen in de keten, bijvoorbeeld een vastzittende regeling. Op verzoek van het bevoegd gezag kan deze functionaliteit uitgevoerd worden door beheerders van het stelsel. </w:t>
      </w:r>
    </w:p>
    <w:p w14:paraId="488795DC" w14:textId="77777777" w:rsidR="00466CB7" w:rsidRDefault="00466CB7" w:rsidP="00022065"/>
    <w:p w14:paraId="49CE06EF" w14:textId="0F9810F2" w:rsidR="00285655" w:rsidRPr="00022065" w:rsidRDefault="006A58C9" w:rsidP="00022065">
      <w:r w:rsidRPr="00022065">
        <w:t xml:space="preserve">Het is mogelijk OW-objecten </w:t>
      </w:r>
      <w:r w:rsidR="00466CB7">
        <w:t xml:space="preserve">te wijzigen </w:t>
      </w:r>
      <w:r w:rsidRPr="00022065">
        <w:t xml:space="preserve">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w:t>
      </w:r>
      <w:proofErr w:type="spellStart"/>
      <w:r w:rsidR="00A319D9" w:rsidRPr="00022065">
        <w:t>directeMutatieOpdracht</w:t>
      </w:r>
      <w:proofErr w:type="spellEnd"/>
      <w:r w:rsidR="00A319D9" w:rsidRPr="00022065">
        <w:t>).</w:t>
      </w:r>
    </w:p>
    <w:p w14:paraId="0EFB2ED8" w14:textId="1494E054" w:rsidR="00285655" w:rsidRPr="00022065" w:rsidRDefault="000F47AE" w:rsidP="00022065">
      <w:r w:rsidRPr="00022065">
        <w:t xml:space="preserve">Bij een </w:t>
      </w:r>
      <w:proofErr w:type="spellStart"/>
      <w:r w:rsidRPr="00022065">
        <w:t>directeMutatieOpdracht</w:t>
      </w:r>
      <w:proofErr w:type="spellEnd"/>
      <w:r w:rsidR="00ED18B2" w:rsidRPr="00022065">
        <w:t xml:space="preserve"> hoort geen publicatie of bekendmakingsdatum.</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08D5E124" w:rsidR="00285655" w:rsidRPr="00022065" w:rsidRDefault="001F2C8B" w:rsidP="00022065">
      <w:r w:rsidRPr="00022065">
        <w:t xml:space="preserve">De tijdslijnen van de nieuwe versie van de OW-objecten horen bij </w:t>
      </w:r>
      <w:r w:rsidR="00932289" w:rsidRPr="00022065">
        <w:t xml:space="preserve">de tijdstempels van dat vorige doel. </w:t>
      </w:r>
      <w:r w:rsidR="00E56967">
        <w:t xml:space="preserve">Dit maakt dat </w:t>
      </w:r>
      <w:r w:rsidR="00932289" w:rsidRPr="00022065">
        <w:t xml:space="preserve">het wijzigen middels een </w:t>
      </w:r>
      <w:proofErr w:type="spellStart"/>
      <w:r w:rsidR="00932289" w:rsidRPr="00022065">
        <w:t>directeMutatieOpdracht</w:t>
      </w:r>
      <w:proofErr w:type="spellEnd"/>
      <w:r w:rsidR="00932289" w:rsidRPr="00022065">
        <w:t xml:space="preserve"> </w:t>
      </w:r>
      <w:r w:rsidR="0089213A" w:rsidRPr="00022065">
        <w:t xml:space="preserve">OW-objecten met terugwerkende kracht </w:t>
      </w:r>
      <w:r w:rsidR="00E56967">
        <w:t>wijzigen</w:t>
      </w:r>
      <w:r w:rsidR="0089213A" w:rsidRPr="00022065">
        <w:t>.</w:t>
      </w:r>
    </w:p>
    <w:p w14:paraId="5EA23BB4" w14:textId="5A8C41EB" w:rsidR="0080570A" w:rsidRPr="00022065" w:rsidRDefault="0080570A" w:rsidP="00022065"/>
    <w:p w14:paraId="7D131D78" w14:textId="09BFEB2B" w:rsidR="0080570A" w:rsidRPr="00022065" w:rsidRDefault="0080570A" w:rsidP="00022065">
      <w:r w:rsidRPr="00022065">
        <w:t>Er zijn OW-objecten waarvan het onlogisch is dat deze gewijzigd worden met een directe mutatie, dit zijn:</w:t>
      </w:r>
    </w:p>
    <w:p w14:paraId="50D22FE0" w14:textId="1A675DA8" w:rsidR="0080570A" w:rsidRPr="00422385" w:rsidRDefault="0080570A" w:rsidP="00422385">
      <w:pPr>
        <w:pStyle w:val="Opsommingtekens1"/>
      </w:pPr>
      <w:r w:rsidRPr="00422385">
        <w:t>OW-Locaties</w:t>
      </w:r>
      <w:r w:rsidR="008C0C9E">
        <w:t>.</w:t>
      </w:r>
      <w:r w:rsidRPr="00422385">
        <w:t xml:space="preserve"> </w:t>
      </w:r>
      <w:r w:rsidR="008C0C9E">
        <w:t>A</w:t>
      </w:r>
      <w:r w:rsidRPr="00422385">
        <w:t xml:space="preserve">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dient te worden van een recentere versie van een ambtsgebied, of als het hoogte-attribuut van de locatie </w:t>
      </w:r>
      <w:r w:rsidR="00501BC0" w:rsidRPr="00422385">
        <w:t>wordt aangevuld/aangepast.</w:t>
      </w:r>
    </w:p>
    <w:p w14:paraId="3725AB0B" w14:textId="34C1A6C5" w:rsidR="00285655" w:rsidRPr="000A5167" w:rsidRDefault="00542237" w:rsidP="009572A3">
      <w:pPr>
        <w:pStyle w:val="Opsommingtekens1"/>
      </w:pPr>
      <w:r w:rsidRPr="000A5167">
        <w:t>OW-Regelteksten</w:t>
      </w:r>
      <w:r w:rsidR="008C0C9E">
        <w:t>. A</w:t>
      </w:r>
      <w:r w:rsidR="00501BC0" w:rsidRPr="000A5167">
        <w:t xml:space="preserve">ls de verwijzing naar het </w:t>
      </w:r>
      <w:r w:rsidR="005607BF" w:rsidRPr="000A5167">
        <w:t>artikel/lid</w:t>
      </w:r>
      <w:r w:rsidR="0098142E" w:rsidRPr="000A5167">
        <w:t xml:space="preserve"> wordt aangepast, dan heeft dit waarschijnlijk ook invloed op de Regeling zelf.</w:t>
      </w:r>
    </w:p>
    <w:p w14:paraId="1D315A36" w14:textId="2C2D8238" w:rsidR="00285655" w:rsidRPr="000A5167" w:rsidRDefault="005607BF" w:rsidP="009572A3">
      <w:pPr>
        <w:pStyle w:val="Opsommingtekens1"/>
      </w:pPr>
      <w:r w:rsidRPr="000A5167">
        <w:t>OW-Divisies/OW-</w:t>
      </w:r>
      <w:proofErr w:type="spellStart"/>
      <w:r w:rsidRPr="000A5167">
        <w:t>DivisieTeksten</w:t>
      </w:r>
      <w:proofErr w:type="spellEnd"/>
      <w:r w:rsidR="008C0C9E">
        <w:t>.</w:t>
      </w:r>
      <w:r w:rsidR="00F7457C">
        <w:t xml:space="preserve"> </w:t>
      </w:r>
      <w:r w:rsidR="008C0C9E">
        <w:t>A</w:t>
      </w:r>
      <w:r w:rsidRPr="000A5167">
        <w:t>ls de verwijzing naar de divisie/de divisietekst wordt aangepast, dan heeft dit waarschijnlijk ook invloed op de Regeling zelf.</w:t>
      </w:r>
      <w:bookmarkStart w:id="259" w:name="_Ref74325613"/>
      <w:bookmarkStart w:id="260" w:name="Muteren_ontwerp"/>
    </w:p>
    <w:p w14:paraId="14B88163" w14:textId="095E9AC5" w:rsidR="00F74E08" w:rsidRDefault="00FA3ABD" w:rsidP="00FA3ABD">
      <w:pPr>
        <w:pStyle w:val="Kop2"/>
      </w:pPr>
      <w:bookmarkStart w:id="261" w:name="_Ref92176455"/>
      <w:bookmarkStart w:id="262" w:name="_Ref92188749"/>
      <w:bookmarkStart w:id="263" w:name="_Toc152061486"/>
      <w:r>
        <w:t>Ontwerp-objecten</w:t>
      </w:r>
      <w:bookmarkEnd w:id="259"/>
      <w:bookmarkEnd w:id="261"/>
      <w:bookmarkEnd w:id="262"/>
      <w:bookmarkEnd w:id="263"/>
    </w:p>
    <w:bookmarkEnd w:id="260"/>
    <w:p w14:paraId="7A9A3D69" w14:textId="51BF5651"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F5100C">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w:t>
      </w:r>
      <w:proofErr w:type="spellStart"/>
      <w:r w:rsidR="00766896" w:rsidRPr="000A5167">
        <w:t>ConsolidatieInformatie</w:t>
      </w:r>
      <w:proofErr w:type="spellEnd"/>
      <w:r w:rsidR="00766896" w:rsidRPr="000A5167">
        <w:t xml:space="preserv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264" w:name="_Toc152061487"/>
      <w:bookmarkStart w:id="265" w:name="Muteren_ontwerp_initieel"/>
      <w:r>
        <w:lastRenderedPageBreak/>
        <w:t>Initieel ontwerpbesluit</w:t>
      </w:r>
      <w:bookmarkEnd w:id="264"/>
    </w:p>
    <w:bookmarkEnd w:id="265"/>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t xml:space="preserve">Deze Regeling bevat </w:t>
      </w:r>
      <w:r w:rsidR="00D9492F" w:rsidRPr="00022065">
        <w:t>een activiteit (slopen van karakteristieke panden) met de procedurestatus ontwerp.</w:t>
      </w:r>
      <w:r w:rsidR="00877D6A" w:rsidRPr="00022065">
        <w:t xml:space="preserve"> </w:t>
      </w:r>
      <w:r w:rsidR="00454679" w:rsidRPr="00022065">
        <w:t xml:space="preserve">Daarnaast wordt ook verwacht dat een juridische regel (regel voor iedereen, incl. </w:t>
      </w:r>
      <w:proofErr w:type="spellStart"/>
      <w:r w:rsidR="00454679" w:rsidRPr="00022065">
        <w:t>activiteitlocatieaanduiding</w:t>
      </w:r>
      <w:proofErr w:type="spellEnd"/>
      <w:r w:rsidR="00454679" w:rsidRPr="00022065">
        <w:t>)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266" w:name="_Toc152061488"/>
      <w:bookmarkStart w:id="267" w:name="Muteren_ontwerp_wijzigen"/>
      <w:r>
        <w:t>Ontwerpwijzigingsbesluit</w:t>
      </w:r>
      <w:bookmarkEnd w:id="266"/>
    </w:p>
    <w:bookmarkEnd w:id="267"/>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lastRenderedPageBreak/>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186BB93" w:rsidR="00B92FE1" w:rsidRDefault="00B92FE1" w:rsidP="00B92FE1">
      <w:pPr>
        <w:pStyle w:val="Kop1"/>
        <w:numPr>
          <w:ilvl w:val="0"/>
          <w:numId w:val="0"/>
        </w:numPr>
      </w:pPr>
      <w:bookmarkStart w:id="268" w:name="_Toc152061489"/>
      <w:r>
        <w:lastRenderedPageBreak/>
        <w:t xml:space="preserve">A Bijlage: </w:t>
      </w:r>
      <w:r w:rsidR="003455D2">
        <w:t>versiehistorie</w:t>
      </w:r>
      <w:bookmarkEnd w:id="268"/>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337C8D62" w:rsidR="003455D2" w:rsidRDefault="003455D2" w:rsidP="003455D2">
      <w:r>
        <w:t>Voor de STOP-standaard bestaat een vergelijkbaar meldingssysteem, waarnaar wordt verwezen met STOP-issue #xx. De STOP-</w:t>
      </w:r>
      <w:proofErr w:type="spellStart"/>
      <w:r>
        <w:t>issuetracker</w:t>
      </w:r>
      <w:proofErr w:type="spellEnd"/>
      <w:r>
        <w:t xml:space="preserve"> is te vinden via </w:t>
      </w:r>
      <w:r w:rsidR="002B39E2" w:rsidRPr="002B39E2">
        <w:t>https://gitlab.com/koop/STOP/standaard/-/issues</w:t>
      </w:r>
      <w:r>
        <w:t>.</w:t>
      </w:r>
    </w:p>
    <w:p w14:paraId="13C6358D" w14:textId="77777777" w:rsidR="002B39E2" w:rsidRPr="003455D2" w:rsidRDefault="002B39E2" w:rsidP="003455D2"/>
    <w:tbl>
      <w:tblPr>
        <w:tblStyle w:val="Versiehistorie"/>
        <w:tblW w:w="5000" w:type="pct"/>
        <w:tblLayout w:type="fixed"/>
        <w:tblLook w:val="0620" w:firstRow="1" w:lastRow="0" w:firstColumn="0" w:lastColumn="0" w:noHBand="1" w:noVBand="1"/>
      </w:tblPr>
      <w:tblGrid>
        <w:gridCol w:w="1050"/>
        <w:gridCol w:w="1275"/>
        <w:gridCol w:w="6434"/>
      </w:tblGrid>
      <w:tr w:rsidR="00B92FE1" w:rsidRPr="00022065" w14:paraId="0423A4FE" w14:textId="77777777" w:rsidTr="00C80A71">
        <w:trPr>
          <w:cnfStyle w:val="100000000000" w:firstRow="1" w:lastRow="0" w:firstColumn="0" w:lastColumn="0" w:oddVBand="0" w:evenVBand="0" w:oddHBand="0" w:evenHBand="0" w:firstRowFirstColumn="0" w:firstRowLastColumn="0" w:lastRowFirstColumn="0" w:lastRowLastColumn="0"/>
          <w:tblHeader/>
        </w:trPr>
        <w:tc>
          <w:tcPr>
            <w:tcW w:w="599" w:type="pct"/>
          </w:tcPr>
          <w:p w14:paraId="1DA90360" w14:textId="77777777" w:rsidR="00B92FE1" w:rsidRPr="00022065" w:rsidRDefault="00B92FE1" w:rsidP="00ED4C4F">
            <w:r w:rsidRPr="00022065">
              <w:t>Versie</w:t>
            </w:r>
          </w:p>
        </w:tc>
        <w:tc>
          <w:tcPr>
            <w:tcW w:w="728" w:type="pct"/>
          </w:tcPr>
          <w:p w14:paraId="77F34B3E" w14:textId="77777777" w:rsidR="00B92FE1" w:rsidRPr="00022065" w:rsidRDefault="00B92FE1" w:rsidP="00ED4C4F">
            <w:r w:rsidRPr="00022065">
              <w:t>Datum</w:t>
            </w:r>
          </w:p>
        </w:tc>
        <w:tc>
          <w:tcPr>
            <w:tcW w:w="3672" w:type="pct"/>
          </w:tcPr>
          <w:p w14:paraId="4B9A93C4" w14:textId="77777777" w:rsidR="00B92FE1" w:rsidRPr="00022065" w:rsidRDefault="00B92FE1" w:rsidP="00ED4C4F">
            <w:r w:rsidRPr="00022065">
              <w:t>Wijziging</w:t>
            </w:r>
          </w:p>
        </w:tc>
      </w:tr>
      <w:tr w:rsidR="00B92FE1" w:rsidRPr="00022065" w14:paraId="674F4878" w14:textId="77777777" w:rsidTr="00C80A71">
        <w:trPr>
          <w:trHeight w:val="5374"/>
        </w:trPr>
        <w:tc>
          <w:tcPr>
            <w:tcW w:w="599" w:type="pct"/>
          </w:tcPr>
          <w:p w14:paraId="667D4F21" w14:textId="77777777" w:rsidR="00B92FE1" w:rsidRPr="00022065" w:rsidRDefault="00B92FE1" w:rsidP="00ED4C4F">
            <w:r w:rsidRPr="00022065">
              <w:t>V1.0.3</w:t>
            </w:r>
          </w:p>
        </w:tc>
        <w:tc>
          <w:tcPr>
            <w:tcW w:w="728" w:type="pct"/>
          </w:tcPr>
          <w:p w14:paraId="7051A14B" w14:textId="77777777" w:rsidR="00B92FE1" w:rsidRPr="00022065" w:rsidRDefault="00B92FE1" w:rsidP="00ED4C4F">
            <w:r w:rsidRPr="00022065">
              <w:t>2020-10-30</w:t>
            </w:r>
          </w:p>
        </w:tc>
        <w:tc>
          <w:tcPr>
            <w:tcW w:w="3672" w:type="pct"/>
          </w:tcPr>
          <w:p w14:paraId="06A5A134" w14:textId="77777777" w:rsidR="00B92FE1" w:rsidRPr="00022065" w:rsidRDefault="00B92FE1" w:rsidP="00ED4C4F">
            <w:r w:rsidRPr="00022065">
              <w:t>De volgende aanpassingen zijn gedaan:</w:t>
            </w:r>
          </w:p>
          <w:p w14:paraId="1B25EB2F" w14:textId="42B3E56C" w:rsidR="00B92FE1" w:rsidRPr="00022065" w:rsidRDefault="00B92FE1" w:rsidP="00ED4C4F">
            <w:proofErr w:type="spellStart"/>
            <w:r w:rsidRPr="00022065">
              <w:t>standBestand</w:t>
            </w:r>
            <w:proofErr w:type="spellEnd"/>
            <w:r w:rsidRPr="00022065">
              <w:t xml:space="preserve"> hernoemd naar </w:t>
            </w:r>
            <w:proofErr w:type="spellStart"/>
            <w:r w:rsidRPr="00022065">
              <w:t>owBestand</w:t>
            </w:r>
            <w:proofErr w:type="spellEnd"/>
            <w:r w:rsidRPr="00022065">
              <w:t xml:space="preserve"> in </w:t>
            </w:r>
            <w:r w:rsidRPr="00022065">
              <w:fldChar w:fldCharType="begin"/>
            </w:r>
            <w:r w:rsidRPr="00022065">
              <w:instrText xml:space="preserve"> REF _Ref80972317 \r \h  \* MERGEFORMAT </w:instrText>
            </w:r>
            <w:r w:rsidRPr="00022065">
              <w:fldChar w:fldCharType="separate"/>
            </w:r>
            <w:r w:rsidR="00F5100C">
              <w:t>4.2</w:t>
            </w:r>
            <w:r w:rsidRPr="00022065">
              <w:fldChar w:fldCharType="end"/>
            </w:r>
          </w:p>
          <w:p w14:paraId="18BC32C2" w14:textId="4C2DF480" w:rsidR="00B92FE1" w:rsidRPr="00022065" w:rsidRDefault="00B92FE1" w:rsidP="00ED4C4F">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rsidR="00F5100C">
              <w:t>4.3.7.2</w:t>
            </w:r>
            <w:r w:rsidRPr="00022065">
              <w:fldChar w:fldCharType="end"/>
            </w:r>
          </w:p>
          <w:p w14:paraId="06F3F74D" w14:textId="7F594075" w:rsidR="00B92FE1" w:rsidRPr="00022065" w:rsidRDefault="00B92FE1" w:rsidP="00ED4C4F">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w:t>
            </w:r>
          </w:p>
          <w:p w14:paraId="5862E8A3" w14:textId="1C8C530E" w:rsidR="00B92FE1" w:rsidRPr="00022065" w:rsidRDefault="00B92FE1" w:rsidP="00ED4C4F">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rsidR="00F5100C">
              <w:t>4.3.2</w:t>
            </w:r>
            <w:r w:rsidRPr="00022065">
              <w:fldChar w:fldCharType="end"/>
            </w:r>
            <w:r w:rsidRPr="00022065">
              <w:t>)</w:t>
            </w:r>
          </w:p>
          <w:p w14:paraId="6583A0BC" w14:textId="1532AAF9" w:rsidR="00B92FE1" w:rsidRPr="00022065" w:rsidRDefault="00B92FE1" w:rsidP="00ED4C4F">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rsidR="00F5100C">
              <w:t>3.1.4</w:t>
            </w:r>
            <w:r w:rsidRPr="00022065">
              <w:fldChar w:fldCharType="end"/>
            </w:r>
            <w:r w:rsidRPr="00022065">
              <w:t>)</w:t>
            </w:r>
          </w:p>
          <w:p w14:paraId="05BA3F3E" w14:textId="4F52E2BD" w:rsidR="00B92FE1" w:rsidRPr="00022065" w:rsidRDefault="00B92FE1" w:rsidP="00ED4C4F">
            <w:r w:rsidRPr="00022065">
              <w:t xml:space="preserve">afbeelding van </w:t>
            </w:r>
            <w:proofErr w:type="spellStart"/>
            <w:r w:rsidRPr="00022065">
              <w:t>ID’s</w:t>
            </w:r>
            <w:proofErr w:type="spellEnd"/>
            <w:r w:rsidRPr="00022065">
              <w:t xml:space="preserve"> (o.b.v. WELT-77) in </w:t>
            </w:r>
            <w:r w:rsidRPr="00022065">
              <w:fldChar w:fldCharType="begin"/>
            </w:r>
            <w:r w:rsidRPr="00022065">
              <w:instrText xml:space="preserve"> REF _Ref49518209 \r \h  \* MERGEFORMAT </w:instrText>
            </w:r>
            <w:r w:rsidRPr="00022065">
              <w:fldChar w:fldCharType="separate"/>
            </w:r>
            <w:r w:rsidR="00F5100C">
              <w:t>3.1.4</w:t>
            </w:r>
            <w:r w:rsidRPr="00022065">
              <w:fldChar w:fldCharType="end"/>
            </w:r>
            <w:r w:rsidRPr="00022065">
              <w:t xml:space="preserve"> aangepast.</w:t>
            </w:r>
          </w:p>
          <w:p w14:paraId="5518D310" w14:textId="2F5BEDB6" w:rsidR="00B92FE1" w:rsidRPr="00022065" w:rsidRDefault="00B92FE1" w:rsidP="00ED4C4F">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rsidR="00F5100C">
              <w:t>3.1.4</w:t>
            </w:r>
            <w:r w:rsidRPr="00022065">
              <w:fldChar w:fldCharType="end"/>
            </w:r>
            <w:r w:rsidRPr="00022065">
              <w:t xml:space="preserve"> (weer aangepast in nieuwe RC).</w:t>
            </w:r>
          </w:p>
          <w:p w14:paraId="3465E6BA" w14:textId="4DAA3EFE" w:rsidR="00B92FE1" w:rsidRPr="00022065" w:rsidRDefault="00B92FE1" w:rsidP="00ED4C4F">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rsidR="00F5100C">
              <w:t>3.2.3</w:t>
            </w:r>
            <w:r w:rsidRPr="00022065">
              <w:fldChar w:fldCharType="end"/>
            </w:r>
            <w:r w:rsidRPr="00022065">
              <w:t>).</w:t>
            </w:r>
          </w:p>
          <w:p w14:paraId="44514636" w14:textId="088751E3" w:rsidR="00B92FE1" w:rsidRPr="00022065" w:rsidRDefault="00B92FE1" w:rsidP="00ED4C4F">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w:t>
            </w:r>
          </w:p>
          <w:p w14:paraId="7CFF5AE2" w14:textId="71D7E94C" w:rsidR="00B92FE1" w:rsidRPr="00022065" w:rsidRDefault="00B92FE1" w:rsidP="00ED4C4F">
            <w:proofErr w:type="spellStart"/>
            <w:r w:rsidRPr="00022065">
              <w:t>SymbolisatieItem</w:t>
            </w:r>
            <w:proofErr w:type="spellEnd"/>
            <w:r w:rsidRPr="00022065">
              <w:t xml:space="preserve"> toegevoegd (</w:t>
            </w:r>
            <w:r w:rsidRPr="00022065">
              <w:fldChar w:fldCharType="begin"/>
            </w:r>
            <w:r w:rsidRPr="00022065">
              <w:instrText xml:space="preserve"> REF _Ref52185896 \r \h  \* MERGEFORMAT </w:instrText>
            </w:r>
            <w:r w:rsidRPr="00022065">
              <w:fldChar w:fldCharType="separate"/>
            </w:r>
            <w:r w:rsidR="00F5100C">
              <w:t>4.6</w:t>
            </w:r>
            <w:r w:rsidRPr="00022065">
              <w:fldChar w:fldCharType="end"/>
            </w:r>
            <w:r w:rsidRPr="00022065">
              <w:t>).</w:t>
            </w:r>
          </w:p>
          <w:p w14:paraId="6B4E8510" w14:textId="327B82EE" w:rsidR="00B92FE1" w:rsidRPr="00022065" w:rsidRDefault="00B92FE1" w:rsidP="00ED4C4F">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rsidR="00F5100C">
              <w:t>3.1.4</w:t>
            </w:r>
            <w:r w:rsidRPr="00022065">
              <w:fldChar w:fldCharType="end"/>
            </w:r>
            <w:r w:rsidRPr="00022065">
              <w:t xml:space="preserve"> (o.b.v. WELT-107).</w:t>
            </w:r>
          </w:p>
          <w:p w14:paraId="3E53A57B" w14:textId="77777777" w:rsidR="00B92FE1" w:rsidRPr="00022065" w:rsidRDefault="00B92FE1" w:rsidP="00ED4C4F">
            <w:r w:rsidRPr="00022065">
              <w:t>Afbeeldingen aangepast o.b.v. nieuwe objecten.</w:t>
            </w:r>
          </w:p>
          <w:p w14:paraId="2A004477" w14:textId="7B4CC64C" w:rsidR="00B92FE1" w:rsidRPr="00022065" w:rsidRDefault="00B92FE1" w:rsidP="00ED4C4F">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rsidR="00F5100C">
              <w:t>4.3.7</w:t>
            </w:r>
            <w:r w:rsidRPr="00022065">
              <w:fldChar w:fldCharType="end"/>
            </w:r>
            <w:r w:rsidRPr="00022065">
              <w:t>.</w:t>
            </w:r>
          </w:p>
        </w:tc>
      </w:tr>
      <w:tr w:rsidR="00B92FE1" w:rsidRPr="00022065" w14:paraId="51091CE2" w14:textId="77777777" w:rsidTr="00C80A71">
        <w:trPr>
          <w:trHeight w:val="640"/>
        </w:trPr>
        <w:tc>
          <w:tcPr>
            <w:tcW w:w="599" w:type="pct"/>
          </w:tcPr>
          <w:p w14:paraId="679C091F" w14:textId="77777777" w:rsidR="00B92FE1" w:rsidRPr="00022065" w:rsidRDefault="00B92FE1" w:rsidP="00ED4C4F">
            <w:r w:rsidRPr="00022065">
              <w:t>V1.0.4</w:t>
            </w:r>
          </w:p>
        </w:tc>
        <w:tc>
          <w:tcPr>
            <w:tcW w:w="728" w:type="pct"/>
          </w:tcPr>
          <w:p w14:paraId="6816C8D2" w14:textId="77777777" w:rsidR="00B92FE1" w:rsidRPr="00022065" w:rsidRDefault="00B92FE1" w:rsidP="00ED4C4F">
            <w:r w:rsidRPr="00022065">
              <w:t>2021-04-13</w:t>
            </w:r>
          </w:p>
        </w:tc>
        <w:tc>
          <w:tcPr>
            <w:tcW w:w="3672" w:type="pct"/>
          </w:tcPr>
          <w:p w14:paraId="4D2302F8" w14:textId="77777777" w:rsidR="00B92FE1" w:rsidRPr="00022065" w:rsidRDefault="00B92FE1" w:rsidP="00ED4C4F">
            <w:r w:rsidRPr="00022065">
              <w:t>De volgende aanpassingen zijn gedaan:</w:t>
            </w:r>
          </w:p>
          <w:p w14:paraId="5335C666" w14:textId="474C8009" w:rsidR="00B92FE1" w:rsidRPr="00022065" w:rsidRDefault="00B92FE1" w:rsidP="00ED4C4F">
            <w:r w:rsidRPr="00022065">
              <w:t xml:space="preserve">In </w:t>
            </w:r>
            <w:r w:rsidRPr="00022065">
              <w:fldChar w:fldCharType="begin"/>
            </w:r>
            <w:r w:rsidRPr="00022065">
              <w:instrText xml:space="preserve"> REF _Ref92176199 \n \h  \* MERGEFORMAT </w:instrText>
            </w:r>
            <w:r w:rsidRPr="00022065">
              <w:fldChar w:fldCharType="separate"/>
            </w:r>
            <w:r w:rsidR="00F5100C">
              <w:t>3.1</w:t>
            </w:r>
            <w:r w:rsidRPr="00022065">
              <w:fldChar w:fldCharType="end"/>
            </w:r>
            <w:r w:rsidRPr="00022065">
              <w:t xml:space="preserve"> aangegeven dat het manifest-ow verplicht is.</w:t>
            </w:r>
          </w:p>
        </w:tc>
      </w:tr>
      <w:tr w:rsidR="00B92FE1" w:rsidRPr="00022065" w14:paraId="25D87783" w14:textId="77777777" w:rsidTr="00C80A71">
        <w:trPr>
          <w:trHeight w:val="1341"/>
        </w:trPr>
        <w:tc>
          <w:tcPr>
            <w:tcW w:w="599" w:type="pct"/>
          </w:tcPr>
          <w:p w14:paraId="65A5DE2B" w14:textId="77777777" w:rsidR="00B92FE1" w:rsidRPr="00022065" w:rsidRDefault="00B92FE1" w:rsidP="00ED4C4F">
            <w:r w:rsidRPr="00022065">
              <w:t>V2.0.0-rc</w:t>
            </w:r>
          </w:p>
        </w:tc>
        <w:tc>
          <w:tcPr>
            <w:tcW w:w="728" w:type="pct"/>
          </w:tcPr>
          <w:p w14:paraId="2749102F" w14:textId="77777777" w:rsidR="00B92FE1" w:rsidRPr="00022065" w:rsidRDefault="00B92FE1" w:rsidP="00ED4C4F">
            <w:r w:rsidRPr="00022065">
              <w:t>2021-06-15</w:t>
            </w:r>
          </w:p>
        </w:tc>
        <w:tc>
          <w:tcPr>
            <w:tcW w:w="3672" w:type="pct"/>
          </w:tcPr>
          <w:p w14:paraId="38FE9884" w14:textId="77777777" w:rsidR="00B92FE1" w:rsidRPr="00022065" w:rsidRDefault="00B92FE1" w:rsidP="00ED4C4F">
            <w:r w:rsidRPr="00022065">
              <w:t>De volgende aanpassingen zijn gedaan:</w:t>
            </w:r>
          </w:p>
          <w:p w14:paraId="1A2DD7B2" w14:textId="019B1C7E" w:rsidR="00B92FE1" w:rsidRPr="00022065" w:rsidRDefault="00B92FE1" w:rsidP="00ED4C4F">
            <w:r w:rsidRPr="00022065">
              <w:t xml:space="preserve">In </w:t>
            </w:r>
            <w:r w:rsidRPr="00022065">
              <w:fldChar w:fldCharType="begin"/>
            </w:r>
            <w:r w:rsidRPr="00022065">
              <w:instrText xml:space="preserve"> REF _Ref92189831 \n \h  \* MERGEFORMAT </w:instrText>
            </w:r>
            <w:r w:rsidRPr="00022065">
              <w:fldChar w:fldCharType="separate"/>
            </w:r>
            <w:r w:rsidR="00F5100C">
              <w:t>3.1</w:t>
            </w:r>
            <w:r w:rsidRPr="00022065">
              <w:fldChar w:fldCharType="end"/>
            </w:r>
            <w:r w:rsidRPr="00022065">
              <w:t xml:space="preserve"> aangegeven dat het manifest-ow verplicht is (WELT-151).</w:t>
            </w:r>
          </w:p>
          <w:p w14:paraId="6BB89609" w14:textId="508161A8" w:rsidR="00B92FE1" w:rsidRPr="00022065" w:rsidRDefault="00B92FE1" w:rsidP="00ED4C4F">
            <w:r w:rsidRPr="00022065">
              <w:t xml:space="preserve">In </w:t>
            </w:r>
            <w:r w:rsidRPr="00022065">
              <w:fldChar w:fldCharType="begin"/>
            </w:r>
            <w:r w:rsidRPr="00022065">
              <w:instrText xml:space="preserve"> REF _Ref80972473 \n \h  \* MERGEFORMAT </w:instrText>
            </w:r>
            <w:r w:rsidRPr="00022065">
              <w:fldChar w:fldCharType="separate"/>
            </w:r>
            <w:r w:rsidR="00F5100C">
              <w:t>2.2</w:t>
            </w:r>
            <w:r w:rsidRPr="00022065">
              <w:fldChar w:fldCharType="end"/>
            </w:r>
            <w:r w:rsidRPr="00022065">
              <w:t xml:space="preserve"> Tekstdeel toegevoegd in het schema van vrijetekststructuur (WELT-132).</w:t>
            </w:r>
          </w:p>
          <w:p w14:paraId="2360D753" w14:textId="349924C1" w:rsidR="00B92FE1" w:rsidRPr="00022065" w:rsidRDefault="00B92FE1" w:rsidP="00ED4C4F">
            <w:r w:rsidRPr="00022065">
              <w:t xml:space="preserve">In hoofdstuk </w:t>
            </w:r>
            <w:r w:rsidRPr="00022065">
              <w:fldChar w:fldCharType="begin"/>
            </w:r>
            <w:r w:rsidRPr="00022065">
              <w:instrText xml:space="preserve"> REF _Ref90035910 \n \h  \* MERGEFORMAT </w:instrText>
            </w:r>
            <w:r w:rsidRPr="00022065">
              <w:fldChar w:fldCharType="separate"/>
            </w:r>
            <w:r w:rsidR="00F5100C">
              <w:t>4</w:t>
            </w:r>
            <w:r w:rsidRPr="00022065">
              <w:fldChar w:fldCharType="end"/>
            </w:r>
            <w:r w:rsidRPr="00022065">
              <w:t xml:space="preserve"> maximale veldlengtes opgenomen in de documentatie.</w:t>
            </w:r>
          </w:p>
          <w:p w14:paraId="55314EF6" w14:textId="65646C30" w:rsidR="00B92FE1" w:rsidRPr="00022065" w:rsidRDefault="00B92FE1" w:rsidP="00ED4C4F">
            <w:r w:rsidRPr="00022065">
              <w:t xml:space="preserve">In </w:t>
            </w:r>
            <w:r w:rsidRPr="00022065">
              <w:fldChar w:fldCharType="begin"/>
            </w:r>
            <w:r w:rsidRPr="00022065">
              <w:instrText xml:space="preserve"> REF _Ref63864190 \n \h  \* MERGEFORMAT </w:instrText>
            </w:r>
            <w:r w:rsidRPr="00022065">
              <w:fldChar w:fldCharType="separate"/>
            </w:r>
            <w:r w:rsidR="00F5100C">
              <w:t>4.3.5</w:t>
            </w:r>
            <w:r w:rsidRPr="00022065">
              <w:fldChar w:fldCharType="end"/>
            </w:r>
            <w:r w:rsidRPr="00022065">
              <w:t xml:space="preserve"> beschrijving omtrent het gebruik van eenheid aangepast (WELT-166).</w:t>
            </w:r>
          </w:p>
          <w:p w14:paraId="5FAF1BF7" w14:textId="77777777" w:rsidR="00B92FE1" w:rsidRPr="00022065" w:rsidRDefault="00B92FE1" w:rsidP="00ED4C4F">
            <w:r w:rsidRPr="00022065">
              <w:t>In 4.4.2 Gebiedsaanwijzing toegevoegd bij Tekstdeel (WELT-122).</w:t>
            </w:r>
          </w:p>
          <w:p w14:paraId="5BD0C272" w14:textId="77777777" w:rsidR="00B92FE1" w:rsidRPr="00022065" w:rsidRDefault="00B92FE1" w:rsidP="00ED4C4F">
            <w:r w:rsidRPr="00022065">
              <w:t>In 4.4.5 aanpassen documentatie Regelingsgebied (WELT-155).</w:t>
            </w:r>
          </w:p>
          <w:p w14:paraId="72C088F2" w14:textId="42E60ECE" w:rsidR="00B92FE1" w:rsidRPr="00022065" w:rsidRDefault="00B92FE1" w:rsidP="00ED4C4F">
            <w:r w:rsidRPr="00022065">
              <w:t xml:space="preserve">In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 xml:space="preserve"> het ambtsgebied-object aangepast n.a.v. bevindingen.</w:t>
            </w:r>
          </w:p>
          <w:p w14:paraId="5F529D94" w14:textId="46CE65D9" w:rsidR="00B92FE1" w:rsidRPr="00022065" w:rsidRDefault="00B92FE1" w:rsidP="00ED4C4F">
            <w:r w:rsidRPr="00022065">
              <w:t xml:space="preserve">Hoofdstuk </w:t>
            </w:r>
            <w:r w:rsidRPr="00022065">
              <w:fldChar w:fldCharType="begin"/>
            </w:r>
            <w:r w:rsidRPr="00022065">
              <w:instrText xml:space="preserve"> REF _Ref69207263 \r \h  \* MERGEFORMAT </w:instrText>
            </w:r>
            <w:r w:rsidRPr="00022065">
              <w:fldChar w:fldCharType="separate"/>
            </w:r>
            <w:r w:rsidR="00F5100C">
              <w:t>6</w:t>
            </w:r>
            <w:r w:rsidRPr="00022065">
              <w:fldChar w:fldCharType="end"/>
            </w:r>
            <w:r w:rsidRPr="00022065">
              <w:t xml:space="preserve"> toegevoegd over </w:t>
            </w:r>
            <w:proofErr w:type="spellStart"/>
            <w:r w:rsidRPr="00022065">
              <w:t>GIO’s</w:t>
            </w:r>
            <w:proofErr w:type="spellEnd"/>
            <w:r w:rsidRPr="00022065">
              <w:t xml:space="preserve"> en richtlijnen om vanuit OW te komen tot </w:t>
            </w:r>
            <w:proofErr w:type="spellStart"/>
            <w:r w:rsidRPr="00022065">
              <w:t>GIO’s</w:t>
            </w:r>
            <w:proofErr w:type="spellEnd"/>
            <w:r w:rsidRPr="00022065">
              <w:t>.</w:t>
            </w:r>
          </w:p>
          <w:p w14:paraId="7F7425BB" w14:textId="0C6771D0" w:rsidR="00B92FE1" w:rsidRPr="00022065" w:rsidRDefault="00B92FE1" w:rsidP="00ED4C4F">
            <w:r w:rsidRPr="00022065">
              <w:t xml:space="preserve">Hoofdstuk </w:t>
            </w:r>
            <w:r w:rsidRPr="00022065">
              <w:fldChar w:fldCharType="begin"/>
            </w:r>
            <w:r w:rsidRPr="00022065">
              <w:instrText xml:space="preserve"> REF _Ref69207272 \r \h  \* MERGEFORMAT </w:instrText>
            </w:r>
            <w:r w:rsidRPr="00022065">
              <w:fldChar w:fldCharType="separate"/>
            </w:r>
            <w:r w:rsidR="00F5100C">
              <w:t>7</w:t>
            </w:r>
            <w:r w:rsidRPr="00022065">
              <w:fldChar w:fldCharType="end"/>
            </w:r>
            <w:r w:rsidRPr="00022065">
              <w:t xml:space="preserve"> toegevoegd over Muteren. </w:t>
            </w:r>
          </w:p>
        </w:tc>
      </w:tr>
      <w:tr w:rsidR="00B92FE1" w:rsidRPr="00022065" w14:paraId="7D220E1D" w14:textId="77777777" w:rsidTr="00C80A71">
        <w:trPr>
          <w:trHeight w:val="3076"/>
        </w:trPr>
        <w:tc>
          <w:tcPr>
            <w:tcW w:w="599" w:type="pct"/>
          </w:tcPr>
          <w:p w14:paraId="7C6DAABD" w14:textId="77777777" w:rsidR="00B92FE1" w:rsidRPr="00022065" w:rsidRDefault="00B92FE1" w:rsidP="00ED4C4F">
            <w:r w:rsidRPr="00022065">
              <w:lastRenderedPageBreak/>
              <w:t>V2.0.0</w:t>
            </w:r>
          </w:p>
        </w:tc>
        <w:tc>
          <w:tcPr>
            <w:tcW w:w="728" w:type="pct"/>
          </w:tcPr>
          <w:p w14:paraId="163BFFCF" w14:textId="77777777" w:rsidR="00B92FE1" w:rsidRPr="00022065" w:rsidRDefault="00B92FE1" w:rsidP="00ED4C4F">
            <w:r w:rsidRPr="00022065">
              <w:t>2021-06-29</w:t>
            </w:r>
          </w:p>
        </w:tc>
        <w:tc>
          <w:tcPr>
            <w:tcW w:w="3672" w:type="pct"/>
          </w:tcPr>
          <w:p w14:paraId="16D17873" w14:textId="77777777" w:rsidR="00B92FE1" w:rsidRPr="00022065" w:rsidRDefault="00B92FE1" w:rsidP="00ED4C4F">
            <w:r w:rsidRPr="00022065">
              <w:t>De volgende aanpassingen zijn gedaan:</w:t>
            </w:r>
          </w:p>
          <w:p w14:paraId="7D069BDB" w14:textId="67611171" w:rsidR="00B92FE1" w:rsidRPr="00022065" w:rsidRDefault="00B92FE1" w:rsidP="00ED4C4F">
            <w:r w:rsidRPr="00022065">
              <w:t xml:space="preserve">(niet in rc)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objecttypen aangevuld met de ontbrekende objecttypen.</w:t>
            </w:r>
          </w:p>
          <w:p w14:paraId="019616BA" w14:textId="66EC610C" w:rsidR="00B92FE1" w:rsidRPr="00022065" w:rsidRDefault="00B92FE1" w:rsidP="00ED4C4F">
            <w:r w:rsidRPr="00022065">
              <w:t xml:space="preserve">(niet in rc) in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 xml:space="preserve"> de definitie van Ambtsgebied aangepast.</w:t>
            </w:r>
          </w:p>
          <w:p w14:paraId="75F27BEA" w14:textId="504B15A9" w:rsidR="00B92FE1" w:rsidRPr="00022065" w:rsidRDefault="00B92FE1" w:rsidP="00ED4C4F">
            <w:r w:rsidRPr="00022065">
              <w:t xml:space="preserve">(niet in rc) in </w:t>
            </w:r>
            <w:r w:rsidRPr="00022065">
              <w:fldChar w:fldCharType="begin"/>
            </w:r>
            <w:r w:rsidRPr="00022065">
              <w:instrText xml:space="preserve"> REF _Ref92176279 \n \h  \* MERGEFORMAT </w:instrText>
            </w:r>
            <w:r w:rsidRPr="00022065">
              <w:fldChar w:fldCharType="separate"/>
            </w:r>
            <w:r w:rsidR="00F5100C">
              <w:t>5.1</w:t>
            </w:r>
            <w:r w:rsidRPr="00022065">
              <w:fldChar w:fldCharType="end"/>
            </w:r>
            <w:r w:rsidRPr="00022065">
              <w:t xml:space="preserve"> een toelichting geplaatst omtrent de tijdslijnen van gegevens die niet in IMOW zitten.</w:t>
            </w:r>
          </w:p>
          <w:p w14:paraId="7288AF80" w14:textId="499A8880" w:rsidR="00B92FE1" w:rsidRPr="00022065" w:rsidRDefault="00B92FE1" w:rsidP="00ED4C4F">
            <w:r w:rsidRPr="00022065">
              <w:t xml:space="preserve">(niet in rc) in </w:t>
            </w:r>
            <w:r w:rsidRPr="00022065">
              <w:fldChar w:fldCharType="begin"/>
            </w:r>
            <w:r w:rsidRPr="00022065">
              <w:instrText xml:space="preserve"> REF _Ref42871428 \r \h  \* MERGEFORMAT </w:instrText>
            </w:r>
            <w:r w:rsidRPr="00022065">
              <w:fldChar w:fldCharType="separate"/>
            </w:r>
            <w:r w:rsidR="00F5100C">
              <w:t>5.2</w:t>
            </w:r>
            <w:r w:rsidRPr="00022065">
              <w:fldChar w:fldCharType="end"/>
            </w:r>
            <w:r w:rsidRPr="00022065">
              <w:t xml:space="preserve"> de toelichting omtrent Regelingsgebied aangepast.</w:t>
            </w:r>
          </w:p>
          <w:p w14:paraId="00C1B1AC" w14:textId="0F420FF0" w:rsidR="00B92FE1" w:rsidRPr="00022065" w:rsidRDefault="00B92FE1" w:rsidP="00ED4C4F">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rsidR="00F5100C">
              <w:t>7</w:t>
            </w:r>
            <w:r w:rsidRPr="00022065">
              <w:fldChar w:fldCharType="end"/>
            </w:r>
            <w:r w:rsidRPr="00022065">
              <w:t xml:space="preserve"> n.a.v. review.</w:t>
            </w:r>
          </w:p>
          <w:p w14:paraId="21C9C3D1" w14:textId="252C1E00" w:rsidR="00B92FE1" w:rsidRPr="00022065" w:rsidRDefault="00B92FE1" w:rsidP="00ED4C4F">
            <w:r w:rsidRPr="00022065">
              <w:t xml:space="preserve">(niet in rc) in </w:t>
            </w:r>
            <w:r w:rsidRPr="00022065">
              <w:fldChar w:fldCharType="begin"/>
            </w:r>
            <w:r w:rsidRPr="00022065">
              <w:instrText xml:space="preserve"> REF _Ref92176455 \n \h  \* MERGEFORMAT </w:instrText>
            </w:r>
            <w:r w:rsidRPr="00022065">
              <w:fldChar w:fldCharType="separate"/>
            </w:r>
            <w:r w:rsidR="00F5100C">
              <w:t>7.5</w:t>
            </w:r>
            <w:r w:rsidRPr="00022065">
              <w:fldChar w:fldCharType="end"/>
            </w:r>
            <w:r w:rsidRPr="00022065">
              <w:t xml:space="preserve"> aangepast dat ontwerpversies wel </w:t>
            </w:r>
            <w:proofErr w:type="spellStart"/>
            <w:r w:rsidRPr="00022065">
              <w:t>ConsolidatieInformatie</w:t>
            </w:r>
            <w:proofErr w:type="spellEnd"/>
            <w:r w:rsidRPr="00022065">
              <w:t xml:space="preserve"> mogen bevatten, maar geen tijdstempels (binnen de </w:t>
            </w:r>
            <w:proofErr w:type="spellStart"/>
            <w:r w:rsidRPr="00022065">
              <w:t>ConsolidatieInformatie</w:t>
            </w:r>
            <w:proofErr w:type="spellEnd"/>
            <w:r w:rsidRPr="00022065">
              <w:t>).</w:t>
            </w:r>
          </w:p>
          <w:p w14:paraId="5469E279" w14:textId="77777777" w:rsidR="00B92FE1" w:rsidRPr="00022065" w:rsidRDefault="00B92FE1" w:rsidP="00ED4C4F"/>
        </w:tc>
      </w:tr>
      <w:tr w:rsidR="00B92FE1" w:rsidRPr="00022065" w14:paraId="4376CF10" w14:textId="77777777" w:rsidTr="00C80A71">
        <w:trPr>
          <w:trHeight w:val="1341"/>
        </w:trPr>
        <w:tc>
          <w:tcPr>
            <w:tcW w:w="599" w:type="pct"/>
          </w:tcPr>
          <w:p w14:paraId="1E846214" w14:textId="77777777" w:rsidR="00B92FE1" w:rsidRPr="00022065" w:rsidRDefault="00B92FE1" w:rsidP="00ED4C4F">
            <w:r w:rsidRPr="00022065">
              <w:t>V2.0.1</w:t>
            </w:r>
            <w:r>
              <w:t>-rc</w:t>
            </w:r>
          </w:p>
        </w:tc>
        <w:tc>
          <w:tcPr>
            <w:tcW w:w="728" w:type="pct"/>
          </w:tcPr>
          <w:p w14:paraId="57B35056" w14:textId="77777777" w:rsidR="00B92FE1" w:rsidRPr="00022065" w:rsidRDefault="00B92FE1" w:rsidP="00ED4C4F">
            <w:r w:rsidRPr="00022065">
              <w:t>2021-1</w:t>
            </w:r>
            <w:r>
              <w:t>2</w:t>
            </w:r>
            <w:r w:rsidRPr="00022065">
              <w:t>-</w:t>
            </w:r>
            <w:r>
              <w:t>17</w:t>
            </w:r>
          </w:p>
        </w:tc>
        <w:tc>
          <w:tcPr>
            <w:tcW w:w="3672" w:type="pct"/>
          </w:tcPr>
          <w:p w14:paraId="151DE07E" w14:textId="77777777" w:rsidR="00B92FE1" w:rsidRPr="00022065" w:rsidRDefault="00B92FE1" w:rsidP="00ED4C4F">
            <w:r w:rsidRPr="00022065">
              <w:t>Er zijn geen nieuwe schema’s behorend bij IMOW v2.0.1.</w:t>
            </w:r>
          </w:p>
          <w:p w14:paraId="3639EECE" w14:textId="77777777" w:rsidR="00B92FE1" w:rsidRPr="00022065" w:rsidRDefault="00B92FE1" w:rsidP="00ED4C4F">
            <w:r w:rsidRPr="00022065">
              <w:t>De volgende aanpassingen zijn gedaan:</w:t>
            </w:r>
          </w:p>
          <w:p w14:paraId="678B350B" w14:textId="7A7B70EA" w:rsidR="00B92FE1" w:rsidRPr="00022065" w:rsidRDefault="00B92FE1" w:rsidP="00ED4C4F">
            <w:r w:rsidRPr="00022065">
              <w:t xml:space="preserve">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de reguliere expressie hersteld.</w:t>
            </w:r>
          </w:p>
          <w:p w14:paraId="627EC986" w14:textId="775EEC62" w:rsidR="00B92FE1" w:rsidRPr="00022065" w:rsidRDefault="00B92FE1" w:rsidP="00ED4C4F">
            <w:r w:rsidRPr="00022065">
              <w:t xml:space="preserve">Bij hoofdstuk </w:t>
            </w:r>
            <w:r w:rsidRPr="00022065">
              <w:fldChar w:fldCharType="begin"/>
            </w:r>
            <w:r w:rsidRPr="00022065">
              <w:instrText xml:space="preserve"> REF _Ref90035910 \r \h  \* MERGEFORMAT </w:instrText>
            </w:r>
            <w:r w:rsidRPr="00022065">
              <w:fldChar w:fldCharType="separate"/>
            </w:r>
            <w:r w:rsidR="00F5100C">
              <w:t>4</w:t>
            </w:r>
            <w:r w:rsidRPr="00022065">
              <w:fldChar w:fldCharType="end"/>
            </w:r>
            <w:r w:rsidRPr="00022065">
              <w:t xml:space="preserve"> een disclaimer over de volgorde van XML-elementen opgenomen.</w:t>
            </w:r>
          </w:p>
          <w:p w14:paraId="3506146A" w14:textId="708D5FE0" w:rsidR="00B92FE1" w:rsidRPr="00022065" w:rsidRDefault="00B92FE1" w:rsidP="00ED4C4F">
            <w:r w:rsidRPr="00022065">
              <w:t xml:space="preserve">In </w:t>
            </w:r>
            <w:r w:rsidRPr="00022065">
              <w:fldChar w:fldCharType="begin"/>
            </w:r>
            <w:r w:rsidRPr="00022065">
              <w:instrText xml:space="preserve"> REF _Ref90035925 \r \h  \* MERGEFORMAT </w:instrText>
            </w:r>
            <w:r w:rsidRPr="00022065">
              <w:fldChar w:fldCharType="separate"/>
            </w:r>
            <w:r w:rsidR="00F5100C">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020436F8" w:rsidR="00B92FE1" w:rsidRPr="00022065" w:rsidRDefault="00B92FE1" w:rsidP="00ED4C4F">
            <w:r w:rsidRPr="00022065">
              <w:t xml:space="preserve">In </w:t>
            </w:r>
            <w:r w:rsidRPr="00022065">
              <w:fldChar w:fldCharType="begin"/>
            </w:r>
            <w:r w:rsidRPr="00022065">
              <w:instrText xml:space="preserve"> REF _Ref90035881 \r \h  \* MERGEFORMAT </w:instrText>
            </w:r>
            <w:r w:rsidRPr="00022065">
              <w:fldChar w:fldCharType="separate"/>
            </w:r>
            <w:r w:rsidR="00F5100C">
              <w:t>4.4.3</w:t>
            </w:r>
            <w:r w:rsidRPr="00022065">
              <w:fldChar w:fldCharType="end"/>
            </w:r>
            <w:r w:rsidRPr="00022065">
              <w:t xml:space="preserve"> tekstdeel-foutjes hersteld (toelichting van element).</w:t>
            </w:r>
          </w:p>
          <w:p w14:paraId="4044874D" w14:textId="5F70D3BF" w:rsidR="00B92FE1" w:rsidRPr="00022065" w:rsidRDefault="00B92FE1" w:rsidP="00ED4C4F">
            <w:r w:rsidRPr="00022065">
              <w:t xml:space="preserve">In </w:t>
            </w:r>
            <w:r w:rsidRPr="00022065">
              <w:fldChar w:fldCharType="begin"/>
            </w:r>
            <w:r w:rsidRPr="00022065">
              <w:instrText xml:space="preserve"> REF _Ref90035892 \r \h  \* MERGEFORMAT </w:instrText>
            </w:r>
            <w:r w:rsidRPr="00022065">
              <w:fldChar w:fldCharType="separate"/>
            </w:r>
            <w:r w:rsidR="00F5100C">
              <w:t>4.6.1</w:t>
            </w:r>
            <w:r w:rsidRPr="00022065">
              <w:fldChar w:fldCharType="end"/>
            </w:r>
            <w:r w:rsidRPr="00022065">
              <w:t xml:space="preserve"> </w:t>
            </w:r>
            <w:proofErr w:type="spellStart"/>
            <w:r w:rsidRPr="00022065">
              <w:t>symbolisatieItem</w:t>
            </w:r>
            <w:proofErr w:type="spellEnd"/>
            <w:r w:rsidRPr="00022065">
              <w:t>-foutjes hersteld (toelichting van element, en gebruik status en procedurestatus-elementen).</w:t>
            </w:r>
          </w:p>
          <w:p w14:paraId="20076E37" w14:textId="4967E385" w:rsidR="00B92FE1" w:rsidRPr="00022065" w:rsidRDefault="00B92FE1" w:rsidP="00ED4C4F">
            <w:r w:rsidRPr="00022065">
              <w:t xml:space="preserve">In </w:t>
            </w:r>
            <w:r w:rsidRPr="00022065">
              <w:fldChar w:fldCharType="begin"/>
            </w:r>
            <w:r w:rsidRPr="00022065">
              <w:instrText xml:space="preserve"> REF _Ref90035660 \r \h  \* MERGEFORMAT </w:instrText>
            </w:r>
            <w:r w:rsidRPr="00022065">
              <w:fldChar w:fldCharType="separate"/>
            </w:r>
            <w:r w:rsidR="00F5100C">
              <w:t>0</w:t>
            </w:r>
            <w:r w:rsidRPr="00022065">
              <w:fldChar w:fldCharType="end"/>
            </w:r>
            <w:r w:rsidRPr="00022065">
              <w:t xml:space="preserve"> aangepast dat het verboden is geworden om de oude </w:t>
            </w:r>
            <w:proofErr w:type="spellStart"/>
            <w:r w:rsidRPr="00022065">
              <w:t>RegelingVersieInformatie</w:t>
            </w:r>
            <w:proofErr w:type="spellEnd"/>
            <w:r w:rsidRPr="00022065">
              <w:t xml:space="preserve"> mee te sturen en tekstuele verbeteringen</w:t>
            </w:r>
            <w:r>
              <w:t xml:space="preserve"> (o.a. </w:t>
            </w:r>
            <w:proofErr w:type="spellStart"/>
            <w:r>
              <w:t>nav</w:t>
            </w:r>
            <w:proofErr w:type="spellEnd"/>
            <w:r>
              <w:t xml:space="preserve"> WELT-171)</w:t>
            </w:r>
            <w:r w:rsidRPr="00022065">
              <w:t>.</w:t>
            </w:r>
          </w:p>
          <w:p w14:paraId="581BF445" w14:textId="03B74B85" w:rsidR="00B92FE1" w:rsidRPr="00022065" w:rsidRDefault="00B92FE1" w:rsidP="00ED4C4F">
            <w:r w:rsidRPr="00022065">
              <w:t xml:space="preserve">In </w:t>
            </w:r>
            <w:r w:rsidRPr="00022065">
              <w:fldChar w:fldCharType="begin"/>
            </w:r>
            <w:r w:rsidRPr="00022065">
              <w:instrText xml:space="preserve"> REF _Ref90035678 \r \h  \* MERGEFORMAT </w:instrText>
            </w:r>
            <w:r w:rsidRPr="00022065">
              <w:fldChar w:fldCharType="separate"/>
            </w:r>
            <w:r w:rsidR="00F5100C">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C80A71">
        <w:trPr>
          <w:trHeight w:val="1341"/>
        </w:trPr>
        <w:tc>
          <w:tcPr>
            <w:tcW w:w="599" w:type="pct"/>
          </w:tcPr>
          <w:p w14:paraId="3FF2640A" w14:textId="2D1827A1" w:rsidR="00B92FE1" w:rsidRPr="00022065" w:rsidRDefault="00DD13FD" w:rsidP="00ED4C4F">
            <w:r>
              <w:lastRenderedPageBreak/>
              <w:t>V2.0.2</w:t>
            </w:r>
          </w:p>
        </w:tc>
        <w:tc>
          <w:tcPr>
            <w:tcW w:w="728" w:type="pct"/>
          </w:tcPr>
          <w:p w14:paraId="50F4BB8F" w14:textId="06CF8A32" w:rsidR="00B92FE1" w:rsidRPr="00022065" w:rsidRDefault="00626600" w:rsidP="00ED4C4F">
            <w:r>
              <w:t>2023-01-09</w:t>
            </w:r>
          </w:p>
        </w:tc>
        <w:tc>
          <w:tcPr>
            <w:tcW w:w="3672" w:type="pct"/>
          </w:tcPr>
          <w:p w14:paraId="12D0C29B" w14:textId="17634963" w:rsidR="003455D2" w:rsidRDefault="00276D6D" w:rsidP="00B92FE1">
            <w:pPr>
              <w:pStyle w:val="Lijstalinea"/>
              <w:numPr>
                <w:ilvl w:val="0"/>
                <w:numId w:val="43"/>
              </w:numPr>
            </w:pPr>
            <w:r>
              <w:t xml:space="preserve">Om </w:t>
            </w:r>
            <w:r w:rsidR="00E75636">
              <w:t>de standaard minder vaak verandert heeft de wijzighistorie een minder prominente plaats gekregen.</w:t>
            </w:r>
          </w:p>
          <w:p w14:paraId="483AF55A" w14:textId="22F06832" w:rsidR="006E353B" w:rsidRDefault="006E353B" w:rsidP="00B92FE1">
            <w:pPr>
              <w:pStyle w:val="Lijstalinea"/>
              <w:numPr>
                <w:ilvl w:val="0"/>
                <w:numId w:val="43"/>
              </w:numPr>
            </w:pPr>
            <w:r>
              <w:t xml:space="preserve">In de </w:t>
            </w:r>
            <w:r w:rsidR="00E75636">
              <w:t>alle hoofdstukken</w:t>
            </w:r>
            <w:r>
              <w:t xml:space="preserve"> tekstuele aanpassingen gedaan om de leesbaarheid van de standaard te vergroten.</w:t>
            </w:r>
          </w:p>
          <w:p w14:paraId="044498BA" w14:textId="1A89B457" w:rsidR="00B92FE1" w:rsidRDefault="00B92FE1" w:rsidP="00B92FE1">
            <w:pPr>
              <w:pStyle w:val="Lijstalinea"/>
              <w:numPr>
                <w:ilvl w:val="0"/>
                <w:numId w:val="43"/>
              </w:numPr>
            </w:pPr>
            <w:bookmarkStart w:id="269" w:name="_Hlk113614716"/>
            <w:r>
              <w:t>Paragraaf 3.2.4 over bestandsgrootte geschrapt omdat dit nu elders geregeld is (WELT-196)</w:t>
            </w:r>
            <w:r w:rsidR="00022078">
              <w:t>.</w:t>
            </w:r>
          </w:p>
          <w:p w14:paraId="198C39D4" w14:textId="185EAAA1" w:rsidR="001A489A" w:rsidRDefault="001A489A" w:rsidP="00B92FE1">
            <w:pPr>
              <w:pStyle w:val="Lijstalinea"/>
              <w:numPr>
                <w:ilvl w:val="0"/>
                <w:numId w:val="43"/>
              </w:numPr>
            </w:pPr>
            <w:r>
              <w:t>Toevoegen van UML diagram</w:t>
            </w:r>
            <w:r w:rsidR="006F16E1">
              <w:t>men</w:t>
            </w:r>
            <w:r>
              <w:t xml:space="preserve"> Kaart </w:t>
            </w:r>
            <w:r w:rsidR="006F16E1">
              <w:t xml:space="preserve">en </w:t>
            </w:r>
            <w:proofErr w:type="spellStart"/>
            <w:r w:rsidR="006F16E1">
              <w:t>Kaartlaag</w:t>
            </w:r>
            <w:proofErr w:type="spellEnd"/>
            <w:r w:rsidR="006F16E1">
              <w:t xml:space="preserve"> </w:t>
            </w:r>
            <w:r>
              <w:t xml:space="preserve">en </w:t>
            </w:r>
            <w:proofErr w:type="spellStart"/>
            <w:r>
              <w:t>SymbolisatieItem</w:t>
            </w:r>
            <w:proofErr w:type="spellEnd"/>
            <w:r w:rsidR="00022078">
              <w:t xml:space="preserve"> in paragraaf </w:t>
            </w:r>
            <w:r w:rsidR="00022078">
              <w:fldChar w:fldCharType="begin"/>
            </w:r>
            <w:r w:rsidR="00022078">
              <w:instrText xml:space="preserve"> REF _Ref113026552 \r \h </w:instrText>
            </w:r>
            <w:r w:rsidR="00022078">
              <w:fldChar w:fldCharType="separate"/>
            </w:r>
            <w:r w:rsidR="00F5100C">
              <w:t>2.4.4</w:t>
            </w:r>
            <w:r w:rsidR="00022078">
              <w:fldChar w:fldCharType="end"/>
            </w:r>
            <w:r w:rsidR="00F7457C">
              <w:t xml:space="preserve"> </w:t>
            </w:r>
            <w:r w:rsidR="00022078">
              <w:t xml:space="preserve">en </w:t>
            </w:r>
            <w:r w:rsidR="00022078">
              <w:fldChar w:fldCharType="begin"/>
            </w:r>
            <w:r w:rsidR="00022078">
              <w:instrText xml:space="preserve"> REF _Ref113026557 \r \h </w:instrText>
            </w:r>
            <w:r w:rsidR="00022078">
              <w:fldChar w:fldCharType="separate"/>
            </w:r>
            <w:r w:rsidR="00F5100C">
              <w:t>2.4.5</w:t>
            </w:r>
            <w:r w:rsidR="00022078">
              <w:fldChar w:fldCharType="end"/>
            </w:r>
            <w:r>
              <w:t xml:space="preserve"> (WELT-201).</w:t>
            </w:r>
          </w:p>
          <w:p w14:paraId="21E37F58" w14:textId="2A431810" w:rsidR="00942D0E" w:rsidRDefault="00942D0E" w:rsidP="00B92FE1">
            <w:pPr>
              <w:pStyle w:val="Lijstalinea"/>
              <w:numPr>
                <w:ilvl w:val="0"/>
                <w:numId w:val="43"/>
              </w:numPr>
            </w:pPr>
            <w:r>
              <w:t xml:space="preserve">Toevoegen van UML diagram </w:t>
            </w:r>
            <w:proofErr w:type="spellStart"/>
            <w:r>
              <w:t>O</w:t>
            </w:r>
            <w:r w:rsidR="00E75636">
              <w:t>wO</w:t>
            </w:r>
            <w:r>
              <w:t>bject</w:t>
            </w:r>
            <w:proofErr w:type="spellEnd"/>
            <w:r w:rsidR="00F7457C">
              <w:t xml:space="preserve"> </w:t>
            </w:r>
            <w:r w:rsidR="00022078">
              <w:t>in paragra</w:t>
            </w:r>
            <w:r w:rsidR="00D978DF">
              <w:t>af</w:t>
            </w:r>
            <w:r w:rsidR="00022078">
              <w:t xml:space="preserve"> </w:t>
            </w:r>
            <w:r w:rsidR="007826ED">
              <w:fldChar w:fldCharType="begin"/>
            </w:r>
            <w:r w:rsidR="007826ED">
              <w:instrText xml:space="preserve"> REF _Ref124235733 \n \h </w:instrText>
            </w:r>
            <w:r w:rsidR="007826ED">
              <w:fldChar w:fldCharType="separate"/>
            </w:r>
            <w:r w:rsidR="00F5100C">
              <w:t>2.4.1</w:t>
            </w:r>
            <w:r w:rsidR="007826ED">
              <w:fldChar w:fldCharType="end"/>
            </w:r>
            <w:r w:rsidR="00022078">
              <w:t xml:space="preserve"> </w:t>
            </w:r>
            <w:r>
              <w:t>(WELT-199)</w:t>
            </w:r>
            <w:r w:rsidR="00022078">
              <w:t>.</w:t>
            </w:r>
            <w:r w:rsidR="00D978DF">
              <w:t xml:space="preserve"> Voor duidelijkheid ook OP-object toegevoegd</w:t>
            </w:r>
            <w:r w:rsidR="007826ED">
              <w:t xml:space="preserve"> in paragraaf </w:t>
            </w:r>
            <w:r w:rsidR="007826ED">
              <w:fldChar w:fldCharType="begin"/>
            </w:r>
            <w:r w:rsidR="007826ED">
              <w:instrText xml:space="preserve"> REF _Ref113026518 \n \h </w:instrText>
            </w:r>
            <w:r w:rsidR="007826ED">
              <w:fldChar w:fldCharType="separate"/>
            </w:r>
            <w:r w:rsidR="00F5100C">
              <w:t>2.4.2</w:t>
            </w:r>
            <w:r w:rsidR="007826ED">
              <w:fldChar w:fldCharType="end"/>
            </w:r>
            <w:r w:rsidR="00D978DF">
              <w:t>.</w:t>
            </w:r>
          </w:p>
          <w:p w14:paraId="0AD800F7" w14:textId="4D1FF083" w:rsidR="006F3D15" w:rsidRDefault="006F3D15" w:rsidP="00B92FE1">
            <w:pPr>
              <w:pStyle w:val="Lijstalinea"/>
              <w:numPr>
                <w:ilvl w:val="0"/>
                <w:numId w:val="43"/>
              </w:numPr>
            </w:pPr>
            <w:r>
              <w:t xml:space="preserve">Aanscherpen tekst over identificatie ActiviteitLocatieaanduiding </w:t>
            </w:r>
            <w:r w:rsidR="00022078">
              <w:t xml:space="preserve">in paragraaf </w:t>
            </w:r>
            <w:r w:rsidR="00022078">
              <w:fldChar w:fldCharType="begin"/>
            </w:r>
            <w:r w:rsidR="00022078">
              <w:instrText xml:space="preserve"> REF _Ref39493910 \r \h </w:instrText>
            </w:r>
            <w:r w:rsidR="00022078">
              <w:fldChar w:fldCharType="separate"/>
            </w:r>
            <w:r w:rsidR="00F5100C">
              <w:t>4.3.2.1</w:t>
            </w:r>
            <w:r w:rsidR="00022078">
              <w:fldChar w:fldCharType="end"/>
            </w:r>
            <w:r w:rsidR="00022078">
              <w:t xml:space="preserve"> </w:t>
            </w:r>
            <w:r>
              <w:t>(WELT-194)</w:t>
            </w:r>
            <w:r w:rsidR="00022078">
              <w:t>.</w:t>
            </w:r>
          </w:p>
          <w:p w14:paraId="68622AA9" w14:textId="794A39D2" w:rsidR="006F3D15" w:rsidRDefault="004963EE" w:rsidP="00B92FE1">
            <w:pPr>
              <w:pStyle w:val="Lijstalinea"/>
              <w:numPr>
                <w:ilvl w:val="0"/>
                <w:numId w:val="43"/>
              </w:numPr>
            </w:pPr>
            <w:r>
              <w:t>Toevoegen van UML diagram Locatie</w:t>
            </w:r>
            <w:r w:rsidR="00BC5836">
              <w:t xml:space="preserve"> en toestaan </w:t>
            </w:r>
            <w:proofErr w:type="spellStart"/>
            <w:r w:rsidR="00BC5836">
              <w:t>MultiPoint</w:t>
            </w:r>
            <w:proofErr w:type="spellEnd"/>
            <w:r w:rsidR="00BC5836">
              <w:t xml:space="preserve"> en </w:t>
            </w:r>
            <w:proofErr w:type="spellStart"/>
            <w:r w:rsidR="00BC5836">
              <w:t>MultiCurve</w:t>
            </w:r>
            <w:proofErr w:type="spellEnd"/>
            <w:r w:rsidR="00BC5836">
              <w:t xml:space="preserve"> </w:t>
            </w:r>
            <w:r w:rsidR="00583A33">
              <w:t xml:space="preserve">in paragraaf </w:t>
            </w:r>
            <w:r w:rsidR="00583A33">
              <w:fldChar w:fldCharType="begin"/>
            </w:r>
            <w:r w:rsidR="00583A33">
              <w:instrText xml:space="preserve"> REF _Ref113026420 \r \h </w:instrText>
            </w:r>
            <w:r w:rsidR="00583A33">
              <w:fldChar w:fldCharType="separate"/>
            </w:r>
            <w:r w:rsidR="00F5100C">
              <w:t>2.4.3</w:t>
            </w:r>
            <w:r w:rsidR="00583A33">
              <w:fldChar w:fldCharType="end"/>
            </w:r>
            <w:r w:rsidR="00583A33">
              <w:t xml:space="preserve"> (</w:t>
            </w:r>
            <w:r>
              <w:t>WELT-191</w:t>
            </w:r>
            <w:r w:rsidR="00583A33">
              <w:t>)</w:t>
            </w:r>
            <w:r w:rsidR="00022078">
              <w:t>.</w:t>
            </w:r>
          </w:p>
          <w:p w14:paraId="43760FEF" w14:textId="22229025" w:rsidR="00583A33" w:rsidRDefault="00583A33" w:rsidP="00B92FE1">
            <w:pPr>
              <w:pStyle w:val="Lijstalinea"/>
              <w:numPr>
                <w:ilvl w:val="0"/>
                <w:numId w:val="43"/>
              </w:numPr>
            </w:pPr>
            <w:r>
              <w:t xml:space="preserve">De tekst in </w:t>
            </w:r>
            <w:r w:rsidR="00154E56">
              <w:t xml:space="preserve">over integrale tekstvervanging </w:t>
            </w:r>
            <w:r>
              <w:t xml:space="preserve">paragraaf </w:t>
            </w:r>
            <w:r>
              <w:fldChar w:fldCharType="begin"/>
            </w:r>
            <w:r>
              <w:instrText xml:space="preserve"> REF _Ref90035678 \r \h </w:instrText>
            </w:r>
            <w:r>
              <w:fldChar w:fldCharType="separate"/>
            </w:r>
            <w:r w:rsidR="00F5100C">
              <w:t>7.3.2</w:t>
            </w:r>
            <w:r>
              <w:fldChar w:fldCharType="end"/>
            </w:r>
            <w:r>
              <w:t xml:space="preserve"> verduidelijkt (WELT-184)</w:t>
            </w:r>
            <w:r w:rsidR="00022078">
              <w:t>.</w:t>
            </w:r>
          </w:p>
          <w:p w14:paraId="01F45AEB" w14:textId="687D3346" w:rsidR="008C4283" w:rsidRDefault="008C4283" w:rsidP="00B92FE1">
            <w:pPr>
              <w:pStyle w:val="Lijstalinea"/>
              <w:numPr>
                <w:ilvl w:val="0"/>
                <w:numId w:val="43"/>
              </w:numPr>
            </w:pPr>
            <w:r>
              <w:t>In</w:t>
            </w:r>
            <w:r w:rsidR="00235B9A">
              <w:t xml:space="preserve"> paragraaf</w:t>
            </w:r>
            <w:r w:rsidR="001C12E0">
              <w:t xml:space="preserve"> </w:t>
            </w:r>
            <w:r w:rsidR="001C12E0">
              <w:fldChar w:fldCharType="begin"/>
            </w:r>
            <w:r w:rsidR="001C12E0">
              <w:instrText xml:space="preserve"> REF _Ref42871428 \r \h </w:instrText>
            </w:r>
            <w:r w:rsidR="001C12E0">
              <w:fldChar w:fldCharType="separate"/>
            </w:r>
            <w:r w:rsidR="00F5100C">
              <w:t>5.2</w:t>
            </w:r>
            <w:r w:rsidR="001C12E0">
              <w:fldChar w:fldCharType="end"/>
            </w:r>
            <w:r>
              <w:t xml:space="preserve"> verhelderd dat </w:t>
            </w:r>
            <w:r w:rsidR="001C12E0">
              <w:t>nu</w:t>
            </w:r>
            <w:r>
              <w:t xml:space="preserve"> niet is toegestaan dat twee Locaties naar dezelfde geometrie verwijzen</w:t>
            </w:r>
            <w:r w:rsidR="001C12E0">
              <w:t xml:space="preserve"> maar dat er niet op gevalideerd wordt en dat het uit de standaard gaat verdwijnen</w:t>
            </w:r>
            <w:r>
              <w:t>. (WELT-173).</w:t>
            </w:r>
            <w:bookmarkEnd w:id="269"/>
          </w:p>
          <w:p w14:paraId="08BA6A96" w14:textId="2CF74395" w:rsidR="00D978DF" w:rsidRDefault="00D978DF" w:rsidP="00B92FE1">
            <w:pPr>
              <w:pStyle w:val="Lijstalinea"/>
              <w:numPr>
                <w:ilvl w:val="0"/>
                <w:numId w:val="43"/>
              </w:numPr>
            </w:pPr>
            <w:r>
              <w:t xml:space="preserve">Naamgeving </w:t>
            </w:r>
            <w:proofErr w:type="spellStart"/>
            <w:r>
              <w:t>OwObject</w:t>
            </w:r>
            <w:proofErr w:type="spellEnd"/>
            <w:r>
              <w:t xml:space="preserve"> aangepast naar OW-</w:t>
            </w:r>
            <w:r w:rsidR="00E75636">
              <w:t>o</w:t>
            </w:r>
            <w:r>
              <w:t xml:space="preserve">bject. </w:t>
            </w:r>
          </w:p>
          <w:p w14:paraId="5948651E" w14:textId="722ED439" w:rsidR="00E257AF" w:rsidRDefault="00E257AF" w:rsidP="00B92FE1">
            <w:pPr>
              <w:pStyle w:val="Lijstalinea"/>
              <w:numPr>
                <w:ilvl w:val="0"/>
                <w:numId w:val="43"/>
              </w:numPr>
            </w:pPr>
            <w:r>
              <w:t xml:space="preserve">Paragraaf </w:t>
            </w:r>
            <w:r>
              <w:fldChar w:fldCharType="begin"/>
            </w:r>
            <w:r>
              <w:instrText xml:space="preserve"> REF _Ref90035667 \r \h </w:instrText>
            </w:r>
            <w:r>
              <w:fldChar w:fldCharType="separate"/>
            </w:r>
            <w:r w:rsidR="00F5100C">
              <w:t>7.3</w:t>
            </w:r>
            <w:r>
              <w:fldChar w:fldCharType="end"/>
            </w:r>
            <w:r>
              <w:t xml:space="preserve"> over intrekken en vervangen herschreven met gelijkblijvend inhoud.</w:t>
            </w:r>
            <w:r w:rsidR="004C1EAC">
              <w:t xml:space="preserve"> De noot dat</w:t>
            </w:r>
            <w:r w:rsidR="004C1EAC" w:rsidRPr="004C1EAC">
              <w:t xml:space="preserve"> Integrale tekstvervanging momenteel niet</w:t>
            </w:r>
            <w:r w:rsidR="004C1EAC">
              <w:t xml:space="preserve"> werkt</w:t>
            </w:r>
            <w:r w:rsidR="004C1EAC" w:rsidRPr="004C1EAC">
              <w:t xml:space="preserve"> bij Regelingen met vrijetekststructuur</w:t>
            </w:r>
            <w:r w:rsidR="004C1EAC">
              <w:t xml:space="preserve"> is verwijderd omdat het nu wel werkt.</w:t>
            </w:r>
          </w:p>
          <w:p w14:paraId="57CC3451" w14:textId="7D80014B" w:rsidR="00BC5836" w:rsidRPr="00022065" w:rsidRDefault="00BC5836" w:rsidP="00B92FE1">
            <w:pPr>
              <w:pStyle w:val="Lijstalinea"/>
              <w:numPr>
                <w:ilvl w:val="0"/>
                <w:numId w:val="43"/>
              </w:numPr>
            </w:pPr>
            <w:r>
              <w:t>In</w:t>
            </w:r>
            <w:r w:rsidR="00E733BE">
              <w:t xml:space="preserve"> paragraaf</w:t>
            </w:r>
            <w:r>
              <w:t xml:space="preserve"> </w:t>
            </w:r>
            <w:r>
              <w:fldChar w:fldCharType="begin"/>
            </w:r>
            <w:r>
              <w:instrText xml:space="preserve"> REF _Ref90035925 \r \h </w:instrText>
            </w:r>
            <w:r>
              <w:fldChar w:fldCharType="separate"/>
            </w:r>
            <w:r w:rsidR="00F5100C">
              <w:t>4.3.8</w:t>
            </w:r>
            <w:r>
              <w:fldChar w:fldCharType="end"/>
            </w:r>
            <w:r>
              <w:t xml:space="preserve"> en </w:t>
            </w:r>
            <w:r>
              <w:fldChar w:fldCharType="begin"/>
            </w:r>
            <w:r>
              <w:instrText xml:space="preserve"> REF _Ref118061668 \r \h </w:instrText>
            </w:r>
            <w:r>
              <w:fldChar w:fldCharType="separate"/>
            </w:r>
            <w:r w:rsidR="00F5100C">
              <w:t>7.3.1</w:t>
            </w:r>
            <w:r>
              <w:fldChar w:fldCharType="end"/>
            </w:r>
            <w:r w:rsidR="00E733BE">
              <w:t xml:space="preserve"> t</w:t>
            </w:r>
            <w:r>
              <w:t>eksten over Pons aan</w:t>
            </w:r>
            <w:r w:rsidR="00FC2E67">
              <w:t>ge</w:t>
            </w:r>
            <w:r>
              <w:t>scherp</w:t>
            </w:r>
            <w:r w:rsidR="00FC2E67">
              <w:t>t</w:t>
            </w:r>
            <w:r>
              <w:t>. (WELT-205)</w:t>
            </w:r>
          </w:p>
        </w:tc>
      </w:tr>
      <w:tr w:rsidR="00535234" w:rsidRPr="00022065" w14:paraId="591B5566" w14:textId="77777777" w:rsidTr="00C80A71">
        <w:trPr>
          <w:trHeight w:val="1341"/>
        </w:trPr>
        <w:tc>
          <w:tcPr>
            <w:tcW w:w="599" w:type="pct"/>
          </w:tcPr>
          <w:p w14:paraId="67644777" w14:textId="2722317D" w:rsidR="00535234" w:rsidRDefault="00535234" w:rsidP="00ED4C4F">
            <w:r>
              <w:t>V</w:t>
            </w:r>
            <w:r w:rsidR="008C36F4">
              <w:t>2.0.3</w:t>
            </w:r>
          </w:p>
        </w:tc>
        <w:tc>
          <w:tcPr>
            <w:tcW w:w="728" w:type="pct"/>
          </w:tcPr>
          <w:p w14:paraId="0D167C8C" w14:textId="26BCF5E4" w:rsidR="00535234" w:rsidRDefault="008C36F4" w:rsidP="00ED4C4F">
            <w:r>
              <w:t>2023-09-01</w:t>
            </w:r>
          </w:p>
        </w:tc>
        <w:tc>
          <w:tcPr>
            <w:tcW w:w="3672" w:type="pct"/>
          </w:tcPr>
          <w:p w14:paraId="36A4FA54" w14:textId="38FE66E4" w:rsidR="00AA6762" w:rsidRDefault="00AA6762" w:rsidP="00B92FE1">
            <w:pPr>
              <w:pStyle w:val="Lijstalinea"/>
              <w:numPr>
                <w:ilvl w:val="0"/>
                <w:numId w:val="43"/>
              </w:numPr>
            </w:pPr>
            <w:r>
              <w:t>Redactionele wijzigingen ter verbetering van de leesbaarheid en publicatie als html document.</w:t>
            </w:r>
          </w:p>
          <w:p w14:paraId="68108191" w14:textId="500DA5F8" w:rsidR="00535234" w:rsidRDefault="00D84868" w:rsidP="00B92FE1">
            <w:pPr>
              <w:pStyle w:val="Lijstalinea"/>
              <w:numPr>
                <w:ilvl w:val="0"/>
                <w:numId w:val="43"/>
              </w:numPr>
            </w:pPr>
            <w:r>
              <w:t>§</w:t>
            </w:r>
            <w:r>
              <w:fldChar w:fldCharType="begin"/>
            </w:r>
            <w:r>
              <w:instrText xml:space="preserve"> REF _Ref144450825 \n \h </w:instrText>
            </w:r>
            <w:r>
              <w:fldChar w:fldCharType="separate"/>
            </w:r>
            <w:r>
              <w:t>7.2.2</w:t>
            </w:r>
            <w:r>
              <w:fldChar w:fldCharType="end"/>
            </w:r>
            <w:r>
              <w:t xml:space="preserve">: </w:t>
            </w:r>
            <w:r w:rsidR="00535234">
              <w:t>Expliciet beschreven dat het wijzigen van het type van een OW-object niet is toegestaan</w:t>
            </w:r>
            <w:r>
              <w:t>. (redactionele wijziging)</w:t>
            </w:r>
          </w:p>
          <w:p w14:paraId="32B4B1F2" w14:textId="72EB4653" w:rsidR="00D84868" w:rsidRDefault="008C36F4" w:rsidP="00B92FE1">
            <w:pPr>
              <w:pStyle w:val="Lijstalinea"/>
              <w:numPr>
                <w:ilvl w:val="0"/>
                <w:numId w:val="43"/>
              </w:numPr>
            </w:pPr>
            <w:r>
              <w:t>§</w:t>
            </w:r>
            <w:r>
              <w:fldChar w:fldCharType="begin"/>
            </w:r>
            <w:r>
              <w:instrText xml:space="preserve"> REF _Ref144471143 \n \h </w:instrText>
            </w:r>
            <w:r>
              <w:fldChar w:fldCharType="separate"/>
            </w:r>
            <w:r>
              <w:t>7.3</w:t>
            </w:r>
            <w:r>
              <w:fldChar w:fldCharType="end"/>
            </w:r>
            <w:r w:rsidR="00B10126">
              <w:t>: (WELT-253):  De</w:t>
            </w:r>
            <w:r w:rsidR="00B10126" w:rsidRPr="00B10126">
              <w:t xml:space="preserve"> wijzigingsmethode Intrekken &amp; vervangen als alternatief voor renvooi</w:t>
            </w:r>
            <w:r w:rsidR="00B10126">
              <w:t xml:space="preserve"> is niet meer toegestaan en wordt niet meer beschreven.</w:t>
            </w:r>
          </w:p>
        </w:tc>
      </w:tr>
      <w:tr w:rsidR="00A76B59" w:rsidRPr="00022065" w14:paraId="0D75652D" w14:textId="77777777" w:rsidTr="00C80A71">
        <w:trPr>
          <w:trHeight w:val="1341"/>
        </w:trPr>
        <w:tc>
          <w:tcPr>
            <w:tcW w:w="599" w:type="pct"/>
          </w:tcPr>
          <w:p w14:paraId="0D2EA24E" w14:textId="36B28D6A" w:rsidR="00A76B59" w:rsidRDefault="00A76B59" w:rsidP="00ED4C4F">
            <w:r>
              <w:lastRenderedPageBreak/>
              <w:t>V3.0.0</w:t>
            </w:r>
          </w:p>
        </w:tc>
        <w:tc>
          <w:tcPr>
            <w:tcW w:w="728" w:type="pct"/>
          </w:tcPr>
          <w:p w14:paraId="511541EF" w14:textId="2562EEDC" w:rsidR="00A76B59" w:rsidRDefault="00A76B59" w:rsidP="00ED4C4F">
            <w:r>
              <w:t>2023-</w:t>
            </w:r>
            <w:r w:rsidR="007C1875">
              <w:t>12-15</w:t>
            </w:r>
          </w:p>
        </w:tc>
        <w:tc>
          <w:tcPr>
            <w:tcW w:w="3672" w:type="pct"/>
          </w:tcPr>
          <w:p w14:paraId="48C92065" w14:textId="7D6BDC46" w:rsidR="00A76B59" w:rsidRDefault="00A76B59" w:rsidP="00B92FE1">
            <w:pPr>
              <w:pStyle w:val="Lijstalinea"/>
              <w:numPr>
                <w:ilvl w:val="0"/>
                <w:numId w:val="43"/>
              </w:numPr>
            </w:pPr>
            <w:r w:rsidRPr="00A76B59">
              <w:t>WELT-268</w:t>
            </w:r>
            <w:r w:rsidR="003F0EE1">
              <w:t>: T</w:t>
            </w:r>
            <w:r w:rsidR="00542C2B">
              <w:t>oekennen van OW-objecten aan Regelingen verwerkt. Hierin zit ook het verbieden van verwijzingen tussen regelingen van verschillende bevoegd gezagen.</w:t>
            </w:r>
            <w:r w:rsidR="0089329D">
              <w:t xml:space="preserve"> Deze wijzigingen zitten voor in paragrafen </w:t>
            </w:r>
            <w:r w:rsidR="0089329D">
              <w:fldChar w:fldCharType="begin"/>
            </w:r>
            <w:r w:rsidR="0089329D">
              <w:instrText xml:space="preserve"> REF _Ref150518000 \r \h </w:instrText>
            </w:r>
            <w:r w:rsidR="0089329D">
              <w:fldChar w:fldCharType="separate"/>
            </w:r>
            <w:r w:rsidR="0089329D">
              <w:t>3.2.6</w:t>
            </w:r>
            <w:r w:rsidR="0089329D">
              <w:fldChar w:fldCharType="end"/>
            </w:r>
            <w:r w:rsidR="0089329D">
              <w:t xml:space="preserve">, </w:t>
            </w:r>
            <w:r w:rsidR="0089329D">
              <w:fldChar w:fldCharType="begin"/>
            </w:r>
            <w:r w:rsidR="0089329D">
              <w:instrText xml:space="preserve"> REF _Ref150518039 \r \h </w:instrText>
            </w:r>
            <w:r w:rsidR="0089329D">
              <w:fldChar w:fldCharType="separate"/>
            </w:r>
            <w:r w:rsidR="0089329D">
              <w:t>3.2.7</w:t>
            </w:r>
            <w:r w:rsidR="0089329D">
              <w:fldChar w:fldCharType="end"/>
            </w:r>
            <w:r w:rsidR="0089329D">
              <w:t xml:space="preserve">, </w:t>
            </w:r>
            <w:r w:rsidR="0089329D">
              <w:fldChar w:fldCharType="begin"/>
            </w:r>
            <w:r w:rsidR="0089329D">
              <w:instrText xml:space="preserve"> REF _Ref150519876 \r \h </w:instrText>
            </w:r>
            <w:r w:rsidR="0089329D">
              <w:fldChar w:fldCharType="separate"/>
            </w:r>
            <w:r w:rsidR="0089329D">
              <w:t>3.2.8</w:t>
            </w:r>
            <w:r w:rsidR="0089329D">
              <w:fldChar w:fldCharType="end"/>
            </w:r>
            <w:r w:rsidR="0089329D">
              <w:t xml:space="preserve"> en </w:t>
            </w:r>
            <w:r w:rsidR="0089329D">
              <w:fldChar w:fldCharType="begin"/>
            </w:r>
            <w:r w:rsidR="0089329D">
              <w:instrText xml:space="preserve"> REF _Ref150515612 \r \h </w:instrText>
            </w:r>
            <w:r w:rsidR="0089329D">
              <w:fldChar w:fldCharType="separate"/>
            </w:r>
            <w:r w:rsidR="0089329D">
              <w:t>3.2.9</w:t>
            </w:r>
            <w:r w:rsidR="0089329D">
              <w:fldChar w:fldCharType="end"/>
            </w:r>
            <w:r w:rsidR="0089329D">
              <w:t xml:space="preserve"> .</w:t>
            </w:r>
          </w:p>
          <w:p w14:paraId="4C56F594" w14:textId="2791A3C5" w:rsidR="00F31545" w:rsidRDefault="00AB542F" w:rsidP="00AB542F">
            <w:pPr>
              <w:pStyle w:val="Lijstalinea"/>
              <w:numPr>
                <w:ilvl w:val="0"/>
                <w:numId w:val="43"/>
              </w:numPr>
            </w:pPr>
            <w:r>
              <w:t xml:space="preserve">Diverse redactionele wijzigingen waaronder: </w:t>
            </w:r>
            <w:r w:rsidR="0089329D">
              <w:t xml:space="preserve">paragraaf </w:t>
            </w:r>
            <w:r w:rsidR="00752F83">
              <w:fldChar w:fldCharType="begin"/>
            </w:r>
            <w:r w:rsidR="00752F83">
              <w:instrText xml:space="preserve"> REF _Ref36460877 \w \h </w:instrText>
            </w:r>
            <w:r w:rsidR="00752F83">
              <w:fldChar w:fldCharType="separate"/>
            </w:r>
            <w:r w:rsidR="00752F83">
              <w:t>3.2.2</w:t>
            </w:r>
            <w:r w:rsidR="00752F83">
              <w:fldChar w:fldCharType="end"/>
            </w:r>
            <w:r w:rsidR="00752F83">
              <w:t xml:space="preserve">: </w:t>
            </w:r>
            <w:r w:rsidR="00F31545">
              <w:t xml:space="preserve">Uitleg van het status veld </w:t>
            </w:r>
            <w:r w:rsidR="00752F83">
              <w:t>herschreven</w:t>
            </w:r>
            <w:r>
              <w:t xml:space="preserve"> </w:t>
            </w:r>
            <w:r w:rsidR="0089329D">
              <w:t xml:space="preserve">en paragraaf </w:t>
            </w:r>
            <w:r w:rsidR="00BB3B5F">
              <w:fldChar w:fldCharType="begin"/>
            </w:r>
            <w:r w:rsidR="00BB3B5F">
              <w:instrText xml:space="preserve"> REF _Ref147442293 \n \h </w:instrText>
            </w:r>
            <w:r w:rsidR="00BB3B5F">
              <w:fldChar w:fldCharType="separate"/>
            </w:r>
            <w:r w:rsidR="00BB3B5F">
              <w:t>3.2.3</w:t>
            </w:r>
            <w:r w:rsidR="00BB3B5F">
              <w:fldChar w:fldCharType="end"/>
            </w:r>
            <w:r w:rsidR="00BB3B5F">
              <w:t>: Uitleg over het veld procedurestatus herschreven</w:t>
            </w:r>
            <w:r>
              <w:t>.</w:t>
            </w:r>
          </w:p>
          <w:p w14:paraId="5F37E6C7" w14:textId="77777777" w:rsidR="00A24008" w:rsidRDefault="00A24008" w:rsidP="00B92FE1">
            <w:pPr>
              <w:pStyle w:val="Lijstalinea"/>
              <w:numPr>
                <w:ilvl w:val="0"/>
                <w:numId w:val="43"/>
              </w:numPr>
            </w:pPr>
            <w:r>
              <w:t xml:space="preserve">Verwijzing naar versie </w:t>
            </w:r>
            <w:proofErr w:type="spellStart"/>
            <w:r>
              <w:t>xsd</w:t>
            </w:r>
            <w:proofErr w:type="spellEnd"/>
            <w:r>
              <w:t xml:space="preserve"> opgenomen.</w:t>
            </w:r>
          </w:p>
          <w:p w14:paraId="3C520B5E" w14:textId="77777777" w:rsidR="00957CA4" w:rsidRDefault="00957CA4" w:rsidP="00B92FE1">
            <w:pPr>
              <w:pStyle w:val="Lijstalinea"/>
              <w:numPr>
                <w:ilvl w:val="0"/>
                <w:numId w:val="43"/>
              </w:numPr>
            </w:pPr>
            <w:r>
              <w:t xml:space="preserve">WELT-274: </w:t>
            </w:r>
            <w:r w:rsidR="0089329D">
              <w:t xml:space="preserve">paragraaf </w:t>
            </w:r>
            <w:r>
              <w:fldChar w:fldCharType="begin"/>
            </w:r>
            <w:r>
              <w:instrText xml:space="preserve"> REF _Ref92188735 \r \h </w:instrText>
            </w:r>
            <w:r>
              <w:fldChar w:fldCharType="separate"/>
            </w:r>
            <w:r>
              <w:t>7.4</w:t>
            </w:r>
            <w:r>
              <w:fldChar w:fldCharType="end"/>
            </w:r>
            <w:r>
              <w:t xml:space="preserve"> noot toegevoegd dat directe mutaties alleen voor foutherstel via de</w:t>
            </w:r>
            <w:r w:rsidR="00466CB7">
              <w:t xml:space="preserve"> beheerders van het stelsel toegankelijk zijn.</w:t>
            </w:r>
          </w:p>
          <w:p w14:paraId="378F3F1F" w14:textId="39BCAD82" w:rsidR="007C1875" w:rsidRDefault="007C1875" w:rsidP="007C1875">
            <w:pPr>
              <w:pStyle w:val="Lijstalinea"/>
              <w:numPr>
                <w:ilvl w:val="0"/>
                <w:numId w:val="43"/>
              </w:numPr>
            </w:pPr>
            <w:r>
              <w:t xml:space="preserve">Dit is de eerste versie die in html is gepubliceerd. Eerdere versies zijn te vinden op: </w:t>
            </w:r>
            <w:hyperlink r:id="rId50" w:history="1">
              <w:r w:rsidRPr="00517BDC">
                <w:rPr>
                  <w:rStyle w:val="Hyperlink"/>
                </w:rPr>
                <w:t>https://github.com/Geonovum/TPOD/tree/master/CIMOW</w:t>
              </w:r>
            </w:hyperlink>
            <w:r>
              <w:t>.</w:t>
            </w:r>
          </w:p>
        </w:tc>
      </w:tr>
    </w:tbl>
    <w:p w14:paraId="2DD8E5BD" w14:textId="77777777" w:rsidR="00B92FE1" w:rsidRPr="00B92FE1" w:rsidRDefault="00B92FE1" w:rsidP="00B92FE1"/>
    <w:sectPr w:rsidR="00B92FE1" w:rsidRPr="00B92FE1" w:rsidSect="00372555">
      <w:headerReference w:type="default" r:id="rId51"/>
      <w:footerReference w:type="default" r:id="rId52"/>
      <w:headerReference w:type="first" r:id="rId53"/>
      <w:type w:val="continuous"/>
      <w:pgSz w:w="11906" w:h="16838" w:code="9"/>
      <w:pgMar w:top="1701" w:right="1418" w:bottom="1418" w:left="1843" w:header="567" w:footer="56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Wilko Quak" w:date="2023-12-11T16:06:00Z" w:initials="WQ">
    <w:p w14:paraId="54B55DDA" w14:textId="77777777" w:rsidR="00041C21" w:rsidRDefault="00041C21" w:rsidP="00041C21">
      <w:pPr>
        <w:pStyle w:val="Tekstopmerking"/>
      </w:pPr>
      <w:r>
        <w:rPr>
          <w:rStyle w:val="Verwijzingopmerking"/>
        </w:rPr>
        <w:annotationRef/>
      </w:r>
      <w:r>
        <w:rPr>
          <w:lang w:val="en-US"/>
        </w:rPr>
        <w:t>RDF: Informatiemodel Omgevingswet</w:t>
      </w:r>
    </w:p>
  </w:comment>
  <w:comment w:id="4" w:author="Wilko Quak" w:date="2023-12-11T16:07:00Z" w:initials="WQ">
    <w:p w14:paraId="0B178429" w14:textId="77777777" w:rsidR="00041C21" w:rsidRDefault="00041C21" w:rsidP="00041C21">
      <w:pPr>
        <w:pStyle w:val="Tekstopmerking"/>
      </w:pPr>
      <w:r>
        <w:rPr>
          <w:rStyle w:val="Verwijzingopmerking"/>
        </w:rPr>
        <w:annotationRef/>
      </w:r>
      <w:r>
        <w:rPr>
          <w:lang w:val="en-US"/>
        </w:rPr>
        <w:t>RDF: IMOW</w:t>
      </w:r>
    </w:p>
  </w:comment>
  <w:comment w:id="35" w:author="Wilko Quak" w:date="2023-12-11T16:08:00Z" w:initials="WQ">
    <w:p w14:paraId="4490A374" w14:textId="77777777" w:rsidR="00C80A71" w:rsidRDefault="00C80A71" w:rsidP="00C80A71">
      <w:pPr>
        <w:pStyle w:val="Tekstopmerking"/>
      </w:pPr>
      <w:r>
        <w:rPr>
          <w:rStyle w:val="Verwijzingopmerking"/>
        </w:rPr>
        <w:annotationRef/>
      </w:r>
      <w:r>
        <w:rPr>
          <w:lang w:val="en-US"/>
        </w:rPr>
        <w:t>RDF: OW-object</w:t>
      </w:r>
    </w:p>
  </w:comment>
  <w:comment w:id="36" w:author="Wilko Quak" w:date="2023-12-11T16:08:00Z" w:initials="WQ">
    <w:p w14:paraId="3838A626" w14:textId="77777777" w:rsidR="00C80A71" w:rsidRDefault="00C80A71" w:rsidP="00C80A71">
      <w:pPr>
        <w:pStyle w:val="Tekstopmerking"/>
      </w:pPr>
      <w:r>
        <w:rPr>
          <w:rStyle w:val="Verwijzingopmerking"/>
        </w:rPr>
        <w:annotationRef/>
      </w:r>
      <w:r>
        <w:rPr>
          <w:lang w:val="en-US"/>
        </w:rPr>
        <w:t>RDF: OWobject</w:t>
      </w:r>
    </w:p>
  </w:comment>
  <w:comment w:id="39" w:author="Wilko Quak" w:date="2023-12-11T16:09:00Z" w:initials="WQ">
    <w:p w14:paraId="312F4B62" w14:textId="77777777" w:rsidR="00C80A71" w:rsidRDefault="00C80A71" w:rsidP="00C80A71">
      <w:pPr>
        <w:pStyle w:val="Tekstopmerking"/>
      </w:pPr>
      <w:r>
        <w:rPr>
          <w:rStyle w:val="Verwijzingopmerking"/>
        </w:rPr>
        <w:annotationRef/>
      </w:r>
      <w:r>
        <w:rPr>
          <w:lang w:val="en-US"/>
        </w:rPr>
        <w:t>RDF: OP-object</w:t>
      </w:r>
    </w:p>
  </w:comment>
  <w:comment w:id="47" w:author="Wilko Quak" w:date="2023-12-11T16:10:00Z" w:initials="WQ">
    <w:p w14:paraId="41EAA0C7" w14:textId="77777777" w:rsidR="00C80A71" w:rsidRDefault="00C80A71" w:rsidP="00C80A71">
      <w:pPr>
        <w:pStyle w:val="Tekstopmerking"/>
      </w:pPr>
      <w:r>
        <w:rPr>
          <w:rStyle w:val="Verwijzingopmerking"/>
        </w:rPr>
        <w:annotationRef/>
      </w:r>
      <w:r>
        <w:rPr>
          <w:lang w:val="en-US"/>
        </w:rPr>
        <w:t>RDF: Symbolisatieitem</w:t>
      </w:r>
    </w:p>
  </w:comment>
  <w:comment w:id="69" w:author="Wilko Quak" w:date="2023-12-11T16:11:00Z" w:initials="WQ">
    <w:p w14:paraId="07A80B41" w14:textId="77777777" w:rsidR="00C80A71" w:rsidRDefault="00C80A71" w:rsidP="00C80A71">
      <w:pPr>
        <w:pStyle w:val="Tekstopmerking"/>
      </w:pPr>
      <w:r>
        <w:rPr>
          <w:rStyle w:val="Verwijzingopmerking"/>
        </w:rPr>
        <w:annotationRef/>
      </w:r>
      <w:r>
        <w:rPr>
          <w:lang w:val="en-US"/>
        </w:rPr>
        <w:t>RDF: OW-Regeltekst</w:t>
      </w:r>
    </w:p>
  </w:comment>
  <w:comment w:id="121" w:author="Wilko Quak" w:date="2023-12-11T16:14:00Z" w:initials="WQ">
    <w:p w14:paraId="58EDFFA0" w14:textId="77777777" w:rsidR="00C80A71" w:rsidRDefault="00C80A71" w:rsidP="00C80A71">
      <w:pPr>
        <w:pStyle w:val="Tekstopmerking"/>
      </w:pPr>
      <w:r>
        <w:rPr>
          <w:rStyle w:val="Verwijzingopmerking"/>
        </w:rPr>
        <w:annotationRef/>
      </w:r>
      <w:r>
        <w:rPr>
          <w:lang w:val="en-US"/>
        </w:rPr>
        <w:t>RDF: IMOWversie</w:t>
      </w:r>
    </w:p>
  </w:comment>
  <w:comment w:id="164" w:author="Wilko Quak" w:date="2023-12-11T16:16:00Z" w:initials="WQ">
    <w:p w14:paraId="35B6D0A3" w14:textId="77777777" w:rsidR="00C80A71" w:rsidRDefault="00C80A71" w:rsidP="00C80A71">
      <w:pPr>
        <w:pStyle w:val="Tekstopmerking"/>
      </w:pPr>
      <w:r>
        <w:rPr>
          <w:rStyle w:val="Verwijzingopmerking"/>
        </w:rPr>
        <w:annotationRef/>
      </w:r>
      <w:r>
        <w:t>RDF: Pons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B55DDA" w15:done="0"/>
  <w15:commentEx w15:paraId="0B178429" w15:done="0"/>
  <w15:commentEx w15:paraId="4490A374" w15:done="0"/>
  <w15:commentEx w15:paraId="3838A626" w15:done="0"/>
  <w15:commentEx w15:paraId="312F4B62" w15:done="0"/>
  <w15:commentEx w15:paraId="41EAA0C7" w15:done="0"/>
  <w15:commentEx w15:paraId="07A80B41" w15:done="0"/>
  <w15:commentEx w15:paraId="58EDFFA0" w15:done="0"/>
  <w15:commentEx w15:paraId="35B6D0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A6046AC" w16cex:dateUtc="2023-12-11T15:06:00Z"/>
  <w16cex:commentExtensible w16cex:durableId="5D2CE985" w16cex:dateUtc="2023-12-11T15:07:00Z"/>
  <w16cex:commentExtensible w16cex:durableId="5B7511F2" w16cex:dateUtc="2023-12-11T15:08:00Z"/>
  <w16cex:commentExtensible w16cex:durableId="1878E8BB" w16cex:dateUtc="2023-12-11T15:08:00Z"/>
  <w16cex:commentExtensible w16cex:durableId="26160DF8" w16cex:dateUtc="2023-12-11T15:09:00Z"/>
  <w16cex:commentExtensible w16cex:durableId="04804B22" w16cex:dateUtc="2023-12-11T15:10:00Z"/>
  <w16cex:commentExtensible w16cex:durableId="73A23511" w16cex:dateUtc="2023-12-11T15:11:00Z"/>
  <w16cex:commentExtensible w16cex:durableId="4F9FE1F9" w16cex:dateUtc="2023-12-11T15:14:00Z"/>
  <w16cex:commentExtensible w16cex:durableId="4DA5FC36" w16cex:dateUtc="2023-12-11T15: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B55DDA" w16cid:durableId="6A6046AC"/>
  <w16cid:commentId w16cid:paraId="0B178429" w16cid:durableId="5D2CE985"/>
  <w16cid:commentId w16cid:paraId="4490A374" w16cid:durableId="5B7511F2"/>
  <w16cid:commentId w16cid:paraId="3838A626" w16cid:durableId="1878E8BB"/>
  <w16cid:commentId w16cid:paraId="312F4B62" w16cid:durableId="26160DF8"/>
  <w16cid:commentId w16cid:paraId="41EAA0C7" w16cid:durableId="04804B22"/>
  <w16cid:commentId w16cid:paraId="07A80B41" w16cid:durableId="73A23511"/>
  <w16cid:commentId w16cid:paraId="58EDFFA0" w16cid:durableId="4F9FE1F9"/>
  <w16cid:commentId w16cid:paraId="35B6D0A3" w16cid:durableId="4DA5FC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8CEEB2" w14:textId="77777777" w:rsidR="00370FFB" w:rsidRDefault="00370FFB" w:rsidP="00081E1C">
      <w:r>
        <w:separator/>
      </w:r>
    </w:p>
  </w:endnote>
  <w:endnote w:type="continuationSeparator" w:id="0">
    <w:p w14:paraId="36A6E424" w14:textId="77777777" w:rsidR="00370FFB" w:rsidRDefault="00370FFB" w:rsidP="00081E1C">
      <w:r>
        <w:continuationSeparator/>
      </w:r>
    </w:p>
  </w:endnote>
  <w:endnote w:type="continuationNotice" w:id="1">
    <w:p w14:paraId="6011422C" w14:textId="77777777" w:rsidR="00370FFB" w:rsidRDefault="00370F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0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869159" w14:textId="77777777" w:rsidR="00370FFB" w:rsidRDefault="00370FFB" w:rsidP="00081E1C">
      <w:r>
        <w:separator/>
      </w:r>
    </w:p>
  </w:footnote>
  <w:footnote w:type="continuationSeparator" w:id="0">
    <w:p w14:paraId="793D8936" w14:textId="77777777" w:rsidR="00370FFB" w:rsidRDefault="00370FFB" w:rsidP="00081E1C">
      <w:r>
        <w:continuationSeparator/>
      </w:r>
    </w:p>
  </w:footnote>
  <w:footnote w:type="continuationNotice" w:id="1">
    <w:p w14:paraId="6A8CCC69" w14:textId="77777777" w:rsidR="00370FFB" w:rsidRDefault="00370FFB"/>
  </w:footnote>
  <w:footnote w:id="2">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ECF96" w14:textId="67D4F138" w:rsidR="008C36F4" w:rsidRDefault="00C15B69" w:rsidP="004C1D05">
    <w:pPr>
      <w:pStyle w:val="Koptekst"/>
    </w:pPr>
    <w:r>
      <w:fldChar w:fldCharType="begin"/>
    </w:r>
    <w:r>
      <w:instrText>DOCVARIABLE  ID02</w:instrText>
    </w:r>
    <w:r>
      <w:fldChar w:fldCharType="separate"/>
    </w:r>
    <w:r w:rsidR="00F5100C">
      <w:t>Informatiemodel Omgevingswet</w:t>
    </w:r>
    <w:r>
      <w:fldChar w:fldCharType="end"/>
    </w:r>
    <w:r w:rsidR="001537A0">
      <w:t xml:space="preserve"> (</w:t>
    </w:r>
    <w:r>
      <w:fldChar w:fldCharType="begin"/>
    </w:r>
    <w:r>
      <w:instrText>DOCVARIABLE  ID0</w:instrText>
    </w:r>
    <w:r w:rsidR="004C1D05">
      <w:instrText>3</w:instrText>
    </w:r>
    <w:r>
      <w:fldChar w:fldCharType="separate"/>
    </w:r>
    <w:r w:rsidR="00F5100C">
      <w:t>IMOW</w:t>
    </w:r>
    <w:r>
      <w:fldChar w:fldCharType="end"/>
    </w:r>
    <w:r w:rsidR="001537A0">
      <w:t>)</w:t>
    </w:r>
    <w:r w:rsidR="001537A0" w:rsidRPr="002F3B2E">
      <w:t xml:space="preserve"> | </w:t>
    </w:r>
    <w:r w:rsidR="007C1875">
      <w:rPr>
        <w:noProof/>
      </w:rPr>
      <w:t>3.0.0</w:t>
    </w:r>
    <w:r w:rsidR="001537A0" w:rsidRPr="002F3B2E">
      <w:t xml:space="preserve"> |</w:t>
    </w:r>
    <w:r w:rsidR="007C1875">
      <w:t>15 december 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2CBCD034" w:rsidR="007C7F0C" w:rsidRPr="00022065" w:rsidRDefault="007C1875" w:rsidP="00022065">
          <w:r>
            <w:t>3.0.0</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2647346C" w:rsidR="006A0FE3" w:rsidRPr="00022065" w:rsidRDefault="007C1875" w:rsidP="00022065">
          <w:r>
            <w:t>15 december 2023</w:t>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7606E1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2CBC2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78F6E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4CC36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424D0D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23A79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BA813C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2CADD1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446FE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43A3D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928017C"/>
    <w:multiLevelType w:val="multilevel"/>
    <w:tmpl w:val="5F64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5" w15:restartNumberingAfterBreak="0">
    <w:nsid w:val="122C4388"/>
    <w:multiLevelType w:val="hybridMultilevel"/>
    <w:tmpl w:val="0E4E45D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18790601"/>
    <w:multiLevelType w:val="hybridMultilevel"/>
    <w:tmpl w:val="EAD2265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21"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4"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293636BB"/>
    <w:multiLevelType w:val="singleLevel"/>
    <w:tmpl w:val="04130001"/>
    <w:lvl w:ilvl="0">
      <w:start w:val="1"/>
      <w:numFmt w:val="bullet"/>
      <w:lvlText w:val=""/>
      <w:lvlJc w:val="left"/>
      <w:pPr>
        <w:ind w:left="720" w:hanging="360"/>
      </w:pPr>
      <w:rPr>
        <w:rFonts w:ascii="Symbol" w:hAnsi="Symbol" w:hint="default"/>
      </w:rPr>
    </w:lvl>
  </w:abstractNum>
  <w:abstractNum w:abstractNumId="26" w15:restartNumberingAfterBreak="0">
    <w:nsid w:val="2AE251CD"/>
    <w:multiLevelType w:val="hybridMultilevel"/>
    <w:tmpl w:val="CAFCBB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48FF3522"/>
    <w:multiLevelType w:val="singleLevel"/>
    <w:tmpl w:val="04130001"/>
    <w:lvl w:ilvl="0">
      <w:start w:val="1"/>
      <w:numFmt w:val="bullet"/>
      <w:lvlText w:val=""/>
      <w:lvlJc w:val="left"/>
      <w:pPr>
        <w:ind w:left="720" w:hanging="360"/>
      </w:pPr>
      <w:rPr>
        <w:rFonts w:ascii="Symbol" w:hAnsi="Symbol" w:hint="default"/>
      </w:rPr>
    </w:lvl>
  </w:abstractNum>
  <w:abstractNum w:abstractNumId="34" w15:restartNumberingAfterBreak="0">
    <w:nsid w:val="4CAA5A43"/>
    <w:multiLevelType w:val="hybridMultilevel"/>
    <w:tmpl w:val="0ACCB944"/>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35"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4F121FF1"/>
    <w:multiLevelType w:val="multilevel"/>
    <w:tmpl w:val="2E72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E54806"/>
    <w:multiLevelType w:val="singleLevel"/>
    <w:tmpl w:val="04130001"/>
    <w:lvl w:ilvl="0">
      <w:start w:val="1"/>
      <w:numFmt w:val="bullet"/>
      <w:lvlText w:val=""/>
      <w:lvlJc w:val="left"/>
      <w:pPr>
        <w:ind w:left="720" w:hanging="360"/>
      </w:pPr>
      <w:rPr>
        <w:rFonts w:ascii="Symbol" w:hAnsi="Symbol" w:hint="default"/>
      </w:rPr>
    </w:lvl>
  </w:abstractNum>
  <w:abstractNum w:abstractNumId="38" w15:restartNumberingAfterBreak="0">
    <w:nsid w:val="524E4477"/>
    <w:multiLevelType w:val="multilevel"/>
    <w:tmpl w:val="763E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1"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64474607"/>
    <w:multiLevelType w:val="hybridMultilevel"/>
    <w:tmpl w:val="4FA28372"/>
    <w:lvl w:ilvl="0" w:tplc="04130001">
      <w:start w:val="1"/>
      <w:numFmt w:val="bullet"/>
      <w:lvlText w:val=""/>
      <w:lvlJc w:val="left"/>
      <w:pPr>
        <w:ind w:left="720" w:hanging="360"/>
      </w:pPr>
      <w:rPr>
        <w:rFonts w:ascii="Symbol" w:hAnsi="Symbol" w:hint="default"/>
      </w:rPr>
    </w:lvl>
    <w:lvl w:ilvl="1" w:tplc="35542D4C">
      <w:numFmt w:val="bullet"/>
      <w:lvlText w:val="•"/>
      <w:lvlJc w:val="left"/>
      <w:pPr>
        <w:ind w:left="1788" w:hanging="708"/>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5" w15:restartNumberingAfterBreak="0">
    <w:nsid w:val="67433D6C"/>
    <w:multiLevelType w:val="multilevel"/>
    <w:tmpl w:val="2DC08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8"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9"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0" w15:restartNumberingAfterBreak="0">
    <w:nsid w:val="6D3138CA"/>
    <w:multiLevelType w:val="singleLevel"/>
    <w:tmpl w:val="04130001"/>
    <w:lvl w:ilvl="0">
      <w:start w:val="1"/>
      <w:numFmt w:val="bullet"/>
      <w:lvlText w:val=""/>
      <w:lvlJc w:val="left"/>
      <w:pPr>
        <w:ind w:left="720" w:hanging="360"/>
      </w:pPr>
      <w:rPr>
        <w:rFonts w:ascii="Symbol" w:hAnsi="Symbol" w:hint="default"/>
      </w:rPr>
    </w:lvl>
  </w:abstractNum>
  <w:abstractNum w:abstractNumId="51" w15:restartNumberingAfterBreak="0">
    <w:nsid w:val="6D6A54DC"/>
    <w:multiLevelType w:val="singleLevel"/>
    <w:tmpl w:val="04130001"/>
    <w:lvl w:ilvl="0">
      <w:start w:val="1"/>
      <w:numFmt w:val="bullet"/>
      <w:lvlText w:val=""/>
      <w:lvlJc w:val="left"/>
      <w:pPr>
        <w:ind w:left="720" w:hanging="360"/>
      </w:pPr>
      <w:rPr>
        <w:rFonts w:ascii="Symbol" w:hAnsi="Symbol" w:hint="default"/>
      </w:rPr>
    </w:lvl>
  </w:abstractNum>
  <w:abstractNum w:abstractNumId="52"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3"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4"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5"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6" w15:restartNumberingAfterBreak="0">
    <w:nsid w:val="7F177990"/>
    <w:multiLevelType w:val="hybridMultilevel"/>
    <w:tmpl w:val="A7C4861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7"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8"/>
  </w:num>
  <w:num w:numId="2" w16cid:durableId="1917283235">
    <w:abstractNumId w:val="46"/>
  </w:num>
  <w:num w:numId="3" w16cid:durableId="1969045517">
    <w:abstractNumId w:val="48"/>
  </w:num>
  <w:num w:numId="4" w16cid:durableId="1405420662">
    <w:abstractNumId w:val="28"/>
  </w:num>
  <w:num w:numId="5" w16cid:durableId="181163623">
    <w:abstractNumId w:val="20"/>
  </w:num>
  <w:num w:numId="6" w16cid:durableId="1570653724">
    <w:abstractNumId w:val="11"/>
  </w:num>
  <w:num w:numId="7" w16cid:durableId="1284844904">
    <w:abstractNumId w:val="55"/>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3"/>
  </w:num>
  <w:num w:numId="10" w16cid:durableId="325284157">
    <w:abstractNumId w:val="10"/>
  </w:num>
  <w:num w:numId="11" w16cid:durableId="2133284941">
    <w:abstractNumId w:val="31"/>
  </w:num>
  <w:num w:numId="12" w16cid:durableId="1872448145">
    <w:abstractNumId w:val="44"/>
  </w:num>
  <w:num w:numId="13" w16cid:durableId="1986277181">
    <w:abstractNumId w:val="53"/>
  </w:num>
  <w:num w:numId="14" w16cid:durableId="1988046225">
    <w:abstractNumId w:val="57"/>
  </w:num>
  <w:num w:numId="15" w16cid:durableId="956722585">
    <w:abstractNumId w:val="35"/>
  </w:num>
  <w:num w:numId="16" w16cid:durableId="54738618">
    <w:abstractNumId w:val="22"/>
  </w:num>
  <w:num w:numId="17" w16cid:durableId="770274701">
    <w:abstractNumId w:val="47"/>
  </w:num>
  <w:num w:numId="18" w16cid:durableId="949438593">
    <w:abstractNumId w:val="41"/>
  </w:num>
  <w:num w:numId="19" w16cid:durableId="1585607998">
    <w:abstractNumId w:val="29"/>
  </w:num>
  <w:num w:numId="20" w16cid:durableId="1055006832">
    <w:abstractNumId w:val="39"/>
  </w:num>
  <w:num w:numId="21" w16cid:durableId="518006794">
    <w:abstractNumId w:val="27"/>
  </w:num>
  <w:num w:numId="22" w16cid:durableId="1334839333">
    <w:abstractNumId w:val="32"/>
  </w:num>
  <w:num w:numId="23" w16cid:durableId="288324142">
    <w:abstractNumId w:val="52"/>
  </w:num>
  <w:num w:numId="24" w16cid:durableId="1613318515">
    <w:abstractNumId w:val="49"/>
  </w:num>
  <w:num w:numId="25" w16cid:durableId="55009511">
    <w:abstractNumId w:val="24"/>
  </w:num>
  <w:num w:numId="26" w16cid:durableId="1608077887">
    <w:abstractNumId w:val="54"/>
  </w:num>
  <w:num w:numId="27" w16cid:durableId="180123778">
    <w:abstractNumId w:val="16"/>
  </w:num>
  <w:num w:numId="28" w16cid:durableId="242419377">
    <w:abstractNumId w:val="42"/>
  </w:num>
  <w:num w:numId="29" w16cid:durableId="653222394">
    <w:abstractNumId w:val="40"/>
  </w:num>
  <w:num w:numId="30" w16cid:durableId="681397278">
    <w:abstractNumId w:val="30"/>
  </w:num>
  <w:num w:numId="31" w16cid:durableId="164169228">
    <w:abstractNumId w:val="21"/>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7"/>
  </w:num>
  <w:num w:numId="44" w16cid:durableId="1715808850">
    <w:abstractNumId w:val="36"/>
  </w:num>
  <w:num w:numId="45" w16cid:durableId="1044863275">
    <w:abstractNumId w:val="12"/>
  </w:num>
  <w:num w:numId="46" w16cid:durableId="441345804">
    <w:abstractNumId w:val="38"/>
  </w:num>
  <w:num w:numId="47" w16cid:durableId="1242713969">
    <w:abstractNumId w:val="43"/>
  </w:num>
  <w:num w:numId="48" w16cid:durableId="505171524">
    <w:abstractNumId w:val="45"/>
  </w:num>
  <w:num w:numId="49" w16cid:durableId="1907064544">
    <w:abstractNumId w:val="25"/>
  </w:num>
  <w:num w:numId="50" w16cid:durableId="1119840007">
    <w:abstractNumId w:val="33"/>
  </w:num>
  <w:num w:numId="51" w16cid:durableId="729765031">
    <w:abstractNumId w:val="34"/>
  </w:num>
  <w:num w:numId="52" w16cid:durableId="361974354">
    <w:abstractNumId w:val="56"/>
  </w:num>
  <w:num w:numId="53" w16cid:durableId="1864517714">
    <w:abstractNumId w:val="26"/>
  </w:num>
  <w:num w:numId="54" w16cid:durableId="1517957482">
    <w:abstractNumId w:val="51"/>
  </w:num>
  <w:num w:numId="55" w16cid:durableId="1155609202">
    <w:abstractNumId w:val="50"/>
  </w:num>
  <w:num w:numId="56" w16cid:durableId="472521664">
    <w:abstractNumId w:val="37"/>
  </w:num>
  <w:num w:numId="57" w16cid:durableId="1111128889">
    <w:abstractNumId w:val="15"/>
  </w:num>
  <w:num w:numId="58" w16cid:durableId="779305194">
    <w:abstractNumId w:val="19"/>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ilko Quak">
    <w15:presenceInfo w15:providerId="AD" w15:userId="S::w.quak@geonovum.nl::ed56a0c5-f6e3-4b66-9d93-20459a339e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def"/>
    <w:docVar w:name="ID006" w:val="im"/>
    <w:docVar w:name="ID007" w:val="cc-by-nd"/>
    <w:docVar w:name="ID008" w:val="2023-12-15"/>
    <w:docVar w:name="ID01" w:val="DSO-PR33"/>
    <w:docVar w:name="ID010" w:val="geen"/>
    <w:docVar w:name="ID011" w:val="Waar"/>
    <w:docVar w:name="ID012" w:val="1"/>
    <w:docVar w:name="ID012_001" w:val="TPOD-team|Geonovum|https://www.geonovum.nl/"/>
    <w:docVar w:name="ID01201" w:val="Richard de Graaf|Geonovum|https://www.geonovum.nl"/>
    <w:docVar w:name="ID01202" w:val="Nienke Jansen|Geonovum|https://www.geonovum.nl"/>
    <w:docVar w:name="ID01203" w:val="Wilko Quak|Geonovum|"/>
    <w:docVar w:name="ID013" w:val="1"/>
    <w:docVar w:name="ID013_001" w:val="TPOD-team|Geonovum|https://www.geonovum.nl/"/>
    <w:docVar w:name="ID01301" w:val="Wilko Quak|Geonovum|https://www.geonovum.nl"/>
    <w:docVar w:name="ID01302" w:val="Wilko Quak|Geonovum|https://www.geonovum.nl"/>
    <w:docVar w:name="ID014" w:val="0"/>
    <w:docVar w:name="ID015" w:val="Onwaar"/>
    <w:docVar w:name="ID016" w:val="7"/>
    <w:docVar w:name="ID016_11A0CF11" w:val="11A0CF11|7|chapter|geen|A Bijlage: versiehistorie"/>
    <w:docVar w:name="ID016_126CC8D0" w:val="126CC8D0|4|chapter|geen|Verschillen tussen IMOW en CIM-OW"/>
    <w:docVar w:name="ID016_210F8E1C" w:val="210F8E1C|6|chapter|geen|Muteren met het IMOW"/>
    <w:docVar w:name="ID016_2577D13E" w:val="2577D13E|5|chapter|geen|OP-aspecten relevant voor IMOW"/>
    <w:docVar w:name="ID016_320F8A13" w:val="320F8A13|1|chapter|geen|Informatiemodel Omgevingswet"/>
    <w:docVar w:name="ID016_3F5FA62D" w:val="3F5FA62D|2|chapter|geen|Technische implementatie IMOW"/>
    <w:docVar w:name="ID016_3FE27A0C" w:val="3FE27A0C|0|chapter|geen|Inleiding"/>
    <w:docVar w:name="ID016_6A4F7086" w:val="6A4F7086|3|chapter|geen|XML-omschrijving"/>
    <w:docVar w:name="ID017" w:val="3"/>
    <w:docVar w:name="ID017_000" w:val="sotd|Status van dit document|Onwaar"/>
    <w:docVar w:name="ID017_001" w:val="conformance|Conformiteit|Onwaar"/>
    <w:docVar w:name="ID017_002" w:val="tof|Lijst van figuren|Onwaar"/>
    <w:docVar w:name="ID017_003" w:val="index|Register|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01" w:val="3.0.0"/>
    <w:docVar w:name="ID1101" w:val="Gerard Wolbers|Geonovum|https://www.geonovum.nl/"/>
  </w:docVars>
  <w:rsids>
    <w:rsidRoot w:val="00FB731C"/>
    <w:rsid w:val="00000EF7"/>
    <w:rsid w:val="00000F57"/>
    <w:rsid w:val="00000FE3"/>
    <w:rsid w:val="00001AC7"/>
    <w:rsid w:val="00001B16"/>
    <w:rsid w:val="00001D61"/>
    <w:rsid w:val="00002618"/>
    <w:rsid w:val="00002D3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0EC"/>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078"/>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27B2"/>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C21"/>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6F63"/>
    <w:rsid w:val="0008776E"/>
    <w:rsid w:val="00087A03"/>
    <w:rsid w:val="00087EC5"/>
    <w:rsid w:val="00090449"/>
    <w:rsid w:val="000906E0"/>
    <w:rsid w:val="00090894"/>
    <w:rsid w:val="00090AC7"/>
    <w:rsid w:val="00090C5C"/>
    <w:rsid w:val="0009100B"/>
    <w:rsid w:val="00091232"/>
    <w:rsid w:val="00091346"/>
    <w:rsid w:val="00091D64"/>
    <w:rsid w:val="00091DD3"/>
    <w:rsid w:val="0009214F"/>
    <w:rsid w:val="00092F84"/>
    <w:rsid w:val="00093121"/>
    <w:rsid w:val="00093CFB"/>
    <w:rsid w:val="00093E96"/>
    <w:rsid w:val="000954B5"/>
    <w:rsid w:val="000956B4"/>
    <w:rsid w:val="0009577A"/>
    <w:rsid w:val="000959AD"/>
    <w:rsid w:val="000961DC"/>
    <w:rsid w:val="0009641C"/>
    <w:rsid w:val="0009643F"/>
    <w:rsid w:val="0009668D"/>
    <w:rsid w:val="00096AE3"/>
    <w:rsid w:val="00096C11"/>
    <w:rsid w:val="00097345"/>
    <w:rsid w:val="00097E83"/>
    <w:rsid w:val="000A0219"/>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C6B"/>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6F5"/>
    <w:rsid w:val="000C0A06"/>
    <w:rsid w:val="000C0C80"/>
    <w:rsid w:val="000C0CDA"/>
    <w:rsid w:val="000C1A7B"/>
    <w:rsid w:val="000C1AA3"/>
    <w:rsid w:val="000C2F49"/>
    <w:rsid w:val="000C3231"/>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5F34"/>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3C6F"/>
    <w:rsid w:val="000D3CB5"/>
    <w:rsid w:val="000D4115"/>
    <w:rsid w:val="000D43C1"/>
    <w:rsid w:val="000D4437"/>
    <w:rsid w:val="000D4773"/>
    <w:rsid w:val="000D5303"/>
    <w:rsid w:val="000D599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A25"/>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777"/>
    <w:rsid w:val="000E7B75"/>
    <w:rsid w:val="000F01B5"/>
    <w:rsid w:val="000F0626"/>
    <w:rsid w:val="000F0F7E"/>
    <w:rsid w:val="000F1253"/>
    <w:rsid w:val="000F1A51"/>
    <w:rsid w:val="000F1BF3"/>
    <w:rsid w:val="000F25E1"/>
    <w:rsid w:val="000F3977"/>
    <w:rsid w:val="000F3D6F"/>
    <w:rsid w:val="000F3E17"/>
    <w:rsid w:val="000F47AE"/>
    <w:rsid w:val="000F4BE7"/>
    <w:rsid w:val="000F4F3F"/>
    <w:rsid w:val="000F5467"/>
    <w:rsid w:val="000F5468"/>
    <w:rsid w:val="000F58DC"/>
    <w:rsid w:val="000F58F7"/>
    <w:rsid w:val="000F5F7F"/>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532"/>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0AA"/>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81C"/>
    <w:rsid w:val="001309A7"/>
    <w:rsid w:val="00130D04"/>
    <w:rsid w:val="00130E7B"/>
    <w:rsid w:val="00130F7A"/>
    <w:rsid w:val="0013176F"/>
    <w:rsid w:val="0013352A"/>
    <w:rsid w:val="001337FF"/>
    <w:rsid w:val="00134183"/>
    <w:rsid w:val="001344E4"/>
    <w:rsid w:val="001347EB"/>
    <w:rsid w:val="001347F3"/>
    <w:rsid w:val="00134ACA"/>
    <w:rsid w:val="00134D0F"/>
    <w:rsid w:val="00134DF7"/>
    <w:rsid w:val="00134E91"/>
    <w:rsid w:val="001350C6"/>
    <w:rsid w:val="00135119"/>
    <w:rsid w:val="00135359"/>
    <w:rsid w:val="001361FE"/>
    <w:rsid w:val="001368D3"/>
    <w:rsid w:val="0013696E"/>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4B0D"/>
    <w:rsid w:val="001450DD"/>
    <w:rsid w:val="001452EF"/>
    <w:rsid w:val="001453BA"/>
    <w:rsid w:val="001453DD"/>
    <w:rsid w:val="001459AB"/>
    <w:rsid w:val="001459DF"/>
    <w:rsid w:val="00145D7B"/>
    <w:rsid w:val="00146952"/>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6"/>
    <w:rsid w:val="00154E5B"/>
    <w:rsid w:val="00154FC7"/>
    <w:rsid w:val="00154FEF"/>
    <w:rsid w:val="0015524F"/>
    <w:rsid w:val="001556C4"/>
    <w:rsid w:val="00155A5D"/>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36A"/>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2E48"/>
    <w:rsid w:val="0019308A"/>
    <w:rsid w:val="001932A8"/>
    <w:rsid w:val="00193360"/>
    <w:rsid w:val="00193607"/>
    <w:rsid w:val="0019397D"/>
    <w:rsid w:val="00193C0E"/>
    <w:rsid w:val="00193FDA"/>
    <w:rsid w:val="001943D3"/>
    <w:rsid w:val="0019441B"/>
    <w:rsid w:val="0019456D"/>
    <w:rsid w:val="0019460D"/>
    <w:rsid w:val="00194D02"/>
    <w:rsid w:val="00194D12"/>
    <w:rsid w:val="00194D59"/>
    <w:rsid w:val="0019582C"/>
    <w:rsid w:val="00195D52"/>
    <w:rsid w:val="00196091"/>
    <w:rsid w:val="001968C2"/>
    <w:rsid w:val="00196914"/>
    <w:rsid w:val="00196E10"/>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89A"/>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2E0"/>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6B52"/>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26F"/>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356"/>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1F7F41"/>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A6C"/>
    <w:rsid w:val="00212D77"/>
    <w:rsid w:val="00213AFA"/>
    <w:rsid w:val="0021535F"/>
    <w:rsid w:val="00215C77"/>
    <w:rsid w:val="00216133"/>
    <w:rsid w:val="00216148"/>
    <w:rsid w:val="0021630A"/>
    <w:rsid w:val="0021642A"/>
    <w:rsid w:val="0021683B"/>
    <w:rsid w:val="00216A96"/>
    <w:rsid w:val="00216D80"/>
    <w:rsid w:val="00217029"/>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BF1"/>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B9A"/>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4955"/>
    <w:rsid w:val="002450FA"/>
    <w:rsid w:val="00245159"/>
    <w:rsid w:val="002451B7"/>
    <w:rsid w:val="00245230"/>
    <w:rsid w:val="0024539C"/>
    <w:rsid w:val="002454FE"/>
    <w:rsid w:val="002455A0"/>
    <w:rsid w:val="002455C1"/>
    <w:rsid w:val="002457E4"/>
    <w:rsid w:val="002460F0"/>
    <w:rsid w:val="00246ACF"/>
    <w:rsid w:val="00246B64"/>
    <w:rsid w:val="00246DB4"/>
    <w:rsid w:val="002471DD"/>
    <w:rsid w:val="0024784D"/>
    <w:rsid w:val="00247A8A"/>
    <w:rsid w:val="00247BB5"/>
    <w:rsid w:val="00247C79"/>
    <w:rsid w:val="002505AD"/>
    <w:rsid w:val="00250AC8"/>
    <w:rsid w:val="00250FC4"/>
    <w:rsid w:val="00251358"/>
    <w:rsid w:val="002517F7"/>
    <w:rsid w:val="00251E3E"/>
    <w:rsid w:val="00252479"/>
    <w:rsid w:val="0025311C"/>
    <w:rsid w:val="00253411"/>
    <w:rsid w:val="00253811"/>
    <w:rsid w:val="00253905"/>
    <w:rsid w:val="00253BB9"/>
    <w:rsid w:val="00253C98"/>
    <w:rsid w:val="00253F6A"/>
    <w:rsid w:val="002543DF"/>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D6D"/>
    <w:rsid w:val="00276E70"/>
    <w:rsid w:val="00277079"/>
    <w:rsid w:val="0027721A"/>
    <w:rsid w:val="002802E9"/>
    <w:rsid w:val="002803A7"/>
    <w:rsid w:val="00280E47"/>
    <w:rsid w:val="00280FCA"/>
    <w:rsid w:val="00281873"/>
    <w:rsid w:val="00281901"/>
    <w:rsid w:val="00281BD5"/>
    <w:rsid w:val="00282146"/>
    <w:rsid w:val="002823A7"/>
    <w:rsid w:val="002827A2"/>
    <w:rsid w:val="002827C3"/>
    <w:rsid w:val="002828DA"/>
    <w:rsid w:val="002829D7"/>
    <w:rsid w:val="00282B20"/>
    <w:rsid w:val="002835F1"/>
    <w:rsid w:val="00283C36"/>
    <w:rsid w:val="00283D71"/>
    <w:rsid w:val="00283F54"/>
    <w:rsid w:val="00285144"/>
    <w:rsid w:val="00285655"/>
    <w:rsid w:val="002858C4"/>
    <w:rsid w:val="002859AC"/>
    <w:rsid w:val="00285EC3"/>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3EB"/>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0D34"/>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39E2"/>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5222"/>
    <w:rsid w:val="002C6290"/>
    <w:rsid w:val="002C650E"/>
    <w:rsid w:val="002C6AA1"/>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001"/>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655"/>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546"/>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AE1"/>
    <w:rsid w:val="002F2DC8"/>
    <w:rsid w:val="002F381E"/>
    <w:rsid w:val="002F3D46"/>
    <w:rsid w:val="002F44AE"/>
    <w:rsid w:val="002F4536"/>
    <w:rsid w:val="002F4CBE"/>
    <w:rsid w:val="002F587F"/>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780"/>
    <w:rsid w:val="00304DD1"/>
    <w:rsid w:val="00304EFE"/>
    <w:rsid w:val="0030520C"/>
    <w:rsid w:val="003055D5"/>
    <w:rsid w:val="003056C2"/>
    <w:rsid w:val="00305ADB"/>
    <w:rsid w:val="00305E40"/>
    <w:rsid w:val="00305F94"/>
    <w:rsid w:val="003063C1"/>
    <w:rsid w:val="00306BD7"/>
    <w:rsid w:val="00306C03"/>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6EE4"/>
    <w:rsid w:val="00327B16"/>
    <w:rsid w:val="00327B43"/>
    <w:rsid w:val="00330316"/>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5"/>
    <w:rsid w:val="00337758"/>
    <w:rsid w:val="003409E9"/>
    <w:rsid w:val="00340AE7"/>
    <w:rsid w:val="00340DBE"/>
    <w:rsid w:val="00341676"/>
    <w:rsid w:val="00341A0D"/>
    <w:rsid w:val="00341C9A"/>
    <w:rsid w:val="0034232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799"/>
    <w:rsid w:val="00347D30"/>
    <w:rsid w:val="00347E53"/>
    <w:rsid w:val="0035032B"/>
    <w:rsid w:val="0035041E"/>
    <w:rsid w:val="00351881"/>
    <w:rsid w:val="003519E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C61"/>
    <w:rsid w:val="00354F2E"/>
    <w:rsid w:val="00354F4B"/>
    <w:rsid w:val="00355144"/>
    <w:rsid w:val="003553A3"/>
    <w:rsid w:val="0035593C"/>
    <w:rsid w:val="00355A05"/>
    <w:rsid w:val="00355A27"/>
    <w:rsid w:val="0035616F"/>
    <w:rsid w:val="00356424"/>
    <w:rsid w:val="00356771"/>
    <w:rsid w:val="00356869"/>
    <w:rsid w:val="00357623"/>
    <w:rsid w:val="00357771"/>
    <w:rsid w:val="00357AD8"/>
    <w:rsid w:val="0036027C"/>
    <w:rsid w:val="0036034C"/>
    <w:rsid w:val="00360453"/>
    <w:rsid w:val="0036074E"/>
    <w:rsid w:val="00361431"/>
    <w:rsid w:val="00361540"/>
    <w:rsid w:val="00361AE0"/>
    <w:rsid w:val="00361EA2"/>
    <w:rsid w:val="003626FE"/>
    <w:rsid w:val="00362C53"/>
    <w:rsid w:val="003633DA"/>
    <w:rsid w:val="00363421"/>
    <w:rsid w:val="003639C2"/>
    <w:rsid w:val="00363C22"/>
    <w:rsid w:val="0036440C"/>
    <w:rsid w:val="00364A59"/>
    <w:rsid w:val="00364B76"/>
    <w:rsid w:val="00364D3B"/>
    <w:rsid w:val="00365E82"/>
    <w:rsid w:val="00366485"/>
    <w:rsid w:val="00367E89"/>
    <w:rsid w:val="0037027C"/>
    <w:rsid w:val="00370888"/>
    <w:rsid w:val="00370FFB"/>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6957"/>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27E"/>
    <w:rsid w:val="00394649"/>
    <w:rsid w:val="003955B5"/>
    <w:rsid w:val="00395E9B"/>
    <w:rsid w:val="00395F1D"/>
    <w:rsid w:val="00395F47"/>
    <w:rsid w:val="00396048"/>
    <w:rsid w:val="003960B2"/>
    <w:rsid w:val="0039645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93D"/>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131"/>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965"/>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0EE1"/>
    <w:rsid w:val="003F1B67"/>
    <w:rsid w:val="003F1C33"/>
    <w:rsid w:val="003F1F7A"/>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36C"/>
    <w:rsid w:val="0041370C"/>
    <w:rsid w:val="00413AAF"/>
    <w:rsid w:val="00414231"/>
    <w:rsid w:val="0041435D"/>
    <w:rsid w:val="0041492C"/>
    <w:rsid w:val="00414A21"/>
    <w:rsid w:val="00414C58"/>
    <w:rsid w:val="0041535F"/>
    <w:rsid w:val="0041610E"/>
    <w:rsid w:val="0041654B"/>
    <w:rsid w:val="00416C3F"/>
    <w:rsid w:val="00416CC2"/>
    <w:rsid w:val="00416F87"/>
    <w:rsid w:val="004170D2"/>
    <w:rsid w:val="004172FD"/>
    <w:rsid w:val="004177B2"/>
    <w:rsid w:val="0041782C"/>
    <w:rsid w:val="004214EE"/>
    <w:rsid w:val="00421583"/>
    <w:rsid w:val="00421AEC"/>
    <w:rsid w:val="00421BE8"/>
    <w:rsid w:val="00422062"/>
    <w:rsid w:val="00422385"/>
    <w:rsid w:val="0042280A"/>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583"/>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636"/>
    <w:rsid w:val="00440801"/>
    <w:rsid w:val="00440F58"/>
    <w:rsid w:val="00440FFE"/>
    <w:rsid w:val="004413EB"/>
    <w:rsid w:val="00441574"/>
    <w:rsid w:val="004415A7"/>
    <w:rsid w:val="004419F1"/>
    <w:rsid w:val="00441A70"/>
    <w:rsid w:val="004421AA"/>
    <w:rsid w:val="00442613"/>
    <w:rsid w:val="00442731"/>
    <w:rsid w:val="004429F4"/>
    <w:rsid w:val="00442A1B"/>
    <w:rsid w:val="00442B08"/>
    <w:rsid w:val="00442D9E"/>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A93"/>
    <w:rsid w:val="00456DAC"/>
    <w:rsid w:val="00456EAC"/>
    <w:rsid w:val="00457326"/>
    <w:rsid w:val="004574FA"/>
    <w:rsid w:val="00457948"/>
    <w:rsid w:val="00457B1A"/>
    <w:rsid w:val="00460A63"/>
    <w:rsid w:val="00460F71"/>
    <w:rsid w:val="00461003"/>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6CB7"/>
    <w:rsid w:val="00467186"/>
    <w:rsid w:val="00467456"/>
    <w:rsid w:val="0046756C"/>
    <w:rsid w:val="004677B0"/>
    <w:rsid w:val="004707D7"/>
    <w:rsid w:val="00470B4B"/>
    <w:rsid w:val="00470D1B"/>
    <w:rsid w:val="00470D24"/>
    <w:rsid w:val="00471725"/>
    <w:rsid w:val="004719FF"/>
    <w:rsid w:val="00471E56"/>
    <w:rsid w:val="0047257E"/>
    <w:rsid w:val="004725D3"/>
    <w:rsid w:val="0047260D"/>
    <w:rsid w:val="0047303B"/>
    <w:rsid w:val="004733C5"/>
    <w:rsid w:val="00473B01"/>
    <w:rsid w:val="00473DAD"/>
    <w:rsid w:val="004742E7"/>
    <w:rsid w:val="00474800"/>
    <w:rsid w:val="00474833"/>
    <w:rsid w:val="00474D8D"/>
    <w:rsid w:val="0047526E"/>
    <w:rsid w:val="004753DB"/>
    <w:rsid w:val="004754FA"/>
    <w:rsid w:val="00475B24"/>
    <w:rsid w:val="00475C30"/>
    <w:rsid w:val="00475F77"/>
    <w:rsid w:val="004762F3"/>
    <w:rsid w:val="00476AC8"/>
    <w:rsid w:val="00476B9E"/>
    <w:rsid w:val="00476C91"/>
    <w:rsid w:val="00477601"/>
    <w:rsid w:val="00477BE6"/>
    <w:rsid w:val="00480048"/>
    <w:rsid w:val="004800A7"/>
    <w:rsid w:val="00480145"/>
    <w:rsid w:val="00480D5D"/>
    <w:rsid w:val="0048137D"/>
    <w:rsid w:val="00481702"/>
    <w:rsid w:val="004819BB"/>
    <w:rsid w:val="00481A72"/>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6516"/>
    <w:rsid w:val="004870CD"/>
    <w:rsid w:val="00487760"/>
    <w:rsid w:val="00487949"/>
    <w:rsid w:val="00487BFA"/>
    <w:rsid w:val="00487DC6"/>
    <w:rsid w:val="00487E49"/>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3EE"/>
    <w:rsid w:val="004965B4"/>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7A2"/>
    <w:rsid w:val="004A7A83"/>
    <w:rsid w:val="004A7B4C"/>
    <w:rsid w:val="004B002A"/>
    <w:rsid w:val="004B0370"/>
    <w:rsid w:val="004B04C2"/>
    <w:rsid w:val="004B082E"/>
    <w:rsid w:val="004B0970"/>
    <w:rsid w:val="004B0B52"/>
    <w:rsid w:val="004B0B9F"/>
    <w:rsid w:val="004B0C8D"/>
    <w:rsid w:val="004B12A3"/>
    <w:rsid w:val="004B158E"/>
    <w:rsid w:val="004B185E"/>
    <w:rsid w:val="004B1D67"/>
    <w:rsid w:val="004B1E76"/>
    <w:rsid w:val="004B1F3A"/>
    <w:rsid w:val="004B20BD"/>
    <w:rsid w:val="004B2274"/>
    <w:rsid w:val="004B22BB"/>
    <w:rsid w:val="004B2AA0"/>
    <w:rsid w:val="004B3BD6"/>
    <w:rsid w:val="004B3E06"/>
    <w:rsid w:val="004B4144"/>
    <w:rsid w:val="004B4613"/>
    <w:rsid w:val="004B4915"/>
    <w:rsid w:val="004B56D6"/>
    <w:rsid w:val="004B56DB"/>
    <w:rsid w:val="004B581C"/>
    <w:rsid w:val="004B5CD4"/>
    <w:rsid w:val="004B6A8F"/>
    <w:rsid w:val="004B6AEC"/>
    <w:rsid w:val="004B6E08"/>
    <w:rsid w:val="004B6F82"/>
    <w:rsid w:val="004B6FDC"/>
    <w:rsid w:val="004B70C8"/>
    <w:rsid w:val="004B7351"/>
    <w:rsid w:val="004B7434"/>
    <w:rsid w:val="004B753D"/>
    <w:rsid w:val="004B7FC4"/>
    <w:rsid w:val="004C02D7"/>
    <w:rsid w:val="004C0717"/>
    <w:rsid w:val="004C0A71"/>
    <w:rsid w:val="004C0F4C"/>
    <w:rsid w:val="004C1A59"/>
    <w:rsid w:val="004C1D05"/>
    <w:rsid w:val="004C1EAC"/>
    <w:rsid w:val="004C1EB4"/>
    <w:rsid w:val="004C22D9"/>
    <w:rsid w:val="004C2468"/>
    <w:rsid w:val="004C26DF"/>
    <w:rsid w:val="004C3037"/>
    <w:rsid w:val="004C3772"/>
    <w:rsid w:val="004C43B5"/>
    <w:rsid w:val="004C46EE"/>
    <w:rsid w:val="004C4B09"/>
    <w:rsid w:val="004C4EFB"/>
    <w:rsid w:val="004C4F68"/>
    <w:rsid w:val="004C57BD"/>
    <w:rsid w:val="004C5908"/>
    <w:rsid w:val="004C5AB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2F7B"/>
    <w:rsid w:val="004D32F6"/>
    <w:rsid w:val="004D33FF"/>
    <w:rsid w:val="004D4075"/>
    <w:rsid w:val="004D4716"/>
    <w:rsid w:val="004D4F70"/>
    <w:rsid w:val="004D5169"/>
    <w:rsid w:val="004D52F3"/>
    <w:rsid w:val="004D545E"/>
    <w:rsid w:val="004D5594"/>
    <w:rsid w:val="004D589D"/>
    <w:rsid w:val="004D6062"/>
    <w:rsid w:val="004D606E"/>
    <w:rsid w:val="004D6151"/>
    <w:rsid w:val="004D6368"/>
    <w:rsid w:val="004D636B"/>
    <w:rsid w:val="004D6906"/>
    <w:rsid w:val="004D69E5"/>
    <w:rsid w:val="004D6A81"/>
    <w:rsid w:val="004D6E81"/>
    <w:rsid w:val="004D6FED"/>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2A3"/>
    <w:rsid w:val="004F06EC"/>
    <w:rsid w:val="004F0BC1"/>
    <w:rsid w:val="004F0D16"/>
    <w:rsid w:val="004F0F56"/>
    <w:rsid w:val="004F1A1D"/>
    <w:rsid w:val="004F1EC6"/>
    <w:rsid w:val="004F2726"/>
    <w:rsid w:val="004F3410"/>
    <w:rsid w:val="004F37A3"/>
    <w:rsid w:val="004F3B19"/>
    <w:rsid w:val="004F4452"/>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4EA5"/>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5A9"/>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23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9E7"/>
    <w:rsid w:val="00541DB4"/>
    <w:rsid w:val="00542237"/>
    <w:rsid w:val="00542C2B"/>
    <w:rsid w:val="00542D88"/>
    <w:rsid w:val="00543654"/>
    <w:rsid w:val="00543C2E"/>
    <w:rsid w:val="00543D93"/>
    <w:rsid w:val="005440C8"/>
    <w:rsid w:val="0054445F"/>
    <w:rsid w:val="005444F2"/>
    <w:rsid w:val="0054480E"/>
    <w:rsid w:val="00544DBA"/>
    <w:rsid w:val="00546542"/>
    <w:rsid w:val="00546AF6"/>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AF8"/>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C12"/>
    <w:rsid w:val="00573EB7"/>
    <w:rsid w:val="005742FB"/>
    <w:rsid w:val="005744A4"/>
    <w:rsid w:val="005748EC"/>
    <w:rsid w:val="00574ECA"/>
    <w:rsid w:val="005752CE"/>
    <w:rsid w:val="00575422"/>
    <w:rsid w:val="005755EB"/>
    <w:rsid w:val="00576055"/>
    <w:rsid w:val="0057616C"/>
    <w:rsid w:val="005764ED"/>
    <w:rsid w:val="005767D0"/>
    <w:rsid w:val="00576F36"/>
    <w:rsid w:val="00576FB9"/>
    <w:rsid w:val="00577270"/>
    <w:rsid w:val="00577817"/>
    <w:rsid w:val="00577C63"/>
    <w:rsid w:val="00580177"/>
    <w:rsid w:val="005802EB"/>
    <w:rsid w:val="005803F8"/>
    <w:rsid w:val="0058072C"/>
    <w:rsid w:val="00580C27"/>
    <w:rsid w:val="00580DFB"/>
    <w:rsid w:val="00580F2A"/>
    <w:rsid w:val="00581308"/>
    <w:rsid w:val="00581658"/>
    <w:rsid w:val="00581B03"/>
    <w:rsid w:val="005820C2"/>
    <w:rsid w:val="0058226F"/>
    <w:rsid w:val="005827C3"/>
    <w:rsid w:val="005829B6"/>
    <w:rsid w:val="00583286"/>
    <w:rsid w:val="0058336B"/>
    <w:rsid w:val="00583607"/>
    <w:rsid w:val="00583842"/>
    <w:rsid w:val="00583A33"/>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3C3"/>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367"/>
    <w:rsid w:val="005A37C6"/>
    <w:rsid w:val="005A3909"/>
    <w:rsid w:val="005A3932"/>
    <w:rsid w:val="005A3D9C"/>
    <w:rsid w:val="005A4108"/>
    <w:rsid w:val="005A423E"/>
    <w:rsid w:val="005A43C6"/>
    <w:rsid w:val="005A43F1"/>
    <w:rsid w:val="005A465C"/>
    <w:rsid w:val="005A479D"/>
    <w:rsid w:val="005A50C6"/>
    <w:rsid w:val="005A5459"/>
    <w:rsid w:val="005A59A3"/>
    <w:rsid w:val="005A6022"/>
    <w:rsid w:val="005A62F4"/>
    <w:rsid w:val="005A66D6"/>
    <w:rsid w:val="005A7361"/>
    <w:rsid w:val="005A756F"/>
    <w:rsid w:val="005A7A52"/>
    <w:rsid w:val="005B01E0"/>
    <w:rsid w:val="005B08F5"/>
    <w:rsid w:val="005B0E11"/>
    <w:rsid w:val="005B1904"/>
    <w:rsid w:val="005B1E85"/>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6D49"/>
    <w:rsid w:val="005B7757"/>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84C"/>
    <w:rsid w:val="005C4A5F"/>
    <w:rsid w:val="005C4E11"/>
    <w:rsid w:val="005C50AE"/>
    <w:rsid w:val="005C54AF"/>
    <w:rsid w:val="005C565D"/>
    <w:rsid w:val="005C56BA"/>
    <w:rsid w:val="005C588E"/>
    <w:rsid w:val="005C6766"/>
    <w:rsid w:val="005C6DE1"/>
    <w:rsid w:val="005C718B"/>
    <w:rsid w:val="005C71AA"/>
    <w:rsid w:val="005C75C2"/>
    <w:rsid w:val="005C7B1C"/>
    <w:rsid w:val="005C7B32"/>
    <w:rsid w:val="005C7C1C"/>
    <w:rsid w:val="005C7FBF"/>
    <w:rsid w:val="005D04C6"/>
    <w:rsid w:val="005D06F8"/>
    <w:rsid w:val="005D08ED"/>
    <w:rsid w:val="005D0CE9"/>
    <w:rsid w:val="005D11CE"/>
    <w:rsid w:val="005D141C"/>
    <w:rsid w:val="005D2815"/>
    <w:rsid w:val="005D29CB"/>
    <w:rsid w:val="005D2D16"/>
    <w:rsid w:val="005D3520"/>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5879"/>
    <w:rsid w:val="005E61ED"/>
    <w:rsid w:val="005E6502"/>
    <w:rsid w:val="005E65B1"/>
    <w:rsid w:val="005E6C24"/>
    <w:rsid w:val="005E6D30"/>
    <w:rsid w:val="005E72DA"/>
    <w:rsid w:val="005E7361"/>
    <w:rsid w:val="005E7513"/>
    <w:rsid w:val="005E77A0"/>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2F"/>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2F0A"/>
    <w:rsid w:val="00613308"/>
    <w:rsid w:val="00613498"/>
    <w:rsid w:val="006138EC"/>
    <w:rsid w:val="00614105"/>
    <w:rsid w:val="00614174"/>
    <w:rsid w:val="0061570D"/>
    <w:rsid w:val="00615752"/>
    <w:rsid w:val="00615A56"/>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BD"/>
    <w:rsid w:val="00623ED1"/>
    <w:rsid w:val="00624245"/>
    <w:rsid w:val="006244E9"/>
    <w:rsid w:val="0062476B"/>
    <w:rsid w:val="00624868"/>
    <w:rsid w:val="0062492A"/>
    <w:rsid w:val="006252A2"/>
    <w:rsid w:val="006253DB"/>
    <w:rsid w:val="00625545"/>
    <w:rsid w:val="00625597"/>
    <w:rsid w:val="006255DE"/>
    <w:rsid w:val="006260B8"/>
    <w:rsid w:val="00626600"/>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452"/>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B3F"/>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CAE"/>
    <w:rsid w:val="00646ED1"/>
    <w:rsid w:val="00647290"/>
    <w:rsid w:val="0064787E"/>
    <w:rsid w:val="00647A20"/>
    <w:rsid w:val="0065091A"/>
    <w:rsid w:val="00650A6B"/>
    <w:rsid w:val="00650EC0"/>
    <w:rsid w:val="00650F24"/>
    <w:rsid w:val="00651907"/>
    <w:rsid w:val="00652B83"/>
    <w:rsid w:val="00652F17"/>
    <w:rsid w:val="006534AA"/>
    <w:rsid w:val="00653CFB"/>
    <w:rsid w:val="00653F4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67DDB"/>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12D"/>
    <w:rsid w:val="00683313"/>
    <w:rsid w:val="006844C1"/>
    <w:rsid w:val="006846CF"/>
    <w:rsid w:val="00684D5C"/>
    <w:rsid w:val="00685770"/>
    <w:rsid w:val="00685C95"/>
    <w:rsid w:val="00685E7E"/>
    <w:rsid w:val="0068601D"/>
    <w:rsid w:val="0068602D"/>
    <w:rsid w:val="00686C0D"/>
    <w:rsid w:val="00686E1D"/>
    <w:rsid w:val="006871A8"/>
    <w:rsid w:val="006876C6"/>
    <w:rsid w:val="006876D1"/>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374F"/>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D40"/>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9D8"/>
    <w:rsid w:val="006D5AC6"/>
    <w:rsid w:val="006D5BA4"/>
    <w:rsid w:val="006D5C22"/>
    <w:rsid w:val="006D6547"/>
    <w:rsid w:val="006D6A3C"/>
    <w:rsid w:val="006D6E9E"/>
    <w:rsid w:val="006D7087"/>
    <w:rsid w:val="006D7331"/>
    <w:rsid w:val="006D7E88"/>
    <w:rsid w:val="006E0D53"/>
    <w:rsid w:val="006E113F"/>
    <w:rsid w:val="006E11EE"/>
    <w:rsid w:val="006E1595"/>
    <w:rsid w:val="006E1853"/>
    <w:rsid w:val="006E19C1"/>
    <w:rsid w:val="006E1C3E"/>
    <w:rsid w:val="006E1CB8"/>
    <w:rsid w:val="006E1D8B"/>
    <w:rsid w:val="006E1DB0"/>
    <w:rsid w:val="006E1F28"/>
    <w:rsid w:val="006E2459"/>
    <w:rsid w:val="006E2609"/>
    <w:rsid w:val="006E2CAC"/>
    <w:rsid w:val="006E353B"/>
    <w:rsid w:val="006E4056"/>
    <w:rsid w:val="006E464E"/>
    <w:rsid w:val="006E4886"/>
    <w:rsid w:val="006E4ADE"/>
    <w:rsid w:val="006E5401"/>
    <w:rsid w:val="006E5557"/>
    <w:rsid w:val="006E5FA5"/>
    <w:rsid w:val="006E62C6"/>
    <w:rsid w:val="006E63B1"/>
    <w:rsid w:val="006E647D"/>
    <w:rsid w:val="006E7A41"/>
    <w:rsid w:val="006E7C59"/>
    <w:rsid w:val="006F0C4E"/>
    <w:rsid w:val="006F1050"/>
    <w:rsid w:val="006F11D0"/>
    <w:rsid w:val="006F14AD"/>
    <w:rsid w:val="006F16E1"/>
    <w:rsid w:val="006F1A1C"/>
    <w:rsid w:val="006F1B37"/>
    <w:rsid w:val="006F1F9A"/>
    <w:rsid w:val="006F276F"/>
    <w:rsid w:val="006F289E"/>
    <w:rsid w:val="006F2ECB"/>
    <w:rsid w:val="006F2FA4"/>
    <w:rsid w:val="006F31B8"/>
    <w:rsid w:val="006F3680"/>
    <w:rsid w:val="006F372D"/>
    <w:rsid w:val="006F3934"/>
    <w:rsid w:val="006F3D15"/>
    <w:rsid w:val="006F3D9A"/>
    <w:rsid w:val="006F40C8"/>
    <w:rsid w:val="006F4AFE"/>
    <w:rsid w:val="006F4B53"/>
    <w:rsid w:val="006F4D02"/>
    <w:rsid w:val="006F4E39"/>
    <w:rsid w:val="006F4F8D"/>
    <w:rsid w:val="006F52AF"/>
    <w:rsid w:val="006F53EA"/>
    <w:rsid w:val="006F5658"/>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1A"/>
    <w:rsid w:val="00726AD2"/>
    <w:rsid w:val="00726D8F"/>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1F24"/>
    <w:rsid w:val="00732480"/>
    <w:rsid w:val="00732B42"/>
    <w:rsid w:val="00733315"/>
    <w:rsid w:val="007334B0"/>
    <w:rsid w:val="0073367B"/>
    <w:rsid w:val="00733942"/>
    <w:rsid w:val="00734189"/>
    <w:rsid w:val="0073437C"/>
    <w:rsid w:val="007346BB"/>
    <w:rsid w:val="00734F29"/>
    <w:rsid w:val="00735005"/>
    <w:rsid w:val="007351A3"/>
    <w:rsid w:val="00735494"/>
    <w:rsid w:val="00735B1C"/>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2F83"/>
    <w:rsid w:val="00753264"/>
    <w:rsid w:val="007534E1"/>
    <w:rsid w:val="00753515"/>
    <w:rsid w:val="00753695"/>
    <w:rsid w:val="00753CD5"/>
    <w:rsid w:val="0075418F"/>
    <w:rsid w:val="007545A4"/>
    <w:rsid w:val="00754997"/>
    <w:rsid w:val="00754E0F"/>
    <w:rsid w:val="007553DB"/>
    <w:rsid w:val="00755850"/>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A31"/>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97A"/>
    <w:rsid w:val="00767F22"/>
    <w:rsid w:val="007700AF"/>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611"/>
    <w:rsid w:val="00777A51"/>
    <w:rsid w:val="00777B71"/>
    <w:rsid w:val="0078062F"/>
    <w:rsid w:val="00780B97"/>
    <w:rsid w:val="00780BE0"/>
    <w:rsid w:val="00780D1F"/>
    <w:rsid w:val="00780DA3"/>
    <w:rsid w:val="00781149"/>
    <w:rsid w:val="00781588"/>
    <w:rsid w:val="007815B4"/>
    <w:rsid w:val="00781B32"/>
    <w:rsid w:val="00781BAD"/>
    <w:rsid w:val="00781BDB"/>
    <w:rsid w:val="007826ED"/>
    <w:rsid w:val="00782834"/>
    <w:rsid w:val="007831FC"/>
    <w:rsid w:val="00783601"/>
    <w:rsid w:val="00784487"/>
    <w:rsid w:val="00784AA4"/>
    <w:rsid w:val="00784ADE"/>
    <w:rsid w:val="00784E3D"/>
    <w:rsid w:val="00785074"/>
    <w:rsid w:val="0078510C"/>
    <w:rsid w:val="00785946"/>
    <w:rsid w:val="00785BE6"/>
    <w:rsid w:val="00786148"/>
    <w:rsid w:val="007867E1"/>
    <w:rsid w:val="00786878"/>
    <w:rsid w:val="00787474"/>
    <w:rsid w:val="007877C5"/>
    <w:rsid w:val="00787BEA"/>
    <w:rsid w:val="00787D72"/>
    <w:rsid w:val="00787E38"/>
    <w:rsid w:val="007902B0"/>
    <w:rsid w:val="007909D0"/>
    <w:rsid w:val="00790AE2"/>
    <w:rsid w:val="00790F53"/>
    <w:rsid w:val="00791107"/>
    <w:rsid w:val="0079117E"/>
    <w:rsid w:val="00791984"/>
    <w:rsid w:val="00791B33"/>
    <w:rsid w:val="00791D5A"/>
    <w:rsid w:val="00791E78"/>
    <w:rsid w:val="007925D7"/>
    <w:rsid w:val="00792F77"/>
    <w:rsid w:val="0079393C"/>
    <w:rsid w:val="00793E54"/>
    <w:rsid w:val="00794245"/>
    <w:rsid w:val="00794742"/>
    <w:rsid w:val="00794946"/>
    <w:rsid w:val="00794B95"/>
    <w:rsid w:val="00794B9A"/>
    <w:rsid w:val="00794CF4"/>
    <w:rsid w:val="00795414"/>
    <w:rsid w:val="00795645"/>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5FF"/>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32"/>
    <w:rsid w:val="007B3978"/>
    <w:rsid w:val="007B3D08"/>
    <w:rsid w:val="007B402C"/>
    <w:rsid w:val="007B409A"/>
    <w:rsid w:val="007B4B17"/>
    <w:rsid w:val="007B530F"/>
    <w:rsid w:val="007B5655"/>
    <w:rsid w:val="007B56CA"/>
    <w:rsid w:val="007B5B30"/>
    <w:rsid w:val="007B611E"/>
    <w:rsid w:val="007B6426"/>
    <w:rsid w:val="007B671F"/>
    <w:rsid w:val="007B6860"/>
    <w:rsid w:val="007B6D30"/>
    <w:rsid w:val="007B7338"/>
    <w:rsid w:val="007B742B"/>
    <w:rsid w:val="007B77A0"/>
    <w:rsid w:val="007B7B87"/>
    <w:rsid w:val="007B7EAB"/>
    <w:rsid w:val="007C089A"/>
    <w:rsid w:val="007C101E"/>
    <w:rsid w:val="007C1510"/>
    <w:rsid w:val="007C1703"/>
    <w:rsid w:val="007C1875"/>
    <w:rsid w:val="007C1A53"/>
    <w:rsid w:val="007C1DE3"/>
    <w:rsid w:val="007C28F9"/>
    <w:rsid w:val="007C29E7"/>
    <w:rsid w:val="007C2ABE"/>
    <w:rsid w:val="007C2EAD"/>
    <w:rsid w:val="007C3479"/>
    <w:rsid w:val="007C41E2"/>
    <w:rsid w:val="007C4589"/>
    <w:rsid w:val="007C4631"/>
    <w:rsid w:val="007C4BCB"/>
    <w:rsid w:val="007C5055"/>
    <w:rsid w:val="007C51B9"/>
    <w:rsid w:val="007C5C4D"/>
    <w:rsid w:val="007C5E57"/>
    <w:rsid w:val="007C6504"/>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4E9"/>
    <w:rsid w:val="007D45A8"/>
    <w:rsid w:val="007D4638"/>
    <w:rsid w:val="007D4802"/>
    <w:rsid w:val="007D4933"/>
    <w:rsid w:val="007D5871"/>
    <w:rsid w:val="007D5A5F"/>
    <w:rsid w:val="007D5AB5"/>
    <w:rsid w:val="007D5DE9"/>
    <w:rsid w:val="007D5E3B"/>
    <w:rsid w:val="007D65B8"/>
    <w:rsid w:val="007D6745"/>
    <w:rsid w:val="007D6E0C"/>
    <w:rsid w:val="007D6E44"/>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33"/>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172"/>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6CF"/>
    <w:rsid w:val="008138BC"/>
    <w:rsid w:val="0081425A"/>
    <w:rsid w:val="00814A7E"/>
    <w:rsid w:val="00814C13"/>
    <w:rsid w:val="00814CBE"/>
    <w:rsid w:val="008152DD"/>
    <w:rsid w:val="008155AB"/>
    <w:rsid w:val="008156BC"/>
    <w:rsid w:val="0081589C"/>
    <w:rsid w:val="00815927"/>
    <w:rsid w:val="00815C51"/>
    <w:rsid w:val="00815C7D"/>
    <w:rsid w:val="0081647A"/>
    <w:rsid w:val="00816A9C"/>
    <w:rsid w:val="00816B28"/>
    <w:rsid w:val="00816BE2"/>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6BA"/>
    <w:rsid w:val="0082670B"/>
    <w:rsid w:val="0082677E"/>
    <w:rsid w:val="00826FEA"/>
    <w:rsid w:val="00827416"/>
    <w:rsid w:val="0082755E"/>
    <w:rsid w:val="008303FA"/>
    <w:rsid w:val="00830756"/>
    <w:rsid w:val="00830C28"/>
    <w:rsid w:val="00831FA1"/>
    <w:rsid w:val="0083202A"/>
    <w:rsid w:val="008329C1"/>
    <w:rsid w:val="00832F10"/>
    <w:rsid w:val="008332E1"/>
    <w:rsid w:val="00833CC2"/>
    <w:rsid w:val="00833F09"/>
    <w:rsid w:val="00833F44"/>
    <w:rsid w:val="008340E3"/>
    <w:rsid w:val="00834253"/>
    <w:rsid w:val="008345D2"/>
    <w:rsid w:val="0083495B"/>
    <w:rsid w:val="00834B28"/>
    <w:rsid w:val="00835C1C"/>
    <w:rsid w:val="0083607B"/>
    <w:rsid w:val="008362EF"/>
    <w:rsid w:val="008364E1"/>
    <w:rsid w:val="00836EAC"/>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602"/>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1B1"/>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0766"/>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29D"/>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AE0"/>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BA8"/>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65E"/>
    <w:rsid w:val="008B78E4"/>
    <w:rsid w:val="008B7E85"/>
    <w:rsid w:val="008B7F1D"/>
    <w:rsid w:val="008C0461"/>
    <w:rsid w:val="008C0954"/>
    <w:rsid w:val="008C0BB1"/>
    <w:rsid w:val="008C0C9E"/>
    <w:rsid w:val="008C0DA4"/>
    <w:rsid w:val="008C122D"/>
    <w:rsid w:val="008C12E9"/>
    <w:rsid w:val="008C17FF"/>
    <w:rsid w:val="008C1A30"/>
    <w:rsid w:val="008C1BBF"/>
    <w:rsid w:val="008C1BD5"/>
    <w:rsid w:val="008C243B"/>
    <w:rsid w:val="008C2C86"/>
    <w:rsid w:val="008C2CF4"/>
    <w:rsid w:val="008C36F4"/>
    <w:rsid w:val="008C3893"/>
    <w:rsid w:val="008C405C"/>
    <w:rsid w:val="008C40E4"/>
    <w:rsid w:val="008C420B"/>
    <w:rsid w:val="008C4283"/>
    <w:rsid w:val="008C48D2"/>
    <w:rsid w:val="008C4E29"/>
    <w:rsid w:val="008C59F1"/>
    <w:rsid w:val="008C6107"/>
    <w:rsid w:val="008C61FF"/>
    <w:rsid w:val="008C63A2"/>
    <w:rsid w:val="008C63A5"/>
    <w:rsid w:val="008C6519"/>
    <w:rsid w:val="008C68E7"/>
    <w:rsid w:val="008C6AE6"/>
    <w:rsid w:val="008C70F9"/>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3F2C"/>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D7A1F"/>
    <w:rsid w:val="008E08A7"/>
    <w:rsid w:val="008E0C2D"/>
    <w:rsid w:val="008E0E84"/>
    <w:rsid w:val="008E10DA"/>
    <w:rsid w:val="008E14D9"/>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2"/>
    <w:rsid w:val="008F0918"/>
    <w:rsid w:val="008F0A60"/>
    <w:rsid w:val="008F0D0E"/>
    <w:rsid w:val="008F122D"/>
    <w:rsid w:val="008F1714"/>
    <w:rsid w:val="008F1F5F"/>
    <w:rsid w:val="008F27AE"/>
    <w:rsid w:val="008F288B"/>
    <w:rsid w:val="008F341B"/>
    <w:rsid w:val="008F3460"/>
    <w:rsid w:val="008F398C"/>
    <w:rsid w:val="008F3BB5"/>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250"/>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0541"/>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DD0"/>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600"/>
    <w:rsid w:val="0092485D"/>
    <w:rsid w:val="00924DB4"/>
    <w:rsid w:val="00924FBF"/>
    <w:rsid w:val="00925C81"/>
    <w:rsid w:val="00925D6E"/>
    <w:rsid w:val="00926308"/>
    <w:rsid w:val="009266BA"/>
    <w:rsid w:val="00926A46"/>
    <w:rsid w:val="00926BC2"/>
    <w:rsid w:val="00927958"/>
    <w:rsid w:val="00927FF0"/>
    <w:rsid w:val="0093020D"/>
    <w:rsid w:val="009304E4"/>
    <w:rsid w:val="00930C5B"/>
    <w:rsid w:val="00931037"/>
    <w:rsid w:val="00931049"/>
    <w:rsid w:val="00931AFB"/>
    <w:rsid w:val="00931EEF"/>
    <w:rsid w:val="0093227B"/>
    <w:rsid w:val="00932289"/>
    <w:rsid w:val="009325C0"/>
    <w:rsid w:val="00932A80"/>
    <w:rsid w:val="00932AD9"/>
    <w:rsid w:val="00932DC5"/>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0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5F1E"/>
    <w:rsid w:val="009460E7"/>
    <w:rsid w:val="009460F0"/>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10"/>
    <w:rsid w:val="00954D32"/>
    <w:rsid w:val="009552E3"/>
    <w:rsid w:val="0095596D"/>
    <w:rsid w:val="00955D23"/>
    <w:rsid w:val="00955E7F"/>
    <w:rsid w:val="0095606B"/>
    <w:rsid w:val="009563E8"/>
    <w:rsid w:val="0095654E"/>
    <w:rsid w:val="00956DA7"/>
    <w:rsid w:val="009571B1"/>
    <w:rsid w:val="009572A3"/>
    <w:rsid w:val="0095780A"/>
    <w:rsid w:val="0095790A"/>
    <w:rsid w:val="00957CA4"/>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07C"/>
    <w:rsid w:val="009652E0"/>
    <w:rsid w:val="00965D31"/>
    <w:rsid w:val="00965D87"/>
    <w:rsid w:val="00965EE8"/>
    <w:rsid w:val="00966058"/>
    <w:rsid w:val="009664C5"/>
    <w:rsid w:val="009669EC"/>
    <w:rsid w:val="00966DEA"/>
    <w:rsid w:val="00966E2C"/>
    <w:rsid w:val="009671AA"/>
    <w:rsid w:val="009673B8"/>
    <w:rsid w:val="0096789F"/>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09"/>
    <w:rsid w:val="009764A4"/>
    <w:rsid w:val="00976938"/>
    <w:rsid w:val="00977568"/>
    <w:rsid w:val="00977709"/>
    <w:rsid w:val="00977B30"/>
    <w:rsid w:val="0098058E"/>
    <w:rsid w:val="0098130A"/>
    <w:rsid w:val="00981424"/>
    <w:rsid w:val="0098142E"/>
    <w:rsid w:val="009823AA"/>
    <w:rsid w:val="00982C2B"/>
    <w:rsid w:val="00983371"/>
    <w:rsid w:val="0098378D"/>
    <w:rsid w:val="009837A8"/>
    <w:rsid w:val="00983F47"/>
    <w:rsid w:val="0098401B"/>
    <w:rsid w:val="0098404F"/>
    <w:rsid w:val="0098483E"/>
    <w:rsid w:val="009855A7"/>
    <w:rsid w:val="00985A25"/>
    <w:rsid w:val="00986D66"/>
    <w:rsid w:val="00986D68"/>
    <w:rsid w:val="00986F36"/>
    <w:rsid w:val="00987094"/>
    <w:rsid w:val="0098709E"/>
    <w:rsid w:val="0098711A"/>
    <w:rsid w:val="0098757A"/>
    <w:rsid w:val="0098774F"/>
    <w:rsid w:val="00987761"/>
    <w:rsid w:val="009879B8"/>
    <w:rsid w:val="00987A13"/>
    <w:rsid w:val="00987CFF"/>
    <w:rsid w:val="00990A34"/>
    <w:rsid w:val="00991244"/>
    <w:rsid w:val="0099229A"/>
    <w:rsid w:val="009923A2"/>
    <w:rsid w:val="00992A45"/>
    <w:rsid w:val="00992D57"/>
    <w:rsid w:val="00992D92"/>
    <w:rsid w:val="009932B7"/>
    <w:rsid w:val="009933B7"/>
    <w:rsid w:val="00993580"/>
    <w:rsid w:val="00993F24"/>
    <w:rsid w:val="0099424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7D6"/>
    <w:rsid w:val="009B2878"/>
    <w:rsid w:val="009B2906"/>
    <w:rsid w:val="009B2C0A"/>
    <w:rsid w:val="009B2F8C"/>
    <w:rsid w:val="009B348F"/>
    <w:rsid w:val="009B3A78"/>
    <w:rsid w:val="009B3BB3"/>
    <w:rsid w:val="009B40E0"/>
    <w:rsid w:val="009B5397"/>
    <w:rsid w:val="009B53B4"/>
    <w:rsid w:val="009B5446"/>
    <w:rsid w:val="009B5554"/>
    <w:rsid w:val="009B637A"/>
    <w:rsid w:val="009B6387"/>
    <w:rsid w:val="009B7060"/>
    <w:rsid w:val="009B7073"/>
    <w:rsid w:val="009B7CD6"/>
    <w:rsid w:val="009C01E9"/>
    <w:rsid w:val="009C086F"/>
    <w:rsid w:val="009C0A7D"/>
    <w:rsid w:val="009C0B37"/>
    <w:rsid w:val="009C0BAA"/>
    <w:rsid w:val="009C0C26"/>
    <w:rsid w:val="009C0E5E"/>
    <w:rsid w:val="009C0F17"/>
    <w:rsid w:val="009C12C2"/>
    <w:rsid w:val="009C135E"/>
    <w:rsid w:val="009C154B"/>
    <w:rsid w:val="009C2050"/>
    <w:rsid w:val="009C250C"/>
    <w:rsid w:val="009C2AB4"/>
    <w:rsid w:val="009C2E3B"/>
    <w:rsid w:val="009C2E5D"/>
    <w:rsid w:val="009C36DD"/>
    <w:rsid w:val="009C3B0B"/>
    <w:rsid w:val="009C406F"/>
    <w:rsid w:val="009C42DA"/>
    <w:rsid w:val="009C4328"/>
    <w:rsid w:val="009C454B"/>
    <w:rsid w:val="009C46E7"/>
    <w:rsid w:val="009C4A21"/>
    <w:rsid w:val="009C4AA5"/>
    <w:rsid w:val="009C5507"/>
    <w:rsid w:val="009C5A9A"/>
    <w:rsid w:val="009C5BA2"/>
    <w:rsid w:val="009C5DD6"/>
    <w:rsid w:val="009C6372"/>
    <w:rsid w:val="009C63A1"/>
    <w:rsid w:val="009C6509"/>
    <w:rsid w:val="009C68E9"/>
    <w:rsid w:val="009C6F6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77F"/>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B85"/>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68F"/>
    <w:rsid w:val="009E4E38"/>
    <w:rsid w:val="009E5061"/>
    <w:rsid w:val="009E579C"/>
    <w:rsid w:val="009E581B"/>
    <w:rsid w:val="009E58DE"/>
    <w:rsid w:val="009E59FF"/>
    <w:rsid w:val="009E5DAB"/>
    <w:rsid w:val="009E60B9"/>
    <w:rsid w:val="009E649B"/>
    <w:rsid w:val="009E6804"/>
    <w:rsid w:val="009E6825"/>
    <w:rsid w:val="009E6BBC"/>
    <w:rsid w:val="009F06CA"/>
    <w:rsid w:val="009F0C88"/>
    <w:rsid w:val="009F10E4"/>
    <w:rsid w:val="009F138E"/>
    <w:rsid w:val="009F151B"/>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2E7"/>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49BC"/>
    <w:rsid w:val="00A154E8"/>
    <w:rsid w:val="00A15818"/>
    <w:rsid w:val="00A15825"/>
    <w:rsid w:val="00A1593F"/>
    <w:rsid w:val="00A1631E"/>
    <w:rsid w:val="00A16499"/>
    <w:rsid w:val="00A16537"/>
    <w:rsid w:val="00A16A09"/>
    <w:rsid w:val="00A16C81"/>
    <w:rsid w:val="00A17E2A"/>
    <w:rsid w:val="00A20400"/>
    <w:rsid w:val="00A212C4"/>
    <w:rsid w:val="00A21A6D"/>
    <w:rsid w:val="00A21B16"/>
    <w:rsid w:val="00A21DDD"/>
    <w:rsid w:val="00A21F21"/>
    <w:rsid w:val="00A2255D"/>
    <w:rsid w:val="00A228C1"/>
    <w:rsid w:val="00A22940"/>
    <w:rsid w:val="00A22D3B"/>
    <w:rsid w:val="00A22E23"/>
    <w:rsid w:val="00A2391D"/>
    <w:rsid w:val="00A239E5"/>
    <w:rsid w:val="00A23A27"/>
    <w:rsid w:val="00A23D35"/>
    <w:rsid w:val="00A23FF6"/>
    <w:rsid w:val="00A24008"/>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4371"/>
    <w:rsid w:val="00A5516D"/>
    <w:rsid w:val="00A55BC5"/>
    <w:rsid w:val="00A5603E"/>
    <w:rsid w:val="00A560A9"/>
    <w:rsid w:val="00A561F0"/>
    <w:rsid w:val="00A56629"/>
    <w:rsid w:val="00A56679"/>
    <w:rsid w:val="00A56F1E"/>
    <w:rsid w:val="00A56FA2"/>
    <w:rsid w:val="00A57425"/>
    <w:rsid w:val="00A575AF"/>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06"/>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66F"/>
    <w:rsid w:val="00A716D8"/>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B59"/>
    <w:rsid w:val="00A76D6D"/>
    <w:rsid w:val="00A77BC1"/>
    <w:rsid w:val="00A77F18"/>
    <w:rsid w:val="00A77F69"/>
    <w:rsid w:val="00A80AB1"/>
    <w:rsid w:val="00A80BE8"/>
    <w:rsid w:val="00A8268C"/>
    <w:rsid w:val="00A82B15"/>
    <w:rsid w:val="00A82D1A"/>
    <w:rsid w:val="00A82E31"/>
    <w:rsid w:val="00A8301D"/>
    <w:rsid w:val="00A830F2"/>
    <w:rsid w:val="00A8396A"/>
    <w:rsid w:val="00A83ACD"/>
    <w:rsid w:val="00A84240"/>
    <w:rsid w:val="00A84342"/>
    <w:rsid w:val="00A845F5"/>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A5A"/>
    <w:rsid w:val="00AA0B0B"/>
    <w:rsid w:val="00AA0BC6"/>
    <w:rsid w:val="00AA0E26"/>
    <w:rsid w:val="00AA10AD"/>
    <w:rsid w:val="00AA1126"/>
    <w:rsid w:val="00AA1689"/>
    <w:rsid w:val="00AA1752"/>
    <w:rsid w:val="00AA19BF"/>
    <w:rsid w:val="00AA23AA"/>
    <w:rsid w:val="00AA2533"/>
    <w:rsid w:val="00AA2580"/>
    <w:rsid w:val="00AA27CC"/>
    <w:rsid w:val="00AA288B"/>
    <w:rsid w:val="00AA2DAA"/>
    <w:rsid w:val="00AA37C6"/>
    <w:rsid w:val="00AA3877"/>
    <w:rsid w:val="00AA41E0"/>
    <w:rsid w:val="00AA438E"/>
    <w:rsid w:val="00AA43FB"/>
    <w:rsid w:val="00AA463D"/>
    <w:rsid w:val="00AA46A9"/>
    <w:rsid w:val="00AA4D22"/>
    <w:rsid w:val="00AA4DE8"/>
    <w:rsid w:val="00AA53B6"/>
    <w:rsid w:val="00AA53E6"/>
    <w:rsid w:val="00AA613F"/>
    <w:rsid w:val="00AA6762"/>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6A1"/>
    <w:rsid w:val="00AB4F36"/>
    <w:rsid w:val="00AB542F"/>
    <w:rsid w:val="00AB5E89"/>
    <w:rsid w:val="00AB5F1C"/>
    <w:rsid w:val="00AB639E"/>
    <w:rsid w:val="00AB65A7"/>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1E0"/>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822"/>
    <w:rsid w:val="00AD6CFF"/>
    <w:rsid w:val="00AD7115"/>
    <w:rsid w:val="00AD72AD"/>
    <w:rsid w:val="00AD74A4"/>
    <w:rsid w:val="00AD7595"/>
    <w:rsid w:val="00AD765B"/>
    <w:rsid w:val="00AD7B4F"/>
    <w:rsid w:val="00AD7C9F"/>
    <w:rsid w:val="00AD7DE8"/>
    <w:rsid w:val="00AE0731"/>
    <w:rsid w:val="00AE0A54"/>
    <w:rsid w:val="00AE1198"/>
    <w:rsid w:val="00AE11C6"/>
    <w:rsid w:val="00AE120B"/>
    <w:rsid w:val="00AE1996"/>
    <w:rsid w:val="00AE1B3F"/>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310"/>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4A82"/>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078E1"/>
    <w:rsid w:val="00B10126"/>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376"/>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D63"/>
    <w:rsid w:val="00B35E10"/>
    <w:rsid w:val="00B367B5"/>
    <w:rsid w:val="00B3706E"/>
    <w:rsid w:val="00B37382"/>
    <w:rsid w:val="00B3742E"/>
    <w:rsid w:val="00B3767B"/>
    <w:rsid w:val="00B378C7"/>
    <w:rsid w:val="00B37992"/>
    <w:rsid w:val="00B37AD0"/>
    <w:rsid w:val="00B37D7F"/>
    <w:rsid w:val="00B37FD1"/>
    <w:rsid w:val="00B4025F"/>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3C5B"/>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3F3"/>
    <w:rsid w:val="00B51572"/>
    <w:rsid w:val="00B51BA7"/>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56DBA"/>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2A04"/>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1F4E"/>
    <w:rsid w:val="00B722AE"/>
    <w:rsid w:val="00B724B3"/>
    <w:rsid w:val="00B7298F"/>
    <w:rsid w:val="00B72BDB"/>
    <w:rsid w:val="00B73010"/>
    <w:rsid w:val="00B73760"/>
    <w:rsid w:val="00B739DD"/>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1A0"/>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B66"/>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3B5F"/>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36"/>
    <w:rsid w:val="00BC5895"/>
    <w:rsid w:val="00BC5E8C"/>
    <w:rsid w:val="00BC6565"/>
    <w:rsid w:val="00BC6A3A"/>
    <w:rsid w:val="00BC775F"/>
    <w:rsid w:val="00BC7973"/>
    <w:rsid w:val="00BC7ABA"/>
    <w:rsid w:val="00BC7D38"/>
    <w:rsid w:val="00BC7F4D"/>
    <w:rsid w:val="00BD0189"/>
    <w:rsid w:val="00BD0E86"/>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56C"/>
    <w:rsid w:val="00BE4D8D"/>
    <w:rsid w:val="00BE524A"/>
    <w:rsid w:val="00BE53BC"/>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A9E"/>
    <w:rsid w:val="00C00D8B"/>
    <w:rsid w:val="00C010B3"/>
    <w:rsid w:val="00C015D5"/>
    <w:rsid w:val="00C01955"/>
    <w:rsid w:val="00C01C3D"/>
    <w:rsid w:val="00C01E7E"/>
    <w:rsid w:val="00C02260"/>
    <w:rsid w:val="00C02A18"/>
    <w:rsid w:val="00C0352A"/>
    <w:rsid w:val="00C03779"/>
    <w:rsid w:val="00C03943"/>
    <w:rsid w:val="00C04446"/>
    <w:rsid w:val="00C044CE"/>
    <w:rsid w:val="00C04BD0"/>
    <w:rsid w:val="00C04FDB"/>
    <w:rsid w:val="00C0512D"/>
    <w:rsid w:val="00C05619"/>
    <w:rsid w:val="00C05C00"/>
    <w:rsid w:val="00C06430"/>
    <w:rsid w:val="00C06D83"/>
    <w:rsid w:val="00C06DEB"/>
    <w:rsid w:val="00C072F0"/>
    <w:rsid w:val="00C07584"/>
    <w:rsid w:val="00C076E5"/>
    <w:rsid w:val="00C07DF0"/>
    <w:rsid w:val="00C100D7"/>
    <w:rsid w:val="00C11516"/>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462"/>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2F0"/>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167"/>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60F"/>
    <w:rsid w:val="00C447CE"/>
    <w:rsid w:val="00C448B5"/>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90B"/>
    <w:rsid w:val="00C56D13"/>
    <w:rsid w:val="00C56D6F"/>
    <w:rsid w:val="00C56DCC"/>
    <w:rsid w:val="00C56FE4"/>
    <w:rsid w:val="00C57501"/>
    <w:rsid w:val="00C5790F"/>
    <w:rsid w:val="00C6041A"/>
    <w:rsid w:val="00C604CE"/>
    <w:rsid w:val="00C608C1"/>
    <w:rsid w:val="00C60A75"/>
    <w:rsid w:val="00C60D63"/>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532"/>
    <w:rsid w:val="00C67BDB"/>
    <w:rsid w:val="00C67E86"/>
    <w:rsid w:val="00C70445"/>
    <w:rsid w:val="00C70585"/>
    <w:rsid w:val="00C706E2"/>
    <w:rsid w:val="00C70AA3"/>
    <w:rsid w:val="00C70CA6"/>
    <w:rsid w:val="00C70E23"/>
    <w:rsid w:val="00C70F51"/>
    <w:rsid w:val="00C71316"/>
    <w:rsid w:val="00C7171E"/>
    <w:rsid w:val="00C7175A"/>
    <w:rsid w:val="00C720A5"/>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A71"/>
    <w:rsid w:val="00C80D4F"/>
    <w:rsid w:val="00C81568"/>
    <w:rsid w:val="00C81B92"/>
    <w:rsid w:val="00C81DCA"/>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3F67"/>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0EA"/>
    <w:rsid w:val="00CB128A"/>
    <w:rsid w:val="00CB15DA"/>
    <w:rsid w:val="00CB1D96"/>
    <w:rsid w:val="00CB1E8B"/>
    <w:rsid w:val="00CB25B3"/>
    <w:rsid w:val="00CB2740"/>
    <w:rsid w:val="00CB303C"/>
    <w:rsid w:val="00CB30AC"/>
    <w:rsid w:val="00CB3183"/>
    <w:rsid w:val="00CB3DE3"/>
    <w:rsid w:val="00CB40B4"/>
    <w:rsid w:val="00CB4186"/>
    <w:rsid w:val="00CB429A"/>
    <w:rsid w:val="00CB455C"/>
    <w:rsid w:val="00CB46EB"/>
    <w:rsid w:val="00CB4A9B"/>
    <w:rsid w:val="00CB4BA4"/>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4D2F"/>
    <w:rsid w:val="00CC50B6"/>
    <w:rsid w:val="00CC5400"/>
    <w:rsid w:val="00CC5B9D"/>
    <w:rsid w:val="00CC5BC1"/>
    <w:rsid w:val="00CC683D"/>
    <w:rsid w:val="00CC6A99"/>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065"/>
    <w:rsid w:val="00CE022A"/>
    <w:rsid w:val="00CE07AE"/>
    <w:rsid w:val="00CE0B9C"/>
    <w:rsid w:val="00CE1198"/>
    <w:rsid w:val="00CE1D2B"/>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BAF"/>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B77"/>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CF7C27"/>
    <w:rsid w:val="00CF7C58"/>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6232"/>
    <w:rsid w:val="00D073B0"/>
    <w:rsid w:val="00D07AD7"/>
    <w:rsid w:val="00D1047F"/>
    <w:rsid w:val="00D10654"/>
    <w:rsid w:val="00D1080D"/>
    <w:rsid w:val="00D10850"/>
    <w:rsid w:val="00D108E8"/>
    <w:rsid w:val="00D10E3E"/>
    <w:rsid w:val="00D11211"/>
    <w:rsid w:val="00D1124C"/>
    <w:rsid w:val="00D11542"/>
    <w:rsid w:val="00D11F93"/>
    <w:rsid w:val="00D12229"/>
    <w:rsid w:val="00D129EB"/>
    <w:rsid w:val="00D12A8C"/>
    <w:rsid w:val="00D12C16"/>
    <w:rsid w:val="00D1325D"/>
    <w:rsid w:val="00D132A4"/>
    <w:rsid w:val="00D13516"/>
    <w:rsid w:val="00D1372A"/>
    <w:rsid w:val="00D1374F"/>
    <w:rsid w:val="00D14638"/>
    <w:rsid w:val="00D14861"/>
    <w:rsid w:val="00D1527A"/>
    <w:rsid w:val="00D154DF"/>
    <w:rsid w:val="00D157A3"/>
    <w:rsid w:val="00D15E87"/>
    <w:rsid w:val="00D16169"/>
    <w:rsid w:val="00D166BB"/>
    <w:rsid w:val="00D1721E"/>
    <w:rsid w:val="00D17BC1"/>
    <w:rsid w:val="00D2010E"/>
    <w:rsid w:val="00D20148"/>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91A"/>
    <w:rsid w:val="00D34CD5"/>
    <w:rsid w:val="00D34DBA"/>
    <w:rsid w:val="00D34DD8"/>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A95"/>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C18"/>
    <w:rsid w:val="00D51D7D"/>
    <w:rsid w:val="00D521B2"/>
    <w:rsid w:val="00D52D55"/>
    <w:rsid w:val="00D52D86"/>
    <w:rsid w:val="00D53200"/>
    <w:rsid w:val="00D53754"/>
    <w:rsid w:val="00D53B52"/>
    <w:rsid w:val="00D53C0E"/>
    <w:rsid w:val="00D53F85"/>
    <w:rsid w:val="00D53FE4"/>
    <w:rsid w:val="00D54026"/>
    <w:rsid w:val="00D5481B"/>
    <w:rsid w:val="00D54B6A"/>
    <w:rsid w:val="00D550ED"/>
    <w:rsid w:val="00D554BB"/>
    <w:rsid w:val="00D5581B"/>
    <w:rsid w:val="00D558B1"/>
    <w:rsid w:val="00D55AA6"/>
    <w:rsid w:val="00D55D60"/>
    <w:rsid w:val="00D5615B"/>
    <w:rsid w:val="00D56562"/>
    <w:rsid w:val="00D56954"/>
    <w:rsid w:val="00D56B3E"/>
    <w:rsid w:val="00D57393"/>
    <w:rsid w:val="00D57745"/>
    <w:rsid w:val="00D579C4"/>
    <w:rsid w:val="00D608E1"/>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CE2"/>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868"/>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C4E"/>
    <w:rsid w:val="00D93D45"/>
    <w:rsid w:val="00D9492F"/>
    <w:rsid w:val="00D94BE7"/>
    <w:rsid w:val="00D94CE8"/>
    <w:rsid w:val="00D95996"/>
    <w:rsid w:val="00D959B2"/>
    <w:rsid w:val="00D95BFE"/>
    <w:rsid w:val="00D96167"/>
    <w:rsid w:val="00D96238"/>
    <w:rsid w:val="00D96B6F"/>
    <w:rsid w:val="00D96C8C"/>
    <w:rsid w:val="00D96EB8"/>
    <w:rsid w:val="00D97874"/>
    <w:rsid w:val="00D978DF"/>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3FD"/>
    <w:rsid w:val="00DD1734"/>
    <w:rsid w:val="00DD17BC"/>
    <w:rsid w:val="00DD188C"/>
    <w:rsid w:val="00DD18F5"/>
    <w:rsid w:val="00DD1C54"/>
    <w:rsid w:val="00DD1ED0"/>
    <w:rsid w:val="00DD2389"/>
    <w:rsid w:val="00DD294F"/>
    <w:rsid w:val="00DD2AA9"/>
    <w:rsid w:val="00DD2B60"/>
    <w:rsid w:val="00DD2B82"/>
    <w:rsid w:val="00DD2D67"/>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C00"/>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E46"/>
    <w:rsid w:val="00E10F44"/>
    <w:rsid w:val="00E12840"/>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5A4"/>
    <w:rsid w:val="00E178B3"/>
    <w:rsid w:val="00E179C2"/>
    <w:rsid w:val="00E202EC"/>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57AF"/>
    <w:rsid w:val="00E260B3"/>
    <w:rsid w:val="00E26409"/>
    <w:rsid w:val="00E26A5A"/>
    <w:rsid w:val="00E26F2B"/>
    <w:rsid w:val="00E2704B"/>
    <w:rsid w:val="00E27128"/>
    <w:rsid w:val="00E276CB"/>
    <w:rsid w:val="00E27DF5"/>
    <w:rsid w:val="00E30899"/>
    <w:rsid w:val="00E30C63"/>
    <w:rsid w:val="00E3145E"/>
    <w:rsid w:val="00E3176D"/>
    <w:rsid w:val="00E31886"/>
    <w:rsid w:val="00E319E9"/>
    <w:rsid w:val="00E31A3C"/>
    <w:rsid w:val="00E3201B"/>
    <w:rsid w:val="00E321A9"/>
    <w:rsid w:val="00E334C4"/>
    <w:rsid w:val="00E33BA6"/>
    <w:rsid w:val="00E347F1"/>
    <w:rsid w:val="00E34DDD"/>
    <w:rsid w:val="00E34F90"/>
    <w:rsid w:val="00E352BA"/>
    <w:rsid w:val="00E35539"/>
    <w:rsid w:val="00E36160"/>
    <w:rsid w:val="00E3637C"/>
    <w:rsid w:val="00E369F5"/>
    <w:rsid w:val="00E36A64"/>
    <w:rsid w:val="00E370C6"/>
    <w:rsid w:val="00E375FD"/>
    <w:rsid w:val="00E37F48"/>
    <w:rsid w:val="00E408DA"/>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4D9"/>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967"/>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455"/>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3BE"/>
    <w:rsid w:val="00E735CF"/>
    <w:rsid w:val="00E73C7E"/>
    <w:rsid w:val="00E73F55"/>
    <w:rsid w:val="00E743D1"/>
    <w:rsid w:val="00E74562"/>
    <w:rsid w:val="00E745B0"/>
    <w:rsid w:val="00E74642"/>
    <w:rsid w:val="00E746FF"/>
    <w:rsid w:val="00E7486A"/>
    <w:rsid w:val="00E74BEC"/>
    <w:rsid w:val="00E75636"/>
    <w:rsid w:val="00E7584C"/>
    <w:rsid w:val="00E763DF"/>
    <w:rsid w:val="00E76407"/>
    <w:rsid w:val="00E76893"/>
    <w:rsid w:val="00E7699B"/>
    <w:rsid w:val="00E769B9"/>
    <w:rsid w:val="00E76A80"/>
    <w:rsid w:val="00E76D73"/>
    <w:rsid w:val="00E76E39"/>
    <w:rsid w:val="00E76FAB"/>
    <w:rsid w:val="00E76FC9"/>
    <w:rsid w:val="00E772AB"/>
    <w:rsid w:val="00E7767F"/>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73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15F"/>
    <w:rsid w:val="00EA7232"/>
    <w:rsid w:val="00EA77EC"/>
    <w:rsid w:val="00EA7892"/>
    <w:rsid w:val="00EA7A5F"/>
    <w:rsid w:val="00EA7B82"/>
    <w:rsid w:val="00EA7FEF"/>
    <w:rsid w:val="00EB0074"/>
    <w:rsid w:val="00EB0210"/>
    <w:rsid w:val="00EB032F"/>
    <w:rsid w:val="00EB0381"/>
    <w:rsid w:val="00EB0AE3"/>
    <w:rsid w:val="00EB1442"/>
    <w:rsid w:val="00EB162D"/>
    <w:rsid w:val="00EB18D4"/>
    <w:rsid w:val="00EB25C1"/>
    <w:rsid w:val="00EB29EE"/>
    <w:rsid w:val="00EB2B6A"/>
    <w:rsid w:val="00EB3368"/>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6C0"/>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1DC"/>
    <w:rsid w:val="00ED2428"/>
    <w:rsid w:val="00ED2734"/>
    <w:rsid w:val="00ED2871"/>
    <w:rsid w:val="00ED2A94"/>
    <w:rsid w:val="00ED2AF5"/>
    <w:rsid w:val="00ED2B9C"/>
    <w:rsid w:val="00ED2F31"/>
    <w:rsid w:val="00ED305C"/>
    <w:rsid w:val="00ED36DE"/>
    <w:rsid w:val="00ED3914"/>
    <w:rsid w:val="00ED399B"/>
    <w:rsid w:val="00ED3B2A"/>
    <w:rsid w:val="00ED3E57"/>
    <w:rsid w:val="00ED4BF1"/>
    <w:rsid w:val="00ED4C4F"/>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606"/>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28A5"/>
    <w:rsid w:val="00EF3089"/>
    <w:rsid w:val="00EF3130"/>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5EB"/>
    <w:rsid w:val="00F13C5F"/>
    <w:rsid w:val="00F13F75"/>
    <w:rsid w:val="00F1448D"/>
    <w:rsid w:val="00F1557E"/>
    <w:rsid w:val="00F15650"/>
    <w:rsid w:val="00F157AB"/>
    <w:rsid w:val="00F15AAA"/>
    <w:rsid w:val="00F15C04"/>
    <w:rsid w:val="00F165C7"/>
    <w:rsid w:val="00F16942"/>
    <w:rsid w:val="00F17108"/>
    <w:rsid w:val="00F1772E"/>
    <w:rsid w:val="00F17B81"/>
    <w:rsid w:val="00F17BF4"/>
    <w:rsid w:val="00F17DD1"/>
    <w:rsid w:val="00F17DF9"/>
    <w:rsid w:val="00F202E2"/>
    <w:rsid w:val="00F203F5"/>
    <w:rsid w:val="00F208F9"/>
    <w:rsid w:val="00F20C91"/>
    <w:rsid w:val="00F20CC1"/>
    <w:rsid w:val="00F20D9C"/>
    <w:rsid w:val="00F21004"/>
    <w:rsid w:val="00F213AA"/>
    <w:rsid w:val="00F21469"/>
    <w:rsid w:val="00F22003"/>
    <w:rsid w:val="00F22142"/>
    <w:rsid w:val="00F226CC"/>
    <w:rsid w:val="00F2369D"/>
    <w:rsid w:val="00F23BE4"/>
    <w:rsid w:val="00F23C26"/>
    <w:rsid w:val="00F23E44"/>
    <w:rsid w:val="00F23F91"/>
    <w:rsid w:val="00F24027"/>
    <w:rsid w:val="00F24624"/>
    <w:rsid w:val="00F24815"/>
    <w:rsid w:val="00F24D81"/>
    <w:rsid w:val="00F2534F"/>
    <w:rsid w:val="00F258CA"/>
    <w:rsid w:val="00F25EB8"/>
    <w:rsid w:val="00F266F7"/>
    <w:rsid w:val="00F27130"/>
    <w:rsid w:val="00F27442"/>
    <w:rsid w:val="00F2785F"/>
    <w:rsid w:val="00F27C84"/>
    <w:rsid w:val="00F27C9F"/>
    <w:rsid w:val="00F3025A"/>
    <w:rsid w:val="00F305F4"/>
    <w:rsid w:val="00F30CA1"/>
    <w:rsid w:val="00F30CB4"/>
    <w:rsid w:val="00F30DFC"/>
    <w:rsid w:val="00F31545"/>
    <w:rsid w:val="00F31755"/>
    <w:rsid w:val="00F31765"/>
    <w:rsid w:val="00F32239"/>
    <w:rsid w:val="00F32A26"/>
    <w:rsid w:val="00F32E40"/>
    <w:rsid w:val="00F3371E"/>
    <w:rsid w:val="00F3394D"/>
    <w:rsid w:val="00F33AB1"/>
    <w:rsid w:val="00F33C69"/>
    <w:rsid w:val="00F340D9"/>
    <w:rsid w:val="00F3451B"/>
    <w:rsid w:val="00F3461D"/>
    <w:rsid w:val="00F3467A"/>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5857"/>
    <w:rsid w:val="00F46535"/>
    <w:rsid w:val="00F46A9F"/>
    <w:rsid w:val="00F47126"/>
    <w:rsid w:val="00F4736C"/>
    <w:rsid w:val="00F47399"/>
    <w:rsid w:val="00F47720"/>
    <w:rsid w:val="00F47917"/>
    <w:rsid w:val="00F47C80"/>
    <w:rsid w:val="00F47FE2"/>
    <w:rsid w:val="00F50324"/>
    <w:rsid w:val="00F50572"/>
    <w:rsid w:val="00F505AD"/>
    <w:rsid w:val="00F50644"/>
    <w:rsid w:val="00F507A9"/>
    <w:rsid w:val="00F50C72"/>
    <w:rsid w:val="00F5100C"/>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AA3"/>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57C"/>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63C"/>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05D"/>
    <w:rsid w:val="00F90116"/>
    <w:rsid w:val="00F901C2"/>
    <w:rsid w:val="00F901F0"/>
    <w:rsid w:val="00F90580"/>
    <w:rsid w:val="00F906F3"/>
    <w:rsid w:val="00F908E6"/>
    <w:rsid w:val="00F9093F"/>
    <w:rsid w:val="00F90E3A"/>
    <w:rsid w:val="00F90FA2"/>
    <w:rsid w:val="00F912DD"/>
    <w:rsid w:val="00F9236A"/>
    <w:rsid w:val="00F92BA5"/>
    <w:rsid w:val="00F92BFF"/>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07F"/>
    <w:rsid w:val="00FA7105"/>
    <w:rsid w:val="00FA76C1"/>
    <w:rsid w:val="00FA7B92"/>
    <w:rsid w:val="00FA7E96"/>
    <w:rsid w:val="00FA7EBD"/>
    <w:rsid w:val="00FB03D3"/>
    <w:rsid w:val="00FB0528"/>
    <w:rsid w:val="00FB0992"/>
    <w:rsid w:val="00FB0FE2"/>
    <w:rsid w:val="00FB102D"/>
    <w:rsid w:val="00FB14DA"/>
    <w:rsid w:val="00FB1553"/>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CA0"/>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E67"/>
    <w:rsid w:val="00FC2F86"/>
    <w:rsid w:val="00FC3359"/>
    <w:rsid w:val="00FC3CC9"/>
    <w:rsid w:val="00FC4F93"/>
    <w:rsid w:val="00FC647D"/>
    <w:rsid w:val="00FC64CA"/>
    <w:rsid w:val="00FC6559"/>
    <w:rsid w:val="00FC6ED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414"/>
    <w:rsid w:val="00FE650C"/>
    <w:rsid w:val="00FE7377"/>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465"/>
    <w:rsid w:val="00FF39CF"/>
    <w:rsid w:val="00FF3DDB"/>
    <w:rsid w:val="00FF4010"/>
    <w:rsid w:val="00FF4049"/>
    <w:rsid w:val="00FF416E"/>
    <w:rsid w:val="00FF4398"/>
    <w:rsid w:val="00FF444B"/>
    <w:rsid w:val="00FF45BB"/>
    <w:rsid w:val="00FF4B8D"/>
    <w:rsid w:val="00FF55F7"/>
    <w:rsid w:val="00FF5921"/>
    <w:rsid w:val="00FF5DC4"/>
    <w:rsid w:val="00FF5E00"/>
    <w:rsid w:val="00FF6258"/>
    <w:rsid w:val="00FF675B"/>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2E3CFCF"/>
  <w15:docId w15:val="{92A50B09-43DE-4230-A61F-DFF2FB47C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4A77A2"/>
    <w:pPr>
      <w:tabs>
        <w:tab w:val="left" w:pos="880"/>
        <w:tab w:val="right" w:pos="8635"/>
      </w:tabs>
      <w:spacing w:after="100"/>
      <w:ind w:left="240"/>
    </w:pPr>
  </w:style>
  <w:style w:type="paragraph" w:styleId="Inhopg1">
    <w:name w:val="toc 1"/>
    <w:basedOn w:val="Standaard"/>
    <w:next w:val="Standaard"/>
    <w:autoRedefine/>
    <w:uiPriority w:val="39"/>
    <w:unhideWhenUsed/>
    <w:rsid w:val="0089329D"/>
    <w:pPr>
      <w:tabs>
        <w:tab w:val="left" w:pos="480"/>
        <w:tab w:val="right" w:pos="8635"/>
      </w:tabs>
      <w:spacing w:after="100"/>
    </w:pPr>
    <w:rPr>
      <w:noProof/>
    </w:rPr>
  </w:style>
  <w:style w:type="paragraph" w:styleId="Inhopg3">
    <w:name w:val="toc 3"/>
    <w:basedOn w:val="Standaard"/>
    <w:next w:val="Standaard"/>
    <w:autoRedefine/>
    <w:uiPriority w:val="39"/>
    <w:unhideWhenUsed/>
    <w:rsid w:val="0089329D"/>
    <w:pPr>
      <w:tabs>
        <w:tab w:val="left" w:pos="1320"/>
        <w:tab w:val="right" w:pos="8635"/>
      </w:tabs>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 w:type="paragraph" w:customStyle="1" w:styleId="space-after">
    <w:name w:val="space-after"/>
    <w:basedOn w:val="Standaard"/>
    <w:rsid w:val="003B6131"/>
    <w:pPr>
      <w:spacing w:before="100" w:beforeAutospacing="1" w:after="100" w:afterAutospacing="1"/>
    </w:pPr>
    <w:rPr>
      <w:rFonts w:ascii="Times New Roman" w:eastAsia="Times New Roman" w:hAnsi="Times New Roman" w:cs="Times New Roman"/>
      <w:sz w:val="24"/>
      <w:szCs w:val="24"/>
      <w:lang w:eastAsia="nl-NL"/>
    </w:rPr>
  </w:style>
  <w:style w:type="character" w:customStyle="1" w:styleId="cf01">
    <w:name w:val="cf01"/>
    <w:basedOn w:val="Standaardalinea-lettertype"/>
    <w:rsid w:val="00E75636"/>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852113497">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49539106">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37354002">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1.png"/><Relationship Id="rId26" Type="http://schemas.openxmlformats.org/officeDocument/2006/relationships/image" Target="media/image9.svg"/><Relationship Id="rId39" Type="http://schemas.openxmlformats.org/officeDocument/2006/relationships/hyperlink" Target="https://www.opengis.net/def/crs/EPSG/0/28992" TargetMode="External"/><Relationship Id="rId21" Type="http://schemas.openxmlformats.org/officeDocument/2006/relationships/image" Target="media/image4.png"/><Relationship Id="rId34" Type="http://schemas.openxmlformats.org/officeDocument/2006/relationships/image" Target="media/image17.svg"/><Relationship Id="rId42" Type="http://schemas.openxmlformats.org/officeDocument/2006/relationships/hyperlink" Target="https://koop.gitlab.io/STOP/standaard/1.0.3/imop-geo.html" TargetMode="External"/><Relationship Id="rId47" Type="http://schemas.openxmlformats.org/officeDocument/2006/relationships/image" Target="media/image23.png"/><Relationship Id="rId50" Type="http://schemas.openxmlformats.org/officeDocument/2006/relationships/hyperlink" Target="https://github.com/Geonovum/TPOD/tree/master/CIMOW" TargetMode="External"/><Relationship Id="rId55"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koop.gitlab.io/STOP/standaard/index.html" TargetMode="External"/><Relationship Id="rId29" Type="http://schemas.openxmlformats.org/officeDocument/2006/relationships/image" Target="media/image12.png"/><Relationship Id="rId11" Type="http://schemas.openxmlformats.org/officeDocument/2006/relationships/comments" Target="comments.xml"/><Relationship Id="rId24" Type="http://schemas.openxmlformats.org/officeDocument/2006/relationships/image" Target="media/image7.svg"/><Relationship Id="rId32" Type="http://schemas.openxmlformats.org/officeDocument/2006/relationships/image" Target="media/image15.svg"/><Relationship Id="rId37" Type="http://schemas.openxmlformats.org/officeDocument/2006/relationships/hyperlink" Target="https://docs.geostandaarden.nl/nen3610/def-st-basisgeometrie-20200930/" TargetMode="External"/><Relationship Id="rId40" Type="http://schemas.openxmlformats.org/officeDocument/2006/relationships/image" Target="media/image20.png"/><Relationship Id="rId45" Type="http://schemas.openxmlformats.org/officeDocument/2006/relationships/hyperlink" Target="https://koop.gitlab.io/STOP/standaard/bepalen_wijzigingen_renvooi.html" TargetMode="External"/><Relationship Id="rId53" Type="http://schemas.openxmlformats.org/officeDocument/2006/relationships/header" Target="header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5.svg"/><Relationship Id="rId27" Type="http://schemas.openxmlformats.org/officeDocument/2006/relationships/image" Target="media/image10.png"/><Relationship Id="rId30" Type="http://schemas.openxmlformats.org/officeDocument/2006/relationships/image" Target="media/image13.svg"/><Relationship Id="rId35" Type="http://schemas.openxmlformats.org/officeDocument/2006/relationships/image" Target="media/image18.png"/><Relationship Id="rId43" Type="http://schemas.openxmlformats.org/officeDocument/2006/relationships/image" Target="media/image21.png"/><Relationship Id="rId48" Type="http://schemas.openxmlformats.org/officeDocument/2006/relationships/image" Target="media/image24.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hyperlink" Target="https://www.geonovum.nl/geo-standaarden/omgevingswet/STOPTPOD"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register.geostandaarden.nl/gmlapplicatieschema/basisgeometrie/" TargetMode="External"/><Relationship Id="rId46" Type="http://schemas.openxmlformats.org/officeDocument/2006/relationships/hyperlink" Target="https://koop.gitlab.io/STOP/standaard/1.0.4/tekstmuteren.html" TargetMode="External"/><Relationship Id="rId20" Type="http://schemas.openxmlformats.org/officeDocument/2006/relationships/image" Target="media/image3.svg"/><Relationship Id="rId41" Type="http://schemas.openxmlformats.org/officeDocument/2006/relationships/hyperlink" Target="https://koop.gitlab.io/STOP/standaard/1.0.4/GIOConceptueel.html"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koop.gitlab.io/lvbb/bronhouderkoppelvlak/" TargetMode="External"/><Relationship Id="rId23" Type="http://schemas.openxmlformats.org/officeDocument/2006/relationships/image" Target="media/image6.png"/><Relationship Id="rId28" Type="http://schemas.openxmlformats.org/officeDocument/2006/relationships/image" Target="media/image11.svg"/><Relationship Id="rId36" Type="http://schemas.openxmlformats.org/officeDocument/2006/relationships/image" Target="media/image19.svg"/><Relationship Id="rId49"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3dfebdfe-2b22-40ba-8672-9fbc9b4066c4" xsi:nil="true"/>
    <lcf76f155ced4ddcb4097134ff3c332f xmlns="aafb19fa-82be-411d-a6df-c75e9235a4ea">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6" ma:contentTypeDescription="Een nieuw document maken." ma:contentTypeScope="" ma:versionID="36820175b91ee0afcd6842154fd5bc44">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b94ad0907ce82b50a152dc3b7b521b3"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Afbeeldingtags" ma:readOnly="false" ma:fieldId="{5cf76f15-5ced-4ddc-b409-7134ff3c332f}" ma:taxonomyMulti="true" ma:sspId="ece1ab0c-3d38-4605-9abd-f7fc75f3b073"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element name="TaxCatchAll" ma:index="23" nillable="true" ma:displayName="Taxonomy Catch All Column" ma:hidden="true" ma:list="{e44a34aa-df64-45a3-8e9c-ad7b973f5d29}" ma:internalName="TaxCatchAll" ma:showField="CatchAllData" ma:web="3dfebdfe-2b22-40ba-8672-9fbc9b4066c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customXml/itemProps2.xml><?xml version="1.0" encoding="utf-8"?>
<ds:datastoreItem xmlns:ds="http://schemas.openxmlformats.org/officeDocument/2006/customXml" ds:itemID="{2C275FAE-90C9-425F-A512-B4889EA3F252}">
  <ds:schemaRefs>
    <ds:schemaRef ds:uri="http://schemas.microsoft.com/sharepoint/v3/contenttype/forms"/>
  </ds:schemaRefs>
</ds:datastoreItem>
</file>

<file path=customXml/itemProps3.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 ds:uri="3dfebdfe-2b22-40ba-8672-9fbc9b4066c4"/>
    <ds:schemaRef ds:uri="aafb19fa-82be-411d-a6df-c75e9235a4ea"/>
  </ds:schemaRefs>
</ds:datastoreItem>
</file>

<file path=customXml/itemProps4.xml><?xml version="1.0" encoding="utf-8"?>
<ds:datastoreItem xmlns:ds="http://schemas.openxmlformats.org/officeDocument/2006/customXml" ds:itemID="{B3E5C1F2-42DD-41BF-BD01-17978B8F69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respec.dotm</Template>
  <TotalTime>11611</TotalTime>
  <Pages>58</Pages>
  <Words>16379</Words>
  <Characters>90090</Characters>
  <Application>Microsoft Office Word</Application>
  <DocSecurity>0</DocSecurity>
  <Lines>750</Lines>
  <Paragraphs>212</Paragraphs>
  <ScaleCrop>false</ScaleCrop>
  <HeadingPairs>
    <vt:vector size="2" baseType="variant">
      <vt:variant>
        <vt:lpstr>Titel</vt:lpstr>
      </vt:variant>
      <vt:variant>
        <vt:i4>1</vt:i4>
      </vt:variant>
    </vt:vector>
  </HeadingPairs>
  <TitlesOfParts>
    <vt:vector size="1" baseType="lpstr">
      <vt:lpstr>IMOW v2.0.2</vt:lpstr>
    </vt:vector>
  </TitlesOfParts>
  <Company>Geonovum</Company>
  <LinksUpToDate>false</LinksUpToDate>
  <CharactersWithSpaces>106257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v2.0.2</dc:title>
  <dc:subject/>
  <dc:creator>PR33</dc:creator>
  <cp:keywords/>
  <dc:description/>
  <cp:lastModifiedBy>Wilko Quak</cp:lastModifiedBy>
  <cp:revision>54</cp:revision>
  <cp:lastPrinted>2023-01-10T08:59:00Z</cp:lastPrinted>
  <dcterms:created xsi:type="dcterms:W3CDTF">2023-01-10T08:56:00Z</dcterms:created>
  <dcterms:modified xsi:type="dcterms:W3CDTF">2023-12-19T08:51:00Z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0x0101003ADD3040E3157B4E913BCA65F34844D7</vt:lpwstr>
  </property>
  <property fmtid="{D5CDD505-2E9C-101B-9397-08002B2CF9AE}" pid="4" name="TaxCatchAll">
    <vt:lpwstr/>
  </property>
  <property fmtid="{D5CDD505-2E9C-101B-9397-08002B2CF9AE}" pid="5" name="lcf76f155ced4ddcb4097134ff3c332f">
    <vt:lpwstr/>
  </property>
</Properties>
</file>