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022065" w:rsidRDefault="00101A24" w:rsidP="00022065"/>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5DE356FA" w:rsidR="00AD630D" w:rsidRPr="00A22B92" w:rsidRDefault="00AD630D" w:rsidP="00AD630D">
      <w:pPr>
        <w:pStyle w:val="Colofon"/>
      </w:pPr>
      <w:r w:rsidRPr="00A22B92">
        <w:t>Versie</w:t>
      </w:r>
      <w:r w:rsidRPr="00A22B92">
        <w:tab/>
      </w:r>
      <w:r>
        <w:fldChar w:fldCharType="begin"/>
      </w:r>
      <w:r>
        <w:instrText>DOCVARIABLE  ID04</w:instrText>
      </w:r>
      <w:r>
        <w:fldChar w:fldCharType="separate"/>
      </w:r>
      <w:r w:rsidR="003A2FF4">
        <w:t>2.0.1</w:t>
      </w:r>
      <w:r>
        <w:fldChar w:fldCharType="end"/>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24FE7405" w:rsidR="00AD630D" w:rsidRPr="00A22B92" w:rsidRDefault="00AD630D" w:rsidP="00AD630D">
      <w:pPr>
        <w:pStyle w:val="Colofon"/>
      </w:pPr>
      <w:r w:rsidRPr="00A22B92">
        <w:t>Contactpersoon</w:t>
      </w:r>
      <w:r w:rsidR="00380E7A" w:rsidRPr="00A22B92">
        <w:tab/>
      </w:r>
      <w:r w:rsidR="00380E7A">
        <w:fldChar w:fldCharType="begin"/>
      </w:r>
      <w:r w:rsidR="00380E7A">
        <w:instrText>DOCVARIABLE  ID0</w:instrText>
      </w:r>
      <w:r w:rsidR="00C15B69">
        <w:instrText>7</w:instrText>
      </w:r>
      <w:r w:rsidR="00380E7A">
        <w:fldChar w:fldCharType="separate"/>
      </w:r>
      <w:r w:rsidR="003A2FF4">
        <w:t>Wilko Quak</w:t>
      </w:r>
      <w:r w:rsidR="00380E7A">
        <w:fldChar w:fldCharType="end"/>
      </w:r>
    </w:p>
    <w:p w14:paraId="3A61C0CF" w14:textId="77777777" w:rsidR="00AD630D" w:rsidRPr="00A22B92" w:rsidRDefault="00AD630D" w:rsidP="00AD630D">
      <w:pPr>
        <w:pStyle w:val="Colofon"/>
      </w:pPr>
    </w:p>
    <w:p w14:paraId="532E90F3" w14:textId="636573CD" w:rsidR="00AD630D" w:rsidRPr="00A22B92" w:rsidRDefault="00AD630D" w:rsidP="00AD630D">
      <w:pPr>
        <w:pStyle w:val="Colofon"/>
      </w:pPr>
      <w:r w:rsidRPr="00A22B92">
        <w:t>Auteur(s)</w:t>
      </w:r>
      <w:r w:rsidR="00380E7A" w:rsidRPr="00A22B92">
        <w:tab/>
      </w:r>
      <w:r w:rsidR="00380E7A">
        <w:fldChar w:fldCharType="begin"/>
      </w:r>
      <w:r w:rsidR="00380E7A">
        <w:instrText>DOCVARIABLE  ID0</w:instrText>
      </w:r>
      <w:r w:rsidR="00C15B69">
        <w:instrText>8</w:instrText>
      </w:r>
      <w:r w:rsidR="00380E7A">
        <w:fldChar w:fldCharType="separate"/>
      </w:r>
      <w:r w:rsidR="003A2FF4">
        <w:t>DSO project 33</w:t>
      </w:r>
      <w:r w:rsidR="00380E7A">
        <w:fldChar w:fldCharType="end"/>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1E0D5C3A" w14:textId="1626A3D6" w:rsidR="00D55AA6" w:rsidRDefault="006430F9">
      <w:pPr>
        <w:pStyle w:val="Inhopg1"/>
        <w:rPr>
          <w:rFonts w:eastAsiaTheme="minorEastAsia"/>
          <w:lang w:eastAsia="nl-NL"/>
        </w:rPr>
      </w:pPr>
      <w:r>
        <w:rPr>
          <w:rFonts w:ascii="Arial" w:hAnsi="Arial"/>
          <w:sz w:val="20"/>
        </w:rPr>
        <w:fldChar w:fldCharType="begin"/>
      </w:r>
      <w:r>
        <w:instrText xml:space="preserve"> TOC \o "2-3" \t "Kop 1;1" </w:instrText>
      </w:r>
      <w:r>
        <w:rPr>
          <w:rFonts w:ascii="Arial" w:hAnsi="Arial"/>
          <w:sz w:val="20"/>
        </w:rPr>
        <w:fldChar w:fldCharType="separate"/>
      </w:r>
      <w:r w:rsidR="00D55AA6">
        <w:t>1</w:t>
      </w:r>
      <w:r w:rsidR="00D55AA6">
        <w:rPr>
          <w:rFonts w:eastAsiaTheme="minorEastAsia"/>
          <w:lang w:eastAsia="nl-NL"/>
        </w:rPr>
        <w:tab/>
      </w:r>
      <w:r w:rsidR="00D55AA6">
        <w:t>Inleiding</w:t>
      </w:r>
      <w:r w:rsidR="00D55AA6">
        <w:tab/>
      </w:r>
      <w:r w:rsidR="00D55AA6">
        <w:fldChar w:fldCharType="begin"/>
      </w:r>
      <w:r w:rsidR="00D55AA6">
        <w:instrText xml:space="preserve"> PAGEREF _Toc92285750 \h </w:instrText>
      </w:r>
      <w:r w:rsidR="00D55AA6">
        <w:fldChar w:fldCharType="separate"/>
      </w:r>
      <w:r w:rsidR="00D55AA6">
        <w:t>7</w:t>
      </w:r>
      <w:r w:rsidR="00D55AA6">
        <w:fldChar w:fldCharType="end"/>
      </w:r>
    </w:p>
    <w:p w14:paraId="0197DDF6" w14:textId="2256EA1D" w:rsidR="00D55AA6" w:rsidRDefault="00D55AA6">
      <w:pPr>
        <w:pStyle w:val="Inhopg2"/>
        <w:tabs>
          <w:tab w:val="left" w:pos="880"/>
          <w:tab w:val="right" w:pos="8635"/>
        </w:tabs>
        <w:rPr>
          <w:rFonts w:eastAsiaTheme="minorEastAsia"/>
          <w:noProof/>
          <w:lang w:eastAsia="nl-NL"/>
        </w:rPr>
      </w:pPr>
      <w:r>
        <w:rPr>
          <w:noProof/>
        </w:rPr>
        <w:t>1.1</w:t>
      </w:r>
      <w:r>
        <w:rPr>
          <w:rFonts w:eastAsiaTheme="minorEastAsia"/>
          <w:noProof/>
          <w:lang w:eastAsia="nl-NL"/>
        </w:rPr>
        <w:tab/>
      </w:r>
      <w:r>
        <w:rPr>
          <w:noProof/>
        </w:rPr>
        <w:t>Context standaard</w:t>
      </w:r>
      <w:r>
        <w:rPr>
          <w:noProof/>
        </w:rPr>
        <w:tab/>
      </w:r>
      <w:r>
        <w:rPr>
          <w:noProof/>
        </w:rPr>
        <w:fldChar w:fldCharType="begin"/>
      </w:r>
      <w:r>
        <w:rPr>
          <w:noProof/>
        </w:rPr>
        <w:instrText xml:space="preserve"> PAGEREF _Toc92285751 \h </w:instrText>
      </w:r>
      <w:r>
        <w:rPr>
          <w:noProof/>
        </w:rPr>
      </w:r>
      <w:r>
        <w:rPr>
          <w:noProof/>
        </w:rPr>
        <w:fldChar w:fldCharType="separate"/>
      </w:r>
      <w:r>
        <w:rPr>
          <w:noProof/>
        </w:rPr>
        <w:t>7</w:t>
      </w:r>
      <w:r>
        <w:rPr>
          <w:noProof/>
        </w:rPr>
        <w:fldChar w:fldCharType="end"/>
      </w:r>
    </w:p>
    <w:p w14:paraId="3A2AE562" w14:textId="7A175B74" w:rsidR="00D55AA6" w:rsidRDefault="00D55AA6">
      <w:pPr>
        <w:pStyle w:val="Inhopg2"/>
        <w:tabs>
          <w:tab w:val="left" w:pos="880"/>
          <w:tab w:val="right" w:pos="8635"/>
        </w:tabs>
        <w:rPr>
          <w:rFonts w:eastAsiaTheme="minorEastAsia"/>
          <w:noProof/>
          <w:lang w:eastAsia="nl-NL"/>
        </w:rPr>
      </w:pPr>
      <w:r>
        <w:rPr>
          <w:noProof/>
        </w:rPr>
        <w:t>1.2</w:t>
      </w:r>
      <w:r>
        <w:rPr>
          <w:rFonts w:eastAsiaTheme="minorEastAsia"/>
          <w:noProof/>
          <w:lang w:eastAsia="nl-NL"/>
        </w:rPr>
        <w:tab/>
      </w:r>
      <w:r>
        <w:rPr>
          <w:noProof/>
        </w:rPr>
        <w:t>Documentatie</w:t>
      </w:r>
      <w:r>
        <w:rPr>
          <w:noProof/>
        </w:rPr>
        <w:tab/>
      </w:r>
      <w:r>
        <w:rPr>
          <w:noProof/>
        </w:rPr>
        <w:fldChar w:fldCharType="begin"/>
      </w:r>
      <w:r>
        <w:rPr>
          <w:noProof/>
        </w:rPr>
        <w:instrText xml:space="preserve"> PAGEREF _Toc92285752 \h </w:instrText>
      </w:r>
      <w:r>
        <w:rPr>
          <w:noProof/>
        </w:rPr>
      </w:r>
      <w:r>
        <w:rPr>
          <w:noProof/>
        </w:rPr>
        <w:fldChar w:fldCharType="separate"/>
      </w:r>
      <w:r>
        <w:rPr>
          <w:noProof/>
        </w:rPr>
        <w:t>8</w:t>
      </w:r>
      <w:r>
        <w:rPr>
          <w:noProof/>
        </w:rPr>
        <w:fldChar w:fldCharType="end"/>
      </w:r>
    </w:p>
    <w:p w14:paraId="1AAEB13A" w14:textId="248889D3" w:rsidR="00D55AA6" w:rsidRDefault="00D55AA6">
      <w:pPr>
        <w:pStyle w:val="Inhopg2"/>
        <w:tabs>
          <w:tab w:val="left" w:pos="880"/>
          <w:tab w:val="right" w:pos="8635"/>
        </w:tabs>
        <w:rPr>
          <w:rFonts w:eastAsiaTheme="minorEastAsia"/>
          <w:noProof/>
          <w:lang w:eastAsia="nl-NL"/>
        </w:rPr>
      </w:pPr>
      <w:r>
        <w:rPr>
          <w:noProof/>
        </w:rPr>
        <w:t>1.3</w:t>
      </w:r>
      <w:r>
        <w:rPr>
          <w:rFonts w:eastAsiaTheme="minorEastAsia"/>
          <w:noProof/>
          <w:lang w:eastAsia="nl-NL"/>
        </w:rPr>
        <w:tab/>
      </w:r>
      <w:r>
        <w:rPr>
          <w:noProof/>
        </w:rPr>
        <w:t>Leeswijzer</w:t>
      </w:r>
      <w:r>
        <w:rPr>
          <w:noProof/>
        </w:rPr>
        <w:tab/>
      </w:r>
      <w:r>
        <w:rPr>
          <w:noProof/>
        </w:rPr>
        <w:fldChar w:fldCharType="begin"/>
      </w:r>
      <w:r>
        <w:rPr>
          <w:noProof/>
        </w:rPr>
        <w:instrText xml:space="preserve"> PAGEREF _Toc92285753 \h </w:instrText>
      </w:r>
      <w:r>
        <w:rPr>
          <w:noProof/>
        </w:rPr>
      </w:r>
      <w:r>
        <w:rPr>
          <w:noProof/>
        </w:rPr>
        <w:fldChar w:fldCharType="separate"/>
      </w:r>
      <w:r>
        <w:rPr>
          <w:noProof/>
        </w:rPr>
        <w:t>9</w:t>
      </w:r>
      <w:r>
        <w:rPr>
          <w:noProof/>
        </w:rPr>
        <w:fldChar w:fldCharType="end"/>
      </w:r>
    </w:p>
    <w:p w14:paraId="3AD1CE18" w14:textId="611812BA" w:rsidR="00D55AA6" w:rsidRDefault="00D55AA6">
      <w:pPr>
        <w:pStyle w:val="Inhopg1"/>
        <w:rPr>
          <w:rFonts w:eastAsiaTheme="minorEastAsia"/>
          <w:lang w:eastAsia="nl-NL"/>
        </w:rPr>
      </w:pPr>
      <w:r>
        <w:t>2</w:t>
      </w:r>
      <w:r>
        <w:rPr>
          <w:rFonts w:eastAsiaTheme="minorEastAsia"/>
          <w:lang w:eastAsia="nl-NL"/>
        </w:rPr>
        <w:tab/>
      </w:r>
      <w:r>
        <w:t>Informatiemodel Omgevingswet</w:t>
      </w:r>
      <w:r>
        <w:tab/>
      </w:r>
      <w:r>
        <w:fldChar w:fldCharType="begin"/>
      </w:r>
      <w:r>
        <w:instrText xml:space="preserve"> PAGEREF _Toc92285754 \h </w:instrText>
      </w:r>
      <w:r>
        <w:fldChar w:fldCharType="separate"/>
      </w:r>
      <w:r>
        <w:t>10</w:t>
      </w:r>
      <w:r>
        <w:fldChar w:fldCharType="end"/>
      </w:r>
    </w:p>
    <w:p w14:paraId="1DDC4843" w14:textId="2AA91A0D" w:rsidR="00D55AA6" w:rsidRDefault="00D55AA6">
      <w:pPr>
        <w:pStyle w:val="Inhopg2"/>
        <w:tabs>
          <w:tab w:val="left" w:pos="880"/>
          <w:tab w:val="right" w:pos="8635"/>
        </w:tabs>
        <w:rPr>
          <w:rFonts w:eastAsiaTheme="minorEastAsia"/>
          <w:noProof/>
          <w:lang w:eastAsia="nl-NL"/>
        </w:rPr>
      </w:pPr>
      <w:r>
        <w:rPr>
          <w:noProof/>
        </w:rPr>
        <w:t>2.1</w:t>
      </w:r>
      <w:r>
        <w:rPr>
          <w:rFonts w:eastAsiaTheme="minorEastAsia"/>
          <w:noProof/>
          <w:lang w:eastAsia="nl-NL"/>
        </w:rPr>
        <w:tab/>
      </w:r>
      <w:r>
        <w:rPr>
          <w:noProof/>
        </w:rPr>
        <w:t>Context IMOW</w:t>
      </w:r>
      <w:r>
        <w:rPr>
          <w:noProof/>
        </w:rPr>
        <w:tab/>
      </w:r>
      <w:r>
        <w:rPr>
          <w:noProof/>
        </w:rPr>
        <w:fldChar w:fldCharType="begin"/>
      </w:r>
      <w:r>
        <w:rPr>
          <w:noProof/>
        </w:rPr>
        <w:instrText xml:space="preserve"> PAGEREF _Toc92285755 \h </w:instrText>
      </w:r>
      <w:r>
        <w:rPr>
          <w:noProof/>
        </w:rPr>
      </w:r>
      <w:r>
        <w:rPr>
          <w:noProof/>
        </w:rPr>
        <w:fldChar w:fldCharType="separate"/>
      </w:r>
      <w:r>
        <w:rPr>
          <w:noProof/>
        </w:rPr>
        <w:t>10</w:t>
      </w:r>
      <w:r>
        <w:rPr>
          <w:noProof/>
        </w:rPr>
        <w:fldChar w:fldCharType="end"/>
      </w:r>
    </w:p>
    <w:p w14:paraId="26CCE824" w14:textId="631A5DCB" w:rsidR="00D55AA6" w:rsidRDefault="00D55AA6">
      <w:pPr>
        <w:pStyle w:val="Inhopg2"/>
        <w:tabs>
          <w:tab w:val="left" w:pos="880"/>
          <w:tab w:val="right" w:pos="8635"/>
        </w:tabs>
        <w:rPr>
          <w:rFonts w:eastAsiaTheme="minorEastAsia"/>
          <w:noProof/>
          <w:lang w:eastAsia="nl-NL"/>
        </w:rPr>
      </w:pPr>
      <w:r>
        <w:rPr>
          <w:noProof/>
        </w:rPr>
        <w:t>2.2</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_Toc92285756 \h </w:instrText>
      </w:r>
      <w:r>
        <w:rPr>
          <w:noProof/>
        </w:rPr>
      </w:r>
      <w:r>
        <w:rPr>
          <w:noProof/>
        </w:rPr>
        <w:fldChar w:fldCharType="separate"/>
      </w:r>
      <w:r>
        <w:rPr>
          <w:noProof/>
        </w:rPr>
        <w:t>11</w:t>
      </w:r>
      <w:r>
        <w:rPr>
          <w:noProof/>
        </w:rPr>
        <w:fldChar w:fldCharType="end"/>
      </w:r>
    </w:p>
    <w:p w14:paraId="1DF27097" w14:textId="7DA572FA" w:rsidR="00D55AA6" w:rsidRDefault="00D55AA6">
      <w:pPr>
        <w:pStyle w:val="Inhopg2"/>
        <w:tabs>
          <w:tab w:val="left" w:pos="880"/>
          <w:tab w:val="right" w:pos="8635"/>
        </w:tabs>
        <w:rPr>
          <w:rFonts w:eastAsiaTheme="minorEastAsia"/>
          <w:noProof/>
          <w:lang w:eastAsia="nl-NL"/>
        </w:rPr>
      </w:pPr>
      <w:r>
        <w:rPr>
          <w:noProof/>
        </w:rPr>
        <w:t>2.3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_Toc92285757 \h </w:instrText>
      </w:r>
      <w:r>
        <w:rPr>
          <w:noProof/>
        </w:rPr>
      </w:r>
      <w:r>
        <w:rPr>
          <w:noProof/>
        </w:rPr>
        <w:fldChar w:fldCharType="separate"/>
      </w:r>
      <w:r>
        <w:rPr>
          <w:noProof/>
        </w:rPr>
        <w:t>12</w:t>
      </w:r>
      <w:r>
        <w:rPr>
          <w:noProof/>
        </w:rPr>
        <w:fldChar w:fldCharType="end"/>
      </w:r>
    </w:p>
    <w:p w14:paraId="78D61D94" w14:textId="718E290B" w:rsidR="00D55AA6" w:rsidRDefault="00D55AA6">
      <w:pPr>
        <w:pStyle w:val="Inhopg2"/>
        <w:tabs>
          <w:tab w:val="left" w:pos="880"/>
          <w:tab w:val="right" w:pos="8635"/>
        </w:tabs>
        <w:rPr>
          <w:rFonts w:eastAsiaTheme="minorEastAsia"/>
          <w:noProof/>
          <w:lang w:eastAsia="nl-NL"/>
        </w:rPr>
      </w:pPr>
      <w:r>
        <w:rPr>
          <w:noProof/>
        </w:rPr>
        <w:t>2.4</w:t>
      </w:r>
      <w:r>
        <w:rPr>
          <w:rFonts w:eastAsiaTheme="minorEastAsia"/>
          <w:noProof/>
          <w:lang w:eastAsia="nl-NL"/>
        </w:rPr>
        <w:tab/>
      </w:r>
      <w:r>
        <w:rPr>
          <w:noProof/>
        </w:rPr>
        <w:t>Verhouding OP en OW</w:t>
      </w:r>
      <w:r>
        <w:rPr>
          <w:noProof/>
        </w:rPr>
        <w:tab/>
      </w:r>
      <w:r>
        <w:rPr>
          <w:noProof/>
        </w:rPr>
        <w:fldChar w:fldCharType="begin"/>
      </w:r>
      <w:r>
        <w:rPr>
          <w:noProof/>
        </w:rPr>
        <w:instrText xml:space="preserve"> PAGEREF _Toc92285758 \h </w:instrText>
      </w:r>
      <w:r>
        <w:rPr>
          <w:noProof/>
        </w:rPr>
      </w:r>
      <w:r>
        <w:rPr>
          <w:noProof/>
        </w:rPr>
        <w:fldChar w:fldCharType="separate"/>
      </w:r>
      <w:r>
        <w:rPr>
          <w:noProof/>
        </w:rPr>
        <w:t>13</w:t>
      </w:r>
      <w:r>
        <w:rPr>
          <w:noProof/>
        </w:rPr>
        <w:fldChar w:fldCharType="end"/>
      </w:r>
    </w:p>
    <w:p w14:paraId="4939B6F8" w14:textId="18356CCE" w:rsidR="00D55AA6" w:rsidRDefault="00D55AA6">
      <w:pPr>
        <w:pStyle w:val="Inhopg3"/>
        <w:tabs>
          <w:tab w:val="left" w:pos="1320"/>
          <w:tab w:val="right" w:pos="8635"/>
        </w:tabs>
        <w:rPr>
          <w:rFonts w:eastAsiaTheme="minorEastAsia"/>
          <w:noProof/>
          <w:lang w:eastAsia="nl-NL"/>
        </w:rPr>
      </w:pPr>
      <w:r>
        <w:rPr>
          <w:noProof/>
        </w:rPr>
        <w:t>2.4.1</w:t>
      </w:r>
      <w:r>
        <w:rPr>
          <w:rFonts w:eastAsiaTheme="minorEastAsia"/>
          <w:noProof/>
          <w:lang w:eastAsia="nl-NL"/>
        </w:rPr>
        <w:tab/>
      </w:r>
      <w:r>
        <w:rPr>
          <w:noProof/>
        </w:rPr>
        <w:t>Vrijetekststructuur in OP</w:t>
      </w:r>
      <w:r>
        <w:rPr>
          <w:noProof/>
        </w:rPr>
        <w:tab/>
      </w:r>
      <w:r>
        <w:rPr>
          <w:noProof/>
        </w:rPr>
        <w:fldChar w:fldCharType="begin"/>
      </w:r>
      <w:r>
        <w:rPr>
          <w:noProof/>
        </w:rPr>
        <w:instrText xml:space="preserve"> PAGEREF _Toc92285759 \h </w:instrText>
      </w:r>
      <w:r>
        <w:rPr>
          <w:noProof/>
        </w:rPr>
      </w:r>
      <w:r>
        <w:rPr>
          <w:noProof/>
        </w:rPr>
        <w:fldChar w:fldCharType="separate"/>
      </w:r>
      <w:r>
        <w:rPr>
          <w:noProof/>
        </w:rPr>
        <w:t>13</w:t>
      </w:r>
      <w:r>
        <w:rPr>
          <w:noProof/>
        </w:rPr>
        <w:fldChar w:fldCharType="end"/>
      </w:r>
    </w:p>
    <w:p w14:paraId="462D19D7" w14:textId="09827A30" w:rsidR="00D55AA6" w:rsidRDefault="00D55AA6">
      <w:pPr>
        <w:pStyle w:val="Inhopg3"/>
        <w:tabs>
          <w:tab w:val="left" w:pos="1320"/>
          <w:tab w:val="right" w:pos="8635"/>
        </w:tabs>
        <w:rPr>
          <w:rFonts w:eastAsiaTheme="minorEastAsia"/>
          <w:noProof/>
          <w:lang w:eastAsia="nl-NL"/>
        </w:rPr>
      </w:pPr>
      <w:r>
        <w:rPr>
          <w:noProof/>
        </w:rPr>
        <w:t>2.4.2</w:t>
      </w:r>
      <w:r>
        <w:rPr>
          <w:rFonts w:eastAsiaTheme="minorEastAsia"/>
          <w:noProof/>
          <w:lang w:eastAsia="nl-NL"/>
        </w:rPr>
        <w:tab/>
      </w:r>
      <w:r>
        <w:rPr>
          <w:noProof/>
        </w:rPr>
        <w:t>Artikelsgewijze structuur in OP</w:t>
      </w:r>
      <w:r>
        <w:rPr>
          <w:noProof/>
        </w:rPr>
        <w:tab/>
      </w:r>
      <w:r>
        <w:rPr>
          <w:noProof/>
        </w:rPr>
        <w:fldChar w:fldCharType="begin"/>
      </w:r>
      <w:r>
        <w:rPr>
          <w:noProof/>
        </w:rPr>
        <w:instrText xml:space="preserve"> PAGEREF _Toc92285760 \h </w:instrText>
      </w:r>
      <w:r>
        <w:rPr>
          <w:noProof/>
        </w:rPr>
      </w:r>
      <w:r>
        <w:rPr>
          <w:noProof/>
        </w:rPr>
        <w:fldChar w:fldCharType="separate"/>
      </w:r>
      <w:r>
        <w:rPr>
          <w:noProof/>
        </w:rPr>
        <w:t>13</w:t>
      </w:r>
      <w:r>
        <w:rPr>
          <w:noProof/>
        </w:rPr>
        <w:fldChar w:fldCharType="end"/>
      </w:r>
    </w:p>
    <w:p w14:paraId="4B452D76" w14:textId="28805A21" w:rsidR="00D55AA6" w:rsidRDefault="00D55AA6">
      <w:pPr>
        <w:pStyle w:val="Inhopg3"/>
        <w:tabs>
          <w:tab w:val="left" w:pos="1320"/>
          <w:tab w:val="right" w:pos="8635"/>
        </w:tabs>
        <w:rPr>
          <w:rFonts w:eastAsiaTheme="minorEastAsia"/>
          <w:noProof/>
          <w:lang w:eastAsia="nl-NL"/>
        </w:rPr>
      </w:pPr>
      <w:r>
        <w:rPr>
          <w:noProof/>
        </w:rPr>
        <w:t>2.4.3</w:t>
      </w:r>
      <w:r>
        <w:rPr>
          <w:rFonts w:eastAsiaTheme="minorEastAsia"/>
          <w:noProof/>
          <w:lang w:eastAsia="nl-NL"/>
        </w:rPr>
        <w:tab/>
      </w:r>
      <w:r>
        <w:rPr>
          <w:noProof/>
        </w:rPr>
        <w:t>Geometrie in OP</w:t>
      </w:r>
      <w:r>
        <w:rPr>
          <w:noProof/>
        </w:rPr>
        <w:tab/>
      </w:r>
      <w:r>
        <w:rPr>
          <w:noProof/>
        </w:rPr>
        <w:fldChar w:fldCharType="begin"/>
      </w:r>
      <w:r>
        <w:rPr>
          <w:noProof/>
        </w:rPr>
        <w:instrText xml:space="preserve"> PAGEREF _Toc92285761 \h </w:instrText>
      </w:r>
      <w:r>
        <w:rPr>
          <w:noProof/>
        </w:rPr>
      </w:r>
      <w:r>
        <w:rPr>
          <w:noProof/>
        </w:rPr>
        <w:fldChar w:fldCharType="separate"/>
      </w:r>
      <w:r>
        <w:rPr>
          <w:noProof/>
        </w:rPr>
        <w:t>13</w:t>
      </w:r>
      <w:r>
        <w:rPr>
          <w:noProof/>
        </w:rPr>
        <w:fldChar w:fldCharType="end"/>
      </w:r>
    </w:p>
    <w:p w14:paraId="37EDF856" w14:textId="2EFB89CD" w:rsidR="00D55AA6" w:rsidRDefault="00D55AA6">
      <w:pPr>
        <w:pStyle w:val="Inhopg1"/>
        <w:rPr>
          <w:rFonts w:eastAsiaTheme="minorEastAsia"/>
          <w:lang w:eastAsia="nl-NL"/>
        </w:rPr>
      </w:pPr>
      <w:r>
        <w:t>3</w:t>
      </w:r>
      <w:r>
        <w:rPr>
          <w:rFonts w:eastAsiaTheme="minorEastAsia"/>
          <w:lang w:eastAsia="nl-NL"/>
        </w:rPr>
        <w:tab/>
      </w:r>
      <w:r>
        <w:t>Technische implementatie IMOW</w:t>
      </w:r>
      <w:r>
        <w:tab/>
      </w:r>
      <w:r>
        <w:fldChar w:fldCharType="begin"/>
      </w:r>
      <w:r>
        <w:instrText xml:space="preserve"> PAGEREF _Toc92285762 \h </w:instrText>
      </w:r>
      <w:r>
        <w:fldChar w:fldCharType="separate"/>
      </w:r>
      <w:r>
        <w:t>15</w:t>
      </w:r>
      <w:r>
        <w:fldChar w:fldCharType="end"/>
      </w:r>
    </w:p>
    <w:p w14:paraId="3F5CC75F" w14:textId="4411C90C" w:rsidR="00D55AA6" w:rsidRDefault="00D55AA6">
      <w:pPr>
        <w:pStyle w:val="Inhopg2"/>
        <w:tabs>
          <w:tab w:val="left" w:pos="880"/>
          <w:tab w:val="right" w:pos="8635"/>
        </w:tabs>
        <w:rPr>
          <w:rFonts w:eastAsiaTheme="minorEastAsia"/>
          <w:noProof/>
          <w:lang w:eastAsia="nl-NL"/>
        </w:rPr>
      </w:pPr>
      <w:r>
        <w:rPr>
          <w:noProof/>
        </w:rPr>
        <w:t>3.1</w:t>
      </w:r>
      <w:r>
        <w:rPr>
          <w:rFonts w:eastAsiaTheme="minorEastAsia"/>
          <w:noProof/>
          <w:lang w:eastAsia="nl-NL"/>
        </w:rPr>
        <w:tab/>
      </w:r>
      <w:r>
        <w:rPr>
          <w:noProof/>
        </w:rPr>
        <w:t>OW-bestanden</w:t>
      </w:r>
      <w:r>
        <w:rPr>
          <w:noProof/>
        </w:rPr>
        <w:tab/>
      </w:r>
      <w:r>
        <w:rPr>
          <w:noProof/>
        </w:rPr>
        <w:fldChar w:fldCharType="begin"/>
      </w:r>
      <w:r>
        <w:rPr>
          <w:noProof/>
        </w:rPr>
        <w:instrText xml:space="preserve"> PAGEREF _Toc92285763 \h </w:instrText>
      </w:r>
      <w:r>
        <w:rPr>
          <w:noProof/>
        </w:rPr>
      </w:r>
      <w:r>
        <w:rPr>
          <w:noProof/>
        </w:rPr>
        <w:fldChar w:fldCharType="separate"/>
      </w:r>
      <w:r>
        <w:rPr>
          <w:noProof/>
        </w:rPr>
        <w:t>15</w:t>
      </w:r>
      <w:r>
        <w:rPr>
          <w:noProof/>
        </w:rPr>
        <w:fldChar w:fldCharType="end"/>
      </w:r>
    </w:p>
    <w:p w14:paraId="65594FF7" w14:textId="3E77B652" w:rsidR="00D55AA6" w:rsidRDefault="00D55AA6">
      <w:pPr>
        <w:pStyle w:val="Inhopg3"/>
        <w:tabs>
          <w:tab w:val="left" w:pos="1320"/>
          <w:tab w:val="right" w:pos="8635"/>
        </w:tabs>
        <w:rPr>
          <w:rFonts w:eastAsiaTheme="minorEastAsia"/>
          <w:noProof/>
          <w:lang w:eastAsia="nl-NL"/>
        </w:rPr>
      </w:pPr>
      <w:r w:rsidRPr="00D55AA6">
        <w:rPr>
          <w:noProof/>
        </w:rPr>
        <w:t>3.1.1</w:t>
      </w:r>
      <w:r>
        <w:rPr>
          <w:rFonts w:eastAsiaTheme="minorEastAsia"/>
          <w:noProof/>
          <w:lang w:eastAsia="nl-NL"/>
        </w:rPr>
        <w:tab/>
      </w:r>
      <w:r w:rsidRPr="00D55AA6">
        <w:rPr>
          <w:noProof/>
        </w:rPr>
        <w:t>OW-manifest</w:t>
      </w:r>
      <w:r>
        <w:rPr>
          <w:noProof/>
        </w:rPr>
        <w:tab/>
      </w:r>
      <w:r>
        <w:rPr>
          <w:noProof/>
        </w:rPr>
        <w:fldChar w:fldCharType="begin"/>
      </w:r>
      <w:r>
        <w:rPr>
          <w:noProof/>
        </w:rPr>
        <w:instrText xml:space="preserve"> PAGEREF _Toc92285764 \h </w:instrText>
      </w:r>
      <w:r>
        <w:rPr>
          <w:noProof/>
        </w:rPr>
      </w:r>
      <w:r>
        <w:rPr>
          <w:noProof/>
        </w:rPr>
        <w:fldChar w:fldCharType="separate"/>
      </w:r>
      <w:r>
        <w:rPr>
          <w:noProof/>
        </w:rPr>
        <w:t>15</w:t>
      </w:r>
      <w:r>
        <w:rPr>
          <w:noProof/>
        </w:rPr>
        <w:fldChar w:fldCharType="end"/>
      </w:r>
    </w:p>
    <w:p w14:paraId="2E5DA95F" w14:textId="423D7024" w:rsidR="00D55AA6" w:rsidRDefault="00D55AA6">
      <w:pPr>
        <w:pStyle w:val="Inhopg3"/>
        <w:tabs>
          <w:tab w:val="left" w:pos="1320"/>
          <w:tab w:val="right" w:pos="8635"/>
        </w:tabs>
        <w:rPr>
          <w:rFonts w:eastAsiaTheme="minorEastAsia"/>
          <w:noProof/>
          <w:lang w:eastAsia="nl-NL"/>
        </w:rPr>
      </w:pPr>
      <w:r w:rsidRPr="00780113">
        <w:rPr>
          <w:rFonts w:eastAsia="Times New Roman"/>
          <w:noProof/>
        </w:rPr>
        <w:t>3.1.2</w:t>
      </w:r>
      <w:r>
        <w:rPr>
          <w:rFonts w:eastAsiaTheme="minorEastAsia"/>
          <w:noProof/>
          <w:lang w:eastAsia="nl-NL"/>
        </w:rPr>
        <w:tab/>
      </w:r>
      <w:r w:rsidRPr="00780113">
        <w:rPr>
          <w:rFonts w:eastAsia="Times New Roman"/>
          <w:noProof/>
        </w:rPr>
        <w:t>Regeltekst</w:t>
      </w:r>
      <w:r>
        <w:rPr>
          <w:noProof/>
        </w:rPr>
        <w:tab/>
      </w:r>
      <w:r>
        <w:rPr>
          <w:noProof/>
        </w:rPr>
        <w:fldChar w:fldCharType="begin"/>
      </w:r>
      <w:r>
        <w:rPr>
          <w:noProof/>
        </w:rPr>
        <w:instrText xml:space="preserve"> PAGEREF _Toc92285765 \h </w:instrText>
      </w:r>
      <w:r>
        <w:rPr>
          <w:noProof/>
        </w:rPr>
      </w:r>
      <w:r>
        <w:rPr>
          <w:noProof/>
        </w:rPr>
        <w:fldChar w:fldCharType="separate"/>
      </w:r>
      <w:r>
        <w:rPr>
          <w:noProof/>
        </w:rPr>
        <w:t>15</w:t>
      </w:r>
      <w:r>
        <w:rPr>
          <w:noProof/>
        </w:rPr>
        <w:fldChar w:fldCharType="end"/>
      </w:r>
    </w:p>
    <w:p w14:paraId="5A3777E7" w14:textId="056FC7A3" w:rsidR="00D55AA6" w:rsidRDefault="00D55AA6">
      <w:pPr>
        <w:pStyle w:val="Inhopg3"/>
        <w:tabs>
          <w:tab w:val="left" w:pos="1320"/>
          <w:tab w:val="right" w:pos="8635"/>
        </w:tabs>
        <w:rPr>
          <w:rFonts w:eastAsiaTheme="minorEastAsia"/>
          <w:noProof/>
          <w:lang w:eastAsia="nl-NL"/>
        </w:rPr>
      </w:pPr>
      <w:r w:rsidRPr="00780113">
        <w:rPr>
          <w:rFonts w:eastAsia="Times New Roman"/>
          <w:noProof/>
        </w:rPr>
        <w:t>3.1.3</w:t>
      </w:r>
      <w:r>
        <w:rPr>
          <w:rFonts w:eastAsiaTheme="minorEastAsia"/>
          <w:noProof/>
          <w:lang w:eastAsia="nl-NL"/>
        </w:rPr>
        <w:tab/>
      </w:r>
      <w:r>
        <w:rPr>
          <w:noProof/>
        </w:rPr>
        <w:t>OW-specifieke annotaties</w:t>
      </w:r>
      <w:r>
        <w:rPr>
          <w:noProof/>
        </w:rPr>
        <w:tab/>
      </w:r>
      <w:r>
        <w:rPr>
          <w:noProof/>
        </w:rPr>
        <w:fldChar w:fldCharType="begin"/>
      </w:r>
      <w:r>
        <w:rPr>
          <w:noProof/>
        </w:rPr>
        <w:instrText xml:space="preserve"> PAGEREF _Toc92285766 \h </w:instrText>
      </w:r>
      <w:r>
        <w:rPr>
          <w:noProof/>
        </w:rPr>
      </w:r>
      <w:r>
        <w:rPr>
          <w:noProof/>
        </w:rPr>
        <w:fldChar w:fldCharType="separate"/>
      </w:r>
      <w:r>
        <w:rPr>
          <w:noProof/>
        </w:rPr>
        <w:t>16</w:t>
      </w:r>
      <w:r>
        <w:rPr>
          <w:noProof/>
        </w:rPr>
        <w:fldChar w:fldCharType="end"/>
      </w:r>
    </w:p>
    <w:p w14:paraId="1CFFC352" w14:textId="42022D0E" w:rsidR="00D55AA6" w:rsidRDefault="00D55AA6">
      <w:pPr>
        <w:pStyle w:val="Inhopg3"/>
        <w:tabs>
          <w:tab w:val="left" w:pos="1320"/>
          <w:tab w:val="right" w:pos="8635"/>
        </w:tabs>
        <w:rPr>
          <w:rFonts w:eastAsiaTheme="minorEastAsia"/>
          <w:noProof/>
          <w:lang w:eastAsia="nl-NL"/>
        </w:rPr>
      </w:pPr>
      <w:r>
        <w:rPr>
          <w:noProof/>
        </w:rPr>
        <w:t>3.1.4</w:t>
      </w:r>
      <w:r>
        <w:rPr>
          <w:rFonts w:eastAsiaTheme="minorEastAsia"/>
          <w:noProof/>
          <w:lang w:eastAsia="nl-NL"/>
        </w:rPr>
        <w:tab/>
      </w:r>
      <w:r>
        <w:rPr>
          <w:noProof/>
        </w:rPr>
        <w:t>GML-bestanden</w:t>
      </w:r>
      <w:r>
        <w:rPr>
          <w:noProof/>
        </w:rPr>
        <w:tab/>
      </w:r>
      <w:r>
        <w:rPr>
          <w:noProof/>
        </w:rPr>
        <w:fldChar w:fldCharType="begin"/>
      </w:r>
      <w:r>
        <w:rPr>
          <w:noProof/>
        </w:rPr>
        <w:instrText xml:space="preserve"> PAGEREF _Toc92285767 \h </w:instrText>
      </w:r>
      <w:r>
        <w:rPr>
          <w:noProof/>
        </w:rPr>
      </w:r>
      <w:r>
        <w:rPr>
          <w:noProof/>
        </w:rPr>
        <w:fldChar w:fldCharType="separate"/>
      </w:r>
      <w:r>
        <w:rPr>
          <w:noProof/>
        </w:rPr>
        <w:t>16</w:t>
      </w:r>
      <w:r>
        <w:rPr>
          <w:noProof/>
        </w:rPr>
        <w:fldChar w:fldCharType="end"/>
      </w:r>
    </w:p>
    <w:p w14:paraId="1AF4D192" w14:textId="3F6237EC" w:rsidR="00D55AA6" w:rsidRDefault="00D55AA6">
      <w:pPr>
        <w:pStyle w:val="Inhopg2"/>
        <w:tabs>
          <w:tab w:val="left" w:pos="880"/>
          <w:tab w:val="right" w:pos="8635"/>
        </w:tabs>
        <w:rPr>
          <w:rFonts w:eastAsiaTheme="minorEastAsia"/>
          <w:noProof/>
          <w:lang w:eastAsia="nl-NL"/>
        </w:rPr>
      </w:pPr>
      <w:r>
        <w:rPr>
          <w:noProof/>
        </w:rPr>
        <w:t>3.2</w:t>
      </w:r>
      <w:r>
        <w:rPr>
          <w:rFonts w:eastAsiaTheme="minorEastAsia"/>
          <w:noProof/>
          <w:lang w:eastAsia="nl-NL"/>
        </w:rPr>
        <w:tab/>
      </w:r>
      <w:r>
        <w:rPr>
          <w:noProof/>
        </w:rPr>
        <w:t>Randvoorwaarden bij aanleveren</w:t>
      </w:r>
      <w:r>
        <w:rPr>
          <w:noProof/>
        </w:rPr>
        <w:tab/>
      </w:r>
      <w:r>
        <w:rPr>
          <w:noProof/>
        </w:rPr>
        <w:fldChar w:fldCharType="begin"/>
      </w:r>
      <w:r>
        <w:rPr>
          <w:noProof/>
        </w:rPr>
        <w:instrText xml:space="preserve"> PAGEREF _Toc92285768 \h </w:instrText>
      </w:r>
      <w:r>
        <w:rPr>
          <w:noProof/>
        </w:rPr>
      </w:r>
      <w:r>
        <w:rPr>
          <w:noProof/>
        </w:rPr>
        <w:fldChar w:fldCharType="separate"/>
      </w:r>
      <w:r>
        <w:rPr>
          <w:noProof/>
        </w:rPr>
        <w:t>17</w:t>
      </w:r>
      <w:r>
        <w:rPr>
          <w:noProof/>
        </w:rPr>
        <w:fldChar w:fldCharType="end"/>
      </w:r>
    </w:p>
    <w:p w14:paraId="3D188B08" w14:textId="15B3DD17" w:rsidR="00D55AA6" w:rsidRDefault="00D55AA6">
      <w:pPr>
        <w:pStyle w:val="Inhopg3"/>
        <w:tabs>
          <w:tab w:val="left" w:pos="1320"/>
          <w:tab w:val="right" w:pos="8635"/>
        </w:tabs>
        <w:rPr>
          <w:rFonts w:eastAsiaTheme="minorEastAsia"/>
          <w:noProof/>
          <w:lang w:eastAsia="nl-NL"/>
        </w:rPr>
      </w:pPr>
      <w:r>
        <w:rPr>
          <w:noProof/>
        </w:rPr>
        <w:t>3.2.1</w:t>
      </w:r>
      <w:r>
        <w:rPr>
          <w:rFonts w:eastAsiaTheme="minorEastAsia"/>
          <w:noProof/>
          <w:lang w:eastAsia="nl-NL"/>
        </w:rPr>
        <w:tab/>
      </w:r>
      <w:r>
        <w:rPr>
          <w:noProof/>
        </w:rPr>
        <w:t>Identificatie van OwObjecten</w:t>
      </w:r>
      <w:r>
        <w:rPr>
          <w:noProof/>
        </w:rPr>
        <w:tab/>
      </w:r>
      <w:r>
        <w:rPr>
          <w:noProof/>
        </w:rPr>
        <w:fldChar w:fldCharType="begin"/>
      </w:r>
      <w:r>
        <w:rPr>
          <w:noProof/>
        </w:rPr>
        <w:instrText xml:space="preserve"> PAGEREF _Toc92285769 \h </w:instrText>
      </w:r>
      <w:r>
        <w:rPr>
          <w:noProof/>
        </w:rPr>
      </w:r>
      <w:r>
        <w:rPr>
          <w:noProof/>
        </w:rPr>
        <w:fldChar w:fldCharType="separate"/>
      </w:r>
      <w:r>
        <w:rPr>
          <w:noProof/>
        </w:rPr>
        <w:t>18</w:t>
      </w:r>
      <w:r>
        <w:rPr>
          <w:noProof/>
        </w:rPr>
        <w:fldChar w:fldCharType="end"/>
      </w:r>
    </w:p>
    <w:p w14:paraId="719A8633" w14:textId="1DD4E10E" w:rsidR="00D55AA6" w:rsidRDefault="00D55AA6">
      <w:pPr>
        <w:pStyle w:val="Inhopg3"/>
        <w:tabs>
          <w:tab w:val="left" w:pos="1320"/>
          <w:tab w:val="right" w:pos="8635"/>
        </w:tabs>
        <w:rPr>
          <w:rFonts w:eastAsiaTheme="minorEastAsia"/>
          <w:noProof/>
          <w:lang w:eastAsia="nl-NL"/>
        </w:rPr>
      </w:pPr>
      <w:r>
        <w:rPr>
          <w:noProof/>
        </w:rPr>
        <w:t>3.2.2</w:t>
      </w:r>
      <w:r>
        <w:rPr>
          <w:rFonts w:eastAsiaTheme="minorEastAsia"/>
          <w:noProof/>
          <w:lang w:eastAsia="nl-NL"/>
        </w:rPr>
        <w:tab/>
      </w:r>
      <w:r>
        <w:rPr>
          <w:noProof/>
        </w:rPr>
        <w:t>Status</w:t>
      </w:r>
      <w:r>
        <w:rPr>
          <w:noProof/>
        </w:rPr>
        <w:tab/>
      </w:r>
      <w:r>
        <w:rPr>
          <w:noProof/>
        </w:rPr>
        <w:fldChar w:fldCharType="begin"/>
      </w:r>
      <w:r>
        <w:rPr>
          <w:noProof/>
        </w:rPr>
        <w:instrText xml:space="preserve"> PAGEREF _Toc92285770 \h </w:instrText>
      </w:r>
      <w:r>
        <w:rPr>
          <w:noProof/>
        </w:rPr>
      </w:r>
      <w:r>
        <w:rPr>
          <w:noProof/>
        </w:rPr>
        <w:fldChar w:fldCharType="separate"/>
      </w:r>
      <w:r>
        <w:rPr>
          <w:noProof/>
        </w:rPr>
        <w:t>19</w:t>
      </w:r>
      <w:r>
        <w:rPr>
          <w:noProof/>
        </w:rPr>
        <w:fldChar w:fldCharType="end"/>
      </w:r>
    </w:p>
    <w:p w14:paraId="501B39A1" w14:textId="2ABE0797" w:rsidR="00D55AA6" w:rsidRDefault="00D55AA6">
      <w:pPr>
        <w:pStyle w:val="Inhopg3"/>
        <w:tabs>
          <w:tab w:val="left" w:pos="1320"/>
          <w:tab w:val="right" w:pos="8635"/>
        </w:tabs>
        <w:rPr>
          <w:rFonts w:eastAsiaTheme="minorEastAsia"/>
          <w:noProof/>
          <w:lang w:eastAsia="nl-NL"/>
        </w:rPr>
      </w:pPr>
      <w:r>
        <w:rPr>
          <w:noProof/>
        </w:rPr>
        <w:t>3.2.3</w:t>
      </w:r>
      <w:r>
        <w:rPr>
          <w:rFonts w:eastAsiaTheme="minorEastAsia"/>
          <w:noProof/>
          <w:lang w:eastAsia="nl-NL"/>
        </w:rPr>
        <w:tab/>
      </w:r>
      <w:r>
        <w:rPr>
          <w:noProof/>
        </w:rPr>
        <w:t>Procedurestatus</w:t>
      </w:r>
      <w:r>
        <w:rPr>
          <w:noProof/>
        </w:rPr>
        <w:tab/>
      </w:r>
      <w:r>
        <w:rPr>
          <w:noProof/>
        </w:rPr>
        <w:fldChar w:fldCharType="begin"/>
      </w:r>
      <w:r>
        <w:rPr>
          <w:noProof/>
        </w:rPr>
        <w:instrText xml:space="preserve"> PAGEREF _Toc92285771 \h </w:instrText>
      </w:r>
      <w:r>
        <w:rPr>
          <w:noProof/>
        </w:rPr>
      </w:r>
      <w:r>
        <w:rPr>
          <w:noProof/>
        </w:rPr>
        <w:fldChar w:fldCharType="separate"/>
      </w:r>
      <w:r>
        <w:rPr>
          <w:noProof/>
        </w:rPr>
        <w:t>19</w:t>
      </w:r>
      <w:r>
        <w:rPr>
          <w:noProof/>
        </w:rPr>
        <w:fldChar w:fldCharType="end"/>
      </w:r>
    </w:p>
    <w:p w14:paraId="3F7EACEE" w14:textId="6998C5C8" w:rsidR="00D55AA6" w:rsidRDefault="00D55AA6">
      <w:pPr>
        <w:pStyle w:val="Inhopg3"/>
        <w:tabs>
          <w:tab w:val="left" w:pos="1320"/>
          <w:tab w:val="right" w:pos="8635"/>
        </w:tabs>
        <w:rPr>
          <w:rFonts w:eastAsiaTheme="minorEastAsia"/>
          <w:noProof/>
          <w:lang w:eastAsia="nl-NL"/>
        </w:rPr>
      </w:pPr>
      <w:r w:rsidRPr="00780113">
        <w:rPr>
          <w:rFonts w:eastAsia="Times New Roman"/>
          <w:noProof/>
        </w:rPr>
        <w:t>3.2.4</w:t>
      </w:r>
      <w:r>
        <w:rPr>
          <w:rFonts w:eastAsiaTheme="minorEastAsia"/>
          <w:noProof/>
          <w:lang w:eastAsia="nl-NL"/>
        </w:rPr>
        <w:tab/>
      </w:r>
      <w:r w:rsidRPr="00780113">
        <w:rPr>
          <w:rFonts w:eastAsia="Times New Roman"/>
          <w:noProof/>
        </w:rPr>
        <w:t>Bestandsgrootte</w:t>
      </w:r>
      <w:r>
        <w:rPr>
          <w:noProof/>
        </w:rPr>
        <w:tab/>
      </w:r>
      <w:r>
        <w:rPr>
          <w:noProof/>
        </w:rPr>
        <w:fldChar w:fldCharType="begin"/>
      </w:r>
      <w:r>
        <w:rPr>
          <w:noProof/>
        </w:rPr>
        <w:instrText xml:space="preserve"> PAGEREF _Toc92285772 \h </w:instrText>
      </w:r>
      <w:r>
        <w:rPr>
          <w:noProof/>
        </w:rPr>
      </w:r>
      <w:r>
        <w:rPr>
          <w:noProof/>
        </w:rPr>
        <w:fldChar w:fldCharType="separate"/>
      </w:r>
      <w:r>
        <w:rPr>
          <w:noProof/>
        </w:rPr>
        <w:t>19</w:t>
      </w:r>
      <w:r>
        <w:rPr>
          <w:noProof/>
        </w:rPr>
        <w:fldChar w:fldCharType="end"/>
      </w:r>
    </w:p>
    <w:p w14:paraId="79BCFF53" w14:textId="653A9053" w:rsidR="00D55AA6" w:rsidRDefault="00D55AA6">
      <w:pPr>
        <w:pStyle w:val="Inhopg3"/>
        <w:tabs>
          <w:tab w:val="left" w:pos="1320"/>
          <w:tab w:val="right" w:pos="8635"/>
        </w:tabs>
        <w:rPr>
          <w:rFonts w:eastAsiaTheme="minorEastAsia"/>
          <w:noProof/>
          <w:lang w:eastAsia="nl-NL"/>
        </w:rPr>
      </w:pPr>
      <w:r>
        <w:rPr>
          <w:noProof/>
        </w:rPr>
        <w:t>3.2.5</w:t>
      </w:r>
      <w:r>
        <w:rPr>
          <w:rFonts w:eastAsiaTheme="minorEastAsia"/>
          <w:noProof/>
          <w:lang w:eastAsia="nl-NL"/>
        </w:rPr>
        <w:tab/>
      </w:r>
      <w:r>
        <w:rPr>
          <w:noProof/>
        </w:rPr>
        <w:t>XSD-bestanden</w:t>
      </w:r>
      <w:r>
        <w:rPr>
          <w:noProof/>
        </w:rPr>
        <w:tab/>
      </w:r>
      <w:r>
        <w:rPr>
          <w:noProof/>
        </w:rPr>
        <w:fldChar w:fldCharType="begin"/>
      </w:r>
      <w:r>
        <w:rPr>
          <w:noProof/>
        </w:rPr>
        <w:instrText xml:space="preserve"> PAGEREF _Toc92285773 \h </w:instrText>
      </w:r>
      <w:r>
        <w:rPr>
          <w:noProof/>
        </w:rPr>
      </w:r>
      <w:r>
        <w:rPr>
          <w:noProof/>
        </w:rPr>
        <w:fldChar w:fldCharType="separate"/>
      </w:r>
      <w:r>
        <w:rPr>
          <w:noProof/>
        </w:rPr>
        <w:t>20</w:t>
      </w:r>
      <w:r>
        <w:rPr>
          <w:noProof/>
        </w:rPr>
        <w:fldChar w:fldCharType="end"/>
      </w:r>
    </w:p>
    <w:p w14:paraId="629BFD53" w14:textId="1BE9FF3B" w:rsidR="00D55AA6" w:rsidRDefault="00D55AA6">
      <w:pPr>
        <w:pStyle w:val="Inhopg3"/>
        <w:tabs>
          <w:tab w:val="left" w:pos="1320"/>
          <w:tab w:val="right" w:pos="8635"/>
        </w:tabs>
        <w:rPr>
          <w:rFonts w:eastAsiaTheme="minorEastAsia"/>
          <w:noProof/>
          <w:lang w:eastAsia="nl-NL"/>
        </w:rPr>
      </w:pPr>
      <w:r>
        <w:rPr>
          <w:noProof/>
        </w:rPr>
        <w:t>3.2.6</w:t>
      </w:r>
      <w:r>
        <w:rPr>
          <w:rFonts w:eastAsiaTheme="minorEastAsia"/>
          <w:noProof/>
          <w:lang w:eastAsia="nl-NL"/>
        </w:rPr>
        <w:tab/>
      </w:r>
      <w:r>
        <w:rPr>
          <w:noProof/>
        </w:rPr>
        <w:t>Waardelijsten</w:t>
      </w:r>
      <w:r>
        <w:rPr>
          <w:noProof/>
        </w:rPr>
        <w:tab/>
      </w:r>
      <w:r>
        <w:rPr>
          <w:noProof/>
        </w:rPr>
        <w:fldChar w:fldCharType="begin"/>
      </w:r>
      <w:r>
        <w:rPr>
          <w:noProof/>
        </w:rPr>
        <w:instrText xml:space="preserve"> PAGEREF _Toc92285774 \h </w:instrText>
      </w:r>
      <w:r>
        <w:rPr>
          <w:noProof/>
        </w:rPr>
      </w:r>
      <w:r>
        <w:rPr>
          <w:noProof/>
        </w:rPr>
        <w:fldChar w:fldCharType="separate"/>
      </w:r>
      <w:r>
        <w:rPr>
          <w:noProof/>
        </w:rPr>
        <w:t>20</w:t>
      </w:r>
      <w:r>
        <w:rPr>
          <w:noProof/>
        </w:rPr>
        <w:fldChar w:fldCharType="end"/>
      </w:r>
    </w:p>
    <w:p w14:paraId="155241D5" w14:textId="5954C7D7" w:rsidR="00D55AA6" w:rsidRDefault="00D55AA6">
      <w:pPr>
        <w:pStyle w:val="Inhopg1"/>
        <w:rPr>
          <w:rFonts w:eastAsiaTheme="minorEastAsia"/>
          <w:lang w:eastAsia="nl-NL"/>
        </w:rPr>
      </w:pPr>
      <w:r>
        <w:t>4</w:t>
      </w:r>
      <w:r>
        <w:rPr>
          <w:rFonts w:eastAsiaTheme="minorEastAsia"/>
          <w:lang w:eastAsia="nl-NL"/>
        </w:rPr>
        <w:tab/>
      </w:r>
      <w:r>
        <w:t>XML-omschrijving</w:t>
      </w:r>
      <w:r>
        <w:tab/>
      </w:r>
      <w:r>
        <w:fldChar w:fldCharType="begin"/>
      </w:r>
      <w:r>
        <w:instrText xml:space="preserve"> PAGEREF _Toc92285775 \h </w:instrText>
      </w:r>
      <w:r>
        <w:fldChar w:fldCharType="separate"/>
      </w:r>
      <w:r>
        <w:t>21</w:t>
      </w:r>
      <w:r>
        <w:fldChar w:fldCharType="end"/>
      </w:r>
    </w:p>
    <w:p w14:paraId="0FB43258" w14:textId="06AFD4E2" w:rsidR="00D55AA6" w:rsidRDefault="00D55AA6">
      <w:pPr>
        <w:pStyle w:val="Inhopg2"/>
        <w:tabs>
          <w:tab w:val="left" w:pos="880"/>
          <w:tab w:val="right" w:pos="8635"/>
        </w:tabs>
        <w:rPr>
          <w:rFonts w:eastAsiaTheme="minorEastAsia"/>
          <w:noProof/>
          <w:lang w:eastAsia="nl-NL"/>
        </w:rPr>
      </w:pPr>
      <w:r>
        <w:rPr>
          <w:noProof/>
        </w:rPr>
        <w:t>4.1</w:t>
      </w:r>
      <w:r>
        <w:rPr>
          <w:rFonts w:eastAsiaTheme="minorEastAsia"/>
          <w:noProof/>
          <w:lang w:eastAsia="nl-NL"/>
        </w:rPr>
        <w:tab/>
      </w:r>
      <w:r>
        <w:rPr>
          <w:noProof/>
        </w:rPr>
        <w:t>Manifest</w:t>
      </w:r>
      <w:r>
        <w:rPr>
          <w:noProof/>
        </w:rPr>
        <w:tab/>
      </w:r>
      <w:r>
        <w:rPr>
          <w:noProof/>
        </w:rPr>
        <w:fldChar w:fldCharType="begin"/>
      </w:r>
      <w:r>
        <w:rPr>
          <w:noProof/>
        </w:rPr>
        <w:instrText xml:space="preserve"> PAGEREF _Toc92285776 \h </w:instrText>
      </w:r>
      <w:r>
        <w:rPr>
          <w:noProof/>
        </w:rPr>
      </w:r>
      <w:r>
        <w:rPr>
          <w:noProof/>
        </w:rPr>
        <w:fldChar w:fldCharType="separate"/>
      </w:r>
      <w:r>
        <w:rPr>
          <w:noProof/>
        </w:rPr>
        <w:t>21</w:t>
      </w:r>
      <w:r>
        <w:rPr>
          <w:noProof/>
        </w:rPr>
        <w:fldChar w:fldCharType="end"/>
      </w:r>
    </w:p>
    <w:p w14:paraId="0EFC02A8" w14:textId="35F200F3" w:rsidR="00D55AA6" w:rsidRDefault="00D55AA6">
      <w:pPr>
        <w:pStyle w:val="Inhopg2"/>
        <w:tabs>
          <w:tab w:val="left" w:pos="880"/>
          <w:tab w:val="right" w:pos="8635"/>
        </w:tabs>
        <w:rPr>
          <w:rFonts w:eastAsiaTheme="minorEastAsia"/>
          <w:noProof/>
          <w:lang w:eastAsia="nl-NL"/>
        </w:rPr>
      </w:pPr>
      <w:r>
        <w:rPr>
          <w:noProof/>
        </w:rPr>
        <w:t>4.2</w:t>
      </w:r>
      <w:r>
        <w:rPr>
          <w:rFonts w:eastAsiaTheme="minorEastAsia"/>
          <w:noProof/>
          <w:lang w:eastAsia="nl-NL"/>
        </w:rPr>
        <w:tab/>
      </w:r>
      <w:r>
        <w:rPr>
          <w:noProof/>
        </w:rPr>
        <w:t>owBestand</w:t>
      </w:r>
      <w:r>
        <w:rPr>
          <w:noProof/>
        </w:rPr>
        <w:tab/>
      </w:r>
      <w:r>
        <w:rPr>
          <w:noProof/>
        </w:rPr>
        <w:fldChar w:fldCharType="begin"/>
      </w:r>
      <w:r>
        <w:rPr>
          <w:noProof/>
        </w:rPr>
        <w:instrText xml:space="preserve"> PAGEREF _Toc92285777 \h </w:instrText>
      </w:r>
      <w:r>
        <w:rPr>
          <w:noProof/>
        </w:rPr>
      </w:r>
      <w:r>
        <w:rPr>
          <w:noProof/>
        </w:rPr>
        <w:fldChar w:fldCharType="separate"/>
      </w:r>
      <w:r>
        <w:rPr>
          <w:noProof/>
        </w:rPr>
        <w:t>21</w:t>
      </w:r>
      <w:r>
        <w:rPr>
          <w:noProof/>
        </w:rPr>
        <w:fldChar w:fldCharType="end"/>
      </w:r>
    </w:p>
    <w:p w14:paraId="74FEB2B5" w14:textId="721193BE" w:rsidR="00D55AA6" w:rsidRDefault="00D55AA6">
      <w:pPr>
        <w:pStyle w:val="Inhopg2"/>
        <w:tabs>
          <w:tab w:val="left" w:pos="880"/>
          <w:tab w:val="right" w:pos="8635"/>
        </w:tabs>
        <w:rPr>
          <w:rFonts w:eastAsiaTheme="minorEastAsia"/>
          <w:noProof/>
          <w:lang w:eastAsia="nl-NL"/>
        </w:rPr>
      </w:pPr>
      <w:r>
        <w:rPr>
          <w:noProof/>
        </w:rPr>
        <w:t>4.3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_Toc92285778 \h </w:instrText>
      </w:r>
      <w:r>
        <w:rPr>
          <w:noProof/>
        </w:rPr>
      </w:r>
      <w:r>
        <w:rPr>
          <w:noProof/>
        </w:rPr>
        <w:fldChar w:fldCharType="separate"/>
      </w:r>
      <w:r>
        <w:rPr>
          <w:noProof/>
        </w:rPr>
        <w:t>22</w:t>
      </w:r>
      <w:r>
        <w:rPr>
          <w:noProof/>
        </w:rPr>
        <w:fldChar w:fldCharType="end"/>
      </w:r>
    </w:p>
    <w:p w14:paraId="6A1AB520" w14:textId="2E0081DF" w:rsidR="00D55AA6" w:rsidRDefault="00D55AA6">
      <w:pPr>
        <w:pStyle w:val="Inhopg3"/>
        <w:tabs>
          <w:tab w:val="left" w:pos="1320"/>
          <w:tab w:val="right" w:pos="8635"/>
        </w:tabs>
        <w:rPr>
          <w:rFonts w:eastAsiaTheme="minorEastAsia"/>
          <w:noProof/>
          <w:lang w:eastAsia="nl-NL"/>
        </w:rPr>
      </w:pPr>
      <w:r>
        <w:rPr>
          <w:noProof/>
        </w:rPr>
        <w:t>4.3.1</w:t>
      </w:r>
      <w:r>
        <w:rPr>
          <w:rFonts w:eastAsiaTheme="minorEastAsia"/>
          <w:noProof/>
          <w:lang w:eastAsia="nl-NL"/>
        </w:rPr>
        <w:tab/>
      </w:r>
      <w:r>
        <w:rPr>
          <w:noProof/>
        </w:rPr>
        <w:t>Regeltekst</w:t>
      </w:r>
      <w:r>
        <w:rPr>
          <w:noProof/>
        </w:rPr>
        <w:tab/>
      </w:r>
      <w:r>
        <w:rPr>
          <w:noProof/>
        </w:rPr>
        <w:fldChar w:fldCharType="begin"/>
      </w:r>
      <w:r>
        <w:rPr>
          <w:noProof/>
        </w:rPr>
        <w:instrText xml:space="preserve"> PAGEREF _Toc92285779 \h </w:instrText>
      </w:r>
      <w:r>
        <w:rPr>
          <w:noProof/>
        </w:rPr>
      </w:r>
      <w:r>
        <w:rPr>
          <w:noProof/>
        </w:rPr>
        <w:fldChar w:fldCharType="separate"/>
      </w:r>
      <w:r>
        <w:rPr>
          <w:noProof/>
        </w:rPr>
        <w:t>22</w:t>
      </w:r>
      <w:r>
        <w:rPr>
          <w:noProof/>
        </w:rPr>
        <w:fldChar w:fldCharType="end"/>
      </w:r>
    </w:p>
    <w:p w14:paraId="1DA371B5" w14:textId="3A82D1F6" w:rsidR="00D55AA6" w:rsidRDefault="00D55AA6">
      <w:pPr>
        <w:pStyle w:val="Inhopg3"/>
        <w:tabs>
          <w:tab w:val="left" w:pos="1320"/>
          <w:tab w:val="right" w:pos="8635"/>
        </w:tabs>
        <w:rPr>
          <w:rFonts w:eastAsiaTheme="minorEastAsia"/>
          <w:noProof/>
          <w:lang w:eastAsia="nl-NL"/>
        </w:rPr>
      </w:pPr>
      <w:r>
        <w:rPr>
          <w:noProof/>
        </w:rPr>
        <w:t>4.3.2</w:t>
      </w:r>
      <w:r>
        <w:rPr>
          <w:rFonts w:eastAsiaTheme="minorEastAsia"/>
          <w:noProof/>
          <w:lang w:eastAsia="nl-NL"/>
        </w:rPr>
        <w:tab/>
      </w:r>
      <w:r>
        <w:rPr>
          <w:noProof/>
        </w:rPr>
        <w:t>Juridische regel</w:t>
      </w:r>
      <w:r>
        <w:rPr>
          <w:noProof/>
        </w:rPr>
        <w:tab/>
      </w:r>
      <w:r>
        <w:rPr>
          <w:noProof/>
        </w:rPr>
        <w:fldChar w:fldCharType="begin"/>
      </w:r>
      <w:r>
        <w:rPr>
          <w:noProof/>
        </w:rPr>
        <w:instrText xml:space="preserve"> PAGEREF _Toc92285780 \h </w:instrText>
      </w:r>
      <w:r>
        <w:rPr>
          <w:noProof/>
        </w:rPr>
      </w:r>
      <w:r>
        <w:rPr>
          <w:noProof/>
        </w:rPr>
        <w:fldChar w:fldCharType="separate"/>
      </w:r>
      <w:r>
        <w:rPr>
          <w:noProof/>
        </w:rPr>
        <w:t>22</w:t>
      </w:r>
      <w:r>
        <w:rPr>
          <w:noProof/>
        </w:rPr>
        <w:fldChar w:fldCharType="end"/>
      </w:r>
    </w:p>
    <w:p w14:paraId="224DE181" w14:textId="65955921" w:rsidR="00D55AA6" w:rsidRDefault="00D55AA6">
      <w:pPr>
        <w:pStyle w:val="Inhopg3"/>
        <w:tabs>
          <w:tab w:val="left" w:pos="1320"/>
          <w:tab w:val="right" w:pos="8635"/>
        </w:tabs>
        <w:rPr>
          <w:rFonts w:eastAsiaTheme="minorEastAsia"/>
          <w:noProof/>
          <w:lang w:eastAsia="nl-NL"/>
        </w:rPr>
      </w:pPr>
      <w:r>
        <w:rPr>
          <w:noProof/>
        </w:rPr>
        <w:t>4.3.3</w:t>
      </w:r>
      <w:r>
        <w:rPr>
          <w:rFonts w:eastAsiaTheme="minorEastAsia"/>
          <w:noProof/>
          <w:lang w:eastAsia="nl-NL"/>
        </w:rPr>
        <w:tab/>
      </w:r>
      <w:r>
        <w:rPr>
          <w:noProof/>
        </w:rPr>
        <w:t>Activiteit</w:t>
      </w:r>
      <w:r>
        <w:rPr>
          <w:noProof/>
        </w:rPr>
        <w:tab/>
      </w:r>
      <w:r>
        <w:rPr>
          <w:noProof/>
        </w:rPr>
        <w:fldChar w:fldCharType="begin"/>
      </w:r>
      <w:r>
        <w:rPr>
          <w:noProof/>
        </w:rPr>
        <w:instrText xml:space="preserve"> PAGEREF _Toc92285781 \h </w:instrText>
      </w:r>
      <w:r>
        <w:rPr>
          <w:noProof/>
        </w:rPr>
      </w:r>
      <w:r>
        <w:rPr>
          <w:noProof/>
        </w:rPr>
        <w:fldChar w:fldCharType="separate"/>
      </w:r>
      <w:r>
        <w:rPr>
          <w:noProof/>
        </w:rPr>
        <w:t>25</w:t>
      </w:r>
      <w:r>
        <w:rPr>
          <w:noProof/>
        </w:rPr>
        <w:fldChar w:fldCharType="end"/>
      </w:r>
    </w:p>
    <w:p w14:paraId="20D0E6E9" w14:textId="12AD6E80" w:rsidR="00D55AA6" w:rsidRDefault="00D55AA6">
      <w:pPr>
        <w:pStyle w:val="Inhopg3"/>
        <w:tabs>
          <w:tab w:val="left" w:pos="1320"/>
          <w:tab w:val="right" w:pos="8635"/>
        </w:tabs>
        <w:rPr>
          <w:rFonts w:eastAsiaTheme="minorEastAsia"/>
          <w:noProof/>
          <w:lang w:eastAsia="nl-NL"/>
        </w:rPr>
      </w:pPr>
      <w:r>
        <w:rPr>
          <w:noProof/>
        </w:rPr>
        <w:t>4.3.4</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_Toc92285782 \h </w:instrText>
      </w:r>
      <w:r>
        <w:rPr>
          <w:noProof/>
        </w:rPr>
      </w:r>
      <w:r>
        <w:rPr>
          <w:noProof/>
        </w:rPr>
        <w:fldChar w:fldCharType="separate"/>
      </w:r>
      <w:r>
        <w:rPr>
          <w:noProof/>
        </w:rPr>
        <w:t>26</w:t>
      </w:r>
      <w:r>
        <w:rPr>
          <w:noProof/>
        </w:rPr>
        <w:fldChar w:fldCharType="end"/>
      </w:r>
    </w:p>
    <w:p w14:paraId="09373258" w14:textId="514A30E9" w:rsidR="00D55AA6" w:rsidRDefault="00D55AA6">
      <w:pPr>
        <w:pStyle w:val="Inhopg3"/>
        <w:tabs>
          <w:tab w:val="left" w:pos="1320"/>
          <w:tab w:val="right" w:pos="8635"/>
        </w:tabs>
        <w:rPr>
          <w:rFonts w:eastAsiaTheme="minorEastAsia"/>
          <w:noProof/>
          <w:lang w:eastAsia="nl-NL"/>
        </w:rPr>
      </w:pPr>
      <w:r>
        <w:rPr>
          <w:noProof/>
        </w:rPr>
        <w:t>4.3.5</w:t>
      </w:r>
      <w:r>
        <w:rPr>
          <w:rFonts w:eastAsiaTheme="minorEastAsia"/>
          <w:noProof/>
          <w:lang w:eastAsia="nl-NL"/>
        </w:rPr>
        <w:tab/>
      </w:r>
      <w:r>
        <w:rPr>
          <w:noProof/>
        </w:rPr>
        <w:t>Omgevingsnorm</w:t>
      </w:r>
      <w:r>
        <w:rPr>
          <w:noProof/>
        </w:rPr>
        <w:tab/>
      </w:r>
      <w:r>
        <w:rPr>
          <w:noProof/>
        </w:rPr>
        <w:fldChar w:fldCharType="begin"/>
      </w:r>
      <w:r>
        <w:rPr>
          <w:noProof/>
        </w:rPr>
        <w:instrText xml:space="preserve"> PAGEREF _Toc92285783 \h </w:instrText>
      </w:r>
      <w:r>
        <w:rPr>
          <w:noProof/>
        </w:rPr>
      </w:r>
      <w:r>
        <w:rPr>
          <w:noProof/>
        </w:rPr>
        <w:fldChar w:fldCharType="separate"/>
      </w:r>
      <w:r>
        <w:rPr>
          <w:noProof/>
        </w:rPr>
        <w:t>26</w:t>
      </w:r>
      <w:r>
        <w:rPr>
          <w:noProof/>
        </w:rPr>
        <w:fldChar w:fldCharType="end"/>
      </w:r>
    </w:p>
    <w:p w14:paraId="25930834" w14:textId="5F7752DC" w:rsidR="00D55AA6" w:rsidRDefault="00D55AA6">
      <w:pPr>
        <w:pStyle w:val="Inhopg3"/>
        <w:tabs>
          <w:tab w:val="left" w:pos="1320"/>
          <w:tab w:val="right" w:pos="8635"/>
        </w:tabs>
        <w:rPr>
          <w:rFonts w:eastAsiaTheme="minorEastAsia"/>
          <w:noProof/>
          <w:lang w:eastAsia="nl-NL"/>
        </w:rPr>
      </w:pPr>
      <w:r>
        <w:rPr>
          <w:noProof/>
        </w:rPr>
        <w:t>4.3.6</w:t>
      </w:r>
      <w:r>
        <w:rPr>
          <w:rFonts w:eastAsiaTheme="minorEastAsia"/>
          <w:noProof/>
          <w:lang w:eastAsia="nl-NL"/>
        </w:rPr>
        <w:tab/>
      </w:r>
      <w:r>
        <w:rPr>
          <w:noProof/>
        </w:rPr>
        <w:t>Omgevingswaarde</w:t>
      </w:r>
      <w:r>
        <w:rPr>
          <w:noProof/>
        </w:rPr>
        <w:tab/>
      </w:r>
      <w:r>
        <w:rPr>
          <w:noProof/>
        </w:rPr>
        <w:fldChar w:fldCharType="begin"/>
      </w:r>
      <w:r>
        <w:rPr>
          <w:noProof/>
        </w:rPr>
        <w:instrText xml:space="preserve"> PAGEREF _Toc92285784 \h </w:instrText>
      </w:r>
      <w:r>
        <w:rPr>
          <w:noProof/>
        </w:rPr>
      </w:r>
      <w:r>
        <w:rPr>
          <w:noProof/>
        </w:rPr>
        <w:fldChar w:fldCharType="separate"/>
      </w:r>
      <w:r>
        <w:rPr>
          <w:noProof/>
        </w:rPr>
        <w:t>27</w:t>
      </w:r>
      <w:r>
        <w:rPr>
          <w:noProof/>
        </w:rPr>
        <w:fldChar w:fldCharType="end"/>
      </w:r>
    </w:p>
    <w:p w14:paraId="14AE6924" w14:textId="243833F7" w:rsidR="00D55AA6" w:rsidRDefault="00D55AA6">
      <w:pPr>
        <w:pStyle w:val="Inhopg3"/>
        <w:tabs>
          <w:tab w:val="left" w:pos="1320"/>
          <w:tab w:val="right" w:pos="8635"/>
        </w:tabs>
        <w:rPr>
          <w:rFonts w:eastAsiaTheme="minorEastAsia"/>
          <w:noProof/>
          <w:lang w:eastAsia="nl-NL"/>
        </w:rPr>
      </w:pPr>
      <w:r>
        <w:rPr>
          <w:noProof/>
        </w:rPr>
        <w:lastRenderedPageBreak/>
        <w:t>4.3.7</w:t>
      </w:r>
      <w:r>
        <w:rPr>
          <w:rFonts w:eastAsiaTheme="minorEastAsia"/>
          <w:noProof/>
          <w:lang w:eastAsia="nl-NL"/>
        </w:rPr>
        <w:tab/>
      </w:r>
      <w:r>
        <w:rPr>
          <w:noProof/>
        </w:rPr>
        <w:t>Locatie</w:t>
      </w:r>
      <w:r>
        <w:rPr>
          <w:noProof/>
        </w:rPr>
        <w:tab/>
      </w:r>
      <w:r>
        <w:rPr>
          <w:noProof/>
        </w:rPr>
        <w:fldChar w:fldCharType="begin"/>
      </w:r>
      <w:r>
        <w:rPr>
          <w:noProof/>
        </w:rPr>
        <w:instrText xml:space="preserve"> PAGEREF _Toc92285785 \h </w:instrText>
      </w:r>
      <w:r>
        <w:rPr>
          <w:noProof/>
        </w:rPr>
      </w:r>
      <w:r>
        <w:rPr>
          <w:noProof/>
        </w:rPr>
        <w:fldChar w:fldCharType="separate"/>
      </w:r>
      <w:r>
        <w:rPr>
          <w:noProof/>
        </w:rPr>
        <w:t>28</w:t>
      </w:r>
      <w:r>
        <w:rPr>
          <w:noProof/>
        </w:rPr>
        <w:fldChar w:fldCharType="end"/>
      </w:r>
    </w:p>
    <w:p w14:paraId="0204510A" w14:textId="23D7044B" w:rsidR="00D55AA6" w:rsidRDefault="00D55AA6">
      <w:pPr>
        <w:pStyle w:val="Inhopg3"/>
        <w:tabs>
          <w:tab w:val="left" w:pos="1320"/>
          <w:tab w:val="right" w:pos="8635"/>
        </w:tabs>
        <w:rPr>
          <w:rFonts w:eastAsiaTheme="minorEastAsia"/>
          <w:noProof/>
          <w:lang w:eastAsia="nl-NL"/>
        </w:rPr>
      </w:pPr>
      <w:r>
        <w:rPr>
          <w:noProof/>
        </w:rPr>
        <w:t>4.3.8</w:t>
      </w:r>
      <w:r>
        <w:rPr>
          <w:rFonts w:eastAsiaTheme="minorEastAsia"/>
          <w:noProof/>
          <w:lang w:eastAsia="nl-NL"/>
        </w:rPr>
        <w:tab/>
      </w:r>
      <w:r>
        <w:rPr>
          <w:noProof/>
        </w:rPr>
        <w:t>Pons</w:t>
      </w:r>
      <w:r>
        <w:rPr>
          <w:noProof/>
        </w:rPr>
        <w:tab/>
      </w:r>
      <w:r>
        <w:rPr>
          <w:noProof/>
        </w:rPr>
        <w:fldChar w:fldCharType="begin"/>
      </w:r>
      <w:r>
        <w:rPr>
          <w:noProof/>
        </w:rPr>
        <w:instrText xml:space="preserve"> PAGEREF _Toc92285786 \h </w:instrText>
      </w:r>
      <w:r>
        <w:rPr>
          <w:noProof/>
        </w:rPr>
      </w:r>
      <w:r>
        <w:rPr>
          <w:noProof/>
        </w:rPr>
        <w:fldChar w:fldCharType="separate"/>
      </w:r>
      <w:r>
        <w:rPr>
          <w:noProof/>
        </w:rPr>
        <w:t>30</w:t>
      </w:r>
      <w:r>
        <w:rPr>
          <w:noProof/>
        </w:rPr>
        <w:fldChar w:fldCharType="end"/>
      </w:r>
    </w:p>
    <w:p w14:paraId="7AA5A0A1" w14:textId="0966CC12" w:rsidR="00D55AA6" w:rsidRDefault="00D55AA6">
      <w:pPr>
        <w:pStyle w:val="Inhopg3"/>
        <w:tabs>
          <w:tab w:val="left" w:pos="1320"/>
          <w:tab w:val="right" w:pos="8635"/>
        </w:tabs>
        <w:rPr>
          <w:rFonts w:eastAsiaTheme="minorEastAsia"/>
          <w:noProof/>
          <w:lang w:eastAsia="nl-NL"/>
        </w:rPr>
      </w:pPr>
      <w:r>
        <w:rPr>
          <w:noProof/>
        </w:rPr>
        <w:t>4.3.9</w:t>
      </w:r>
      <w:r>
        <w:rPr>
          <w:rFonts w:eastAsiaTheme="minorEastAsia"/>
          <w:noProof/>
          <w:lang w:eastAsia="nl-NL"/>
        </w:rPr>
        <w:tab/>
      </w:r>
      <w:r>
        <w:rPr>
          <w:noProof/>
        </w:rPr>
        <w:t>Kaart</w:t>
      </w:r>
      <w:r>
        <w:rPr>
          <w:noProof/>
        </w:rPr>
        <w:tab/>
      </w:r>
      <w:r>
        <w:rPr>
          <w:noProof/>
        </w:rPr>
        <w:fldChar w:fldCharType="begin"/>
      </w:r>
      <w:r>
        <w:rPr>
          <w:noProof/>
        </w:rPr>
        <w:instrText xml:space="preserve"> PAGEREF _Toc92285787 \h </w:instrText>
      </w:r>
      <w:r>
        <w:rPr>
          <w:noProof/>
        </w:rPr>
      </w:r>
      <w:r>
        <w:rPr>
          <w:noProof/>
        </w:rPr>
        <w:fldChar w:fldCharType="separate"/>
      </w:r>
      <w:r>
        <w:rPr>
          <w:noProof/>
        </w:rPr>
        <w:t>30</w:t>
      </w:r>
      <w:r>
        <w:rPr>
          <w:noProof/>
        </w:rPr>
        <w:fldChar w:fldCharType="end"/>
      </w:r>
    </w:p>
    <w:p w14:paraId="3F1042F1" w14:textId="507A61A7" w:rsidR="00D55AA6" w:rsidRDefault="00D55AA6">
      <w:pPr>
        <w:pStyle w:val="Inhopg2"/>
        <w:tabs>
          <w:tab w:val="left" w:pos="880"/>
          <w:tab w:val="right" w:pos="8635"/>
        </w:tabs>
        <w:rPr>
          <w:rFonts w:eastAsiaTheme="minorEastAsia"/>
          <w:noProof/>
          <w:lang w:eastAsia="nl-NL"/>
        </w:rPr>
      </w:pPr>
      <w:r>
        <w:rPr>
          <w:noProof/>
        </w:rPr>
        <w:t>4.4</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_Toc92285788 \h </w:instrText>
      </w:r>
      <w:r>
        <w:rPr>
          <w:noProof/>
        </w:rPr>
      </w:r>
      <w:r>
        <w:rPr>
          <w:noProof/>
        </w:rPr>
        <w:fldChar w:fldCharType="separate"/>
      </w:r>
      <w:r>
        <w:rPr>
          <w:noProof/>
        </w:rPr>
        <w:t>31</w:t>
      </w:r>
      <w:r>
        <w:rPr>
          <w:noProof/>
        </w:rPr>
        <w:fldChar w:fldCharType="end"/>
      </w:r>
    </w:p>
    <w:p w14:paraId="6DE4EB18" w14:textId="430C571D" w:rsidR="00D55AA6" w:rsidRDefault="00D55AA6">
      <w:pPr>
        <w:pStyle w:val="Inhopg3"/>
        <w:tabs>
          <w:tab w:val="left" w:pos="1320"/>
          <w:tab w:val="right" w:pos="8635"/>
        </w:tabs>
        <w:rPr>
          <w:rFonts w:eastAsiaTheme="minorEastAsia"/>
          <w:noProof/>
          <w:lang w:eastAsia="nl-NL"/>
        </w:rPr>
      </w:pPr>
      <w:r>
        <w:rPr>
          <w:noProof/>
        </w:rPr>
        <w:t>4.4.1</w:t>
      </w:r>
      <w:r>
        <w:rPr>
          <w:rFonts w:eastAsiaTheme="minorEastAsia"/>
          <w:noProof/>
          <w:lang w:eastAsia="nl-NL"/>
        </w:rPr>
        <w:tab/>
      </w:r>
      <w:r>
        <w:rPr>
          <w:noProof/>
        </w:rPr>
        <w:t>Divisie</w:t>
      </w:r>
      <w:r>
        <w:rPr>
          <w:noProof/>
        </w:rPr>
        <w:tab/>
      </w:r>
      <w:r>
        <w:rPr>
          <w:noProof/>
        </w:rPr>
        <w:fldChar w:fldCharType="begin"/>
      </w:r>
      <w:r>
        <w:rPr>
          <w:noProof/>
        </w:rPr>
        <w:instrText xml:space="preserve"> PAGEREF _Toc92285789 \h </w:instrText>
      </w:r>
      <w:r>
        <w:rPr>
          <w:noProof/>
        </w:rPr>
      </w:r>
      <w:r>
        <w:rPr>
          <w:noProof/>
        </w:rPr>
        <w:fldChar w:fldCharType="separate"/>
      </w:r>
      <w:r>
        <w:rPr>
          <w:noProof/>
        </w:rPr>
        <w:t>31</w:t>
      </w:r>
      <w:r>
        <w:rPr>
          <w:noProof/>
        </w:rPr>
        <w:fldChar w:fldCharType="end"/>
      </w:r>
    </w:p>
    <w:p w14:paraId="021BE5DE" w14:textId="129D7DD1" w:rsidR="00D55AA6" w:rsidRDefault="00D55AA6">
      <w:pPr>
        <w:pStyle w:val="Inhopg3"/>
        <w:tabs>
          <w:tab w:val="left" w:pos="1320"/>
          <w:tab w:val="right" w:pos="8635"/>
        </w:tabs>
        <w:rPr>
          <w:rFonts w:eastAsiaTheme="minorEastAsia"/>
          <w:noProof/>
          <w:lang w:eastAsia="nl-NL"/>
        </w:rPr>
      </w:pPr>
      <w:r>
        <w:rPr>
          <w:noProof/>
        </w:rPr>
        <w:t>4.4.2</w:t>
      </w:r>
      <w:r>
        <w:rPr>
          <w:rFonts w:eastAsiaTheme="minorEastAsia"/>
          <w:noProof/>
          <w:lang w:eastAsia="nl-NL"/>
        </w:rPr>
        <w:tab/>
      </w:r>
      <w:r>
        <w:rPr>
          <w:noProof/>
        </w:rPr>
        <w:t>Divisietekst</w:t>
      </w:r>
      <w:r>
        <w:rPr>
          <w:noProof/>
        </w:rPr>
        <w:tab/>
      </w:r>
      <w:r>
        <w:rPr>
          <w:noProof/>
        </w:rPr>
        <w:fldChar w:fldCharType="begin"/>
      </w:r>
      <w:r>
        <w:rPr>
          <w:noProof/>
        </w:rPr>
        <w:instrText xml:space="preserve"> PAGEREF _Toc92285790 \h </w:instrText>
      </w:r>
      <w:r>
        <w:rPr>
          <w:noProof/>
        </w:rPr>
      </w:r>
      <w:r>
        <w:rPr>
          <w:noProof/>
        </w:rPr>
        <w:fldChar w:fldCharType="separate"/>
      </w:r>
      <w:r>
        <w:rPr>
          <w:noProof/>
        </w:rPr>
        <w:t>32</w:t>
      </w:r>
      <w:r>
        <w:rPr>
          <w:noProof/>
        </w:rPr>
        <w:fldChar w:fldCharType="end"/>
      </w:r>
    </w:p>
    <w:p w14:paraId="034E29BA" w14:textId="6508D5E2" w:rsidR="00D55AA6" w:rsidRDefault="00D55AA6">
      <w:pPr>
        <w:pStyle w:val="Inhopg3"/>
        <w:tabs>
          <w:tab w:val="left" w:pos="1320"/>
          <w:tab w:val="right" w:pos="8635"/>
        </w:tabs>
        <w:rPr>
          <w:rFonts w:eastAsiaTheme="minorEastAsia"/>
          <w:noProof/>
          <w:lang w:eastAsia="nl-NL"/>
        </w:rPr>
      </w:pPr>
      <w:r>
        <w:rPr>
          <w:noProof/>
        </w:rPr>
        <w:t>4.4.3</w:t>
      </w:r>
      <w:r>
        <w:rPr>
          <w:rFonts w:eastAsiaTheme="minorEastAsia"/>
          <w:noProof/>
          <w:lang w:eastAsia="nl-NL"/>
        </w:rPr>
        <w:tab/>
      </w:r>
      <w:r>
        <w:rPr>
          <w:noProof/>
        </w:rPr>
        <w:t>Tekstdeel</w:t>
      </w:r>
      <w:r>
        <w:rPr>
          <w:noProof/>
        </w:rPr>
        <w:tab/>
      </w:r>
      <w:r>
        <w:rPr>
          <w:noProof/>
        </w:rPr>
        <w:fldChar w:fldCharType="begin"/>
      </w:r>
      <w:r>
        <w:rPr>
          <w:noProof/>
        </w:rPr>
        <w:instrText xml:space="preserve"> PAGEREF _Toc92285791 \h </w:instrText>
      </w:r>
      <w:r>
        <w:rPr>
          <w:noProof/>
        </w:rPr>
      </w:r>
      <w:r>
        <w:rPr>
          <w:noProof/>
        </w:rPr>
        <w:fldChar w:fldCharType="separate"/>
      </w:r>
      <w:r>
        <w:rPr>
          <w:noProof/>
        </w:rPr>
        <w:t>32</w:t>
      </w:r>
      <w:r>
        <w:rPr>
          <w:noProof/>
        </w:rPr>
        <w:fldChar w:fldCharType="end"/>
      </w:r>
    </w:p>
    <w:p w14:paraId="68A38143" w14:textId="194185C3" w:rsidR="00D55AA6" w:rsidRDefault="00D55AA6">
      <w:pPr>
        <w:pStyle w:val="Inhopg3"/>
        <w:tabs>
          <w:tab w:val="left" w:pos="1320"/>
          <w:tab w:val="right" w:pos="8635"/>
        </w:tabs>
        <w:rPr>
          <w:rFonts w:eastAsiaTheme="minorEastAsia"/>
          <w:noProof/>
          <w:lang w:eastAsia="nl-NL"/>
        </w:rPr>
      </w:pPr>
      <w:r>
        <w:rPr>
          <w:noProof/>
        </w:rPr>
        <w:t>4.4.4</w:t>
      </w:r>
      <w:r>
        <w:rPr>
          <w:rFonts w:eastAsiaTheme="minorEastAsia"/>
          <w:noProof/>
          <w:lang w:eastAsia="nl-NL"/>
        </w:rPr>
        <w:tab/>
      </w:r>
      <w:r>
        <w:rPr>
          <w:noProof/>
        </w:rPr>
        <w:t>Hoofdlijn</w:t>
      </w:r>
      <w:r>
        <w:rPr>
          <w:noProof/>
        </w:rPr>
        <w:tab/>
      </w:r>
      <w:r>
        <w:rPr>
          <w:noProof/>
        </w:rPr>
        <w:fldChar w:fldCharType="begin"/>
      </w:r>
      <w:r>
        <w:rPr>
          <w:noProof/>
        </w:rPr>
        <w:instrText xml:space="preserve"> PAGEREF _Toc92285792 \h </w:instrText>
      </w:r>
      <w:r>
        <w:rPr>
          <w:noProof/>
        </w:rPr>
      </w:r>
      <w:r>
        <w:rPr>
          <w:noProof/>
        </w:rPr>
        <w:fldChar w:fldCharType="separate"/>
      </w:r>
      <w:r>
        <w:rPr>
          <w:noProof/>
        </w:rPr>
        <w:t>33</w:t>
      </w:r>
      <w:r>
        <w:rPr>
          <w:noProof/>
        </w:rPr>
        <w:fldChar w:fldCharType="end"/>
      </w:r>
    </w:p>
    <w:p w14:paraId="63A2DD1F" w14:textId="4227EAB5" w:rsidR="00D55AA6" w:rsidRDefault="00D55AA6">
      <w:pPr>
        <w:pStyle w:val="Inhopg3"/>
        <w:tabs>
          <w:tab w:val="left" w:pos="1320"/>
          <w:tab w:val="right" w:pos="8635"/>
        </w:tabs>
        <w:rPr>
          <w:rFonts w:eastAsiaTheme="minorEastAsia"/>
          <w:noProof/>
          <w:lang w:eastAsia="nl-NL"/>
        </w:rPr>
      </w:pPr>
      <w:r>
        <w:rPr>
          <w:noProof/>
        </w:rPr>
        <w:t>4.4.5</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_Toc92285793 \h </w:instrText>
      </w:r>
      <w:r>
        <w:rPr>
          <w:noProof/>
        </w:rPr>
      </w:r>
      <w:r>
        <w:rPr>
          <w:noProof/>
        </w:rPr>
        <w:fldChar w:fldCharType="separate"/>
      </w:r>
      <w:r>
        <w:rPr>
          <w:noProof/>
        </w:rPr>
        <w:t>33</w:t>
      </w:r>
      <w:r>
        <w:rPr>
          <w:noProof/>
        </w:rPr>
        <w:fldChar w:fldCharType="end"/>
      </w:r>
    </w:p>
    <w:p w14:paraId="7A09D523" w14:textId="68E74BC2" w:rsidR="00D55AA6" w:rsidRDefault="00D55AA6">
      <w:pPr>
        <w:pStyle w:val="Inhopg3"/>
        <w:tabs>
          <w:tab w:val="left" w:pos="1320"/>
          <w:tab w:val="right" w:pos="8635"/>
        </w:tabs>
        <w:rPr>
          <w:rFonts w:eastAsiaTheme="minorEastAsia"/>
          <w:noProof/>
          <w:lang w:eastAsia="nl-NL"/>
        </w:rPr>
      </w:pPr>
      <w:r>
        <w:rPr>
          <w:noProof/>
        </w:rPr>
        <w:t>4.4.6</w:t>
      </w:r>
      <w:r>
        <w:rPr>
          <w:rFonts w:eastAsiaTheme="minorEastAsia"/>
          <w:noProof/>
          <w:lang w:eastAsia="nl-NL"/>
        </w:rPr>
        <w:tab/>
      </w:r>
      <w:r>
        <w:rPr>
          <w:noProof/>
        </w:rPr>
        <w:t>Kaart</w:t>
      </w:r>
      <w:r>
        <w:rPr>
          <w:noProof/>
        </w:rPr>
        <w:tab/>
      </w:r>
      <w:r>
        <w:rPr>
          <w:noProof/>
        </w:rPr>
        <w:fldChar w:fldCharType="begin"/>
      </w:r>
      <w:r>
        <w:rPr>
          <w:noProof/>
        </w:rPr>
        <w:instrText xml:space="preserve"> PAGEREF _Toc92285794 \h </w:instrText>
      </w:r>
      <w:r>
        <w:rPr>
          <w:noProof/>
        </w:rPr>
      </w:r>
      <w:r>
        <w:rPr>
          <w:noProof/>
        </w:rPr>
        <w:fldChar w:fldCharType="separate"/>
      </w:r>
      <w:r>
        <w:rPr>
          <w:noProof/>
        </w:rPr>
        <w:t>33</w:t>
      </w:r>
      <w:r>
        <w:rPr>
          <w:noProof/>
        </w:rPr>
        <w:fldChar w:fldCharType="end"/>
      </w:r>
    </w:p>
    <w:p w14:paraId="6642889D" w14:textId="72DEBE2A" w:rsidR="00D55AA6" w:rsidRDefault="00D55AA6">
      <w:pPr>
        <w:pStyle w:val="Inhopg2"/>
        <w:tabs>
          <w:tab w:val="left" w:pos="880"/>
          <w:tab w:val="right" w:pos="8635"/>
        </w:tabs>
        <w:rPr>
          <w:rFonts w:eastAsiaTheme="minorEastAsia"/>
          <w:noProof/>
          <w:lang w:eastAsia="nl-NL"/>
        </w:rPr>
      </w:pPr>
      <w:r>
        <w:rPr>
          <w:noProof/>
        </w:rPr>
        <w:t>4.5</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_Toc92285795 \h </w:instrText>
      </w:r>
      <w:r>
        <w:rPr>
          <w:noProof/>
        </w:rPr>
      </w:r>
      <w:r>
        <w:rPr>
          <w:noProof/>
        </w:rPr>
        <w:fldChar w:fldCharType="separate"/>
      </w:r>
      <w:r>
        <w:rPr>
          <w:noProof/>
        </w:rPr>
        <w:t>33</w:t>
      </w:r>
      <w:r>
        <w:rPr>
          <w:noProof/>
        </w:rPr>
        <w:fldChar w:fldCharType="end"/>
      </w:r>
    </w:p>
    <w:p w14:paraId="217FD444" w14:textId="50C8DBE8" w:rsidR="00D55AA6" w:rsidRDefault="00D55AA6">
      <w:pPr>
        <w:pStyle w:val="Inhopg3"/>
        <w:tabs>
          <w:tab w:val="left" w:pos="1320"/>
          <w:tab w:val="right" w:pos="8635"/>
        </w:tabs>
        <w:rPr>
          <w:rFonts w:eastAsiaTheme="minorEastAsia"/>
          <w:noProof/>
          <w:lang w:eastAsia="nl-NL"/>
        </w:rPr>
      </w:pPr>
      <w:r>
        <w:rPr>
          <w:noProof/>
        </w:rPr>
        <w:t>4.5.1</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_Toc92285796 \h </w:instrText>
      </w:r>
      <w:r>
        <w:rPr>
          <w:noProof/>
        </w:rPr>
      </w:r>
      <w:r>
        <w:rPr>
          <w:noProof/>
        </w:rPr>
        <w:fldChar w:fldCharType="separate"/>
      </w:r>
      <w:r>
        <w:rPr>
          <w:noProof/>
        </w:rPr>
        <w:t>33</w:t>
      </w:r>
      <w:r>
        <w:rPr>
          <w:noProof/>
        </w:rPr>
        <w:fldChar w:fldCharType="end"/>
      </w:r>
    </w:p>
    <w:p w14:paraId="3FFEF764" w14:textId="4A74791F" w:rsidR="00D55AA6" w:rsidRDefault="00D55AA6">
      <w:pPr>
        <w:pStyle w:val="Inhopg2"/>
        <w:tabs>
          <w:tab w:val="left" w:pos="880"/>
          <w:tab w:val="right" w:pos="8635"/>
        </w:tabs>
        <w:rPr>
          <w:rFonts w:eastAsiaTheme="minorEastAsia"/>
          <w:noProof/>
          <w:lang w:eastAsia="nl-NL"/>
        </w:rPr>
      </w:pPr>
      <w:r>
        <w:rPr>
          <w:noProof/>
        </w:rPr>
        <w:t>4.6</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_Toc92285797 \h </w:instrText>
      </w:r>
      <w:r>
        <w:rPr>
          <w:noProof/>
        </w:rPr>
      </w:r>
      <w:r>
        <w:rPr>
          <w:noProof/>
        </w:rPr>
        <w:fldChar w:fldCharType="separate"/>
      </w:r>
      <w:r>
        <w:rPr>
          <w:noProof/>
        </w:rPr>
        <w:t>34</w:t>
      </w:r>
      <w:r>
        <w:rPr>
          <w:noProof/>
        </w:rPr>
        <w:fldChar w:fldCharType="end"/>
      </w:r>
    </w:p>
    <w:p w14:paraId="33658421" w14:textId="22BED5DC" w:rsidR="00D55AA6" w:rsidRDefault="00D55AA6">
      <w:pPr>
        <w:pStyle w:val="Inhopg3"/>
        <w:tabs>
          <w:tab w:val="left" w:pos="1320"/>
          <w:tab w:val="right" w:pos="8635"/>
        </w:tabs>
        <w:rPr>
          <w:rFonts w:eastAsiaTheme="minorEastAsia"/>
          <w:noProof/>
          <w:lang w:eastAsia="nl-NL"/>
        </w:rPr>
      </w:pPr>
      <w:r>
        <w:rPr>
          <w:noProof/>
        </w:rPr>
        <w:t>4.6.1</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_Toc92285798 \h </w:instrText>
      </w:r>
      <w:r>
        <w:rPr>
          <w:noProof/>
        </w:rPr>
      </w:r>
      <w:r>
        <w:rPr>
          <w:noProof/>
        </w:rPr>
        <w:fldChar w:fldCharType="separate"/>
      </w:r>
      <w:r>
        <w:rPr>
          <w:noProof/>
        </w:rPr>
        <w:t>34</w:t>
      </w:r>
      <w:r>
        <w:rPr>
          <w:noProof/>
        </w:rPr>
        <w:fldChar w:fldCharType="end"/>
      </w:r>
    </w:p>
    <w:p w14:paraId="588AC6CB" w14:textId="59700A29" w:rsidR="00D55AA6" w:rsidRDefault="00D55AA6">
      <w:pPr>
        <w:pStyle w:val="Inhopg1"/>
        <w:rPr>
          <w:rFonts w:eastAsiaTheme="minorEastAsia"/>
          <w:lang w:eastAsia="nl-NL"/>
        </w:rPr>
      </w:pPr>
      <w:r>
        <w:t>5</w:t>
      </w:r>
      <w:r>
        <w:rPr>
          <w:rFonts w:eastAsiaTheme="minorEastAsia"/>
          <w:lang w:eastAsia="nl-NL"/>
        </w:rPr>
        <w:tab/>
      </w:r>
      <w:r>
        <w:t>Verschillen tussen IMOW en CIMOW</w:t>
      </w:r>
      <w:r>
        <w:tab/>
      </w:r>
      <w:r>
        <w:fldChar w:fldCharType="begin"/>
      </w:r>
      <w:r>
        <w:instrText xml:space="preserve"> PAGEREF _Toc92285799 \h </w:instrText>
      </w:r>
      <w:r>
        <w:fldChar w:fldCharType="separate"/>
      </w:r>
      <w:r>
        <w:t>35</w:t>
      </w:r>
      <w:r>
        <w:fldChar w:fldCharType="end"/>
      </w:r>
    </w:p>
    <w:p w14:paraId="5EF94DA9" w14:textId="74247776" w:rsidR="00D55AA6" w:rsidRDefault="00D55AA6">
      <w:pPr>
        <w:pStyle w:val="Inhopg2"/>
        <w:tabs>
          <w:tab w:val="left" w:pos="880"/>
          <w:tab w:val="right" w:pos="8635"/>
        </w:tabs>
        <w:rPr>
          <w:rFonts w:eastAsiaTheme="minorEastAsia"/>
          <w:noProof/>
          <w:lang w:eastAsia="nl-NL"/>
        </w:rPr>
      </w:pPr>
      <w:r>
        <w:rPr>
          <w:noProof/>
        </w:rPr>
        <w:t>5.1</w:t>
      </w:r>
      <w:r>
        <w:rPr>
          <w:rFonts w:eastAsiaTheme="minorEastAsia"/>
          <w:noProof/>
          <w:lang w:eastAsia="nl-NL"/>
        </w:rPr>
        <w:tab/>
      </w:r>
      <w:r>
        <w:rPr>
          <w:noProof/>
        </w:rPr>
        <w:t>CIMOW-aspecten niet in IMOW</w:t>
      </w:r>
      <w:r>
        <w:rPr>
          <w:noProof/>
        </w:rPr>
        <w:tab/>
      </w:r>
      <w:r>
        <w:rPr>
          <w:noProof/>
        </w:rPr>
        <w:fldChar w:fldCharType="begin"/>
      </w:r>
      <w:r>
        <w:rPr>
          <w:noProof/>
        </w:rPr>
        <w:instrText xml:space="preserve"> PAGEREF _Toc92285800 \h </w:instrText>
      </w:r>
      <w:r>
        <w:rPr>
          <w:noProof/>
        </w:rPr>
      </w:r>
      <w:r>
        <w:rPr>
          <w:noProof/>
        </w:rPr>
        <w:fldChar w:fldCharType="separate"/>
      </w:r>
      <w:r>
        <w:rPr>
          <w:noProof/>
        </w:rPr>
        <w:t>35</w:t>
      </w:r>
      <w:r>
        <w:rPr>
          <w:noProof/>
        </w:rPr>
        <w:fldChar w:fldCharType="end"/>
      </w:r>
    </w:p>
    <w:p w14:paraId="1D252629" w14:textId="1F85808A" w:rsidR="00D55AA6" w:rsidRDefault="00D55AA6">
      <w:pPr>
        <w:pStyle w:val="Inhopg2"/>
        <w:tabs>
          <w:tab w:val="left" w:pos="880"/>
          <w:tab w:val="right" w:pos="8635"/>
        </w:tabs>
        <w:rPr>
          <w:rFonts w:eastAsiaTheme="minorEastAsia"/>
          <w:noProof/>
          <w:lang w:eastAsia="nl-NL"/>
        </w:rPr>
      </w:pPr>
      <w:r>
        <w:rPr>
          <w:noProof/>
        </w:rPr>
        <w:t>5.2</w:t>
      </w:r>
      <w:r>
        <w:rPr>
          <w:rFonts w:eastAsiaTheme="minorEastAsia"/>
          <w:noProof/>
          <w:lang w:eastAsia="nl-NL"/>
        </w:rPr>
        <w:tab/>
      </w:r>
      <w:r>
        <w:rPr>
          <w:noProof/>
        </w:rPr>
        <w:t>IMOW-aspecten niet in CIMOW</w:t>
      </w:r>
      <w:r>
        <w:rPr>
          <w:noProof/>
        </w:rPr>
        <w:tab/>
      </w:r>
      <w:r>
        <w:rPr>
          <w:noProof/>
        </w:rPr>
        <w:fldChar w:fldCharType="begin"/>
      </w:r>
      <w:r>
        <w:rPr>
          <w:noProof/>
        </w:rPr>
        <w:instrText xml:space="preserve"> PAGEREF _Toc92285801 \h </w:instrText>
      </w:r>
      <w:r>
        <w:rPr>
          <w:noProof/>
        </w:rPr>
      </w:r>
      <w:r>
        <w:rPr>
          <w:noProof/>
        </w:rPr>
        <w:fldChar w:fldCharType="separate"/>
      </w:r>
      <w:r>
        <w:rPr>
          <w:noProof/>
        </w:rPr>
        <w:t>35</w:t>
      </w:r>
      <w:r>
        <w:rPr>
          <w:noProof/>
        </w:rPr>
        <w:fldChar w:fldCharType="end"/>
      </w:r>
    </w:p>
    <w:p w14:paraId="3535BD99" w14:textId="39C54057" w:rsidR="00D55AA6" w:rsidRDefault="00D55AA6">
      <w:pPr>
        <w:pStyle w:val="Inhopg1"/>
        <w:rPr>
          <w:rFonts w:eastAsiaTheme="minorEastAsia"/>
          <w:lang w:eastAsia="nl-NL"/>
        </w:rPr>
      </w:pPr>
      <w:r>
        <w:t>6</w:t>
      </w:r>
      <w:r>
        <w:rPr>
          <w:rFonts w:eastAsiaTheme="minorEastAsia"/>
          <w:lang w:eastAsia="nl-NL"/>
        </w:rPr>
        <w:tab/>
      </w:r>
      <w:r>
        <w:t>OP-aspecten relevant voor IMOW</w:t>
      </w:r>
      <w:r>
        <w:tab/>
      </w:r>
      <w:r>
        <w:fldChar w:fldCharType="begin"/>
      </w:r>
      <w:r>
        <w:instrText xml:space="preserve"> PAGEREF _Toc92285802 \h </w:instrText>
      </w:r>
      <w:r>
        <w:fldChar w:fldCharType="separate"/>
      </w:r>
      <w:r>
        <w:t>38</w:t>
      </w:r>
      <w:r>
        <w:fldChar w:fldCharType="end"/>
      </w:r>
    </w:p>
    <w:p w14:paraId="69B77417" w14:textId="01370A30" w:rsidR="00D55AA6" w:rsidRDefault="00D55AA6">
      <w:pPr>
        <w:pStyle w:val="Inhopg2"/>
        <w:tabs>
          <w:tab w:val="left" w:pos="880"/>
          <w:tab w:val="right" w:pos="8635"/>
        </w:tabs>
        <w:rPr>
          <w:rFonts w:eastAsiaTheme="minorEastAsia"/>
          <w:noProof/>
          <w:lang w:eastAsia="nl-NL"/>
        </w:rPr>
      </w:pPr>
      <w:r>
        <w:rPr>
          <w:noProof/>
        </w:rPr>
        <w:t>6.1</w:t>
      </w:r>
      <w:r>
        <w:rPr>
          <w:rFonts w:eastAsiaTheme="minorEastAsia"/>
          <w:noProof/>
          <w:lang w:eastAsia="nl-NL"/>
        </w:rPr>
        <w:tab/>
      </w:r>
      <w:r>
        <w:rPr>
          <w:noProof/>
        </w:rPr>
        <w:t>De Regeling en diens Artikelen/Leden/Divisies</w:t>
      </w:r>
      <w:r>
        <w:rPr>
          <w:noProof/>
        </w:rPr>
        <w:tab/>
      </w:r>
      <w:r>
        <w:rPr>
          <w:noProof/>
        </w:rPr>
        <w:fldChar w:fldCharType="begin"/>
      </w:r>
      <w:r>
        <w:rPr>
          <w:noProof/>
        </w:rPr>
        <w:instrText xml:space="preserve"> PAGEREF _Toc92285803 \h </w:instrText>
      </w:r>
      <w:r>
        <w:rPr>
          <w:noProof/>
        </w:rPr>
      </w:r>
      <w:r>
        <w:rPr>
          <w:noProof/>
        </w:rPr>
        <w:fldChar w:fldCharType="separate"/>
      </w:r>
      <w:r>
        <w:rPr>
          <w:noProof/>
        </w:rPr>
        <w:t>38</w:t>
      </w:r>
      <w:r>
        <w:rPr>
          <w:noProof/>
        </w:rPr>
        <w:fldChar w:fldCharType="end"/>
      </w:r>
    </w:p>
    <w:p w14:paraId="3DED8A92" w14:textId="78A0DD00" w:rsidR="00D55AA6" w:rsidRDefault="00D55AA6">
      <w:pPr>
        <w:pStyle w:val="Inhopg2"/>
        <w:tabs>
          <w:tab w:val="left" w:pos="880"/>
          <w:tab w:val="right" w:pos="8635"/>
        </w:tabs>
        <w:rPr>
          <w:rFonts w:eastAsiaTheme="minorEastAsia"/>
          <w:noProof/>
          <w:lang w:eastAsia="nl-NL"/>
        </w:rPr>
      </w:pPr>
      <w:r>
        <w:rPr>
          <w:noProof/>
        </w:rPr>
        <w:t>6.2</w:t>
      </w:r>
      <w:r>
        <w:rPr>
          <w:rFonts w:eastAsiaTheme="minorEastAsia"/>
          <w:noProof/>
          <w:lang w:eastAsia="nl-NL"/>
        </w:rPr>
        <w:tab/>
      </w:r>
      <w:r>
        <w:rPr>
          <w:noProof/>
        </w:rPr>
        <w:t>ConsolidatieInformatie</w:t>
      </w:r>
      <w:r>
        <w:rPr>
          <w:noProof/>
        </w:rPr>
        <w:tab/>
      </w:r>
      <w:r>
        <w:rPr>
          <w:noProof/>
        </w:rPr>
        <w:fldChar w:fldCharType="begin"/>
      </w:r>
      <w:r>
        <w:rPr>
          <w:noProof/>
        </w:rPr>
        <w:instrText xml:space="preserve"> PAGEREF _Toc92285804 \h </w:instrText>
      </w:r>
      <w:r>
        <w:rPr>
          <w:noProof/>
        </w:rPr>
      </w:r>
      <w:r>
        <w:rPr>
          <w:noProof/>
        </w:rPr>
        <w:fldChar w:fldCharType="separate"/>
      </w:r>
      <w:r>
        <w:rPr>
          <w:noProof/>
        </w:rPr>
        <w:t>38</w:t>
      </w:r>
      <w:r>
        <w:rPr>
          <w:noProof/>
        </w:rPr>
        <w:fldChar w:fldCharType="end"/>
      </w:r>
    </w:p>
    <w:p w14:paraId="5CE9D250" w14:textId="54C9A7B1" w:rsidR="00D55AA6" w:rsidRDefault="00D55AA6">
      <w:pPr>
        <w:pStyle w:val="Inhopg2"/>
        <w:tabs>
          <w:tab w:val="left" w:pos="880"/>
          <w:tab w:val="right" w:pos="8635"/>
        </w:tabs>
        <w:rPr>
          <w:rFonts w:eastAsiaTheme="minorEastAsia"/>
          <w:noProof/>
          <w:lang w:eastAsia="nl-NL"/>
        </w:rPr>
      </w:pPr>
      <w:r>
        <w:rPr>
          <w:noProof/>
        </w:rPr>
        <w:t>6.3</w:t>
      </w:r>
      <w:r>
        <w:rPr>
          <w:rFonts w:eastAsiaTheme="minorEastAsia"/>
          <w:noProof/>
          <w:lang w:eastAsia="nl-NL"/>
        </w:rPr>
        <w:tab/>
      </w:r>
      <w:r>
        <w:rPr>
          <w:noProof/>
        </w:rPr>
        <w:t>OP-informatieobjecten</w:t>
      </w:r>
      <w:r>
        <w:rPr>
          <w:noProof/>
        </w:rPr>
        <w:tab/>
      </w:r>
      <w:r>
        <w:rPr>
          <w:noProof/>
        </w:rPr>
        <w:fldChar w:fldCharType="begin"/>
      </w:r>
      <w:r>
        <w:rPr>
          <w:noProof/>
        </w:rPr>
        <w:instrText xml:space="preserve"> PAGEREF _Toc92285805 \h </w:instrText>
      </w:r>
      <w:r>
        <w:rPr>
          <w:noProof/>
        </w:rPr>
      </w:r>
      <w:r>
        <w:rPr>
          <w:noProof/>
        </w:rPr>
        <w:fldChar w:fldCharType="separate"/>
      </w:r>
      <w:r>
        <w:rPr>
          <w:noProof/>
        </w:rPr>
        <w:t>39</w:t>
      </w:r>
      <w:r>
        <w:rPr>
          <w:noProof/>
        </w:rPr>
        <w:fldChar w:fldCharType="end"/>
      </w:r>
    </w:p>
    <w:p w14:paraId="113627A6" w14:textId="2EDA64BE" w:rsidR="00D55AA6" w:rsidRDefault="00D55AA6">
      <w:pPr>
        <w:pStyle w:val="Inhopg2"/>
        <w:tabs>
          <w:tab w:val="left" w:pos="880"/>
          <w:tab w:val="right" w:pos="8635"/>
        </w:tabs>
        <w:rPr>
          <w:rFonts w:eastAsiaTheme="minorEastAsia"/>
          <w:noProof/>
          <w:lang w:eastAsia="nl-NL"/>
        </w:rPr>
      </w:pPr>
      <w:r>
        <w:rPr>
          <w:noProof/>
        </w:rPr>
        <w:t>6.4</w:t>
      </w:r>
      <w:r>
        <w:rPr>
          <w:rFonts w:eastAsiaTheme="minorEastAsia"/>
          <w:noProof/>
          <w:lang w:eastAsia="nl-NL"/>
        </w:rPr>
        <w:tab/>
      </w:r>
      <w:r>
        <w:rPr>
          <w:noProof/>
        </w:rPr>
        <w:t>GIO’s</w:t>
      </w:r>
      <w:r>
        <w:rPr>
          <w:noProof/>
        </w:rPr>
        <w:tab/>
      </w:r>
      <w:r>
        <w:rPr>
          <w:noProof/>
        </w:rPr>
        <w:fldChar w:fldCharType="begin"/>
      </w:r>
      <w:r>
        <w:rPr>
          <w:noProof/>
        </w:rPr>
        <w:instrText xml:space="preserve"> PAGEREF _Toc92285806 \h </w:instrText>
      </w:r>
      <w:r>
        <w:rPr>
          <w:noProof/>
        </w:rPr>
      </w:r>
      <w:r>
        <w:rPr>
          <w:noProof/>
        </w:rPr>
        <w:fldChar w:fldCharType="separate"/>
      </w:r>
      <w:r>
        <w:rPr>
          <w:noProof/>
        </w:rPr>
        <w:t>39</w:t>
      </w:r>
      <w:r>
        <w:rPr>
          <w:noProof/>
        </w:rPr>
        <w:fldChar w:fldCharType="end"/>
      </w:r>
    </w:p>
    <w:p w14:paraId="659BC3F3" w14:textId="4FBFA34F" w:rsidR="00D55AA6" w:rsidRDefault="00D55AA6">
      <w:pPr>
        <w:pStyle w:val="Inhopg2"/>
        <w:tabs>
          <w:tab w:val="left" w:pos="880"/>
          <w:tab w:val="right" w:pos="8635"/>
        </w:tabs>
        <w:rPr>
          <w:rFonts w:eastAsiaTheme="minorEastAsia"/>
          <w:noProof/>
          <w:lang w:eastAsia="nl-NL"/>
        </w:rPr>
      </w:pPr>
      <w:r>
        <w:rPr>
          <w:noProof/>
        </w:rPr>
        <w:t>6.5</w:t>
      </w:r>
      <w:r>
        <w:rPr>
          <w:rFonts w:eastAsiaTheme="minorEastAsia"/>
          <w:noProof/>
          <w:lang w:eastAsia="nl-NL"/>
        </w:rPr>
        <w:tab/>
      </w:r>
      <w:r>
        <w:rPr>
          <w:noProof/>
        </w:rPr>
        <w:t>Norm-GIO’s</w:t>
      </w:r>
      <w:r>
        <w:rPr>
          <w:noProof/>
        </w:rPr>
        <w:tab/>
      </w:r>
      <w:r>
        <w:rPr>
          <w:noProof/>
        </w:rPr>
        <w:fldChar w:fldCharType="begin"/>
      </w:r>
      <w:r>
        <w:rPr>
          <w:noProof/>
        </w:rPr>
        <w:instrText xml:space="preserve"> PAGEREF _Toc92285807 \h </w:instrText>
      </w:r>
      <w:r>
        <w:rPr>
          <w:noProof/>
        </w:rPr>
      </w:r>
      <w:r>
        <w:rPr>
          <w:noProof/>
        </w:rPr>
        <w:fldChar w:fldCharType="separate"/>
      </w:r>
      <w:r>
        <w:rPr>
          <w:noProof/>
        </w:rPr>
        <w:t>41</w:t>
      </w:r>
      <w:r>
        <w:rPr>
          <w:noProof/>
        </w:rPr>
        <w:fldChar w:fldCharType="end"/>
      </w:r>
    </w:p>
    <w:p w14:paraId="23B92768" w14:textId="6FB73ECC" w:rsidR="00D55AA6" w:rsidRDefault="00D55AA6">
      <w:pPr>
        <w:pStyle w:val="Inhopg2"/>
        <w:tabs>
          <w:tab w:val="left" w:pos="880"/>
          <w:tab w:val="right" w:pos="8635"/>
        </w:tabs>
        <w:rPr>
          <w:rFonts w:eastAsiaTheme="minorEastAsia"/>
          <w:noProof/>
          <w:lang w:eastAsia="nl-NL"/>
        </w:rPr>
      </w:pPr>
      <w:r>
        <w:rPr>
          <w:noProof/>
        </w:rPr>
        <w:t>6.6</w:t>
      </w:r>
      <w:r>
        <w:rPr>
          <w:rFonts w:eastAsiaTheme="minorEastAsia"/>
          <w:noProof/>
          <w:lang w:eastAsia="nl-NL"/>
        </w:rPr>
        <w:tab/>
      </w:r>
      <w:r>
        <w:rPr>
          <w:noProof/>
        </w:rPr>
        <w:t>Richtlijn voor het maken van GIO’s o.b.v. OW-objecten</w:t>
      </w:r>
      <w:r>
        <w:rPr>
          <w:noProof/>
        </w:rPr>
        <w:tab/>
      </w:r>
      <w:r>
        <w:rPr>
          <w:noProof/>
        </w:rPr>
        <w:fldChar w:fldCharType="begin"/>
      </w:r>
      <w:r>
        <w:rPr>
          <w:noProof/>
        </w:rPr>
        <w:instrText xml:space="preserve"> PAGEREF _Toc92285808 \h </w:instrText>
      </w:r>
      <w:r>
        <w:rPr>
          <w:noProof/>
        </w:rPr>
      </w:r>
      <w:r>
        <w:rPr>
          <w:noProof/>
        </w:rPr>
        <w:fldChar w:fldCharType="separate"/>
      </w:r>
      <w:r>
        <w:rPr>
          <w:noProof/>
        </w:rPr>
        <w:t>42</w:t>
      </w:r>
      <w:r>
        <w:rPr>
          <w:noProof/>
        </w:rPr>
        <w:fldChar w:fldCharType="end"/>
      </w:r>
    </w:p>
    <w:p w14:paraId="11298A5D" w14:textId="6B3C5572" w:rsidR="00D55AA6" w:rsidRDefault="00D55AA6">
      <w:pPr>
        <w:pStyle w:val="Inhopg1"/>
        <w:rPr>
          <w:rFonts w:eastAsiaTheme="minorEastAsia"/>
          <w:lang w:eastAsia="nl-NL"/>
        </w:rPr>
      </w:pPr>
      <w:r>
        <w:t>7</w:t>
      </w:r>
      <w:r>
        <w:rPr>
          <w:rFonts w:eastAsiaTheme="minorEastAsia"/>
          <w:lang w:eastAsia="nl-NL"/>
        </w:rPr>
        <w:tab/>
      </w:r>
      <w:r>
        <w:t>Muteren met het IMOW</w:t>
      </w:r>
      <w:r>
        <w:tab/>
      </w:r>
      <w:r>
        <w:fldChar w:fldCharType="begin"/>
      </w:r>
      <w:r>
        <w:instrText xml:space="preserve"> PAGEREF _Toc92285809 \h </w:instrText>
      </w:r>
      <w:r>
        <w:fldChar w:fldCharType="separate"/>
      </w:r>
      <w:r>
        <w:t>44</w:t>
      </w:r>
      <w:r>
        <w:fldChar w:fldCharType="end"/>
      </w:r>
    </w:p>
    <w:p w14:paraId="01ADD380" w14:textId="33708895" w:rsidR="00D55AA6" w:rsidRDefault="00D55AA6">
      <w:pPr>
        <w:pStyle w:val="Inhopg2"/>
        <w:tabs>
          <w:tab w:val="left" w:pos="880"/>
          <w:tab w:val="right" w:pos="8635"/>
        </w:tabs>
        <w:rPr>
          <w:rFonts w:eastAsiaTheme="minorEastAsia"/>
          <w:noProof/>
          <w:lang w:eastAsia="nl-NL"/>
        </w:rPr>
      </w:pPr>
      <w:r>
        <w:rPr>
          <w:noProof/>
        </w:rPr>
        <w:t>7.1</w:t>
      </w:r>
      <w:r>
        <w:rPr>
          <w:rFonts w:eastAsiaTheme="minorEastAsia"/>
          <w:noProof/>
          <w:lang w:eastAsia="nl-NL"/>
        </w:rPr>
        <w:tab/>
      </w:r>
      <w:r>
        <w:rPr>
          <w:noProof/>
        </w:rPr>
        <w:t>Uitgangspunten relevant voor muteren</w:t>
      </w:r>
      <w:r>
        <w:rPr>
          <w:noProof/>
        </w:rPr>
        <w:tab/>
      </w:r>
      <w:r>
        <w:rPr>
          <w:noProof/>
        </w:rPr>
        <w:fldChar w:fldCharType="begin"/>
      </w:r>
      <w:r>
        <w:rPr>
          <w:noProof/>
        </w:rPr>
        <w:instrText xml:space="preserve"> PAGEREF _Toc92285810 \h </w:instrText>
      </w:r>
      <w:r>
        <w:rPr>
          <w:noProof/>
        </w:rPr>
      </w:r>
      <w:r>
        <w:rPr>
          <w:noProof/>
        </w:rPr>
        <w:fldChar w:fldCharType="separate"/>
      </w:r>
      <w:r>
        <w:rPr>
          <w:noProof/>
        </w:rPr>
        <w:t>44</w:t>
      </w:r>
      <w:r>
        <w:rPr>
          <w:noProof/>
        </w:rPr>
        <w:fldChar w:fldCharType="end"/>
      </w:r>
    </w:p>
    <w:p w14:paraId="04979472" w14:textId="1DDBAA9D" w:rsidR="00D55AA6" w:rsidRDefault="00D55AA6">
      <w:pPr>
        <w:pStyle w:val="Inhopg3"/>
        <w:tabs>
          <w:tab w:val="left" w:pos="1320"/>
          <w:tab w:val="right" w:pos="8635"/>
        </w:tabs>
        <w:rPr>
          <w:rFonts w:eastAsiaTheme="minorEastAsia"/>
          <w:noProof/>
          <w:lang w:eastAsia="nl-NL"/>
        </w:rPr>
      </w:pPr>
      <w:r>
        <w:rPr>
          <w:noProof/>
        </w:rPr>
        <w:t>7.1.1</w:t>
      </w:r>
      <w:r>
        <w:rPr>
          <w:rFonts w:eastAsiaTheme="minorEastAsia"/>
          <w:noProof/>
          <w:lang w:eastAsia="nl-NL"/>
        </w:rPr>
        <w:tab/>
      </w:r>
      <w:r>
        <w:rPr>
          <w:noProof/>
        </w:rPr>
        <w:t>Stuur alleen gegevens op die gewijzigd zijn</w:t>
      </w:r>
      <w:r>
        <w:rPr>
          <w:noProof/>
        </w:rPr>
        <w:tab/>
      </w:r>
      <w:r>
        <w:rPr>
          <w:noProof/>
        </w:rPr>
        <w:fldChar w:fldCharType="begin"/>
      </w:r>
      <w:r>
        <w:rPr>
          <w:noProof/>
        </w:rPr>
        <w:instrText xml:space="preserve"> PAGEREF _Toc92285811 \h </w:instrText>
      </w:r>
      <w:r>
        <w:rPr>
          <w:noProof/>
        </w:rPr>
      </w:r>
      <w:r>
        <w:rPr>
          <w:noProof/>
        </w:rPr>
        <w:fldChar w:fldCharType="separate"/>
      </w:r>
      <w:r>
        <w:rPr>
          <w:noProof/>
        </w:rPr>
        <w:t>44</w:t>
      </w:r>
      <w:r>
        <w:rPr>
          <w:noProof/>
        </w:rPr>
        <w:fldChar w:fldCharType="end"/>
      </w:r>
    </w:p>
    <w:p w14:paraId="46267CB5" w14:textId="1C7146B8" w:rsidR="00D55AA6" w:rsidRDefault="00D55AA6">
      <w:pPr>
        <w:pStyle w:val="Inhopg3"/>
        <w:tabs>
          <w:tab w:val="left" w:pos="1320"/>
          <w:tab w:val="right" w:pos="8635"/>
        </w:tabs>
        <w:rPr>
          <w:rFonts w:eastAsiaTheme="minorEastAsia"/>
          <w:noProof/>
          <w:lang w:eastAsia="nl-NL"/>
        </w:rPr>
      </w:pPr>
      <w:r>
        <w:rPr>
          <w:noProof/>
        </w:rPr>
        <w:t>7.1.2</w:t>
      </w:r>
      <w:r>
        <w:rPr>
          <w:rFonts w:eastAsiaTheme="minorEastAsia"/>
          <w:noProof/>
          <w:lang w:eastAsia="nl-NL"/>
        </w:rPr>
        <w:tab/>
      </w:r>
      <w:r>
        <w:rPr>
          <w:noProof/>
        </w:rPr>
        <w:t>Verwijder expliciet gegevens die niet meer gebruikt worden</w:t>
      </w:r>
      <w:r>
        <w:rPr>
          <w:noProof/>
        </w:rPr>
        <w:tab/>
      </w:r>
      <w:r>
        <w:rPr>
          <w:noProof/>
        </w:rPr>
        <w:fldChar w:fldCharType="begin"/>
      </w:r>
      <w:r>
        <w:rPr>
          <w:noProof/>
        </w:rPr>
        <w:instrText xml:space="preserve"> PAGEREF _Toc92285812 \h </w:instrText>
      </w:r>
      <w:r>
        <w:rPr>
          <w:noProof/>
        </w:rPr>
      </w:r>
      <w:r>
        <w:rPr>
          <w:noProof/>
        </w:rPr>
        <w:fldChar w:fldCharType="separate"/>
      </w:r>
      <w:r>
        <w:rPr>
          <w:noProof/>
        </w:rPr>
        <w:t>44</w:t>
      </w:r>
      <w:r>
        <w:rPr>
          <w:noProof/>
        </w:rPr>
        <w:fldChar w:fldCharType="end"/>
      </w:r>
    </w:p>
    <w:p w14:paraId="4D8B0B6D" w14:textId="65744E22" w:rsidR="00D55AA6" w:rsidRDefault="00D55AA6">
      <w:pPr>
        <w:pStyle w:val="Inhopg3"/>
        <w:tabs>
          <w:tab w:val="left" w:pos="1320"/>
          <w:tab w:val="right" w:pos="8635"/>
        </w:tabs>
        <w:rPr>
          <w:rFonts w:eastAsiaTheme="minorEastAsia"/>
          <w:noProof/>
          <w:lang w:eastAsia="nl-NL"/>
        </w:rPr>
      </w:pPr>
      <w:r>
        <w:rPr>
          <w:noProof/>
        </w:rPr>
        <w:t>7.1.3</w:t>
      </w:r>
      <w:r>
        <w:rPr>
          <w:rFonts w:eastAsiaTheme="minorEastAsia"/>
          <w:noProof/>
          <w:lang w:eastAsia="nl-NL"/>
        </w:rPr>
        <w:tab/>
      </w:r>
      <w:r>
        <w:rPr>
          <w:noProof/>
        </w:rPr>
        <w:t>Een wijziging van een object zorgt voor een nieuwe versie van het object</w:t>
      </w:r>
      <w:r>
        <w:rPr>
          <w:noProof/>
        </w:rPr>
        <w:tab/>
      </w:r>
      <w:r>
        <w:rPr>
          <w:noProof/>
        </w:rPr>
        <w:fldChar w:fldCharType="begin"/>
      </w:r>
      <w:r>
        <w:rPr>
          <w:noProof/>
        </w:rPr>
        <w:instrText xml:space="preserve"> PAGEREF _Toc92285813 \h </w:instrText>
      </w:r>
      <w:r>
        <w:rPr>
          <w:noProof/>
        </w:rPr>
      </w:r>
      <w:r>
        <w:rPr>
          <w:noProof/>
        </w:rPr>
        <w:fldChar w:fldCharType="separate"/>
      </w:r>
      <w:r>
        <w:rPr>
          <w:noProof/>
        </w:rPr>
        <w:t>44</w:t>
      </w:r>
      <w:r>
        <w:rPr>
          <w:noProof/>
        </w:rPr>
        <w:fldChar w:fldCharType="end"/>
      </w:r>
    </w:p>
    <w:p w14:paraId="6A4243CA" w14:textId="50E479B1" w:rsidR="00D55AA6" w:rsidRDefault="00D55AA6">
      <w:pPr>
        <w:pStyle w:val="Inhopg2"/>
        <w:tabs>
          <w:tab w:val="left" w:pos="880"/>
          <w:tab w:val="right" w:pos="8635"/>
        </w:tabs>
        <w:rPr>
          <w:rFonts w:eastAsiaTheme="minorEastAsia"/>
          <w:noProof/>
          <w:lang w:eastAsia="nl-NL"/>
        </w:rPr>
      </w:pPr>
      <w:r>
        <w:rPr>
          <w:noProof/>
        </w:rPr>
        <w:t>7.2</w:t>
      </w:r>
      <w:r>
        <w:rPr>
          <w:rFonts w:eastAsiaTheme="minorEastAsia"/>
          <w:noProof/>
          <w:lang w:eastAsia="nl-NL"/>
        </w:rPr>
        <w:tab/>
      </w:r>
      <w:r>
        <w:rPr>
          <w:noProof/>
        </w:rPr>
        <w:t>(reguliere) wijzigingsbesluiten</w:t>
      </w:r>
      <w:r>
        <w:rPr>
          <w:noProof/>
        </w:rPr>
        <w:tab/>
      </w:r>
      <w:r>
        <w:rPr>
          <w:noProof/>
        </w:rPr>
        <w:fldChar w:fldCharType="begin"/>
      </w:r>
      <w:r>
        <w:rPr>
          <w:noProof/>
        </w:rPr>
        <w:instrText xml:space="preserve"> PAGEREF _Toc92285814 \h </w:instrText>
      </w:r>
      <w:r>
        <w:rPr>
          <w:noProof/>
        </w:rPr>
      </w:r>
      <w:r>
        <w:rPr>
          <w:noProof/>
        </w:rPr>
        <w:fldChar w:fldCharType="separate"/>
      </w:r>
      <w:r>
        <w:rPr>
          <w:noProof/>
        </w:rPr>
        <w:t>45</w:t>
      </w:r>
      <w:r>
        <w:rPr>
          <w:noProof/>
        </w:rPr>
        <w:fldChar w:fldCharType="end"/>
      </w:r>
    </w:p>
    <w:p w14:paraId="0B2F8B81" w14:textId="70A113BB" w:rsidR="00D55AA6" w:rsidRDefault="00D55AA6">
      <w:pPr>
        <w:pStyle w:val="Inhopg3"/>
        <w:tabs>
          <w:tab w:val="left" w:pos="1320"/>
          <w:tab w:val="right" w:pos="8635"/>
        </w:tabs>
        <w:rPr>
          <w:rFonts w:eastAsiaTheme="minorEastAsia"/>
          <w:noProof/>
          <w:lang w:eastAsia="nl-NL"/>
        </w:rPr>
      </w:pPr>
      <w:r>
        <w:rPr>
          <w:noProof/>
        </w:rPr>
        <w:t>7.2.1</w:t>
      </w:r>
      <w:r>
        <w:rPr>
          <w:rFonts w:eastAsiaTheme="minorEastAsia"/>
          <w:noProof/>
          <w:lang w:eastAsia="nl-NL"/>
        </w:rPr>
        <w:tab/>
      </w:r>
      <w:r>
        <w:rPr>
          <w:noProof/>
        </w:rPr>
        <w:t>Nieuw object</w:t>
      </w:r>
      <w:r>
        <w:rPr>
          <w:noProof/>
        </w:rPr>
        <w:tab/>
      </w:r>
      <w:r>
        <w:rPr>
          <w:noProof/>
        </w:rPr>
        <w:fldChar w:fldCharType="begin"/>
      </w:r>
      <w:r>
        <w:rPr>
          <w:noProof/>
        </w:rPr>
        <w:instrText xml:space="preserve"> PAGEREF _Toc92285815 \h </w:instrText>
      </w:r>
      <w:r>
        <w:rPr>
          <w:noProof/>
        </w:rPr>
      </w:r>
      <w:r>
        <w:rPr>
          <w:noProof/>
        </w:rPr>
        <w:fldChar w:fldCharType="separate"/>
      </w:r>
      <w:r>
        <w:rPr>
          <w:noProof/>
        </w:rPr>
        <w:t>45</w:t>
      </w:r>
      <w:r>
        <w:rPr>
          <w:noProof/>
        </w:rPr>
        <w:fldChar w:fldCharType="end"/>
      </w:r>
    </w:p>
    <w:p w14:paraId="3A0795A7" w14:textId="0651B718" w:rsidR="00D55AA6" w:rsidRDefault="00D55AA6">
      <w:pPr>
        <w:pStyle w:val="Inhopg3"/>
        <w:tabs>
          <w:tab w:val="left" w:pos="1320"/>
          <w:tab w:val="right" w:pos="8635"/>
        </w:tabs>
        <w:rPr>
          <w:rFonts w:eastAsiaTheme="minorEastAsia"/>
          <w:noProof/>
          <w:lang w:eastAsia="nl-NL"/>
        </w:rPr>
      </w:pPr>
      <w:r>
        <w:rPr>
          <w:noProof/>
        </w:rPr>
        <w:t>7.2.2</w:t>
      </w:r>
      <w:r>
        <w:rPr>
          <w:rFonts w:eastAsiaTheme="minorEastAsia"/>
          <w:noProof/>
          <w:lang w:eastAsia="nl-NL"/>
        </w:rPr>
        <w:tab/>
      </w:r>
      <w:r>
        <w:rPr>
          <w:noProof/>
        </w:rPr>
        <w:t>Wijziging van een object</w:t>
      </w:r>
      <w:r>
        <w:rPr>
          <w:noProof/>
        </w:rPr>
        <w:tab/>
      </w:r>
      <w:r>
        <w:rPr>
          <w:noProof/>
        </w:rPr>
        <w:fldChar w:fldCharType="begin"/>
      </w:r>
      <w:r>
        <w:rPr>
          <w:noProof/>
        </w:rPr>
        <w:instrText xml:space="preserve"> PAGEREF _Toc92285816 \h </w:instrText>
      </w:r>
      <w:r>
        <w:rPr>
          <w:noProof/>
        </w:rPr>
      </w:r>
      <w:r>
        <w:rPr>
          <w:noProof/>
        </w:rPr>
        <w:fldChar w:fldCharType="separate"/>
      </w:r>
      <w:r>
        <w:rPr>
          <w:noProof/>
        </w:rPr>
        <w:t>46</w:t>
      </w:r>
      <w:r>
        <w:rPr>
          <w:noProof/>
        </w:rPr>
        <w:fldChar w:fldCharType="end"/>
      </w:r>
    </w:p>
    <w:p w14:paraId="5004ED93" w14:textId="46616E8F" w:rsidR="00D55AA6" w:rsidRDefault="00D55AA6">
      <w:pPr>
        <w:pStyle w:val="Inhopg3"/>
        <w:tabs>
          <w:tab w:val="left" w:pos="1320"/>
          <w:tab w:val="right" w:pos="8635"/>
        </w:tabs>
        <w:rPr>
          <w:rFonts w:eastAsiaTheme="minorEastAsia"/>
          <w:noProof/>
          <w:lang w:eastAsia="nl-NL"/>
        </w:rPr>
      </w:pPr>
      <w:r>
        <w:rPr>
          <w:noProof/>
        </w:rPr>
        <w:t>7.2.3</w:t>
      </w:r>
      <w:r>
        <w:rPr>
          <w:rFonts w:eastAsiaTheme="minorEastAsia"/>
          <w:noProof/>
          <w:lang w:eastAsia="nl-NL"/>
        </w:rPr>
        <w:tab/>
      </w:r>
      <w:r>
        <w:rPr>
          <w:noProof/>
        </w:rPr>
        <w:t>Beëindigen van object</w:t>
      </w:r>
      <w:r>
        <w:rPr>
          <w:noProof/>
        </w:rPr>
        <w:tab/>
      </w:r>
      <w:r>
        <w:rPr>
          <w:noProof/>
        </w:rPr>
        <w:fldChar w:fldCharType="begin"/>
      </w:r>
      <w:r>
        <w:rPr>
          <w:noProof/>
        </w:rPr>
        <w:instrText xml:space="preserve"> PAGEREF _Toc92285817 \h </w:instrText>
      </w:r>
      <w:r>
        <w:rPr>
          <w:noProof/>
        </w:rPr>
      </w:r>
      <w:r>
        <w:rPr>
          <w:noProof/>
        </w:rPr>
        <w:fldChar w:fldCharType="separate"/>
      </w:r>
      <w:r>
        <w:rPr>
          <w:noProof/>
        </w:rPr>
        <w:t>47</w:t>
      </w:r>
      <w:r>
        <w:rPr>
          <w:noProof/>
        </w:rPr>
        <w:fldChar w:fldCharType="end"/>
      </w:r>
    </w:p>
    <w:p w14:paraId="681B0C4C" w14:textId="7AFE2488" w:rsidR="00D55AA6" w:rsidRDefault="00D55AA6">
      <w:pPr>
        <w:pStyle w:val="Inhopg2"/>
        <w:tabs>
          <w:tab w:val="left" w:pos="880"/>
          <w:tab w:val="right" w:pos="8635"/>
        </w:tabs>
        <w:rPr>
          <w:rFonts w:eastAsiaTheme="minorEastAsia"/>
          <w:noProof/>
          <w:lang w:eastAsia="nl-NL"/>
        </w:rPr>
      </w:pPr>
      <w:r>
        <w:rPr>
          <w:noProof/>
        </w:rPr>
        <w:t>7.3</w:t>
      </w:r>
      <w:r>
        <w:rPr>
          <w:rFonts w:eastAsiaTheme="minorEastAsia"/>
          <w:noProof/>
          <w:lang w:eastAsia="nl-NL"/>
        </w:rPr>
        <w:tab/>
      </w:r>
      <w:r>
        <w:rPr>
          <w:noProof/>
        </w:rPr>
        <w:t>Intrekken en vervangen</w:t>
      </w:r>
      <w:r>
        <w:rPr>
          <w:noProof/>
        </w:rPr>
        <w:tab/>
      </w:r>
      <w:r>
        <w:rPr>
          <w:noProof/>
        </w:rPr>
        <w:fldChar w:fldCharType="begin"/>
      </w:r>
      <w:r>
        <w:rPr>
          <w:noProof/>
        </w:rPr>
        <w:instrText xml:space="preserve"> PAGEREF _Toc92285818 \h </w:instrText>
      </w:r>
      <w:r>
        <w:rPr>
          <w:noProof/>
        </w:rPr>
      </w:r>
      <w:r>
        <w:rPr>
          <w:noProof/>
        </w:rPr>
        <w:fldChar w:fldCharType="separate"/>
      </w:r>
      <w:r>
        <w:rPr>
          <w:noProof/>
        </w:rPr>
        <w:t>47</w:t>
      </w:r>
      <w:r>
        <w:rPr>
          <w:noProof/>
        </w:rPr>
        <w:fldChar w:fldCharType="end"/>
      </w:r>
    </w:p>
    <w:p w14:paraId="70B3AF06" w14:textId="6840759F" w:rsidR="00D55AA6" w:rsidRDefault="00D55AA6">
      <w:pPr>
        <w:pStyle w:val="Inhopg3"/>
        <w:tabs>
          <w:tab w:val="left" w:pos="1320"/>
          <w:tab w:val="right" w:pos="8635"/>
        </w:tabs>
        <w:rPr>
          <w:rFonts w:eastAsiaTheme="minorEastAsia"/>
          <w:noProof/>
          <w:lang w:eastAsia="nl-NL"/>
        </w:rPr>
      </w:pPr>
      <w:r>
        <w:rPr>
          <w:noProof/>
        </w:rPr>
        <w:t>7.3.1</w:t>
      </w:r>
      <w:r>
        <w:rPr>
          <w:rFonts w:eastAsiaTheme="minorEastAsia"/>
          <w:noProof/>
          <w:lang w:eastAsia="nl-NL"/>
        </w:rPr>
        <w:tab/>
      </w:r>
      <w:r>
        <w:rPr>
          <w:noProof/>
        </w:rPr>
        <w:t>Werking van Intrekken en vervangen</w:t>
      </w:r>
      <w:r>
        <w:rPr>
          <w:noProof/>
        </w:rPr>
        <w:tab/>
      </w:r>
      <w:r>
        <w:rPr>
          <w:noProof/>
        </w:rPr>
        <w:fldChar w:fldCharType="begin"/>
      </w:r>
      <w:r>
        <w:rPr>
          <w:noProof/>
        </w:rPr>
        <w:instrText xml:space="preserve"> PAGEREF _Toc92285819 \h </w:instrText>
      </w:r>
      <w:r>
        <w:rPr>
          <w:noProof/>
        </w:rPr>
      </w:r>
      <w:r>
        <w:rPr>
          <w:noProof/>
        </w:rPr>
        <w:fldChar w:fldCharType="separate"/>
      </w:r>
      <w:r>
        <w:rPr>
          <w:noProof/>
        </w:rPr>
        <w:t>47</w:t>
      </w:r>
      <w:r>
        <w:rPr>
          <w:noProof/>
        </w:rPr>
        <w:fldChar w:fldCharType="end"/>
      </w:r>
    </w:p>
    <w:p w14:paraId="384E7D34" w14:textId="329DE163" w:rsidR="00D55AA6" w:rsidRDefault="00D55AA6">
      <w:pPr>
        <w:pStyle w:val="Inhopg3"/>
        <w:tabs>
          <w:tab w:val="left" w:pos="1320"/>
          <w:tab w:val="right" w:pos="8635"/>
        </w:tabs>
        <w:rPr>
          <w:rFonts w:eastAsiaTheme="minorEastAsia"/>
          <w:noProof/>
          <w:lang w:eastAsia="nl-NL"/>
        </w:rPr>
      </w:pPr>
      <w:r>
        <w:rPr>
          <w:noProof/>
        </w:rPr>
        <w:t>7.3.2</w:t>
      </w:r>
      <w:r>
        <w:rPr>
          <w:rFonts w:eastAsiaTheme="minorEastAsia"/>
          <w:noProof/>
          <w:lang w:eastAsia="nl-NL"/>
        </w:rPr>
        <w:tab/>
      </w:r>
      <w:r>
        <w:rPr>
          <w:noProof/>
        </w:rPr>
        <w:t>Integrale tekstvervanging</w:t>
      </w:r>
      <w:r>
        <w:rPr>
          <w:noProof/>
        </w:rPr>
        <w:tab/>
      </w:r>
      <w:r>
        <w:rPr>
          <w:noProof/>
        </w:rPr>
        <w:fldChar w:fldCharType="begin"/>
      </w:r>
      <w:r>
        <w:rPr>
          <w:noProof/>
        </w:rPr>
        <w:instrText xml:space="preserve"> PAGEREF _Toc92285820 \h </w:instrText>
      </w:r>
      <w:r>
        <w:rPr>
          <w:noProof/>
        </w:rPr>
      </w:r>
      <w:r>
        <w:rPr>
          <w:noProof/>
        </w:rPr>
        <w:fldChar w:fldCharType="separate"/>
      </w:r>
      <w:r>
        <w:rPr>
          <w:noProof/>
        </w:rPr>
        <w:t>48</w:t>
      </w:r>
      <w:r>
        <w:rPr>
          <w:noProof/>
        </w:rPr>
        <w:fldChar w:fldCharType="end"/>
      </w:r>
    </w:p>
    <w:p w14:paraId="36260FD4" w14:textId="48C0659E" w:rsidR="00D55AA6" w:rsidRDefault="00D55AA6">
      <w:pPr>
        <w:pStyle w:val="Inhopg2"/>
        <w:tabs>
          <w:tab w:val="left" w:pos="880"/>
          <w:tab w:val="right" w:pos="8635"/>
        </w:tabs>
        <w:rPr>
          <w:rFonts w:eastAsiaTheme="minorEastAsia"/>
          <w:noProof/>
          <w:lang w:eastAsia="nl-NL"/>
        </w:rPr>
      </w:pPr>
      <w:r>
        <w:rPr>
          <w:noProof/>
        </w:rPr>
        <w:t>7.4</w:t>
      </w:r>
      <w:r>
        <w:rPr>
          <w:rFonts w:eastAsiaTheme="minorEastAsia"/>
          <w:noProof/>
          <w:lang w:eastAsia="nl-NL"/>
        </w:rPr>
        <w:tab/>
      </w:r>
      <w:r>
        <w:rPr>
          <w:noProof/>
        </w:rPr>
        <w:t>Directe mutaties</w:t>
      </w:r>
      <w:r>
        <w:rPr>
          <w:noProof/>
        </w:rPr>
        <w:tab/>
      </w:r>
      <w:r>
        <w:rPr>
          <w:noProof/>
        </w:rPr>
        <w:fldChar w:fldCharType="begin"/>
      </w:r>
      <w:r>
        <w:rPr>
          <w:noProof/>
        </w:rPr>
        <w:instrText xml:space="preserve"> PAGEREF _Toc92285821 \h </w:instrText>
      </w:r>
      <w:r>
        <w:rPr>
          <w:noProof/>
        </w:rPr>
      </w:r>
      <w:r>
        <w:rPr>
          <w:noProof/>
        </w:rPr>
        <w:fldChar w:fldCharType="separate"/>
      </w:r>
      <w:r>
        <w:rPr>
          <w:noProof/>
        </w:rPr>
        <w:t>48</w:t>
      </w:r>
      <w:r>
        <w:rPr>
          <w:noProof/>
        </w:rPr>
        <w:fldChar w:fldCharType="end"/>
      </w:r>
    </w:p>
    <w:p w14:paraId="6D3A0CFB" w14:textId="30CBF927" w:rsidR="00D55AA6" w:rsidRDefault="00D55AA6">
      <w:pPr>
        <w:pStyle w:val="Inhopg2"/>
        <w:tabs>
          <w:tab w:val="left" w:pos="880"/>
          <w:tab w:val="right" w:pos="8635"/>
        </w:tabs>
        <w:rPr>
          <w:rFonts w:eastAsiaTheme="minorEastAsia"/>
          <w:noProof/>
          <w:lang w:eastAsia="nl-NL"/>
        </w:rPr>
      </w:pPr>
      <w:r>
        <w:rPr>
          <w:noProof/>
        </w:rPr>
        <w:lastRenderedPageBreak/>
        <w:t>7.5</w:t>
      </w:r>
      <w:r>
        <w:rPr>
          <w:rFonts w:eastAsiaTheme="minorEastAsia"/>
          <w:noProof/>
          <w:lang w:eastAsia="nl-NL"/>
        </w:rPr>
        <w:tab/>
      </w:r>
      <w:r>
        <w:rPr>
          <w:noProof/>
        </w:rPr>
        <w:t>Ontwerp-objecten</w:t>
      </w:r>
      <w:r>
        <w:rPr>
          <w:noProof/>
        </w:rPr>
        <w:tab/>
      </w:r>
      <w:r>
        <w:rPr>
          <w:noProof/>
        </w:rPr>
        <w:fldChar w:fldCharType="begin"/>
      </w:r>
      <w:r>
        <w:rPr>
          <w:noProof/>
        </w:rPr>
        <w:instrText xml:space="preserve"> PAGEREF _Toc92285822 \h </w:instrText>
      </w:r>
      <w:r>
        <w:rPr>
          <w:noProof/>
        </w:rPr>
      </w:r>
      <w:r>
        <w:rPr>
          <w:noProof/>
        </w:rPr>
        <w:fldChar w:fldCharType="separate"/>
      </w:r>
      <w:r>
        <w:rPr>
          <w:noProof/>
        </w:rPr>
        <w:t>49</w:t>
      </w:r>
      <w:r>
        <w:rPr>
          <w:noProof/>
        </w:rPr>
        <w:fldChar w:fldCharType="end"/>
      </w:r>
    </w:p>
    <w:p w14:paraId="6710F8A2" w14:textId="284A435B" w:rsidR="00D55AA6" w:rsidRDefault="00D55AA6">
      <w:pPr>
        <w:pStyle w:val="Inhopg3"/>
        <w:tabs>
          <w:tab w:val="left" w:pos="1320"/>
          <w:tab w:val="right" w:pos="8635"/>
        </w:tabs>
        <w:rPr>
          <w:rFonts w:eastAsiaTheme="minorEastAsia"/>
          <w:noProof/>
          <w:lang w:eastAsia="nl-NL"/>
        </w:rPr>
      </w:pPr>
      <w:r>
        <w:rPr>
          <w:noProof/>
        </w:rPr>
        <w:t>7.5.1</w:t>
      </w:r>
      <w:r>
        <w:rPr>
          <w:rFonts w:eastAsiaTheme="minorEastAsia"/>
          <w:noProof/>
          <w:lang w:eastAsia="nl-NL"/>
        </w:rPr>
        <w:tab/>
      </w:r>
      <w:r>
        <w:rPr>
          <w:noProof/>
        </w:rPr>
        <w:t>Initieel ontwerpbesluit</w:t>
      </w:r>
      <w:r>
        <w:rPr>
          <w:noProof/>
        </w:rPr>
        <w:tab/>
      </w:r>
      <w:r>
        <w:rPr>
          <w:noProof/>
        </w:rPr>
        <w:fldChar w:fldCharType="begin"/>
      </w:r>
      <w:r>
        <w:rPr>
          <w:noProof/>
        </w:rPr>
        <w:instrText xml:space="preserve"> PAGEREF _Toc92285823 \h </w:instrText>
      </w:r>
      <w:r>
        <w:rPr>
          <w:noProof/>
        </w:rPr>
      </w:r>
      <w:r>
        <w:rPr>
          <w:noProof/>
        </w:rPr>
        <w:fldChar w:fldCharType="separate"/>
      </w:r>
      <w:r>
        <w:rPr>
          <w:noProof/>
        </w:rPr>
        <w:t>49</w:t>
      </w:r>
      <w:r>
        <w:rPr>
          <w:noProof/>
        </w:rPr>
        <w:fldChar w:fldCharType="end"/>
      </w:r>
    </w:p>
    <w:p w14:paraId="111F5E02" w14:textId="708AE0EE" w:rsidR="00D55AA6" w:rsidRDefault="00D55AA6">
      <w:pPr>
        <w:pStyle w:val="Inhopg3"/>
        <w:tabs>
          <w:tab w:val="left" w:pos="1320"/>
          <w:tab w:val="right" w:pos="8635"/>
        </w:tabs>
        <w:rPr>
          <w:rFonts w:eastAsiaTheme="minorEastAsia"/>
          <w:noProof/>
          <w:lang w:eastAsia="nl-NL"/>
        </w:rPr>
      </w:pPr>
      <w:r>
        <w:rPr>
          <w:noProof/>
        </w:rPr>
        <w:t>7.5.2</w:t>
      </w:r>
      <w:r>
        <w:rPr>
          <w:rFonts w:eastAsiaTheme="minorEastAsia"/>
          <w:noProof/>
          <w:lang w:eastAsia="nl-NL"/>
        </w:rPr>
        <w:tab/>
      </w:r>
      <w:r>
        <w:rPr>
          <w:noProof/>
        </w:rPr>
        <w:t>Ontwerpwijzigingsbesluit</w:t>
      </w:r>
      <w:r>
        <w:rPr>
          <w:noProof/>
        </w:rPr>
        <w:tab/>
      </w:r>
      <w:r>
        <w:rPr>
          <w:noProof/>
        </w:rPr>
        <w:fldChar w:fldCharType="begin"/>
      </w:r>
      <w:r>
        <w:rPr>
          <w:noProof/>
        </w:rPr>
        <w:instrText xml:space="preserve"> PAGEREF _Toc92285824 \h </w:instrText>
      </w:r>
      <w:r>
        <w:rPr>
          <w:noProof/>
        </w:rPr>
      </w:r>
      <w:r>
        <w:rPr>
          <w:noProof/>
        </w:rPr>
        <w:fldChar w:fldCharType="separate"/>
      </w:r>
      <w:r>
        <w:rPr>
          <w:noProof/>
        </w:rPr>
        <w:t>50</w:t>
      </w:r>
      <w:r>
        <w:rPr>
          <w:noProof/>
        </w:rPr>
        <w:fldChar w:fldCharType="end"/>
      </w:r>
    </w:p>
    <w:p w14:paraId="3C837991" w14:textId="7B662F91"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92285750"/>
      <w:r w:rsidRPr="00D7079F">
        <w:lastRenderedPageBreak/>
        <w:t>Inleiding</w:t>
      </w:r>
      <w:bookmarkEnd w:id="2"/>
    </w:p>
    <w:bookmarkEnd w:id="1"/>
    <w:p w14:paraId="455F2DC5" w14:textId="0000BC2C" w:rsidR="00285655" w:rsidRPr="00022065" w:rsidRDefault="0062237C" w:rsidP="00022065">
      <w:r w:rsidRPr="00022065">
        <w:t xml:space="preserve">Dit document beschrijft het </w:t>
      </w:r>
      <w:proofErr w:type="spellStart"/>
      <w:r w:rsidRPr="00022065">
        <w:t>informatiemodel</w:t>
      </w:r>
      <w:proofErr w:type="spellEnd"/>
      <w:r w:rsidRPr="00022065">
        <w:t xml:space="preserve"> Omgevingswet (IMOW) dat gebruikt wordt in de keten van plan tot publicatie. Het </w:t>
      </w:r>
      <w:proofErr w:type="spellStart"/>
      <w:r w:rsidRPr="00022065">
        <w:t>informatiemodel</w:t>
      </w:r>
      <w:proofErr w:type="spellEnd"/>
      <w:r w:rsidRPr="00022065">
        <w:t xml:space="preserve"> vormt op zijn beurt een belangrijk onderdeel van de standaard. Het IMOW is gebaseerd op het CIMOW. CIMOW is het conceptuele model waarop informatiemodellen in de ketens </w:t>
      </w:r>
      <w:r w:rsidR="00AC5DE6" w:rsidRPr="00022065">
        <w:t xml:space="preserve">van het Digitaal Stelsel Omgevingswet (DSO) </w:t>
      </w:r>
      <w:r w:rsidRPr="00022065">
        <w:t>gebaseerd worden. IMOW biedt meer context omtrent het implementeren van het CIMOW.</w:t>
      </w:r>
    </w:p>
    <w:p w14:paraId="7470A289" w14:textId="6F6BB52E" w:rsidR="0062237C" w:rsidRPr="00022065" w:rsidRDefault="00D243A3" w:rsidP="00022065">
      <w:r w:rsidRPr="00022065">
        <w:t>Het</w:t>
      </w:r>
      <w:r w:rsidR="0062237C" w:rsidRPr="00022065">
        <w:t xml:space="preserve"> IMOW </w:t>
      </w:r>
      <w:r w:rsidRPr="00022065">
        <w:t xml:space="preserve">is </w:t>
      </w:r>
      <w:r w:rsidR="0062237C" w:rsidRPr="00022065">
        <w:t xml:space="preserve">relevant voor het aanleveren richting het </w:t>
      </w:r>
      <w:r w:rsidR="0087420C" w:rsidRPr="00022065">
        <w:t>DSO</w:t>
      </w:r>
      <w:r w:rsidR="0062237C" w:rsidRPr="00022065">
        <w:t>.</w:t>
      </w:r>
      <w:r w:rsidRPr="00022065">
        <w:t xml:space="preserve"> </w:t>
      </w:r>
      <w:r w:rsidR="0062237C" w:rsidRPr="00022065">
        <w:t>Het CIMOW is meer gericht op de uitwisseling van gegevens binnen de DSO-keten.</w:t>
      </w:r>
    </w:p>
    <w:p w14:paraId="5326D066" w14:textId="77777777" w:rsidR="0062237C" w:rsidRPr="00022065" w:rsidRDefault="0062237C" w:rsidP="00022065"/>
    <w:p w14:paraId="273A95CD" w14:textId="36DF1A92"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D55AA6">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D55AA6">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D55AA6">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3" w:name="_Ref36562686"/>
      <w:bookmarkStart w:id="4" w:name="_Toc92285751"/>
      <w:bookmarkStart w:id="5" w:name="Inleiding_context"/>
      <w:r>
        <w:t>Context standaard</w:t>
      </w:r>
      <w:bookmarkEnd w:id="3"/>
      <w:bookmarkEnd w:id="4"/>
    </w:p>
    <w:bookmarkEnd w:id="5"/>
    <w:p w14:paraId="40B9F0C7" w14:textId="373F9A29" w:rsidR="00285655" w:rsidRPr="00022065" w:rsidRDefault="00581658" w:rsidP="00022065">
      <w:r w:rsidRPr="00022065">
        <w:t>Als je een omgevingsdocument wil</w:t>
      </w:r>
      <w:r w:rsidR="005249C9" w:rsidRPr="00022065">
        <w:t>t</w:t>
      </w:r>
      <w:r w:rsidRPr="00022065">
        <w:t xml:space="preserve"> aanleveren </w:t>
      </w:r>
      <w:r w:rsidR="000B6F58" w:rsidRPr="00022065">
        <w:t xml:space="preserve">dien je bij de aanlevering </w:t>
      </w:r>
      <w:r w:rsidR="00F32E40" w:rsidRPr="00022065">
        <w:t xml:space="preserve">hiervan </w:t>
      </w:r>
      <w:r w:rsidR="00B06B58" w:rsidRPr="00022065">
        <w:t xml:space="preserve">deze </w:t>
      </w:r>
      <w:r w:rsidR="000B6F58" w:rsidRPr="00022065">
        <w:t xml:space="preserve">te conformeren aan </w:t>
      </w:r>
      <w:r w:rsidR="006F53EA" w:rsidRPr="00022065">
        <w:t>de</w:t>
      </w:r>
      <w:r w:rsidR="000B6F58" w:rsidRPr="00022065">
        <w:t xml:space="preserve"> standaard</w:t>
      </w:r>
      <w:r w:rsidR="006F53EA" w:rsidRPr="00022065">
        <w:t>. De standaard bestaat uit twee standaard</w:t>
      </w:r>
      <w:r w:rsidR="000B6F58" w:rsidRPr="00022065">
        <w:t xml:space="preserve">en, namelijk het </w:t>
      </w:r>
      <w:proofErr w:type="spellStart"/>
      <w:r w:rsidR="000B6F58" w:rsidRPr="00022065">
        <w:t>informatiemodel</w:t>
      </w:r>
      <w:proofErr w:type="spellEnd"/>
      <w:r w:rsidR="000B6F58" w:rsidRPr="00022065">
        <w:t xml:space="preserve"> </w:t>
      </w:r>
      <w:r w:rsidR="00247A8A" w:rsidRPr="00022065">
        <w:t>O</w:t>
      </w:r>
      <w:r w:rsidR="000B6F58" w:rsidRPr="00022065">
        <w:t xml:space="preserve">mgevingswet (IMOW) en het </w:t>
      </w:r>
      <w:proofErr w:type="spellStart"/>
      <w:r w:rsidR="000B6F58" w:rsidRPr="00022065">
        <w:t>informatiemodel</w:t>
      </w:r>
      <w:proofErr w:type="spellEnd"/>
      <w:r w:rsidR="000B6F58" w:rsidRPr="00022065">
        <w:t xml:space="preserve"> officiële publicaties (IMOP).</w:t>
      </w:r>
    </w:p>
    <w:p w14:paraId="65F8E467" w14:textId="3856E054" w:rsidR="000B6F58" w:rsidRPr="00022065" w:rsidRDefault="000B6F58" w:rsidP="00022065"/>
    <w:p w14:paraId="4A41B0FD" w14:textId="1E09D6E3" w:rsidR="00285655" w:rsidRPr="00022065" w:rsidRDefault="00C76A7E" w:rsidP="00022065">
      <w:r w:rsidRPr="00022065">
        <w:t xml:space="preserve">Het IMOW en IMOP zijn deels </w:t>
      </w:r>
      <w:r w:rsidR="00EB338E" w:rsidRPr="00022065">
        <w:t>complementair</w:t>
      </w:r>
      <w:r w:rsidR="00B06B58" w:rsidRPr="00022065">
        <w:t xml:space="preserve"> en</w:t>
      </w:r>
      <w:r w:rsidR="00EB338E" w:rsidRPr="00022065">
        <w:t xml:space="preserve"> deels overlappend. </w:t>
      </w:r>
      <w:r w:rsidR="000B6F58" w:rsidRPr="00022065">
        <w:t xml:space="preserve">Het IMOP is </w:t>
      </w:r>
      <w:r w:rsidR="00465039" w:rsidRPr="00022065">
        <w:t xml:space="preserve">het juridisch </w:t>
      </w:r>
      <w:r w:rsidR="000B6F58" w:rsidRPr="00022065">
        <w:t>deel voor het aanleveren</w:t>
      </w:r>
      <w:r w:rsidR="00B06B58" w:rsidRPr="00022065">
        <w:t xml:space="preserve"> van een omgevingsdocument</w:t>
      </w:r>
      <w:r w:rsidR="006F53EA" w:rsidRPr="00022065">
        <w:t>.</w:t>
      </w:r>
      <w:r w:rsidR="00A239E5" w:rsidRPr="00022065">
        <w:t xml:space="preserve"> </w:t>
      </w:r>
      <w:r w:rsidR="001E2AD8" w:rsidRPr="00022065">
        <w:t>Het</w:t>
      </w:r>
      <w:r w:rsidR="00A239E5" w:rsidRPr="00022065">
        <w:t xml:space="preserve"> IMOP </w:t>
      </w:r>
      <w:r w:rsidR="001E2AD8" w:rsidRPr="00022065">
        <w:t xml:space="preserve">beschrijft </w:t>
      </w:r>
      <w:r w:rsidR="00B00489" w:rsidRPr="00022065">
        <w:t xml:space="preserve">de </w:t>
      </w:r>
      <w:r w:rsidR="00A239E5" w:rsidRPr="00022065">
        <w:t xml:space="preserve">tekst die gezamenlijk een regeling of besluit vormt. </w:t>
      </w:r>
      <w:r w:rsidR="000954B5" w:rsidRPr="00022065">
        <w:t xml:space="preserve">Verder worden alle geografische informatieobjecten </w:t>
      </w:r>
      <w:r w:rsidR="00B06B58" w:rsidRPr="00022065">
        <w:t>(</w:t>
      </w:r>
      <w:proofErr w:type="spellStart"/>
      <w:r w:rsidR="00B06B58" w:rsidRPr="00022065">
        <w:t>GIO’s</w:t>
      </w:r>
      <w:proofErr w:type="spellEnd"/>
      <w:r w:rsidR="00B06B58" w:rsidRPr="00022065">
        <w:t xml:space="preserve">) </w:t>
      </w:r>
      <w:r w:rsidR="000954B5" w:rsidRPr="00022065">
        <w:t xml:space="preserve">ook in het IMOP opgeslagen en meegeleverd. Deze informatie vormt gezamenlijk de inhoud van </w:t>
      </w:r>
      <w:r w:rsidR="0062202C" w:rsidRPr="00022065">
        <w:t>de regeling</w:t>
      </w:r>
      <w:r w:rsidR="00F50572" w:rsidRPr="00022065">
        <w:t>.</w:t>
      </w:r>
    </w:p>
    <w:p w14:paraId="6BC5560E" w14:textId="552FC522" w:rsidR="00F50572" w:rsidRPr="00022065" w:rsidRDefault="00F50572" w:rsidP="00022065"/>
    <w:p w14:paraId="0BC17301" w14:textId="3F99ABE5" w:rsidR="0079117E" w:rsidRPr="00022065" w:rsidRDefault="00D02C33" w:rsidP="00022065">
      <w:r w:rsidRPr="00022065">
        <w:t>Het IMOW is bedoeld voor</w:t>
      </w:r>
      <w:r w:rsidR="00974D83" w:rsidRPr="00022065">
        <w:t xml:space="preserve"> het realiseren van </w:t>
      </w:r>
      <w:r w:rsidRPr="00022065">
        <w:t xml:space="preserve">functionaliteit </w:t>
      </w:r>
      <w:r w:rsidR="00974D83" w:rsidRPr="00022065">
        <w:t xml:space="preserve">ten behoeve van het </w:t>
      </w:r>
      <w:r w:rsidRPr="00022065">
        <w:t>bevragen</w:t>
      </w:r>
      <w:r w:rsidR="00C044CE" w:rsidRPr="00022065">
        <w:t xml:space="preserve"> van een </w:t>
      </w:r>
      <w:r w:rsidR="008A7DC9" w:rsidRPr="00022065">
        <w:t xml:space="preserve">regeling </w:t>
      </w:r>
      <w:r w:rsidR="00C044CE" w:rsidRPr="00022065">
        <w:t>in DSO-verband.</w:t>
      </w:r>
      <w:r w:rsidR="0083760E" w:rsidRPr="00022065">
        <w:t xml:space="preserve"> Data zijn hiervoor bezien van uit geografisch perspectief.</w:t>
      </w:r>
      <w:r w:rsidR="00974D83" w:rsidRPr="00022065">
        <w:t xml:space="preserve"> </w:t>
      </w:r>
      <w:r w:rsidR="004B1F3A" w:rsidRPr="00022065">
        <w:t xml:space="preserve">Bij een IMOW-aanlevering </w:t>
      </w:r>
      <w:r w:rsidR="00D86789" w:rsidRPr="00022065">
        <w:t>kun je denken aan het duiden van specifieke activiteiten op de kaart of het meeleveren van functies of beperkingengebieden.</w:t>
      </w:r>
      <w:r w:rsidR="006C60D8" w:rsidRPr="00022065">
        <w:t xml:space="preserve"> In principe zorgen de gegevens die aangeleverd worden vanuit het IMOW dat </w:t>
      </w:r>
      <w:r w:rsidR="00470D1B" w:rsidRPr="00022065">
        <w:t xml:space="preserve">de buitenwereld in staat is om de </w:t>
      </w:r>
      <w:r w:rsidR="00247A8A" w:rsidRPr="00022065">
        <w:t>O</w:t>
      </w:r>
      <w:r w:rsidR="00470D1B" w:rsidRPr="00022065">
        <w:t>mgevingswet-informatie op een kaart terug te vinden.</w:t>
      </w:r>
      <w:r w:rsidR="0079117E" w:rsidRPr="00022065">
        <w:t xml:space="preserve"> IMOW geeft hiermee een plek aan de </w:t>
      </w:r>
      <w:proofErr w:type="spellStart"/>
      <w:r w:rsidR="0079117E" w:rsidRPr="00022065">
        <w:t>domeinspecifieke</w:t>
      </w:r>
      <w:proofErr w:type="spellEnd"/>
      <w:r w:rsidR="0079117E" w:rsidRPr="00022065">
        <w:t xml:space="preserve"> </w:t>
      </w:r>
      <w:r w:rsidR="00B31E13" w:rsidRPr="00022065">
        <w:t xml:space="preserve">en geografische </w:t>
      </w:r>
      <w:r w:rsidR="0079117E" w:rsidRPr="00022065">
        <w:t xml:space="preserve">kant van de </w:t>
      </w:r>
      <w:r w:rsidR="00247A8A" w:rsidRPr="00022065">
        <w:t>O</w:t>
      </w:r>
      <w:r w:rsidR="0079117E" w:rsidRPr="00022065">
        <w:t>mgevingswetinformatie. D</w:t>
      </w:r>
      <w:r w:rsidR="008D15D8" w:rsidRPr="00022065">
        <w:t>it is</w:t>
      </w:r>
      <w:r w:rsidR="0079117E" w:rsidRPr="00022065">
        <w:t xml:space="preserve"> informatie die niet generiek is voor </w:t>
      </w:r>
      <w:r w:rsidR="00245159" w:rsidRPr="00022065">
        <w:t>officiële publicaties (</w:t>
      </w:r>
      <w:r w:rsidR="0079117E" w:rsidRPr="00022065">
        <w:t>OP</w:t>
      </w:r>
      <w:r w:rsidR="00245159" w:rsidRPr="00022065">
        <w:t>)</w:t>
      </w:r>
      <w:r w:rsidR="0079117E" w:rsidRPr="00022065">
        <w:t xml:space="preserve"> en daarom ook niet </w:t>
      </w:r>
      <w:r w:rsidR="009C0B37" w:rsidRPr="00022065">
        <w:t xml:space="preserve">wordt </w:t>
      </w:r>
      <w:r w:rsidR="0079117E" w:rsidRPr="00022065">
        <w:t>opgenomen in OP.</w:t>
      </w:r>
    </w:p>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2AAF4E89" w:rsidR="002D6A0E" w:rsidRPr="00C76A7E" w:rsidRDefault="00EA253D" w:rsidP="00372555">
      <w:pPr>
        <w:pStyle w:val="Figuurbijschrift"/>
      </w:pPr>
      <w:r w:rsidRPr="00EA253D">
        <w:t>D</w:t>
      </w:r>
      <w:r w:rsidR="002D6A0E" w:rsidRPr="00EA253D">
        <w:t>e</w:t>
      </w:r>
      <w:r w:rsidR="002D6A0E" w:rsidRPr="000143E4">
        <w:t xml:space="preserve"> standaard</w:t>
      </w:r>
    </w:p>
    <w:p w14:paraId="375B7C0E" w14:textId="7A85885F" w:rsidR="00285655" w:rsidRPr="00022065" w:rsidRDefault="001626CA" w:rsidP="00022065">
      <w:r w:rsidRPr="00022065">
        <w:t xml:space="preserve">Een aanlevering bestaat uit zowel IMOP- als IMOW-bestanden. </w:t>
      </w:r>
      <w:r w:rsidR="008F56E1" w:rsidRPr="00022065">
        <w:t xml:space="preserve">Hoe IMOP exact werkt wordt beschreven in de standaard officiële publicaties (STOP). </w:t>
      </w:r>
      <w:r w:rsidR="00A86949" w:rsidRPr="00022065">
        <w:t>Het IMOW wordt wel in dit document beschreven.</w:t>
      </w:r>
      <w:bookmarkStart w:id="6" w:name="_Ref36562691"/>
      <w:bookmarkStart w:id="7" w:name="Inleiding_documentatie"/>
    </w:p>
    <w:p w14:paraId="5AAB5C93" w14:textId="4BB3000C" w:rsidR="002D6A0E" w:rsidRDefault="00604670" w:rsidP="00D7079F">
      <w:pPr>
        <w:pStyle w:val="Kop2"/>
      </w:pPr>
      <w:bookmarkStart w:id="8" w:name="_Ref92176502"/>
      <w:bookmarkStart w:id="9" w:name="_Toc92285752"/>
      <w:r>
        <w:t>Documentatie</w:t>
      </w:r>
      <w:bookmarkEnd w:id="6"/>
      <w:bookmarkEnd w:id="8"/>
      <w:bookmarkEnd w:id="9"/>
    </w:p>
    <w:bookmarkEnd w:id="7"/>
    <w:p w14:paraId="619467B8" w14:textId="6FCD9068" w:rsidR="00285655" w:rsidRPr="00022065" w:rsidRDefault="00604670" w:rsidP="00022065">
      <w:r w:rsidRPr="00022065">
        <w:t xml:space="preserve">Er worden veel documenten opgeleverd bij het publiceren van een nieuwe versie van de standaard. In deze paragraaf wordt ieder opgeleverd document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2BE4E344" w:rsidR="00285655" w:rsidRPr="00022065" w:rsidRDefault="008529D1" w:rsidP="00022065">
      <w:r w:rsidRPr="00022065">
        <w:t xml:space="preserve">Dit document. Hierin staat </w:t>
      </w:r>
      <w:r w:rsidR="006E2609" w:rsidRPr="00022065">
        <w:t xml:space="preserve">voornamelijk beschreven hoe het </w:t>
      </w:r>
      <w:proofErr w:type="spellStart"/>
      <w:r w:rsidR="006E2609" w:rsidRPr="00022065">
        <w:t>informatiemodel</w:t>
      </w:r>
      <w:proofErr w:type="spellEnd"/>
      <w:r w:rsidR="006E2609" w:rsidRPr="00022065">
        <w:t xml:space="preserve"> geïmplementeerd dient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worden </w:t>
      </w:r>
      <w:r w:rsidR="00FF7A24" w:rsidRPr="00022065">
        <w:t>gebruikt voor de beschrijving van XML-gebaseerde gegevensuitwisseling in het DSO.</w:t>
      </w:r>
    </w:p>
    <w:p w14:paraId="1B333556" w14:textId="383AC13B" w:rsidR="006E2609" w:rsidRPr="000143E4" w:rsidRDefault="006E2609" w:rsidP="00EA253D">
      <w:pPr>
        <w:pStyle w:val="Kop7"/>
      </w:pPr>
      <w:r w:rsidRPr="000143E4">
        <w:t>CIMOW – plan tot publicatie</w:t>
      </w:r>
    </w:p>
    <w:p w14:paraId="76137BE8" w14:textId="4DE5ACA7"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CIMOW</w:t>
      </w:r>
      <w:r w:rsidR="00755B50" w:rsidRPr="00022065">
        <w:t xml:space="preserve"> </w:t>
      </w:r>
      <w:r w:rsidRPr="00022065">
        <w:t xml:space="preserve">kent en hoe deze zich tot elkaar verhouden. Het CIMOW is het leidende </w:t>
      </w:r>
      <w:proofErr w:type="spellStart"/>
      <w:r w:rsidRPr="00022065">
        <w:t>informatiemodel</w:t>
      </w:r>
      <w:proofErr w:type="spellEnd"/>
      <w:r w:rsidRPr="00022065">
        <w:t xml:space="preserve"> </w:t>
      </w:r>
      <w:r w:rsidR="00AD177D" w:rsidRPr="00022065">
        <w:t xml:space="preserve">voor informatie-uitwisseling binnen het DSO. </w:t>
      </w:r>
      <w:r w:rsidRPr="00022065">
        <w:t xml:space="preserve">CIMOW is de bron van welke objecttypen </w:t>
      </w:r>
      <w:r w:rsidR="00A70255" w:rsidRPr="00022065">
        <w:t xml:space="preserve">er in het DSO bekend zijn </w:t>
      </w:r>
      <w:r w:rsidR="004B7351" w:rsidRPr="00022065">
        <w:t xml:space="preserve">inclusief </w:t>
      </w:r>
      <w:r w:rsidRPr="00022065">
        <w:t xml:space="preserve">definities. In </w:t>
      </w:r>
      <w:r w:rsidR="00CA7611" w:rsidRPr="00022065">
        <w:t xml:space="preserve">het </w:t>
      </w:r>
      <w:r w:rsidRPr="00022065">
        <w:t>IMOW wordt de vertaling van CIMOW naar IMOW beschreven</w:t>
      </w:r>
      <w:r w:rsidR="00CA7611" w:rsidRPr="00022065">
        <w:t xml:space="preserve"> en </w:t>
      </w:r>
      <w:r w:rsidRPr="00022065">
        <w:t>de vertaling terug van IMOW naar CIMOW.</w:t>
      </w:r>
    </w:p>
    <w:p w14:paraId="59554C9F" w14:textId="64855A3B" w:rsidR="00931037" w:rsidRPr="000143E4" w:rsidRDefault="00931037" w:rsidP="00EA253D">
      <w:pPr>
        <w:pStyle w:val="Kop7"/>
      </w:pPr>
      <w:r w:rsidRPr="000143E4">
        <w:t>STOP</w:t>
      </w:r>
    </w:p>
    <w:p w14:paraId="7D2157B9" w14:textId="28DFD5FF" w:rsidR="00285655" w:rsidRPr="00022065" w:rsidRDefault="00931037" w:rsidP="00022065">
      <w:r w:rsidRPr="00022065">
        <w:t xml:space="preserve">De standaard </w:t>
      </w:r>
      <w:r w:rsidR="0038613D" w:rsidRPr="00022065">
        <w:t>officiële publicaties, hierin staat beschreven hoe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2E2152FB"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4B082E" w:rsidRPr="00022065">
        <w:t>In</w:t>
      </w:r>
      <w:r w:rsidRPr="00022065">
        <w:t xml:space="preserve"> de </w:t>
      </w:r>
      <w:r w:rsidR="00797650" w:rsidRPr="00022065">
        <w:t>1.0-versie van de TPOD-standaard</w:t>
      </w:r>
      <w:r w:rsidRPr="00022065">
        <w:t xml:space="preserve"> worden de volgende omgevingsdocumenten </w:t>
      </w:r>
      <w:r w:rsidR="005D2815" w:rsidRPr="00022065">
        <w:t>ondersteund</w:t>
      </w:r>
      <w:r w:rsidRPr="00022065">
        <w:t>:</w:t>
      </w:r>
    </w:p>
    <w:p w14:paraId="5A7AA9B3" w14:textId="01EEF84E" w:rsidR="00DB4E4F" w:rsidRPr="00A364B1" w:rsidRDefault="00DB4E4F" w:rsidP="00437CAF">
      <w:pPr>
        <w:pStyle w:val="Opsommingtekens1"/>
      </w:pPr>
      <w:r w:rsidRPr="00437CAF">
        <w:t>Omgevingsplan</w:t>
      </w:r>
      <w:r w:rsidRPr="00A364B1">
        <w:t xml:space="preserve"> (</w:t>
      </w:r>
      <w:r w:rsidR="00160C71" w:rsidRPr="00A364B1">
        <w:t>het omgevingsdocument dat gemeenten aanleveren, vroeger heette dit bestemmingsplan)</w:t>
      </w:r>
    </w:p>
    <w:p w14:paraId="1DCF658A" w14:textId="592CA1FB" w:rsidR="00160C71" w:rsidRPr="00A364B1" w:rsidRDefault="00160C71" w:rsidP="009572A3">
      <w:pPr>
        <w:pStyle w:val="Opsommingtekens1"/>
      </w:pPr>
      <w:r w:rsidRPr="00A364B1">
        <w:lastRenderedPageBreak/>
        <w:t>Omgevingsverordening (het omgevingsdocument dat provincies aanleveren, vroeger heette dit 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4C65B8D7" w:rsidR="00A70253" w:rsidRPr="000143E4" w:rsidRDefault="00A70253" w:rsidP="00EA253D">
      <w:pPr>
        <w:pStyle w:val="Kop7"/>
      </w:pPr>
      <w:r w:rsidRPr="000143E4">
        <w:t>Validatie- en conformiteitsregels</w:t>
      </w:r>
    </w:p>
    <w:p w14:paraId="091D2CBC" w14:textId="4F793BA1" w:rsidR="00285655" w:rsidRPr="00022065" w:rsidRDefault="00A70253" w:rsidP="00022065">
      <w:r w:rsidRPr="00022065">
        <w:t xml:space="preserve">Dit is een document waarin beschreven wordt welke functionele validaties (dienen te) worden uitgevoerd door het </w:t>
      </w:r>
      <w:r w:rsidR="00602E22" w:rsidRPr="00022065">
        <w:t>D</w:t>
      </w:r>
      <w:r w:rsidRPr="00022065">
        <w:t xml:space="preserve">igitaal </w:t>
      </w:r>
      <w:r w:rsidR="00602E22" w:rsidRPr="00022065">
        <w:t>S</w:t>
      </w:r>
      <w:r w:rsidRPr="00022065">
        <w:t xml:space="preserve">telsel </w:t>
      </w:r>
      <w:r w:rsidR="00602E22" w:rsidRPr="00022065">
        <w:t>O</w:t>
      </w:r>
      <w:r w:rsidRPr="00022065">
        <w:t>mgevingswet (DSO).</w:t>
      </w:r>
    </w:p>
    <w:p w14:paraId="31A2FEC3" w14:textId="3F49CEE3" w:rsidR="003A5692" w:rsidRPr="000143E4" w:rsidRDefault="003A5692" w:rsidP="00EA253D">
      <w:pPr>
        <w:pStyle w:val="Kop7"/>
      </w:pPr>
      <w:r w:rsidRPr="000143E4">
        <w:t>Voorbeeldbestanden (Implementatiebestanden)</w:t>
      </w:r>
    </w:p>
    <w:p w14:paraId="42804C97" w14:textId="33A584B7" w:rsidR="003A5692" w:rsidRPr="00022065" w:rsidRDefault="003D7BCC" w:rsidP="00022065">
      <w:r w:rsidRPr="00022065">
        <w:t xml:space="preserve">Dit </w:t>
      </w:r>
      <w:r w:rsidR="00F81B6D" w:rsidRPr="00022065">
        <w:t>zijn v</w:t>
      </w:r>
      <w:r w:rsidR="00A90D6F" w:rsidRPr="00022065">
        <w:t>oorbeelden</w:t>
      </w:r>
      <w:r w:rsidR="003A5692" w:rsidRPr="00022065">
        <w:t xml:space="preserve"> van hoe </w:t>
      </w:r>
      <w:r w:rsidR="00FB1C3B" w:rsidRPr="00022065">
        <w:t xml:space="preserve">de bestanden van een aanlevering er uitzien.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731B7405" w:rsidR="00285655"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D6467B" w:rsidRPr="00022065">
        <w:footnoteReference w:id="2"/>
      </w:r>
      <w:r w:rsidR="00F65D5F" w:rsidRPr="00022065">
        <w:t xml:space="preserve"> gepubliceerd en maken dus geen onderdeel uit van de </w:t>
      </w:r>
      <w:r w:rsidR="007C1DE3" w:rsidRPr="00022065">
        <w:t>XML-</w:t>
      </w:r>
      <w:r w:rsidR="00F65D5F" w:rsidRPr="00022065">
        <w:t>schema</w:t>
      </w:r>
      <w:r w:rsidR="007C1DE3" w:rsidRPr="00022065">
        <w:t>’</w:t>
      </w:r>
      <w:r w:rsidR="001E2D24" w:rsidRPr="00022065">
        <w:t>s.</w:t>
      </w:r>
      <w:bookmarkStart w:id="10" w:name="_Ref40341289"/>
      <w:bookmarkStart w:id="11" w:name="Inleiding_leeswijzer"/>
    </w:p>
    <w:p w14:paraId="28F55C8C" w14:textId="3400DF7A" w:rsidR="00240489" w:rsidRDefault="0062237C" w:rsidP="00D7079F">
      <w:pPr>
        <w:pStyle w:val="Kop2"/>
      </w:pPr>
      <w:bookmarkStart w:id="12" w:name="_Ref92176514"/>
      <w:bookmarkStart w:id="13" w:name="_Toc92285753"/>
      <w:r>
        <w:t>Leeswijzer</w:t>
      </w:r>
      <w:bookmarkEnd w:id="10"/>
      <w:bookmarkEnd w:id="12"/>
      <w:bookmarkEnd w:id="13"/>
    </w:p>
    <w:bookmarkEnd w:id="11"/>
    <w:p w14:paraId="3DEDFA3B" w14:textId="4CBD6854"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D55AA6">
        <w:t>2</w:t>
      </w:r>
      <w:r w:rsidR="006603E4" w:rsidRPr="00022065">
        <w:fldChar w:fldCharType="end"/>
      </w:r>
      <w:r w:rsidRPr="00022065">
        <w:t xml:space="preserve"> gaat over het </w:t>
      </w:r>
      <w:proofErr w:type="spellStart"/>
      <w:r w:rsidRPr="00022065">
        <w:t>informatiemodel</w:t>
      </w:r>
      <w:proofErr w:type="spellEnd"/>
      <w:r w:rsidR="00CA11DE" w:rsidRPr="00022065">
        <w:t xml:space="preserve"> en waar het </w:t>
      </w:r>
      <w:proofErr w:type="spellStart"/>
      <w:r w:rsidR="00CA11DE" w:rsidRPr="00022065">
        <w:t>informatiemodel</w:t>
      </w:r>
      <w:proofErr w:type="spellEnd"/>
      <w:r w:rsidR="00CA11DE" w:rsidRPr="00022065">
        <w:t xml:space="preserve"> uit bestaat.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686B4D3F"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D55AA6">
        <w:t>3</w:t>
      </w:r>
      <w:r w:rsidR="006603E4" w:rsidRPr="00022065">
        <w:fldChar w:fldCharType="end"/>
      </w:r>
      <w:r w:rsidRPr="00022065">
        <w:t xml:space="preserve"> bespreekt de technische implementatie en geeft hierbij aan welke bestanden er verwacht worden en welke randvoorwaarden er zijn voor het aanleveren.</w:t>
      </w:r>
    </w:p>
    <w:p w14:paraId="1C0AF8D9" w14:textId="6ABD2C90"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D55AA6">
        <w:t>4</w:t>
      </w:r>
      <w:r w:rsidR="006603E4" w:rsidRPr="00022065">
        <w:fldChar w:fldCharType="end"/>
      </w:r>
      <w:r w:rsidRPr="00022065">
        <w:t xml:space="preserve"> gaat gedetailleerd in op hoe de OW-bestanden er uit dienen te zien en geeft een XML-beschrijving van ieder bestand dat aangeleverd kan worden.</w:t>
      </w:r>
    </w:p>
    <w:p w14:paraId="4C475787" w14:textId="3BD7EDEC" w:rsidR="0062237C"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D55AA6">
        <w:t>5</w:t>
      </w:r>
      <w:r w:rsidR="006603E4" w:rsidRPr="00022065">
        <w:fldChar w:fldCharType="end"/>
      </w:r>
      <w:r w:rsidRPr="00022065">
        <w:t xml:space="preserve"> geeft weer waar het CIMOW en IMOW afwijken, en hoe deze verschillen er uitzien.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D55AA6">
        <w:t>6</w:t>
      </w:r>
      <w:r w:rsidR="006603E4" w:rsidRPr="00022065">
        <w:fldChar w:fldCharType="end"/>
      </w:r>
      <w:r w:rsidR="00CA59ED" w:rsidRPr="00022065">
        <w:t xml:space="preserve"> </w:t>
      </w:r>
      <w:r w:rsidR="0087669E" w:rsidRPr="00022065">
        <w:t>bekijkt enkele aspecten uit STOP die relevant zijn voor de werking van O</w:t>
      </w:r>
      <w:r w:rsidR="00720719" w:rsidRPr="00022065">
        <w:t>W</w:t>
      </w:r>
      <w:r w:rsidR="0087669E" w:rsidRPr="00022065">
        <w:t xml:space="preserve"> en geeft enkele richtlijnen over de wijze waarop OW zich verhoudt </w:t>
      </w:r>
      <w:r w:rsidR="00720719" w:rsidRPr="00022065">
        <w:t>tot STOP.</w:t>
      </w:r>
    </w:p>
    <w:p w14:paraId="2EF00504" w14:textId="59FA4F9D" w:rsidR="00720719" w:rsidRPr="00022065" w:rsidRDefault="007B2128" w:rsidP="00022065">
      <w:r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D55AA6">
        <w:t>7</w:t>
      </w:r>
      <w:r w:rsidR="001B3D74" w:rsidRPr="00022065">
        <w:fldChar w:fldCharType="end"/>
      </w:r>
      <w:r w:rsidRPr="00022065">
        <w:t xml:space="preserve"> gaat in op </w:t>
      </w:r>
      <w:r w:rsidR="003D4493" w:rsidRPr="00022065">
        <w:t xml:space="preserve">hoe het werkt als </w:t>
      </w:r>
      <w:r w:rsidR="00DB6019" w:rsidRPr="00022065">
        <w:t>OW-objecten aangepast worden.</w:t>
      </w:r>
    </w:p>
    <w:p w14:paraId="320F8A13" w14:textId="44BC425F" w:rsidR="00444510" w:rsidRDefault="00444510" w:rsidP="00A542F5">
      <w:pPr>
        <w:pStyle w:val="Kop1"/>
      </w:pPr>
      <w:bookmarkStart w:id="14" w:name="_Ref92176530"/>
      <w:bookmarkStart w:id="15" w:name="_Toc92285754"/>
      <w:bookmarkStart w:id="16" w:name="IMOW"/>
      <w:r>
        <w:lastRenderedPageBreak/>
        <w:t xml:space="preserve">Informatiemodel </w:t>
      </w:r>
      <w:r w:rsidR="008E2B01" w:rsidRPr="00A542F5">
        <w:t>O</w:t>
      </w:r>
      <w:r w:rsidRPr="00A542F5">
        <w:t>mgevingswet</w:t>
      </w:r>
      <w:bookmarkEnd w:id="14"/>
      <w:bookmarkEnd w:id="15"/>
    </w:p>
    <w:bookmarkEnd w:id="16"/>
    <w:p w14:paraId="454AD2BE" w14:textId="6EB17497" w:rsidR="00444510" w:rsidRPr="00022065" w:rsidRDefault="00444510" w:rsidP="00022065">
      <w:r w:rsidRPr="00022065">
        <w:t xml:space="preserve">In dit hoofdstuk wordt gekeken naar het </w:t>
      </w:r>
      <w:proofErr w:type="spellStart"/>
      <w:r w:rsidRPr="00022065">
        <w:t>informatiemodel</w:t>
      </w:r>
      <w:proofErr w:type="spellEnd"/>
      <w:r w:rsidRPr="00022065">
        <w:t xml:space="preserve"> </w:t>
      </w:r>
      <w:r w:rsidR="008E2B01" w:rsidRPr="00022065">
        <w:t>O</w:t>
      </w:r>
      <w:r w:rsidR="00DD4228" w:rsidRPr="00022065">
        <w:t xml:space="preserve">mgevingswet.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D55AA6">
        <w:t>2.1</w:t>
      </w:r>
      <w:r w:rsidR="006B6934" w:rsidRPr="00022065">
        <w:fldChar w:fldCharType="end"/>
      </w:r>
      <w:r w:rsidR="006B6934" w:rsidRPr="00022065">
        <w:t xml:space="preserve"> </w:t>
      </w:r>
      <w:r w:rsidR="00CE6E7B" w:rsidRPr="00022065">
        <w:t>geeft een toelichting over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D55AA6">
        <w:t>2.2</w:t>
      </w:r>
      <w:r w:rsidR="007F2DBB" w:rsidRPr="00022065">
        <w:fldChar w:fldCharType="end"/>
      </w:r>
      <w:r w:rsidR="00CE6E7B" w:rsidRPr="00022065">
        <w:t xml:space="preserve"> gekeken 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D55AA6">
        <w:t>2.3</w:t>
      </w:r>
      <w:r w:rsidR="006B6934" w:rsidRPr="00022065">
        <w:fldChar w:fldCharType="end"/>
      </w:r>
      <w:r w:rsidR="006B6934" w:rsidRPr="00022065">
        <w:t xml:space="preserve"> </w:t>
      </w:r>
      <w:r w:rsidR="00E210E4" w:rsidRPr="00022065">
        <w:t>wordt de artikelsgewijze structuur toegelicht</w:t>
      </w:r>
      <w:r w:rsidR="00CE6E7B" w:rsidRPr="00022065">
        <w:t xml:space="preserve">. </w:t>
      </w:r>
      <w:r w:rsidR="006B6934" w:rsidRPr="00022065">
        <w:t xml:space="preserve">Als laatst wordt de verhouding tussen de informatiemodellen van OP en OW behandeld in paragraaf </w:t>
      </w:r>
      <w:r w:rsidR="006B6934" w:rsidRPr="00022065">
        <w:fldChar w:fldCharType="begin"/>
      </w:r>
      <w:r w:rsidR="006B6934" w:rsidRPr="00022065">
        <w:instrText xml:space="preserve"> REF _Ref36562747 \r \h </w:instrText>
      </w:r>
      <w:r w:rsidR="006B6934" w:rsidRPr="00022065">
        <w:fldChar w:fldCharType="separate"/>
      </w:r>
      <w:r w:rsidR="00D55AA6">
        <w:t>2.4</w:t>
      </w:r>
      <w:r w:rsidR="006B6934" w:rsidRPr="00022065">
        <w:fldChar w:fldCharType="end"/>
      </w:r>
      <w:r w:rsidR="006B6934" w:rsidRPr="00022065">
        <w:t>.</w:t>
      </w:r>
    </w:p>
    <w:p w14:paraId="29F6886D" w14:textId="5C3839E9" w:rsidR="005C1A4C" w:rsidRDefault="003C2DA9" w:rsidP="00D7079F">
      <w:pPr>
        <w:pStyle w:val="Kop2"/>
      </w:pPr>
      <w:bookmarkStart w:id="17" w:name="_Ref36562704"/>
      <w:bookmarkStart w:id="18" w:name="_Toc92285755"/>
      <w:bookmarkStart w:id="19" w:name="IMOW_context"/>
      <w:r>
        <w:t>Context IMOW</w:t>
      </w:r>
      <w:bookmarkEnd w:id="17"/>
      <w:bookmarkEnd w:id="18"/>
    </w:p>
    <w:bookmarkEnd w:id="19"/>
    <w:p w14:paraId="5C923437" w14:textId="45F52830" w:rsidR="00285655" w:rsidRPr="00022065" w:rsidRDefault="005A465C" w:rsidP="00022065">
      <w:r w:rsidRPr="00022065">
        <w:t>Een aanlevering kan voor</w:t>
      </w:r>
      <w:r w:rsidR="00345B16" w:rsidRPr="00022065">
        <w:t xml:space="preserve"> omgevingsdocumenten met </w:t>
      </w:r>
      <w:r w:rsidRPr="00022065">
        <w:t xml:space="preserve">twee typen </w:t>
      </w:r>
      <w:r w:rsidR="00345B16" w:rsidRPr="00022065">
        <w:t xml:space="preserve">tekststructuren </w:t>
      </w:r>
      <w:r w:rsidR="00FC2C73" w:rsidRPr="00022065">
        <w:t>zijn</w:t>
      </w:r>
      <w:r w:rsidRPr="00022065">
        <w:t xml:space="preserve">, namelijk de omgevingsdocumenten opgebouwd met artikelsgewijze structuur </w:t>
      </w:r>
      <w:r w:rsidR="00482D89" w:rsidRPr="00022065">
        <w:t xml:space="preserve">en omgevingsdocumenten opgebouwd met vrijetekststructuur. </w:t>
      </w:r>
      <w:r w:rsidR="00074116" w:rsidRPr="00022065">
        <w:t xml:space="preserve">De </w:t>
      </w:r>
      <w:r w:rsidR="00D57393" w:rsidRPr="00022065">
        <w:t>inhoud van de OW-aanlevering verschilt op basis va</w:t>
      </w:r>
      <w:r w:rsidR="00837F6E" w:rsidRPr="00022065">
        <w:t>n</w:t>
      </w:r>
      <w:r w:rsidR="00FB747F" w:rsidRPr="00022065">
        <w:t xml:space="preserve"> het aangeleverde </w:t>
      </w:r>
      <w:r w:rsidR="00837F6E" w:rsidRPr="00022065">
        <w:t xml:space="preserve">type </w:t>
      </w:r>
      <w:r w:rsidR="00FB747F" w:rsidRPr="00022065">
        <w:t>omgevingsdocument.</w:t>
      </w:r>
    </w:p>
    <w:p w14:paraId="1113BFEA" w14:textId="6FEA1897" w:rsidR="00304EFE" w:rsidRPr="00022065" w:rsidRDefault="00304EFE" w:rsidP="00022065"/>
    <w:p w14:paraId="10CD8972" w14:textId="1B425842" w:rsidR="00304EFE" w:rsidRPr="00022065" w:rsidRDefault="005F4ABB" w:rsidP="00022065">
      <w:r w:rsidRPr="00022065">
        <w:t xml:space="preserve">Voor beide </w:t>
      </w:r>
      <w:r w:rsidR="00837F6E" w:rsidRPr="00022065">
        <w:t>typen</w:t>
      </w:r>
      <w:r w:rsidRPr="00022065">
        <w:t xml:space="preserve"> omgevingsdocumenten 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r w:rsidR="0042548E" w:rsidRPr="00022065">
        <w:t xml:space="preserve">De donkerblauwe kleur geeft aan dat het OW-objecten zijn die hun oorsprong kennen in STOP. </w:t>
      </w:r>
      <w:r w:rsidR="003524E9" w:rsidRPr="00022065">
        <w:t>De lichtblauwe kleur geeft aan dat het tekstge</w:t>
      </w:r>
      <w:r w:rsidR="00A90A14" w:rsidRPr="00022065">
        <w:t>o</w:t>
      </w:r>
      <w:r w:rsidR="003524E9" w:rsidRPr="00022065">
        <w:t>ri</w:t>
      </w:r>
      <w:r w:rsidR="00A90A14" w:rsidRPr="00022065">
        <w:t>ë</w:t>
      </w:r>
      <w:r w:rsidR="003524E9" w:rsidRPr="00022065">
        <w:t>nt</w:t>
      </w:r>
      <w:r w:rsidR="00A90A14" w:rsidRPr="00022065">
        <w:t xml:space="preserve">eerde </w:t>
      </w:r>
      <w:r w:rsidR="0024315F" w:rsidRPr="00022065">
        <w:t>OW-objecten zijn. De lichtgroene kleur geeft aan dat het locatie</w:t>
      </w:r>
      <w:r w:rsidR="00F77A96" w:rsidRPr="00022065">
        <w:t>-</w:t>
      </w:r>
      <w:r w:rsidR="0024315F" w:rsidRPr="00022065">
        <w:t xml:space="preserve">gebonden OW-objecten zijn. De roze kleur geeft aan dat het concrete locaties zijn. De paarse kleur geeft aan dat </w:t>
      </w:r>
      <w:r w:rsidR="002827C3" w:rsidRPr="00022065">
        <w:t>het een geometrie is</w:t>
      </w:r>
      <w:r w:rsidR="00794742" w:rsidRPr="00022065">
        <w:t xml:space="preserve"> (die in zowel OW als OP gebruikt wordt).</w:t>
      </w:r>
    </w:p>
    <w:p w14:paraId="5B40AEB2" w14:textId="5B7AD0E2" w:rsidR="00292B82" w:rsidRPr="00022065" w:rsidRDefault="00292B82" w:rsidP="00022065"/>
    <w:p w14:paraId="11AC4F5D" w14:textId="1351B105" w:rsidR="00292B82" w:rsidRPr="00022065" w:rsidRDefault="00292B82" w:rsidP="00022065">
      <w:r w:rsidRPr="00022065">
        <w:t xml:space="preserve">De UML-afbeeldingen worden gebruikt om de IMOW-schema’s mee </w:t>
      </w:r>
      <w:r w:rsidR="00BC575E" w:rsidRPr="00022065">
        <w:t>te genereren. Kortom, de UML-afbeeldingen zijn een directe weergave van de wijze waarop OW-bestanden gestructureerd moeten worden.</w:t>
      </w:r>
    </w:p>
    <w:p w14:paraId="1AAA8879" w14:textId="77777777" w:rsidR="00292B82" w:rsidRPr="00022065" w:rsidRDefault="00292B82" w:rsidP="00022065">
      <w:bookmarkStart w:id="20" w:name="_Ref36562709"/>
      <w:r w:rsidRPr="00022065">
        <w:br w:type="page"/>
      </w:r>
    </w:p>
    <w:p w14:paraId="0C4480E2" w14:textId="7282B018" w:rsidR="00794742" w:rsidRDefault="00794742" w:rsidP="00D7079F">
      <w:pPr>
        <w:pStyle w:val="Kop2"/>
      </w:pPr>
      <w:bookmarkStart w:id="21" w:name="_Ref80972473"/>
      <w:bookmarkStart w:id="22" w:name="_Toc92285756"/>
      <w:bookmarkStart w:id="23" w:name="IMOW_vrijetekst"/>
      <w:r>
        <w:lastRenderedPageBreak/>
        <w:t>Vrijetekststructuur</w:t>
      </w:r>
      <w:bookmarkEnd w:id="20"/>
      <w:bookmarkEnd w:id="21"/>
      <w:bookmarkEnd w:id="22"/>
    </w:p>
    <w:bookmarkEnd w:id="23"/>
    <w:p w14:paraId="03BC5BA0" w14:textId="691386E9" w:rsidR="00285655" w:rsidRPr="00022065" w:rsidRDefault="00016C93" w:rsidP="00022065">
      <w:r w:rsidRPr="00022065">
        <w:t xml:space="preserve">De onderstaande afbeelding geeft aan </w:t>
      </w:r>
      <w:r w:rsidR="00C5514C" w:rsidRPr="00022065">
        <w:t>hoe het UML-diagram voor vrijetekststructuur eruitziet.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r w:rsidRPr="000143E4">
        <w:t>UML-</w:t>
      </w:r>
      <w:r w:rsidR="00F41165" w:rsidRPr="000143E4">
        <w:t>diagram vrijetekststructuur</w:t>
      </w:r>
    </w:p>
    <w:p w14:paraId="416A1AAD" w14:textId="2D2B91CE" w:rsidR="00285655" w:rsidRPr="00022065" w:rsidRDefault="00C5514C" w:rsidP="00022065">
      <w:r w:rsidRPr="00022065">
        <w:t xml:space="preserve">Binnen de vrijetekststructuur is het zo dat de </w:t>
      </w:r>
      <w:r w:rsidR="00285144" w:rsidRPr="00022065">
        <w:t>Divisie</w:t>
      </w:r>
      <w:r w:rsidRPr="00022065">
        <w:t xml:space="preserve"> een OP-object is</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4" w:name="_Ref36562716"/>
      <w:bookmarkStart w:id="25" w:name="_Toc92285757"/>
      <w:bookmarkStart w:id="26" w:name="IMOW_artikel"/>
      <w:r w:rsidRPr="000143E4">
        <w:lastRenderedPageBreak/>
        <w:t>Artikelstructuur</w:t>
      </w:r>
      <w:bookmarkEnd w:id="24"/>
      <w:bookmarkEnd w:id="25"/>
    </w:p>
    <w:bookmarkEnd w:id="26"/>
    <w:p w14:paraId="6D887F8D" w14:textId="7B855AA8" w:rsidR="00285655" w:rsidRPr="00022065" w:rsidRDefault="00774463" w:rsidP="00022065">
      <w:r w:rsidRPr="00022065">
        <w:t>De onderstaande afbeelding geeft aan hoe het UML-diagram voor artikelsgewijze structuur eruitziet.</w:t>
      </w:r>
    </w:p>
    <w:p w14:paraId="57CCB29B" w14:textId="28923823" w:rsidR="00774463" w:rsidRDefault="00AE0A54" w:rsidP="008D2DFA">
      <w:pPr>
        <w:pStyle w:val="Figuur"/>
      </w:pPr>
      <w:r w:rsidRPr="00AE0A54">
        <w:rPr>
          <w:noProof/>
        </w:rPr>
        <w:drawing>
          <wp:inline distT="0" distB="0" distL="0" distR="0" wp14:anchorId="08ACF0F8" wp14:editId="556A2DC1">
            <wp:extent cx="5760720" cy="612076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60720" cy="6120765"/>
                    </a:xfrm>
                    <a:prstGeom prst="rect">
                      <a:avLst/>
                    </a:prstGeom>
                  </pic:spPr>
                </pic:pic>
              </a:graphicData>
            </a:graphic>
          </wp:inline>
        </w:drawing>
      </w:r>
    </w:p>
    <w:p w14:paraId="620CF45A" w14:textId="63B807A7" w:rsidR="00F41165" w:rsidRPr="000143E4" w:rsidRDefault="00F41165" w:rsidP="008D2DFA">
      <w:pPr>
        <w:pStyle w:val="Figuurbijschrift"/>
      </w:pPr>
      <w:r w:rsidRPr="000143E4">
        <w:t>UML-diagram Artikelstructuur</w:t>
      </w:r>
    </w:p>
    <w:p w14:paraId="7FEBD7A0" w14:textId="42975B9D"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 3.4.1).</w:t>
      </w:r>
    </w:p>
    <w:p w14:paraId="333F8802" w14:textId="64F4650D" w:rsidR="00B43C5B" w:rsidRDefault="00B43C5B" w:rsidP="00D7079F">
      <w:pPr>
        <w:pStyle w:val="Kop2"/>
      </w:pPr>
      <w:bookmarkStart w:id="27" w:name="_Ref36562747"/>
      <w:bookmarkStart w:id="28" w:name="_Toc92285758"/>
      <w:bookmarkStart w:id="29" w:name="IMOW_OPenOW"/>
      <w:r>
        <w:t>Details IMOW</w:t>
      </w:r>
    </w:p>
    <w:p w14:paraId="0ED5A19B" w14:textId="53DC9B94" w:rsidR="001A489A" w:rsidRPr="001A489A" w:rsidRDefault="001A489A" w:rsidP="001A489A">
      <w:r>
        <w:t>Onderstaande diagrammen bevatten een nadere detaillering van objecten uit het IMOW</w:t>
      </w:r>
    </w:p>
    <w:p w14:paraId="6BE539E7" w14:textId="74F96CC2" w:rsidR="00B43C5B" w:rsidRDefault="00B43C5B" w:rsidP="00B43C5B">
      <w:pPr>
        <w:pStyle w:val="Kop3"/>
      </w:pPr>
      <w:r>
        <w:t xml:space="preserve">Kaart en </w:t>
      </w:r>
      <w:proofErr w:type="spellStart"/>
      <w:r>
        <w:t>Kaarlaag</w:t>
      </w:r>
      <w:proofErr w:type="spellEnd"/>
    </w:p>
    <w:p w14:paraId="1FCE3235" w14:textId="325644BF" w:rsidR="001A489A" w:rsidRDefault="001A489A" w:rsidP="001A489A">
      <w:r>
        <w:rPr>
          <w:noProof/>
        </w:rPr>
        <w:drawing>
          <wp:inline distT="0" distB="0" distL="0" distR="0" wp14:anchorId="2D1611D7" wp14:editId="04E51F74">
            <wp:extent cx="5489575" cy="459232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16"/>
                    <a:stretch>
                      <a:fillRect/>
                    </a:stretch>
                  </pic:blipFill>
                  <pic:spPr>
                    <a:xfrm>
                      <a:off x="0" y="0"/>
                      <a:ext cx="5489575" cy="4592320"/>
                    </a:xfrm>
                    <a:prstGeom prst="rect">
                      <a:avLst/>
                    </a:prstGeom>
                  </pic:spPr>
                </pic:pic>
              </a:graphicData>
            </a:graphic>
          </wp:inline>
        </w:drawing>
      </w:r>
    </w:p>
    <w:p w14:paraId="329816F9" w14:textId="6C1D2642" w:rsidR="001A489A" w:rsidRDefault="001A489A" w:rsidP="001A489A">
      <w:pPr>
        <w:pStyle w:val="Kop3"/>
      </w:pPr>
      <w:proofErr w:type="spellStart"/>
      <w:r>
        <w:lastRenderedPageBreak/>
        <w:t>SymbolisatieItem</w:t>
      </w:r>
      <w:proofErr w:type="spellEnd"/>
    </w:p>
    <w:p w14:paraId="3551B03B" w14:textId="3A60F989" w:rsidR="001A489A" w:rsidRPr="001A489A" w:rsidRDefault="005943C3" w:rsidP="001A489A">
      <w:r>
        <w:rPr>
          <w:noProof/>
        </w:rPr>
        <w:drawing>
          <wp:inline distT="0" distB="0" distL="0" distR="0" wp14:anchorId="3551C693" wp14:editId="41394141">
            <wp:extent cx="5489575"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17"/>
                    <a:stretch>
                      <a:fillRect/>
                    </a:stretch>
                  </pic:blipFill>
                  <pic:spPr>
                    <a:xfrm>
                      <a:off x="0" y="0"/>
                      <a:ext cx="5489575" cy="2782570"/>
                    </a:xfrm>
                    <a:prstGeom prst="rect">
                      <a:avLst/>
                    </a:prstGeom>
                  </pic:spPr>
                </pic:pic>
              </a:graphicData>
            </a:graphic>
          </wp:inline>
        </w:drawing>
      </w:r>
    </w:p>
    <w:p w14:paraId="4BEB9F19" w14:textId="77777777" w:rsidR="00C40C0F" w:rsidRDefault="00D63423" w:rsidP="00D7079F">
      <w:pPr>
        <w:pStyle w:val="Kop2"/>
      </w:pPr>
      <w:r>
        <w:t>Verhouding OP en OW</w:t>
      </w:r>
      <w:bookmarkEnd w:id="27"/>
      <w:bookmarkEnd w:id="28"/>
    </w:p>
    <w:bookmarkEnd w:id="29"/>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30" w:name="IMOW_OPenOW_vrijetekstOP"/>
    </w:p>
    <w:p w14:paraId="5C36F869" w14:textId="2B3954A1" w:rsidR="00CA054E" w:rsidRDefault="00CA054E" w:rsidP="00D7079F">
      <w:pPr>
        <w:pStyle w:val="Kop3"/>
      </w:pPr>
      <w:bookmarkStart w:id="31" w:name="_Toc92285759"/>
      <w:r>
        <w:t>Vrijetekststructuur in OP</w:t>
      </w:r>
      <w:bookmarkEnd w:id="31"/>
    </w:p>
    <w:bookmarkEnd w:id="30"/>
    <w:p w14:paraId="7D275DBA" w14:textId="38464CDB" w:rsidR="00285655" w:rsidRPr="00022065" w:rsidRDefault="0062269D" w:rsidP="00022065">
      <w:r w:rsidRPr="00022065">
        <w:t xml:space="preserve">OP bouwt vrijetekststructuur op door te duiden dat het mogelijk is om twee elementtypen te gebruiken bij vrijetekst, namelijk: Divisie en </w:t>
      </w:r>
      <w:r w:rsidR="008E3BC9" w:rsidRPr="00022065">
        <w:t>Divisietekst</w:t>
      </w:r>
      <w:r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rsidR="00025B2F" w:rsidRPr="00022065">
        <w:t xml:space="preserve">Dit betekent dat Divisie gebruikt wordt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6D1DD6C5" w:rsidR="000E1B8B" w:rsidRPr="00022065" w:rsidRDefault="00EA3AF7" w:rsidP="00022065">
      <w:r w:rsidRPr="00022065">
        <w:t xml:space="preserve">Binnen OW is </w:t>
      </w:r>
      <w:r w:rsidR="00E70F50" w:rsidRPr="00022065">
        <w:t xml:space="preserve">Divisie </w:t>
      </w:r>
      <w:r w:rsidR="00CA054E" w:rsidRPr="00022065">
        <w:t xml:space="preserve">een subtype van OP-object. Dit betekent dat er vanuit </w:t>
      </w:r>
      <w:r w:rsidR="00E70F50" w:rsidRPr="00022065">
        <w:t>Divisie</w:t>
      </w:r>
      <w:r w:rsidR="00CA054E" w:rsidRPr="00022065">
        <w:t xml:space="preserve"> een verwijzing is naar de</w:t>
      </w:r>
      <w:r w:rsidRPr="00022065">
        <w:t xml:space="preserve"> identificatie vanuit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vanuit OP, de </w:t>
      </w:r>
      <w:proofErr w:type="spellStart"/>
      <w:r w:rsidR="000E1B8B" w:rsidRPr="00022065">
        <w:t>w</w:t>
      </w:r>
      <w:r w:rsidR="00A82B15" w:rsidRPr="00022065">
        <w:t>ork-i</w:t>
      </w:r>
      <w:r w:rsidR="000E1B8B" w:rsidRPr="00022065">
        <w:t>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32" w:name="_Toc92285760"/>
      <w:bookmarkStart w:id="33" w:name="IMOW_OPenOW_artikelOP"/>
      <w:r>
        <w:t>Artikelsgewijze structuur in OP</w:t>
      </w:r>
      <w:bookmarkEnd w:id="32"/>
    </w:p>
    <w:bookmarkEnd w:id="33"/>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5FCF6BE1"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vanuit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 xml:space="preserve">en naar de identificatie </w:t>
      </w:r>
      <w:r w:rsidR="004F6815" w:rsidRPr="00022065">
        <w:lastRenderedPageBreak/>
        <w:t>van 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34" w:name="_Toc92285761"/>
      <w:bookmarkStart w:id="35" w:name="IMOW_OPenOW_GIOOP"/>
      <w:r>
        <w:t>Geometrie in OP</w:t>
      </w:r>
      <w:bookmarkEnd w:id="34"/>
    </w:p>
    <w:bookmarkEnd w:id="35"/>
    <w:p w14:paraId="40F4BF4C" w14:textId="082FAA97"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 </w:t>
      </w:r>
      <w:r w:rsidR="007C1DE3" w:rsidRPr="00022065">
        <w:t xml:space="preserve">de constructie 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heet 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6185591"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D55AA6">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D55AA6">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36" w:name="Techn"/>
    </w:p>
    <w:p w14:paraId="3F5FA62D" w14:textId="09B433E6" w:rsidR="00A62B89" w:rsidRDefault="00A62B89" w:rsidP="00D7079F">
      <w:pPr>
        <w:pStyle w:val="Kop1"/>
      </w:pPr>
      <w:bookmarkStart w:id="37" w:name="_Ref92176541"/>
      <w:bookmarkStart w:id="38" w:name="_Toc92285762"/>
      <w:r>
        <w:lastRenderedPageBreak/>
        <w:t xml:space="preserve">Technische implementatie </w:t>
      </w:r>
      <w:r w:rsidR="00D664A4">
        <w:t>IMOW</w:t>
      </w:r>
      <w:bookmarkEnd w:id="37"/>
      <w:bookmarkEnd w:id="38"/>
    </w:p>
    <w:bookmarkEnd w:id="36"/>
    <w:p w14:paraId="08DDE8C8" w14:textId="6540AB40" w:rsidR="00285655" w:rsidRPr="00022065" w:rsidRDefault="00803F59" w:rsidP="00022065">
      <w:r w:rsidRPr="00022065">
        <w:t xml:space="preserve">Dit hoofdstuk </w:t>
      </w:r>
      <w:r w:rsidR="00B261BD" w:rsidRPr="00022065">
        <w:t>beschrijft</w:t>
      </w:r>
      <w:r w:rsidRPr="00022065">
        <w:t xml:space="preserve"> hoe het </w:t>
      </w:r>
      <w:r w:rsidR="00CA7437" w:rsidRPr="00022065">
        <w:t xml:space="preserve">IMOW </w:t>
      </w:r>
      <w:r w:rsidR="00F213AA" w:rsidRPr="00022065">
        <w:t xml:space="preserve">technisch </w:t>
      </w:r>
      <w:r w:rsidR="00CA7437" w:rsidRPr="00022065">
        <w:t>ingevuld dient te worden.</w:t>
      </w:r>
      <w:r w:rsidR="00E9641B" w:rsidRPr="00022065">
        <w:t xml:space="preserve"> </w:t>
      </w:r>
      <w:r w:rsidR="00F213AA" w:rsidRPr="00022065">
        <w:t>Het start in p</w:t>
      </w:r>
      <w:r w:rsidR="00E9641B" w:rsidRPr="00022065">
        <w:t xml:space="preserve">aragraaf </w:t>
      </w:r>
      <w:r w:rsidR="00821A5F" w:rsidRPr="00022065">
        <w:fldChar w:fldCharType="begin"/>
      </w:r>
      <w:r w:rsidR="00821A5F" w:rsidRPr="00022065">
        <w:instrText xml:space="preserve"> REF _Ref92176652 \n \h </w:instrText>
      </w:r>
      <w:r w:rsidR="00821A5F" w:rsidRPr="00022065">
        <w:fldChar w:fldCharType="separate"/>
      </w:r>
      <w:r w:rsidR="00D55AA6">
        <w:t>3.1</w:t>
      </w:r>
      <w:r w:rsidR="00821A5F" w:rsidRPr="00022065">
        <w:fldChar w:fldCharType="end"/>
      </w:r>
      <w:r w:rsidR="00E9641B" w:rsidRPr="00022065">
        <w:t xml:space="preserve"> met het toelichten van OW-bestanden. </w:t>
      </w:r>
      <w:r w:rsidR="00F07782" w:rsidRPr="00022065">
        <w:t xml:space="preserve">In paragraaf </w:t>
      </w:r>
      <w:r w:rsidR="00471E56" w:rsidRPr="00022065">
        <w:fldChar w:fldCharType="begin"/>
      </w:r>
      <w:r w:rsidR="00471E56" w:rsidRPr="00022065">
        <w:instrText xml:space="preserve"> REF _Ref80972474 \r \h </w:instrText>
      </w:r>
      <w:r w:rsidR="00471E56" w:rsidRPr="00022065">
        <w:fldChar w:fldCharType="separate"/>
      </w:r>
      <w:r w:rsidR="00D55AA6">
        <w:t>3.2</w:t>
      </w:r>
      <w:r w:rsidR="00471E56" w:rsidRPr="00022065">
        <w:fldChar w:fldCharType="end"/>
      </w:r>
      <w:r w:rsidR="00F07782" w:rsidRPr="00022065">
        <w:t xml:space="preserve"> staan randvoorwaarden benoemd bij het aanleveren.</w:t>
      </w:r>
      <w:bookmarkStart w:id="39" w:name="_Ref61449143"/>
      <w:bookmarkStart w:id="40" w:name="Techn_OW"/>
    </w:p>
    <w:p w14:paraId="55D70865" w14:textId="4E6E48B3" w:rsidR="00285655" w:rsidRDefault="00E9641B" w:rsidP="00D7079F">
      <w:pPr>
        <w:pStyle w:val="Kop2"/>
      </w:pPr>
      <w:bookmarkStart w:id="41" w:name="_Ref92176199"/>
      <w:bookmarkStart w:id="42" w:name="_Ref92176652"/>
      <w:bookmarkStart w:id="43" w:name="_Ref92189831"/>
      <w:bookmarkStart w:id="44" w:name="_Toc92285763"/>
      <w:r w:rsidRPr="00047C0D">
        <w:t>OW</w:t>
      </w:r>
      <w:r>
        <w:t>-</w:t>
      </w:r>
      <w:r w:rsidRPr="00047C0D">
        <w:t>bestanden</w:t>
      </w:r>
      <w:bookmarkEnd w:id="39"/>
      <w:bookmarkEnd w:id="40"/>
      <w:bookmarkEnd w:id="41"/>
      <w:bookmarkEnd w:id="42"/>
      <w:bookmarkEnd w:id="43"/>
      <w:bookmarkEnd w:id="44"/>
    </w:p>
    <w:p w14:paraId="430A2252" w14:textId="3569E428" w:rsidR="007761AC" w:rsidRPr="00022065" w:rsidRDefault="004D5594" w:rsidP="00022065">
      <w:r w:rsidRPr="00022065">
        <w:t>Een OW-aanlevering bestaat uit de volgende bestanden:</w:t>
      </w:r>
    </w:p>
    <w:p w14:paraId="35F113EE" w14:textId="6D8790DB"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 deze moet altijd aanwezig zijn]</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45" w:name="_Toc92285764"/>
      <w:bookmarkStart w:id="46" w:name="Techn_OW_manifest"/>
      <w:r w:rsidRPr="000143E4">
        <w:rPr>
          <w:lang w:val="en-US"/>
        </w:rPr>
        <w:t>OW-manifest</w:t>
      </w:r>
      <w:bookmarkEnd w:id="45"/>
    </w:p>
    <w:bookmarkEnd w:id="46"/>
    <w:p w14:paraId="0DAF8A46" w14:textId="277B0115" w:rsidR="00FD2093" w:rsidRPr="00022065" w:rsidRDefault="00E9641B" w:rsidP="00022065">
      <w:r w:rsidRPr="00022065">
        <w:t xml:space="preserve">De OW bestanden zijn opgesomd in het ow specifieke manifest.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Per 1.0 is het niet meer mogelijk om in het OW-manifest GML-bestanden mee te geven</w:t>
      </w:r>
      <w:r w:rsidR="00B03A63" w:rsidRPr="00022065">
        <w:t>, dit gebeurt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47" w:name="Techn_OW_Regeltekst"/>
    </w:p>
    <w:p w14:paraId="4BFC4412" w14:textId="06ABF841" w:rsidR="00A239E5" w:rsidRDefault="00A239E5" w:rsidP="00D7079F">
      <w:pPr>
        <w:pStyle w:val="Kop3"/>
        <w:rPr>
          <w:rFonts w:eastAsia="Times New Roman"/>
        </w:rPr>
      </w:pPr>
      <w:bookmarkStart w:id="48" w:name="_Toc92285765"/>
      <w:r>
        <w:rPr>
          <w:rFonts w:eastAsia="Times New Roman"/>
        </w:rPr>
        <w:t>Regeltekst</w:t>
      </w:r>
      <w:bookmarkEnd w:id="48"/>
    </w:p>
    <w:bookmarkEnd w:id="47"/>
    <w:p w14:paraId="352E19E6" w14:textId="56FE549B" w:rsidR="00A239E5" w:rsidRPr="00022065" w:rsidRDefault="00A86949" w:rsidP="00022065">
      <w:r w:rsidRPr="00022065">
        <w:t xml:space="preserve">In het regeltekst-bestand </w:t>
      </w:r>
      <w:r w:rsidR="00FC647D" w:rsidRPr="00022065">
        <w:t xml:space="preserve">leg je de koppeling tussen de gegevens vanuit het IMOP en het IMOW. Dit gebeurt middels het </w:t>
      </w:r>
      <w:proofErr w:type="spellStart"/>
      <w:r w:rsidR="00FC647D" w:rsidRPr="00022065">
        <w:t>OwObject</w:t>
      </w:r>
      <w:proofErr w:type="spellEnd"/>
      <w:r w:rsidR="00FC647D" w:rsidRPr="00022065">
        <w:t xml:space="preserve">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16A1E3C" w:rsidR="00F5118B" w:rsidRPr="00022065" w:rsidRDefault="00DA7CBC" w:rsidP="00022065">
      <w:r w:rsidRPr="00022065">
        <w:t xml:space="preserve">Regeltekst heeft zelf ook nog een identificatie, </w:t>
      </w:r>
      <w:r w:rsidR="006C2DB7" w:rsidRPr="00022065">
        <w:t xml:space="preserve">hier wordt naar verwezen vanuit </w:t>
      </w:r>
      <w:proofErr w:type="spellStart"/>
      <w:r w:rsidR="006C2DB7" w:rsidRPr="00022065">
        <w:t>OwObjecten</w:t>
      </w:r>
      <w:proofErr w:type="spellEnd"/>
      <w:r w:rsidR="006C2DB7" w:rsidRPr="00022065">
        <w:t>.</w:t>
      </w:r>
    </w:p>
    <w:p w14:paraId="4F16B7A4" w14:textId="358FF23C" w:rsidR="006C2DB7" w:rsidRPr="00022065" w:rsidRDefault="006C2DB7" w:rsidP="00022065"/>
    <w:p w14:paraId="6E4CB199" w14:textId="129C33CB"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 xml:space="preserve">te duiden welke </w:t>
      </w:r>
      <w:proofErr w:type="spellStart"/>
      <w:r w:rsidR="0004422C" w:rsidRPr="00022065">
        <w:t>O</w:t>
      </w:r>
      <w:r w:rsidR="00740227" w:rsidRPr="00022065">
        <w:t>w</w:t>
      </w:r>
      <w:r w:rsidR="0004422C" w:rsidRPr="00022065">
        <w:t>Objecten</w:t>
      </w:r>
      <w:proofErr w:type="spellEnd"/>
      <w:r w:rsidR="0004422C" w:rsidRPr="00022065">
        <w:t xml:space="preserve">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BB0B362"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sinds </w:t>
      </w:r>
      <w:r w:rsidR="003F6A8A" w:rsidRPr="00022065">
        <w:t xml:space="preserve">versie </w:t>
      </w:r>
      <w:r w:rsidR="00DA26C7" w:rsidRPr="00022065">
        <w:t xml:space="preserve">1.0 een </w:t>
      </w:r>
      <w:r w:rsidRPr="00022065">
        <w:t>identificatie</w:t>
      </w:r>
      <w:r w:rsidR="00461F1A" w:rsidRPr="00022065">
        <w:t>,</w:t>
      </w:r>
      <w:r w:rsidR="00DA26C7" w:rsidRPr="00022065">
        <w:t xml:space="preserve"> dit is toegevoegd om te zorgen dat deze te muteren zijn. Tevens hebben </w:t>
      </w:r>
      <w:r w:rsidR="00461F1A" w:rsidRPr="00022065">
        <w:t xml:space="preserve">ze een attribuut genaamd: </w:t>
      </w:r>
      <w:r w:rsidRPr="00022065">
        <w:t>‘</w:t>
      </w:r>
      <w:proofErr w:type="spellStart"/>
      <w:r w:rsidRPr="00022065">
        <w:t>artikelOfLid</w:t>
      </w:r>
      <w:proofErr w:type="spellEnd"/>
      <w:r w:rsidRPr="00022065">
        <w:t>’,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0756AD3E" w:rsidR="00113D73" w:rsidRPr="00022065" w:rsidRDefault="00E9641B" w:rsidP="00022065">
      <w:r w:rsidRPr="00022065">
        <w:t xml:space="preserve">Verder kennen </w:t>
      </w:r>
      <w:proofErr w:type="spellStart"/>
      <w:r w:rsidRPr="00022065">
        <w:t>O</w:t>
      </w:r>
      <w:r w:rsidR="00740227" w:rsidRPr="00022065">
        <w:t>wO</w:t>
      </w:r>
      <w:r w:rsidRPr="00022065">
        <w:t>bjecten</w:t>
      </w:r>
      <w:proofErr w:type="spellEnd"/>
      <w:r w:rsidRPr="00022065">
        <w:t xml:space="preserve">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objecttype, oftewel de </w:t>
      </w:r>
      <w:r w:rsidR="00B4315E" w:rsidRPr="00022065">
        <w:t>waarde</w:t>
      </w:r>
      <w:r w:rsidRPr="00022065">
        <w:t xml:space="preserve"> die staat in het element identificatie van het desbetreffende object.</w:t>
      </w:r>
    </w:p>
    <w:p w14:paraId="5B3E89C3" w14:textId="0937D8F5" w:rsidR="00113D73" w:rsidRDefault="00113D73" w:rsidP="00D7079F">
      <w:pPr>
        <w:pStyle w:val="Kop3"/>
        <w:rPr>
          <w:rFonts w:eastAsia="Times New Roman"/>
        </w:rPr>
      </w:pPr>
      <w:bookmarkStart w:id="49" w:name="_Toc92285766"/>
      <w:bookmarkStart w:id="50" w:name="Techn_OW_annotaties"/>
      <w:r w:rsidRPr="000524BE">
        <w:t>OW-specifieke annotaties</w:t>
      </w:r>
      <w:bookmarkEnd w:id="49"/>
    </w:p>
    <w:bookmarkEnd w:id="50"/>
    <w:p w14:paraId="3776EF9D" w14:textId="1248CC8F" w:rsidR="00285655" w:rsidRPr="00022065" w:rsidRDefault="00F36469" w:rsidP="00022065">
      <w:r w:rsidRPr="00022065">
        <w:t xml:space="preserve">Naast Regeltekst zijn er meerdere </w:t>
      </w:r>
      <w:proofErr w:type="spellStart"/>
      <w:r w:rsidRPr="00022065">
        <w:t>OwObjecten</w:t>
      </w:r>
      <w:proofErr w:type="spellEnd"/>
      <w:r w:rsidRPr="00022065">
        <w:t xml:space="preserve">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51" w:name="_Ref49518173"/>
      <w:bookmarkStart w:id="52" w:name="_Ref49518209"/>
      <w:bookmarkStart w:id="53" w:name="_Ref52186390"/>
      <w:bookmarkStart w:id="54" w:name="_Toc92285767"/>
      <w:bookmarkStart w:id="55" w:name="Techn_OW_GML"/>
      <w:r>
        <w:t>GML-bestanden</w:t>
      </w:r>
      <w:bookmarkEnd w:id="51"/>
      <w:bookmarkEnd w:id="52"/>
      <w:bookmarkEnd w:id="53"/>
      <w:bookmarkEnd w:id="54"/>
    </w:p>
    <w:p w14:paraId="0B4F913B" w14:textId="0142054C" w:rsidR="0011778D" w:rsidRPr="00022065" w:rsidRDefault="0011778D" w:rsidP="00022065">
      <w:bookmarkStart w:id="56" w:name="_Ref36562789"/>
      <w:bookmarkEnd w:id="55"/>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18" w:history="1">
        <w:r w:rsidR="00860812" w:rsidRPr="00022065">
          <w:t>https://docs.geostandaarden.nl/nen3610/def-st-basisgeometrie-20200930/</w:t>
        </w:r>
      </w:hyperlink>
    </w:p>
    <w:p w14:paraId="17A26F27" w14:textId="77777777" w:rsidR="001160F1" w:rsidRPr="00022065" w:rsidRDefault="001160F1" w:rsidP="00022065"/>
    <w:p w14:paraId="745DA7CB" w14:textId="2B67FE02" w:rsidR="0011778D" w:rsidRPr="00022065" w:rsidRDefault="0011778D" w:rsidP="00022065">
      <w:r w:rsidRPr="00022065">
        <w:t>Het bijbehorende</w:t>
      </w:r>
      <w:r w:rsidR="001160F1" w:rsidRPr="00022065">
        <w:t xml:space="preserve"> </w:t>
      </w:r>
      <w:r w:rsidRPr="00022065">
        <w:t xml:space="preserve">GML applicatieschema Basisgeometrie.xsd is gepubliceerd op: </w:t>
      </w:r>
      <w:hyperlink r:id="rId19" w:history="1">
        <w:r w:rsidRPr="00022065">
          <w:t>https://register.geostandaarden.nl/gmlapplicatieschema/basisgeometrie/</w:t>
        </w:r>
      </w:hyperlink>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377787CA" w:rsidR="0011778D" w:rsidRPr="00022065" w:rsidRDefault="0011778D" w:rsidP="00022065">
      <w:r w:rsidRPr="00022065">
        <w:t>GML-versie en profiel: GML 3.2.2 – SF-0.</w:t>
      </w:r>
      <w:r w:rsidRPr="00022065">
        <w:br/>
        <w:t>Simple features profile 0 is gekozen omdat de inhoud van dit model geen constructies heeft die complexer zijn dan SF-0. Voor geometrietypen is er tussen SF-0, SF-1 en SF-2 geen verschil. Over de data gekoppeld aan dit geometriemodel wordt niets gezegd. Die hebben hun eigen complexiteitseisen.</w:t>
      </w:r>
    </w:p>
    <w:p w14:paraId="7FA11C35" w14:textId="77777777" w:rsidR="001160F1" w:rsidRPr="00022065" w:rsidRDefault="001160F1" w:rsidP="00022065"/>
    <w:p w14:paraId="21FB8713" w14:textId="77777777" w:rsidR="0011778D" w:rsidRPr="00022065" w:rsidRDefault="0011778D" w:rsidP="00022065">
      <w:r w:rsidRPr="00022065">
        <w:t xml:space="preserve">Coördinaatreferentiestelsel: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7777777"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18B0809C" w14:textId="6F840656" w:rsidR="0011778D" w:rsidRPr="00022065" w:rsidRDefault="0011778D" w:rsidP="00022065">
      <w:r w:rsidRPr="00022065">
        <w:t xml:space="preserve">Bijvoorbeeld: </w:t>
      </w:r>
      <w:hyperlink r:id="rId20" w:history="1">
        <w:r w:rsidRPr="00022065">
          <w:t>http://www.opengis.net/def/crs/EPSG/0/28992</w:t>
        </w:r>
      </w:hyperlink>
    </w:p>
    <w:p w14:paraId="3A47FC7B" w14:textId="77777777" w:rsidR="000A5157" w:rsidRPr="00022065" w:rsidRDefault="000A5157" w:rsidP="00022065"/>
    <w:p w14:paraId="464292A6" w14:textId="76ADD68B" w:rsidR="0011778D" w:rsidRPr="00022065" w:rsidRDefault="0011778D" w:rsidP="00022065">
      <w:proofErr w:type="spellStart"/>
      <w:r w:rsidRPr="00022065">
        <w:t>gml:id</w:t>
      </w:r>
      <w:proofErr w:type="spellEnd"/>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77777777" w:rsidR="0011778D" w:rsidRPr="00022065" w:rsidRDefault="0011778D" w:rsidP="00022065">
      <w:r w:rsidRPr="00022065">
        <w:t>Nauwkeurigheid van coördinaten: 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7CF91D3A" w:rsidR="00E9641B" w:rsidRDefault="00F07782" w:rsidP="00D7079F">
      <w:pPr>
        <w:pStyle w:val="Kop2"/>
      </w:pPr>
      <w:bookmarkStart w:id="57" w:name="_Ref80972474"/>
      <w:bookmarkStart w:id="58" w:name="_Toc92285768"/>
      <w:bookmarkStart w:id="59" w:name="Techn_aanlever"/>
      <w:r>
        <w:t>Randvoorwaarden bij aanleveren</w:t>
      </w:r>
      <w:bookmarkEnd w:id="56"/>
      <w:bookmarkEnd w:id="57"/>
      <w:bookmarkEnd w:id="58"/>
    </w:p>
    <w:bookmarkEnd w:id="59"/>
    <w:p w14:paraId="7BE329EF" w14:textId="50D17966"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D55AA6">
        <w:t>3.2.1</w:t>
      </w:r>
      <w:r w:rsidR="009A0830" w:rsidRPr="00022065">
        <w:fldChar w:fldCharType="end"/>
      </w:r>
      <w:r w:rsidR="001505FD" w:rsidRPr="00022065">
        <w:t xml:space="preserve"> wordt beschreven hoe de identificatie van de objecten er uit dient te zien. In </w:t>
      </w:r>
      <w:r w:rsidR="009A0830" w:rsidRPr="00022065">
        <w:fldChar w:fldCharType="begin"/>
      </w:r>
      <w:r w:rsidR="009A0830" w:rsidRPr="00022065">
        <w:instrText xml:space="preserve"> REF _Ref92189158 \n \h </w:instrText>
      </w:r>
      <w:r w:rsidR="009A0830" w:rsidRPr="00022065">
        <w:fldChar w:fldCharType="separate"/>
      </w:r>
      <w:r w:rsidR="00D55AA6">
        <w:t>3.2.4</w:t>
      </w:r>
      <w:r w:rsidR="009A0830" w:rsidRPr="00022065">
        <w:fldChar w:fldCharType="end"/>
      </w:r>
      <w:r w:rsidR="001505FD" w:rsidRPr="00022065">
        <w:t xml:space="preserve"> wordt de maximale bestandsgrootte toegelicht. </w:t>
      </w:r>
      <w:r w:rsidR="007E0F2E" w:rsidRPr="00022065">
        <w:t xml:space="preserve">In </w:t>
      </w:r>
      <w:r w:rsidR="009A0830" w:rsidRPr="00022065">
        <w:fldChar w:fldCharType="begin"/>
      </w:r>
      <w:r w:rsidR="009A0830" w:rsidRPr="00022065">
        <w:instrText xml:space="preserve"> REF _Ref92189168 \n \h </w:instrText>
      </w:r>
      <w:r w:rsidR="009A0830" w:rsidRPr="00022065">
        <w:fldChar w:fldCharType="separate"/>
      </w:r>
      <w:r w:rsidR="00D55AA6">
        <w:t>3.2.5</w:t>
      </w:r>
      <w:r w:rsidR="009A0830" w:rsidRPr="00022065">
        <w:fldChar w:fldCharType="end"/>
      </w:r>
      <w:r w:rsidR="007E0F2E" w:rsidRPr="00022065">
        <w:t xml:space="preserve"> wordt toegelicht hoe de </w:t>
      </w:r>
      <w:proofErr w:type="spellStart"/>
      <w:r w:rsidR="007E0F2E" w:rsidRPr="00022065">
        <w:t>XSD’s</w:t>
      </w:r>
      <w:proofErr w:type="spellEnd"/>
      <w:r w:rsidR="007E0F2E" w:rsidRPr="00022065">
        <w:t xml:space="preserve"> er uitzien en waar deze te vinden zijn.</w:t>
      </w:r>
    </w:p>
    <w:p w14:paraId="5E94A976" w14:textId="597AA15D" w:rsidR="001505FD" w:rsidRPr="00047C0D" w:rsidRDefault="00471725" w:rsidP="00D7079F">
      <w:pPr>
        <w:pStyle w:val="Kop3"/>
      </w:pPr>
      <w:bookmarkStart w:id="60" w:name="_Ref31714815"/>
      <w:bookmarkStart w:id="61" w:name="_Ref31714824"/>
      <w:bookmarkStart w:id="62" w:name="_Ref37400187"/>
      <w:bookmarkStart w:id="63" w:name="_Ref75176935"/>
      <w:bookmarkStart w:id="64" w:name="_Toc92285769"/>
      <w:bookmarkStart w:id="65" w:name="Techn_aanlever_identificaties"/>
      <w:r>
        <w:lastRenderedPageBreak/>
        <w:t>I</w:t>
      </w:r>
      <w:r w:rsidR="001505FD" w:rsidRPr="00047C0D">
        <w:t>dentificatie</w:t>
      </w:r>
      <w:r>
        <w:t xml:space="preserve"> van </w:t>
      </w:r>
      <w:proofErr w:type="spellStart"/>
      <w:r>
        <w:t>OwObjecten</w:t>
      </w:r>
      <w:bookmarkEnd w:id="60"/>
      <w:bookmarkEnd w:id="61"/>
      <w:bookmarkEnd w:id="62"/>
      <w:bookmarkEnd w:id="63"/>
      <w:bookmarkEnd w:id="64"/>
      <w:proofErr w:type="spellEnd"/>
    </w:p>
    <w:bookmarkEnd w:id="65"/>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635"/>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4B469924" w:rsidR="001A1F5C" w:rsidRPr="00022065" w:rsidRDefault="008422C8" w:rsidP="00022065">
      <w:r w:rsidRPr="00022065">
        <w:t>** de uitzondering voor ambtsgebied-identific</w:t>
      </w:r>
      <w:r w:rsidR="00382AC4" w:rsidRPr="00022065">
        <w:t xml:space="preserve">aties is er uitgehaald, dit betekent dat een ambtsgebied-ID zich op de reguliere wijze verhoudt tot </w:t>
      </w:r>
      <w:r w:rsidR="005E7F3D" w:rsidRPr="00022065">
        <w:t>andere OW-objecten.</w:t>
      </w:r>
    </w:p>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3"/>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66" w:name="_Ref36460877"/>
      <w:bookmarkStart w:id="67" w:name="_Toc92285770"/>
      <w:bookmarkStart w:id="68" w:name="Techn_aanlever_status"/>
      <w:r>
        <w:t>Status</w:t>
      </w:r>
      <w:bookmarkEnd w:id="66"/>
      <w:bookmarkEnd w:id="67"/>
    </w:p>
    <w:bookmarkEnd w:id="68"/>
    <w:p w14:paraId="5DFC3C63" w14:textId="2C5D831D" w:rsidR="00285655" w:rsidRPr="00022065" w:rsidRDefault="001C5D79" w:rsidP="00022065">
      <w:r w:rsidRPr="00022065">
        <w:t>De status</w:t>
      </w:r>
      <w:r w:rsidR="00432FFF" w:rsidRPr="00022065">
        <w:t xml:space="preserve"> is bedoeld om in aan te geven dat het OW-object een specifieke status heeft.</w:t>
      </w:r>
    </w:p>
    <w:p w14:paraId="30232834" w14:textId="019CD0C0" w:rsidR="00285655" w:rsidRPr="00022065" w:rsidRDefault="00432FFF" w:rsidP="00022065">
      <w:r w:rsidRPr="00022065">
        <w:t>In de huidige versie is het alleen mogelijk om hier de status: ‘</w:t>
      </w:r>
      <w:r w:rsidR="00AA1752" w:rsidRPr="00022065">
        <w:t>beëindigen</w:t>
      </w:r>
      <w:r w:rsidRPr="00022065">
        <w:t xml:space="preserve">’ in aan te geven. </w:t>
      </w:r>
      <w:r w:rsidR="001E3663" w:rsidRPr="00022065">
        <w:t>De implementatie hiervan wordt toegelicht in</w:t>
      </w:r>
      <w:r w:rsidR="00AA1752" w:rsidRPr="00022065">
        <w:t xml:space="preserve"> hoofdstuk </w:t>
      </w:r>
      <w:r w:rsidR="00045305" w:rsidRPr="00022065">
        <w:fldChar w:fldCharType="begin"/>
      </w:r>
      <w:r w:rsidR="00045305" w:rsidRPr="00022065">
        <w:instrText xml:space="preserve"> REF _Ref90035910 \n \h </w:instrText>
      </w:r>
      <w:r w:rsidR="00045305" w:rsidRPr="00022065">
        <w:fldChar w:fldCharType="separate"/>
      </w:r>
      <w:r w:rsidR="00D55AA6">
        <w:t>4</w:t>
      </w:r>
      <w:r w:rsidR="00045305" w:rsidRPr="00022065">
        <w:fldChar w:fldCharType="end"/>
      </w:r>
      <w:r w:rsidR="001E3663" w:rsidRPr="00022065">
        <w:t>.</w:t>
      </w:r>
    </w:p>
    <w:p w14:paraId="135E4602" w14:textId="4FCA1461" w:rsidR="00432FFF" w:rsidRPr="00022065" w:rsidRDefault="00432FFF" w:rsidP="00022065"/>
    <w:p w14:paraId="2C6809FA" w14:textId="77777777" w:rsidR="000A5157" w:rsidRPr="00022065" w:rsidRDefault="00AA1752" w:rsidP="00022065">
      <w:r w:rsidRPr="00022065">
        <w:t>Met de waarde ‘beëindigen’</w:t>
      </w:r>
      <w:r w:rsidR="00432FFF" w:rsidRPr="00022065">
        <w:t xml:space="preserve"> </w:t>
      </w:r>
      <w:r w:rsidRPr="00022065">
        <w:t xml:space="preserve">wordt aangegeven </w:t>
      </w:r>
      <w:r w:rsidR="00432FFF" w:rsidRPr="00022065">
        <w:t>dat een bepaald OW-object beëindigd moet worden. Het stelsel zal vervolgens het object op inactief zetten, en het zal alleen nog maar getoond worden als iemand een tijdreis-vraag stelt.</w:t>
      </w:r>
    </w:p>
    <w:p w14:paraId="2B466512" w14:textId="24174969" w:rsidR="00F9093F" w:rsidRPr="00022065" w:rsidRDefault="00432FFF" w:rsidP="00022065">
      <w:r w:rsidRPr="00022065">
        <w:t>(Een voorbeeld van een tijdreis-vraag is: ‘welke regel was een jaar geleden geldig op deze locatie?’)</w:t>
      </w:r>
    </w:p>
    <w:p w14:paraId="5D577AEC" w14:textId="77777777" w:rsidR="001C5D79" w:rsidRDefault="001C5D79" w:rsidP="00D7079F">
      <w:pPr>
        <w:pStyle w:val="Kop3"/>
      </w:pPr>
      <w:bookmarkStart w:id="69" w:name="_Ref36460902"/>
      <w:bookmarkStart w:id="70" w:name="_Toc92285771"/>
      <w:bookmarkStart w:id="71" w:name="Techn_aanlever_procedurestatus"/>
      <w:r>
        <w:t>Procedurestatus</w:t>
      </w:r>
      <w:bookmarkEnd w:id="69"/>
      <w:bookmarkEnd w:id="70"/>
    </w:p>
    <w:bookmarkEnd w:id="71"/>
    <w:p w14:paraId="0013A394" w14:textId="70C5E231" w:rsidR="001C5D79" w:rsidRPr="00022065" w:rsidRDefault="001C5D79" w:rsidP="00022065">
      <w:r w:rsidRPr="00022065">
        <w:t>De procedurestatus kan gebruikt worden om aan te geven dat een bepaald OW-object</w:t>
      </w:r>
      <w:r w:rsidR="00432FFF" w:rsidRPr="00022065">
        <w:t xml:space="preserve"> </w:t>
      </w:r>
      <w:r w:rsidR="00046E4D" w:rsidRPr="00022065">
        <w:t>een specifieke procedurestatus heeft</w:t>
      </w:r>
      <w:r w:rsidRPr="00022065">
        <w:t>.</w:t>
      </w:r>
      <w:r w:rsidR="00046E4D" w:rsidRPr="00022065">
        <w:t xml:space="preserve"> </w:t>
      </w:r>
      <w:r w:rsidR="00432FFF" w:rsidRPr="00022065">
        <w:t>In de huidige versie is het alleen mogelijk om hier de status: ‘ontwerp’ in aan te geven.</w:t>
      </w:r>
    </w:p>
    <w:p w14:paraId="2D7F7940" w14:textId="0E5B5D2D" w:rsidR="00432FFF" w:rsidRPr="00022065" w:rsidRDefault="00432FFF" w:rsidP="00022065"/>
    <w:p w14:paraId="6212416A" w14:textId="365FFB2A" w:rsidR="00432FFF" w:rsidRPr="00022065" w:rsidRDefault="00432FFF" w:rsidP="00022065">
      <w:r w:rsidRPr="00022065">
        <w:t xml:space="preserve">De status ‘ontwerp’ staat voor ontwerpbesluit. Hiermee geef je aan dat een bepaald OW-object alleen als ontwerp getoond moet worden. Het stelsel zal vervolgens bij dit OW-object aangeven dat dit iets is wat specifiek geldt voor het ontwerpbesluit (en daarmee </w:t>
      </w:r>
      <w:r w:rsidR="00A06429" w:rsidRPr="00022065">
        <w:t>nog niet behoort bij vastgestelde regelgeving</w:t>
      </w:r>
      <w:r w:rsidRPr="00022065">
        <w:t>).</w:t>
      </w:r>
    </w:p>
    <w:p w14:paraId="0212E145" w14:textId="2958C5E5" w:rsidR="004E5921" w:rsidRPr="00022065" w:rsidRDefault="004E5921" w:rsidP="00022065"/>
    <w:p w14:paraId="2F10A572" w14:textId="170F1A66" w:rsidR="00285655" w:rsidRPr="00022065" w:rsidRDefault="004E5921" w:rsidP="00022065">
      <w:r w:rsidRPr="00022065">
        <w:t xml:space="preserve">Indien er geen procedurestatus </w:t>
      </w:r>
      <w:r w:rsidR="00EB0381" w:rsidRPr="00022065">
        <w:t xml:space="preserve">‘ontwerp’ </w:t>
      </w:r>
      <w:r w:rsidRPr="00022065">
        <w:t>is aangegeven dan wordt het OW-object beschouwd als behorend bij vastgestelde regelgeving.</w:t>
      </w:r>
      <w:bookmarkStart w:id="72" w:name="_Ref49516687"/>
      <w:bookmarkStart w:id="73" w:name="Techn_aanlever_bestandsgrootte"/>
    </w:p>
    <w:p w14:paraId="14F3148B" w14:textId="6EA5DC6A" w:rsidR="007E0F2E" w:rsidRDefault="007E0F2E" w:rsidP="00D7079F">
      <w:pPr>
        <w:pStyle w:val="Kop3"/>
      </w:pPr>
      <w:bookmarkStart w:id="74" w:name="_Ref92189168"/>
      <w:bookmarkStart w:id="75" w:name="_Toc92285773"/>
      <w:bookmarkStart w:id="76" w:name="Techn_aanlever_XSD"/>
      <w:bookmarkEnd w:id="72"/>
      <w:bookmarkEnd w:id="73"/>
      <w:r>
        <w:t>XSD-bestanden</w:t>
      </w:r>
      <w:bookmarkEnd w:id="74"/>
      <w:bookmarkEnd w:id="75"/>
    </w:p>
    <w:bookmarkEnd w:id="76"/>
    <w:p w14:paraId="5B523CF3" w14:textId="78181F8D" w:rsidR="00134DF7" w:rsidRPr="00022065" w:rsidRDefault="007E0F2E" w:rsidP="00022065">
      <w:r w:rsidRPr="00022065">
        <w:t xml:space="preserve">De validaties die in dit bestand omschreven zijn komen overeen met de validaties die uitgevoerd worden in de XSD-bestanden. In principe is het zo dat als je aanlevert conform </w:t>
      </w:r>
      <w:r w:rsidR="00274AC6" w:rsidRPr="00022065">
        <w:t xml:space="preserve">de XSD dat je dan een </w:t>
      </w:r>
      <w:r w:rsidR="00B37D7F" w:rsidRPr="00022065">
        <w:t xml:space="preserve">technisch valide </w:t>
      </w:r>
      <w:r w:rsidR="00274AC6" w:rsidRPr="00022065">
        <w:t>bestand hebt aangeleverd.</w:t>
      </w:r>
      <w:r w:rsidR="004C5BF5" w:rsidRPr="00022065">
        <w:t xml:space="preserve"> (De functionele </w:t>
      </w:r>
      <w:r w:rsidR="00B37D7F" w:rsidRPr="00022065">
        <w:t>validaties staan beschreven in het validatie- en conformiteitsregels-document.)</w:t>
      </w:r>
    </w:p>
    <w:p w14:paraId="7C5847C3" w14:textId="77777777" w:rsidR="004C5BF5" w:rsidRPr="00022065" w:rsidRDefault="004C5BF5" w:rsidP="00022065"/>
    <w:p w14:paraId="7EC2DB51" w14:textId="627EF97D" w:rsidR="00F340D9" w:rsidRPr="00022065" w:rsidRDefault="004C5BF5" w:rsidP="00022065">
      <w:r w:rsidRPr="00022065">
        <w:t xml:space="preserve">De </w:t>
      </w:r>
      <w:proofErr w:type="spellStart"/>
      <w:r w:rsidRPr="00022065">
        <w:t>XSD’s</w:t>
      </w:r>
      <w:proofErr w:type="spellEnd"/>
      <w:r w:rsidRPr="00022065">
        <w:t xml:space="preserve"> zijn gepubliceerd op </w:t>
      </w:r>
      <w:hyperlink r:id="rId21" w:history="1">
        <w:r w:rsidR="00913BBC" w:rsidRPr="00022065">
          <w:t>https://register.geostandaarden.nl/xmlschema/tpod/</w:t>
        </w:r>
      </w:hyperlink>
      <w:r w:rsidRPr="00022065">
        <w:t xml:space="preserve"> </w:t>
      </w:r>
      <w:r w:rsidR="00AE423E" w:rsidRPr="00022065">
        <w:t>d</w:t>
      </w:r>
      <w:r w:rsidRPr="00022065">
        <w:t>e schema</w:t>
      </w:r>
      <w:r w:rsidR="00841FD9" w:rsidRPr="00022065">
        <w:t>’</w:t>
      </w:r>
      <w:r w:rsidRPr="00022065">
        <w:t>s kennen een eigen versiebeheer</w:t>
      </w:r>
      <w:r w:rsidR="00122BCB" w:rsidRPr="00022065">
        <w:t>, wat betekent dat er verwezen moet worden naar een specifieke versie van de schema’s (bijvoorbeeld 1.0.3)</w:t>
      </w:r>
      <w:r w:rsidRPr="00022065">
        <w:t xml:space="preserve">. </w:t>
      </w:r>
      <w:r w:rsidR="00F340D9" w:rsidRPr="00022065">
        <w:t>Bij het publiceren van dit document worden ook de schema’s gepubliceerd.</w:t>
      </w:r>
    </w:p>
    <w:p w14:paraId="72EF8138" w14:textId="77777777" w:rsidR="00F340D9" w:rsidRPr="00022065" w:rsidRDefault="00F340D9" w:rsidP="00022065"/>
    <w:p w14:paraId="43A39D7A" w14:textId="39747905" w:rsidR="00285655" w:rsidRPr="00022065" w:rsidRDefault="00525961" w:rsidP="00022065">
      <w:r w:rsidRPr="00022065">
        <w:t>Om te zien hoe het schema exact werkt zie de voorbeeldbestanden.</w:t>
      </w:r>
      <w:bookmarkStart w:id="77" w:name="Techn_aanlever_waardelijsten"/>
    </w:p>
    <w:p w14:paraId="10D4544F" w14:textId="76DD259D" w:rsidR="007E0F2E" w:rsidRPr="00EA7B36" w:rsidRDefault="00525961" w:rsidP="00D7079F">
      <w:pPr>
        <w:pStyle w:val="Kop3"/>
      </w:pPr>
      <w:bookmarkStart w:id="78" w:name="_Toc92285774"/>
      <w:r>
        <w:t>Waardelijsten</w:t>
      </w:r>
      <w:bookmarkEnd w:id="78"/>
    </w:p>
    <w:bookmarkEnd w:id="77"/>
    <w:p w14:paraId="72607DAB" w14:textId="58E8DD78" w:rsidR="004E6768" w:rsidRPr="00022065" w:rsidRDefault="004E6768" w:rsidP="00022065">
      <w:r w:rsidRPr="00022065">
        <w:t xml:space="preserve">In CIMOW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D55AA6">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t>(http|https)://(wetgeving|standaarden|regelgeving)\.omgevingswet\.overheid\.nl/.*</w:t>
            </w:r>
          </w:p>
        </w:tc>
      </w:tr>
    </w:tbl>
    <w:p w14:paraId="31650276" w14:textId="77777777" w:rsidR="00A82D1A" w:rsidRPr="00022065" w:rsidRDefault="00A82D1A" w:rsidP="00022065"/>
    <w:p w14:paraId="2241BF68" w14:textId="1F825257" w:rsidR="0098378D" w:rsidRPr="00022065" w:rsidRDefault="0098378D" w:rsidP="00022065"/>
    <w:p w14:paraId="024B8397" w14:textId="251DAEF6" w:rsidR="00F76779" w:rsidRPr="00022065" w:rsidRDefault="00F76779" w:rsidP="00022065"/>
    <w:p w14:paraId="0D5A5BC2" w14:textId="072C95BF" w:rsidR="00285655" w:rsidRPr="0002206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79" w:name="_Ref38039326"/>
      <w:bookmarkStart w:id="80" w:name="XML"/>
    </w:p>
    <w:p w14:paraId="6A4F7086" w14:textId="5E7EDBFE" w:rsidR="00761541" w:rsidRDefault="00761541" w:rsidP="00D7079F">
      <w:pPr>
        <w:pStyle w:val="Kop1"/>
      </w:pPr>
      <w:bookmarkStart w:id="81" w:name="_Ref90035910"/>
      <w:bookmarkStart w:id="82" w:name="_Toc92285775"/>
      <w:r>
        <w:lastRenderedPageBreak/>
        <w:t>XML-omschrijving</w:t>
      </w:r>
      <w:bookmarkEnd w:id="79"/>
      <w:bookmarkEnd w:id="81"/>
      <w:bookmarkEnd w:id="82"/>
    </w:p>
    <w:bookmarkEnd w:id="80"/>
    <w:p w14:paraId="7D15B2AE" w14:textId="09D6C1EB"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D55AA6">
        <w:t>4.1</w:t>
      </w:r>
      <w:r w:rsidR="00AB2395" w:rsidRPr="00022065">
        <w:fldChar w:fldCharType="end"/>
      </w:r>
      <w:r w:rsidRPr="00022065">
        <w:t xml:space="preserve"> wordt </w:t>
      </w:r>
      <w:r w:rsidR="00A82B15" w:rsidRPr="00022065">
        <w:t xml:space="preserve">beschreven hoe het manifest er uit moet zien. Paragraaf </w:t>
      </w:r>
      <w:r w:rsidR="00896CED" w:rsidRPr="00022065">
        <w:fldChar w:fldCharType="begin"/>
      </w:r>
      <w:r w:rsidR="00896CED" w:rsidRPr="00022065">
        <w:instrText xml:space="preserve"> REF _Ref80972317 \r \h </w:instrText>
      </w:r>
      <w:r w:rsidR="00896CED" w:rsidRPr="00022065">
        <w:fldChar w:fldCharType="separate"/>
      </w:r>
      <w:r w:rsidR="00D55AA6">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D55AA6">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D55AA6">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D55AA6">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D55AA6">
        <w:t>4.6</w:t>
      </w:r>
      <w:r w:rsidR="00550335" w:rsidRPr="00022065">
        <w:fldChar w:fldCharType="end"/>
      </w:r>
      <w:r w:rsidR="00550335" w:rsidRPr="00022065">
        <w:t xml:space="preserve"> tenslotte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83" w:name="_Ref66372752"/>
      <w:bookmarkStart w:id="84" w:name="_Ref74325115"/>
      <w:bookmarkStart w:id="85" w:name="_Toc92285776"/>
      <w:bookmarkStart w:id="86" w:name="XML_manifest"/>
      <w:bookmarkStart w:id="87" w:name="_Ref36562888"/>
      <w:r>
        <w:t>Manifest</w:t>
      </w:r>
      <w:bookmarkEnd w:id="83"/>
      <w:bookmarkEnd w:id="84"/>
      <w:bookmarkEnd w:id="85"/>
    </w:p>
    <w:bookmarkEnd w:id="86"/>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proofErr w:type="spellStart"/>
            <w:r>
              <w:rPr>
                <w:bCs w:val="0"/>
                <w:szCs w:val="18"/>
              </w:rPr>
              <w:t>IMOWversie</w:t>
            </w:r>
            <w:proofErr w:type="spellEnd"/>
            <w:r w:rsidR="009A34C7">
              <w:rPr>
                <w:bCs w:val="0"/>
                <w:szCs w:val="18"/>
              </w:rPr>
              <w:t>*</w:t>
            </w:r>
            <w:r w:rsidR="0050361C">
              <w:rPr>
                <w:bCs w:val="0"/>
                <w:szCs w:val="18"/>
              </w:rPr>
              <w:t>*</w:t>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6486D0D3" w:rsidR="002B69FE" w:rsidRPr="00E46DA0" w:rsidRDefault="00D52D55" w:rsidP="004A2B1E">
            <w:pPr>
              <w:pStyle w:val="Tabel"/>
              <w:rPr>
                <w:bCs w:val="0"/>
                <w:szCs w:val="18"/>
              </w:rPr>
            </w:pPr>
            <w:r>
              <w:rPr>
                <w:bCs w:val="0"/>
                <w:szCs w:val="18"/>
              </w:rPr>
              <w:t>De IMOW-versie waarmee is aangeleverd</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62B86116" w:rsidR="00E01CF7" w:rsidRPr="00022065" w:rsidRDefault="00E01CF7" w:rsidP="00022065">
      <w:bookmarkStart w:id="88" w:name="_Ref49513250"/>
      <w:bookmarkEnd w:id="87"/>
      <w:r w:rsidRPr="00022065">
        <w:t>*</w:t>
      </w:r>
      <w:r w:rsidR="0050361C" w:rsidRPr="00022065">
        <w:t xml:space="preserve">* </w:t>
      </w:r>
      <w:r w:rsidR="003E7C3E" w:rsidRPr="00022065">
        <w:t>toe</w:t>
      </w:r>
      <w:r w:rsidR="009A34C7" w:rsidRPr="00022065">
        <w:t>ge</w:t>
      </w:r>
      <w:r w:rsidR="003E7C3E" w:rsidRPr="00022065">
        <w:t>voeg</w:t>
      </w:r>
      <w:r w:rsidR="009A34C7" w:rsidRPr="00022065">
        <w:t>d</w:t>
      </w:r>
      <w:r w:rsidR="003E7C3E" w:rsidRPr="00022065">
        <w:t xml:space="preserve"> in IMOW v2.0</w:t>
      </w:r>
      <w:r w:rsidR="00081643" w:rsidRPr="00022065">
        <w:t>.0</w:t>
      </w:r>
      <w:r w:rsidR="00B51572" w:rsidRPr="00022065">
        <w:t>.</w:t>
      </w:r>
    </w:p>
    <w:p w14:paraId="30716957" w14:textId="08B7B918" w:rsidR="00CA4FF3" w:rsidRDefault="00BB1720" w:rsidP="00D7079F">
      <w:pPr>
        <w:pStyle w:val="Kop2"/>
      </w:pPr>
      <w:bookmarkStart w:id="89" w:name="_Ref80972317"/>
      <w:bookmarkStart w:id="90" w:name="_Toc92285777"/>
      <w:bookmarkStart w:id="91" w:name="XML_owBestand"/>
      <w:proofErr w:type="spellStart"/>
      <w:r>
        <w:t>owBestand</w:t>
      </w:r>
      <w:bookmarkEnd w:id="88"/>
      <w:bookmarkEnd w:id="89"/>
      <w:bookmarkEnd w:id="90"/>
      <w:proofErr w:type="spellEnd"/>
    </w:p>
    <w:bookmarkEnd w:id="91"/>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92" w:name="_Ref36562894"/>
      <w:bookmarkStart w:id="93" w:name="_Toc92285778"/>
      <w:bookmarkStart w:id="94" w:name="XML_art"/>
      <w:r w:rsidRPr="00CA0AE9">
        <w:t>Artikelstructuur</w:t>
      </w:r>
      <w:bookmarkEnd w:id="92"/>
      <w:bookmarkEnd w:id="93"/>
    </w:p>
    <w:bookmarkEnd w:id="94"/>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95" w:name="_Ref39823116"/>
      <w:bookmarkStart w:id="96" w:name="_Toc92285779"/>
      <w:bookmarkStart w:id="97" w:name="XML_art_regeltekst"/>
      <w:r>
        <w:t>Regeltekst</w:t>
      </w:r>
      <w:bookmarkEnd w:id="95"/>
      <w:bookmarkEnd w:id="96"/>
    </w:p>
    <w:bookmarkEnd w:id="97"/>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5E4097EF"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0E7B19D9"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170BABB8"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98" w:name="_Ref49518162"/>
      <w:bookmarkStart w:id="99" w:name="_Toc92285780"/>
      <w:bookmarkStart w:id="100" w:name="XML_art_juridischeregel"/>
      <w:r>
        <w:t>Juridische regel</w:t>
      </w:r>
      <w:bookmarkEnd w:id="98"/>
      <w:bookmarkEnd w:id="99"/>
    </w:p>
    <w:bookmarkEnd w:id="100"/>
    <w:p w14:paraId="5B86CE26" w14:textId="3679A2C1" w:rsidR="00F13C5F" w:rsidRPr="00022065" w:rsidRDefault="00F13C5F" w:rsidP="00022065">
      <w:r w:rsidRPr="00022065">
        <w:t xml:space="preserve">Een Juridische regel is een abstract objecttype dat drie verschijningsvormen heeft, </w:t>
      </w:r>
      <w:r w:rsidR="004F7145" w:rsidRPr="00022065">
        <w:t xml:space="preserve">de juridische regel is om verschillende inhoudelijke annotaties te kunnen doen.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01" w:name="_Ref39493910"/>
      <w:bookmarkStart w:id="102" w:name="XML_art_juridischeregel_rvi"/>
      <w:proofErr w:type="spellStart"/>
      <w:r>
        <w:t>RegelVoorIedereen</w:t>
      </w:r>
      <w:bookmarkEnd w:id="101"/>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2"/>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lastRenderedPageBreak/>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40DF65EC"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5BA5A2A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0C22DC0B"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1E1250B5"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F6F762D" w:rsidR="00D23180" w:rsidRPr="005E17A4" w:rsidRDefault="00D23180" w:rsidP="00D23180">
            <w:pPr>
              <w:pStyle w:val="Tabel"/>
              <w:rPr>
                <w:bCs w:val="0"/>
              </w:rPr>
            </w:pPr>
            <w:r>
              <w:rPr>
                <w:bCs w:val="0"/>
              </w:rPr>
              <w:t>De locatie waar de activiteit gereguleerd wordt.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76CF1637" w:rsidR="004A2B1E" w:rsidRDefault="004A2B1E" w:rsidP="00D23180">
            <w:pPr>
              <w:pStyle w:val="Tabel"/>
              <w:rPr>
                <w:bCs w:val="0"/>
              </w:rPr>
            </w:pPr>
            <w:r>
              <w:rPr>
                <w:bCs w:val="0"/>
              </w:rPr>
              <w:t>Identificatie van OW-object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D55AA6">
              <w:rPr>
                <w:bCs w:val="0"/>
              </w:rPr>
              <w:t>3.2.1</w:t>
            </w:r>
            <w:r w:rsidR="001165BB">
              <w:rPr>
                <w:bCs w:val="0"/>
              </w:rPr>
              <w:fldChar w:fldCharType="end"/>
            </w:r>
            <w:r w:rsidR="00EE412F">
              <w:rPr>
                <w:bCs w:val="0"/>
                <w:szCs w:val="18"/>
              </w:rPr>
              <w:t>.</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48F84E3B" w14:textId="44BD2916" w:rsidR="00E45F7A" w:rsidRPr="00022065" w:rsidRDefault="00220FD2" w:rsidP="00022065">
      <w:r w:rsidRPr="00022065">
        <w:t xml:space="preserve">*ActiviteitLocatieaanduiding komt even vaak voor als de </w:t>
      </w:r>
      <w:proofErr w:type="spellStart"/>
      <w:r w:rsidRPr="00022065">
        <w:t>ActiviteitRef</w:t>
      </w:r>
      <w:proofErr w:type="spellEnd"/>
    </w:p>
    <w:p w14:paraId="2B4148A7" w14:textId="5980779F" w:rsidR="007004E0" w:rsidRDefault="007004E0" w:rsidP="00D7079F">
      <w:pPr>
        <w:pStyle w:val="Kop4"/>
      </w:pPr>
      <w:bookmarkStart w:id="103" w:name="_Ref39493800"/>
      <w:bookmarkStart w:id="104" w:name="XML_art_juridischeregel_ins"/>
      <w:r w:rsidRPr="007004E0">
        <w:lastRenderedPageBreak/>
        <w:t>Instructieregel</w:t>
      </w:r>
      <w:bookmarkEnd w:id="103"/>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4"/>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2C858377"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42B20C24"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6A4BAF56"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D55AA6">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105" w:name="_Ref39493893"/>
      <w:bookmarkStart w:id="106" w:name="XML_art_juridischeregel_omgwaarde"/>
      <w:r w:rsidRPr="00B505F2">
        <w:t>Omgevingswaarderegel</w:t>
      </w:r>
      <w:bookmarkEnd w:id="105"/>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6"/>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2EF12674"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lastRenderedPageBreak/>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2E9FC784"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5461A66C"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D55AA6">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07" w:name="_Toc92285781"/>
      <w:bookmarkStart w:id="108" w:name="XML_art_activiteit"/>
      <w:r>
        <w:t>Activiteit</w:t>
      </w:r>
      <w:bookmarkEnd w:id="107"/>
    </w:p>
    <w:bookmarkEnd w:id="108"/>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784D6D00"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BA44D92"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446697B5"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lastRenderedPageBreak/>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09" w:name="_Ref36562635"/>
      <w:bookmarkStart w:id="110" w:name="_Toc92285782"/>
      <w:bookmarkStart w:id="111" w:name="XML_art_gebiedsaanwijzing"/>
      <w:r>
        <w:t>Gebiedsaanwijzing</w:t>
      </w:r>
      <w:bookmarkEnd w:id="109"/>
      <w:bookmarkEnd w:id="110"/>
    </w:p>
    <w:bookmarkEnd w:id="111"/>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055E3D99"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0DE1F3A4"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0659A516"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218CB6A"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Pr="00022065">
        <w:t>typegebiedsaanwijzing</w:t>
      </w:r>
      <w:proofErr w:type="spellEnd"/>
      <w:r w:rsidRPr="00022065">
        <w:t>’.</w:t>
      </w:r>
    </w:p>
    <w:p w14:paraId="0BAB9DDA" w14:textId="7525B097" w:rsidR="0093020D" w:rsidRDefault="00BF0431" w:rsidP="00D7079F">
      <w:pPr>
        <w:pStyle w:val="Kop3"/>
      </w:pPr>
      <w:bookmarkStart w:id="112" w:name="_Ref63864190"/>
      <w:bookmarkStart w:id="113" w:name="_Toc92285783"/>
      <w:bookmarkStart w:id="114" w:name="XML_art_omgevingsnorm"/>
      <w:r>
        <w:t>Omgevingsnorm</w:t>
      </w:r>
      <w:bookmarkEnd w:id="112"/>
      <w:bookmarkEnd w:id="113"/>
    </w:p>
    <w:p w14:paraId="56DC5DF9" w14:textId="48F736B2" w:rsidR="000A5157" w:rsidRPr="00022065" w:rsidRDefault="00020E7A" w:rsidP="00022065">
      <w:bookmarkStart w:id="115" w:name="_Hlk73345053"/>
      <w:bookmarkEnd w:id="114"/>
      <w:r w:rsidRPr="00022065">
        <w:t xml:space="preserve">Een omgevingsnorm is het vastleggen van </w:t>
      </w:r>
      <w:r w:rsidR="009923A2" w:rsidRPr="00022065">
        <w:t>norm</w:t>
      </w:r>
      <w:r w:rsidRPr="00022065">
        <w:t>waarden als referentiepunt ten behoeve van het handelen in de fysieke leefomgeving.</w:t>
      </w:r>
      <w:bookmarkEnd w:id="115"/>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15FBFD4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6D8DADF1"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7428B42C"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lastRenderedPageBreak/>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62F83916"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16" w:name="_Ref63864191"/>
      <w:bookmarkStart w:id="117" w:name="_Toc92285784"/>
      <w:bookmarkStart w:id="118" w:name="XML_art_omgevingswaarde"/>
      <w:r>
        <w:t>Omgevingswaarde</w:t>
      </w:r>
      <w:bookmarkEnd w:id="116"/>
      <w:bookmarkEnd w:id="117"/>
    </w:p>
    <w:bookmarkEnd w:id="118"/>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535C90BB"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4650D720"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5B39926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lastRenderedPageBreak/>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4D813E1"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19" w:name="_Ref53742891"/>
      <w:bookmarkStart w:id="120" w:name="_Toc92285785"/>
      <w:bookmarkStart w:id="121" w:name="XML_art_locatie"/>
      <w:r>
        <w:t>Locatie</w:t>
      </w:r>
      <w:bookmarkEnd w:id="119"/>
      <w:bookmarkEnd w:id="120"/>
    </w:p>
    <w:bookmarkEnd w:id="121"/>
    <w:p w14:paraId="0B9AE955" w14:textId="10F8F3FA" w:rsidR="000704BD" w:rsidRPr="00022065" w:rsidRDefault="000704BD" w:rsidP="00022065">
      <w:r w:rsidRPr="00022065">
        <w:t>De locatie legt informatie vast over waar een annotatie van toepassing is.</w:t>
      </w:r>
    </w:p>
    <w:p w14:paraId="3BB8AD2B" w14:textId="7AA8272E" w:rsidR="00C215A8" w:rsidRDefault="00C215A8" w:rsidP="00D7079F">
      <w:pPr>
        <w:pStyle w:val="Kop4"/>
      </w:pPr>
      <w:bookmarkStart w:id="122" w:name="_Ref63863475"/>
      <w:bookmarkStart w:id="123" w:name="XML_art_locatie_groep"/>
      <w:r>
        <w:t>Gebied-/Lijn-/Puntengroep</w:t>
      </w:r>
      <w:bookmarkEnd w:id="122"/>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23"/>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241F4480"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3BE9202"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582AE078"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124" w:name="_Ref49513284"/>
      <w:bookmarkStart w:id="125" w:name="XML_art_locatie_individueel"/>
      <w:r>
        <w:t>Gebied/Lijn/Punt</w:t>
      </w:r>
      <w:bookmarkEnd w:id="124"/>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25"/>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lastRenderedPageBreak/>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0B6B8451"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779B48CB"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2F1AF7FA"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77777777" w:rsidR="000704BD" w:rsidRPr="005E17A4" w:rsidRDefault="000704BD" w:rsidP="000704BD">
            <w:pPr>
              <w:pStyle w:val="Tabel"/>
            </w:pPr>
            <w:r>
              <w:t>De naam die een locatie krijgt in een bepaalde regel.</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4DA5722C" w:rsidR="000704BD" w:rsidRPr="005E17A4" w:rsidRDefault="000704BD" w:rsidP="000704BD">
            <w:pPr>
              <w:pStyle w:val="Tabel"/>
            </w:pPr>
            <w:r>
              <w:t>Verwijzing naar de identificatie van de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26" w:name="_Ref52185787"/>
      <w:r>
        <w:t>Ambtsgebied</w:t>
      </w:r>
      <w:bookmarkEnd w:id="126"/>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1F5EA064"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7093E17E"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1FE19FF4"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0A6C3AFC"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D55AA6">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27" w:name="_Ref90035925"/>
      <w:bookmarkStart w:id="128" w:name="_Toc92285786"/>
      <w:bookmarkStart w:id="129" w:name="XML_art_pons"/>
      <w:r>
        <w:lastRenderedPageBreak/>
        <w:t>Pons</w:t>
      </w:r>
      <w:bookmarkEnd w:id="127"/>
      <w:bookmarkEnd w:id="128"/>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29"/>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1C263950"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55FC248"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70447033"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3B7B3D90"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D55AA6">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30" w:name="_Ref38046694"/>
      <w:bookmarkStart w:id="131" w:name="_Toc92285787"/>
      <w:bookmarkStart w:id="132" w:name="XML_art_kaart"/>
      <w:bookmarkStart w:id="133" w:name="_Ref36562909"/>
      <w:r>
        <w:t>Kaart</w:t>
      </w:r>
      <w:bookmarkEnd w:id="130"/>
      <w:bookmarkEnd w:id="131"/>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2"/>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7835005"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3A332F03"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72FC987A"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lastRenderedPageBreak/>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46F8A395"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D55AA6">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022065" w:rsidRDefault="00512087" w:rsidP="00022065">
      <w:bookmarkStart w:id="134" w:name="_Ref38049102"/>
      <w:r w:rsidRPr="00022065">
        <w:t xml:space="preserve">* Dit mag ook een Omgevingswaarde(Ref) of een generieke </w:t>
      </w:r>
      <w:proofErr w:type="spellStart"/>
      <w:r w:rsidRPr="00022065">
        <w:t>NormRef</w:t>
      </w:r>
      <w:proofErr w:type="spellEnd"/>
      <w:r w:rsidRPr="00022065">
        <w:t xml:space="preserve"> zijn.</w:t>
      </w:r>
    </w:p>
    <w:p w14:paraId="23533B97" w14:textId="0E72520D" w:rsidR="00761541" w:rsidRDefault="004929C4" w:rsidP="00D7079F">
      <w:pPr>
        <w:pStyle w:val="Kop2"/>
      </w:pPr>
      <w:bookmarkStart w:id="135" w:name="_Ref39851445"/>
      <w:bookmarkStart w:id="136" w:name="_Toc92285788"/>
      <w:bookmarkStart w:id="137" w:name="XML_vrij"/>
      <w:r>
        <w:t>Vrijetekststructuur</w:t>
      </w:r>
      <w:bookmarkEnd w:id="133"/>
      <w:bookmarkEnd w:id="134"/>
      <w:bookmarkEnd w:id="135"/>
      <w:bookmarkEnd w:id="136"/>
    </w:p>
    <w:bookmarkEnd w:id="137"/>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38" w:name="_Ref66372774"/>
      <w:bookmarkStart w:id="139" w:name="_Toc92285789"/>
      <w:bookmarkStart w:id="140" w:name="XML_vrij_divisie"/>
      <w:r>
        <w:t>Divisie</w:t>
      </w:r>
      <w:bookmarkEnd w:id="138"/>
      <w:bookmarkEnd w:id="139"/>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0"/>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057EDF1F"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5F6A377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6967678B"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27466A87" w14:textId="1A0234E8" w:rsidR="00450D8F" w:rsidRDefault="00450D8F" w:rsidP="00D7079F">
      <w:pPr>
        <w:pStyle w:val="Kop3"/>
      </w:pPr>
      <w:bookmarkStart w:id="141" w:name="_Toc92285790"/>
      <w:bookmarkStart w:id="142" w:name="XML_vrij_divisietekst"/>
      <w:bookmarkStart w:id="143" w:name="_Ref39851506"/>
      <w:r>
        <w:lastRenderedPageBreak/>
        <w:t>Divisietekst</w:t>
      </w:r>
      <w:bookmarkEnd w:id="141"/>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2"/>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6A6FF26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4707EF2F"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56822298"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70FE878B" w14:textId="60AC6213" w:rsidR="0053419B" w:rsidRDefault="004E5E23" w:rsidP="00D7079F">
      <w:pPr>
        <w:pStyle w:val="Kop3"/>
      </w:pPr>
      <w:bookmarkStart w:id="144" w:name="_Ref90035881"/>
      <w:bookmarkStart w:id="145" w:name="_Toc92285791"/>
      <w:bookmarkStart w:id="146" w:name="XML_vrij_tekstdeel"/>
      <w:r>
        <w:t>Tekstdeel</w:t>
      </w:r>
      <w:bookmarkEnd w:id="143"/>
      <w:bookmarkEnd w:id="144"/>
      <w:bookmarkEnd w:id="145"/>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6"/>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37F7BCEB"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69F71FA"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58ED7BFA"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47" w:name="_Ref39851454"/>
      <w:bookmarkStart w:id="148" w:name="_Toc92285792"/>
      <w:bookmarkStart w:id="149" w:name="XML_vrij_hoofdlijn"/>
      <w:r>
        <w:lastRenderedPageBreak/>
        <w:t>Hoofdlijn</w:t>
      </w:r>
      <w:bookmarkEnd w:id="147"/>
      <w:bookmarkEnd w:id="148"/>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9"/>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6046DFEB"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6A9DFEAC"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15563792"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50" w:name="_Ref36562621"/>
      <w:bookmarkStart w:id="151" w:name="_Toc92285793"/>
      <w:bookmarkStart w:id="152" w:name="XML_vrij_gebiedsaanwijzing"/>
      <w:r>
        <w:t>Gebiedsaanwijzing</w:t>
      </w:r>
      <w:bookmarkEnd w:id="150"/>
      <w:bookmarkEnd w:id="151"/>
    </w:p>
    <w:bookmarkEnd w:id="152"/>
    <w:p w14:paraId="11C5E760" w14:textId="0A72DB6E"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D55AA6">
        <w:t>4.3.4</w:t>
      </w:r>
      <w:r w:rsidRPr="00022065">
        <w:fldChar w:fldCharType="end"/>
      </w:r>
      <w:r w:rsidRPr="00022065">
        <w:t>.</w:t>
      </w:r>
    </w:p>
    <w:p w14:paraId="2B43799F" w14:textId="496A6592" w:rsidR="004E5E23" w:rsidRDefault="004E5E23" w:rsidP="00D7079F">
      <w:pPr>
        <w:pStyle w:val="Kop3"/>
      </w:pPr>
      <w:bookmarkStart w:id="153" w:name="_Toc92285794"/>
      <w:bookmarkStart w:id="154" w:name="XML_vrij_kaart"/>
      <w:r>
        <w:t>Kaart</w:t>
      </w:r>
      <w:bookmarkEnd w:id="153"/>
    </w:p>
    <w:bookmarkEnd w:id="154"/>
    <w:p w14:paraId="0AB95FF4" w14:textId="2CD6D426"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D55AA6">
        <w:t>4.3.9</w:t>
      </w:r>
      <w:r w:rsidRPr="00022065">
        <w:fldChar w:fldCharType="end"/>
      </w:r>
      <w:r w:rsidRPr="00022065">
        <w:t>.</w:t>
      </w:r>
    </w:p>
    <w:p w14:paraId="1035D08E" w14:textId="1443DF96" w:rsidR="003955B5" w:rsidRDefault="003955B5" w:rsidP="00D7079F">
      <w:pPr>
        <w:pStyle w:val="Kop2"/>
      </w:pPr>
      <w:bookmarkStart w:id="155" w:name="_Ref38049113"/>
      <w:bookmarkStart w:id="156" w:name="_Toc92285795"/>
      <w:bookmarkStart w:id="157" w:name="XML_regelingsgebied"/>
      <w:r>
        <w:t>Regelingsgebied</w:t>
      </w:r>
      <w:bookmarkEnd w:id="155"/>
      <w:bookmarkEnd w:id="156"/>
    </w:p>
    <w:bookmarkEnd w:id="157"/>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58" w:name="_Ref39493767"/>
      <w:bookmarkStart w:id="159" w:name="_Toc92285796"/>
      <w:r>
        <w:t>Regelingsgebied</w:t>
      </w:r>
      <w:bookmarkEnd w:id="158"/>
      <w:bookmarkEnd w:id="159"/>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296764A3"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70ACD635"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470A0615"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4882B433" w:rsidR="007C4631" w:rsidRDefault="007C4631" w:rsidP="00D7079F">
      <w:pPr>
        <w:pStyle w:val="Kop2"/>
      </w:pPr>
      <w:bookmarkStart w:id="160" w:name="_Ref52185896"/>
      <w:bookmarkStart w:id="161" w:name="_Toc92285797"/>
      <w:bookmarkStart w:id="162" w:name="XML_symbolisatieItem"/>
      <w:proofErr w:type="spellStart"/>
      <w:r>
        <w:lastRenderedPageBreak/>
        <w:t>SymbolisatieItem</w:t>
      </w:r>
      <w:bookmarkEnd w:id="160"/>
      <w:bookmarkEnd w:id="161"/>
      <w:proofErr w:type="spellEnd"/>
    </w:p>
    <w:p w14:paraId="5947D64D" w14:textId="2D21BC2C" w:rsidR="007C4631" w:rsidRDefault="00A954BB" w:rsidP="00D7079F">
      <w:pPr>
        <w:pStyle w:val="Kop3"/>
      </w:pPr>
      <w:bookmarkStart w:id="163" w:name="_Ref90035892"/>
      <w:bookmarkStart w:id="164" w:name="_Toc92285798"/>
      <w:bookmarkEnd w:id="162"/>
      <w:proofErr w:type="spellStart"/>
      <w:r>
        <w:t>Symboli</w:t>
      </w:r>
      <w:r w:rsidR="004A7580">
        <w:t>satieItem</w:t>
      </w:r>
      <w:bookmarkEnd w:id="163"/>
      <w:bookmarkEnd w:id="164"/>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5B510B20" w:rsidR="004E6768" w:rsidRPr="00761541" w:rsidRDefault="004E6768" w:rsidP="00D7079F">
      <w:pPr>
        <w:pStyle w:val="Kop1"/>
      </w:pPr>
      <w:bookmarkStart w:id="165" w:name="_Ref92176561"/>
      <w:bookmarkStart w:id="166" w:name="_Toc92285799"/>
      <w:bookmarkStart w:id="167" w:name="Verschillen"/>
      <w:r w:rsidRPr="00761541">
        <w:lastRenderedPageBreak/>
        <w:t>Verschillen tussen IMOW en CIMOW</w:t>
      </w:r>
      <w:bookmarkEnd w:id="165"/>
      <w:bookmarkEnd w:id="166"/>
    </w:p>
    <w:bookmarkEnd w:id="167"/>
    <w:p w14:paraId="034F1BE1" w14:textId="7A46F9A6" w:rsidR="00285655" w:rsidRPr="00022065" w:rsidRDefault="004E6768" w:rsidP="00022065">
      <w:r w:rsidRPr="00022065">
        <w:t xml:space="preserve">De verschillen tussen het IMOW en CIMOW worden geduid </w:t>
      </w:r>
      <w:r w:rsidR="00475C30" w:rsidRPr="00022065">
        <w:t xml:space="preserve">in twee verschillende </w:t>
      </w:r>
      <w:proofErr w:type="spellStart"/>
      <w:r w:rsidR="00475C30" w:rsidRPr="00022065">
        <w:t>subparagrafen</w:t>
      </w:r>
      <w:proofErr w:type="spellEnd"/>
      <w:r w:rsidR="00475C30" w:rsidRPr="00022065">
        <w:t>, namelijk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D55AA6">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D55AA6">
        <w:t>5.2</w:t>
      </w:r>
      <w:r w:rsidR="00176145" w:rsidRPr="00022065">
        <w:fldChar w:fldCharType="end"/>
      </w:r>
      <w:r w:rsidR="00475C30" w:rsidRPr="00022065">
        <w:t>).</w:t>
      </w:r>
      <w:bookmarkStart w:id="168" w:name="_Ref42871433"/>
      <w:bookmarkStart w:id="169" w:name="Verschillen_CIMOW"/>
    </w:p>
    <w:p w14:paraId="19F408D9" w14:textId="0CED3067" w:rsidR="00CD5BC2" w:rsidRPr="000143E4" w:rsidRDefault="00CD5BC2" w:rsidP="00D7079F">
      <w:pPr>
        <w:pStyle w:val="Kop2"/>
      </w:pPr>
      <w:bookmarkStart w:id="170" w:name="_Ref92176279"/>
      <w:bookmarkStart w:id="171" w:name="_Ref92188393"/>
      <w:bookmarkStart w:id="172" w:name="_Toc92285800"/>
      <w:r w:rsidRPr="000143E4">
        <w:t>CIMOW-aspecten niet in IMOW</w:t>
      </w:r>
      <w:bookmarkEnd w:id="168"/>
      <w:bookmarkEnd w:id="170"/>
      <w:bookmarkEnd w:id="171"/>
      <w:bookmarkEnd w:id="172"/>
    </w:p>
    <w:bookmarkEnd w:id="169"/>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173" w:name="_Ref42871428"/>
      <w:bookmarkStart w:id="174" w:name="_Toc92285801"/>
      <w:bookmarkStart w:id="175" w:name="Verschillen_IMOW"/>
      <w:r w:rsidRPr="00DE6710">
        <w:t>IMOW-aspecten niet in CIMOW</w:t>
      </w:r>
      <w:bookmarkEnd w:id="173"/>
      <w:bookmarkEnd w:id="174"/>
    </w:p>
    <w:bookmarkEnd w:id="175"/>
    <w:p w14:paraId="6DC135AB" w14:textId="7E016926" w:rsidR="00285655" w:rsidRPr="006913D8" w:rsidRDefault="00910382" w:rsidP="00437CAF">
      <w:pPr>
        <w:pStyle w:val="Opsommingtekens1"/>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 xml:space="preserve">Een regelingsgebied in IMOW koppelt een Locatie aan </w:t>
      </w:r>
      <w:r w:rsidR="00324D67" w:rsidRPr="00022065">
        <w:lastRenderedPageBreak/>
        <w:t>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4EFA1B5C"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 xml:space="preserve">Hiertoe is het niet toegestaan om twee Locaties naar dezelfde Geometrie te laten verwijzen.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5FE69EF6" w:rsidR="000F4BE7" w:rsidRPr="00022065" w:rsidRDefault="000F4BE7" w:rsidP="00022065"/>
    <w:p w14:paraId="7FE4E26D" w14:textId="04150AE9" w:rsidR="009C5DD6" w:rsidRPr="00022065" w:rsidRDefault="009C5DD6" w:rsidP="00022065">
      <w:r w:rsidRPr="00022065">
        <w:t xml:space="preserve">Geometrie wordt door zowel IMOW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38294EE7" w:rsidR="009C5DD6" w:rsidRPr="00022065" w:rsidRDefault="009C5DD6" w:rsidP="00022065"/>
    <w:p w14:paraId="0E8091FF" w14:textId="77777777" w:rsidR="0004434E" w:rsidRPr="00022065" w:rsidRDefault="0004434E" w:rsidP="00022065">
      <w:r w:rsidRPr="00022065">
        <w:t>Onderstaand diagram toont het IMOW model voor geometrie en locatie.</w:t>
      </w:r>
    </w:p>
    <w:p w14:paraId="23C4C870" w14:textId="1A18A5CB" w:rsidR="0004434E" w:rsidRDefault="000A6F75" w:rsidP="008D2DFA">
      <w:pPr>
        <w:pStyle w:val="Figuur"/>
      </w:pPr>
      <w:r>
        <w:rPr>
          <w:noProof/>
        </w:rPr>
        <w:drawing>
          <wp:inline distT="0" distB="0" distL="0" distR="0" wp14:anchorId="709CD1DC" wp14:editId="34F3B98D">
            <wp:extent cx="4972050" cy="2937256"/>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2153" t="4812" r="1159" b="2942"/>
                    <a:stretch/>
                  </pic:blipFill>
                  <pic:spPr bwMode="auto">
                    <a:xfrm>
                      <a:off x="0" y="0"/>
                      <a:ext cx="4976475" cy="2939870"/>
                    </a:xfrm>
                    <a:prstGeom prst="rect">
                      <a:avLst/>
                    </a:prstGeom>
                    <a:noFill/>
                    <a:ln>
                      <a:noFill/>
                    </a:ln>
                    <a:extLst>
                      <a:ext uri="{53640926-AAD7-44D8-BBD7-CCE9431645EC}">
                        <a14:shadowObscured xmlns:a14="http://schemas.microsoft.com/office/drawing/2010/main"/>
                      </a:ext>
                    </a:extLst>
                  </pic:spPr>
                </pic:pic>
              </a:graphicData>
            </a:graphic>
          </wp:inline>
        </w:drawing>
      </w:r>
    </w:p>
    <w:p w14:paraId="72E3EB35" w14:textId="3BDA5A81" w:rsidR="0004434E" w:rsidRPr="00841FD9" w:rsidRDefault="00841FD9" w:rsidP="008D2DFA">
      <w:pPr>
        <w:pStyle w:val="Figuurbijschrift"/>
      </w:pPr>
      <w:r w:rsidRPr="00841FD9">
        <w:t>UML-diagram bij Locatie</w:t>
      </w:r>
    </w:p>
    <w:p w14:paraId="3664FE67" w14:textId="64FD73D5"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lastRenderedPageBreak/>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176" w:name="_Ref69207263"/>
      <w:bookmarkStart w:id="177" w:name="_Toc92285802"/>
      <w:bookmarkStart w:id="178" w:name="OP"/>
      <w:r w:rsidRPr="00884A92">
        <w:lastRenderedPageBreak/>
        <w:t>OP-aspecten relevant voor IMOW</w:t>
      </w:r>
      <w:bookmarkEnd w:id="176"/>
      <w:bookmarkEnd w:id="177"/>
    </w:p>
    <w:bookmarkEnd w:id="178"/>
    <w:p w14:paraId="3F02EC61" w14:textId="67A4DFA3" w:rsidR="00285655" w:rsidRPr="00022065" w:rsidRDefault="00D023D4" w:rsidP="00022065">
      <w:r w:rsidRPr="00022065">
        <w:t>In dit hoofdstuk wordt gekeken naar aspecten uit het IMOP die relevant zijn voor het IMOW. In de vorige versies van het IMOW-document werden deze genegeerd, aangezien dit buiten scope is van het IMOW. In de huidige versie worden er enkele dingen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179" w:name="_Toc92285803"/>
      <w:bookmarkStart w:id="180" w:name="OP_Regeling"/>
      <w:r w:rsidRPr="00753695">
        <w:t>De Regeling en diens Artikelen/Leden/Divisies</w:t>
      </w:r>
      <w:bookmarkEnd w:id="179"/>
    </w:p>
    <w:bookmarkEnd w:id="180"/>
    <w:p w14:paraId="397DBB63" w14:textId="4740BC12"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D55AA6">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aangegeven bij iedere aanlevering bij welke Regeling de OW-objecten horen.</w:t>
      </w:r>
    </w:p>
    <w:p w14:paraId="742B91D4" w14:textId="3FAE9917"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D55AA6">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D55AA6">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181" w:name="OP_ConsolidatieInformatie"/>
    </w:p>
    <w:p w14:paraId="0B404AC6" w14:textId="468658F8" w:rsidR="00D023D4" w:rsidRPr="00884A92" w:rsidRDefault="00D023D4" w:rsidP="00753695">
      <w:pPr>
        <w:pStyle w:val="Kop2"/>
      </w:pPr>
      <w:bookmarkStart w:id="182" w:name="_Toc92285804"/>
      <w:proofErr w:type="spellStart"/>
      <w:r w:rsidRPr="00884A92">
        <w:t>ConsolidatieInformatie</w:t>
      </w:r>
      <w:bookmarkEnd w:id="182"/>
      <w:proofErr w:type="spellEnd"/>
    </w:p>
    <w:bookmarkEnd w:id="181"/>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68BAB3B0"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D55AA6">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183" w:name="_Toc92285805"/>
      <w:bookmarkStart w:id="184" w:name="OP_Informatieobjecten"/>
      <w:r>
        <w:t>OP-informatieobjecten</w:t>
      </w:r>
      <w:bookmarkEnd w:id="183"/>
    </w:p>
    <w:bookmarkEnd w:id="184"/>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6C8916D4"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D55AA6">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185" w:name="_Toc92285806"/>
      <w:bookmarkStart w:id="186" w:name="OP_GIOs"/>
      <w:proofErr w:type="spellStart"/>
      <w:r w:rsidRPr="00884A92">
        <w:t>GIO’s</w:t>
      </w:r>
      <w:bookmarkEnd w:id="185"/>
      <w:proofErr w:type="spellEnd"/>
    </w:p>
    <w:bookmarkEnd w:id="186"/>
    <w:p w14:paraId="54EBCD2F" w14:textId="73944E66"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D55AA6">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15FE1B84"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D55AA6">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4F1C2769"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D55AA6">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23"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34EE0ECF" w:rsidR="00285655" w:rsidRPr="00022065" w:rsidRDefault="00D023D4" w:rsidP="00022065">
      <w:r w:rsidRPr="00022065">
        <w:lastRenderedPageBreak/>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D55AA6">
        <w:t>4.3.7.1</w:t>
      </w:r>
      <w:r w:rsidR="00EC1763" w:rsidRPr="00022065">
        <w:fldChar w:fldCharType="end"/>
      </w:r>
      <w:r w:rsidRPr="00022065">
        <w:t>) overeen te laten komen met de label van de bijbehorende GIO-groep.</w:t>
      </w:r>
      <w:bookmarkStart w:id="187" w:name="OP_NormGIOs"/>
    </w:p>
    <w:p w14:paraId="2AEF2337" w14:textId="67A4184C" w:rsidR="00D023D4" w:rsidRDefault="00D023D4" w:rsidP="00753695">
      <w:pPr>
        <w:pStyle w:val="Kop2"/>
      </w:pPr>
      <w:bookmarkStart w:id="188" w:name="_Toc92285807"/>
      <w:r w:rsidRPr="00884A92">
        <w:t>Norm-</w:t>
      </w:r>
      <w:proofErr w:type="spellStart"/>
      <w:r w:rsidRPr="00884A92">
        <w:t>GIO’s</w:t>
      </w:r>
      <w:bookmarkEnd w:id="188"/>
      <w:proofErr w:type="spellEnd"/>
    </w:p>
    <w:bookmarkEnd w:id="187"/>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6D3C5257" w:rsidR="00D023D4" w:rsidRPr="00D023D4" w:rsidRDefault="00581308" w:rsidP="00216D80">
            <w:pPr>
              <w:pStyle w:val="Tabel"/>
              <w:ind w:left="852"/>
              <w:rPr>
                <w:bCs w:val="0"/>
              </w:rPr>
            </w:pPr>
            <w:r>
              <w:rPr>
                <w:bCs w:val="0"/>
              </w:rPr>
              <w:t>[GW]</w:t>
            </w:r>
            <w:proofErr w:type="spellStart"/>
            <w:r w:rsidR="00D023D4"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3D534D84"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C8668EB"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788AC46F"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D55AA6">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D55AA6">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lastRenderedPageBreak/>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49468025"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bevatten.</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24" w:history="1">
        <w:r w:rsidRPr="00DB3379">
          <w:rPr>
            <w:rStyle w:val="Hyperlink"/>
          </w:rPr>
          <w:t>de OP-documentatie over het geografische deel van de GIO</w:t>
        </w:r>
      </w:hyperlink>
    </w:p>
    <w:p w14:paraId="639AF62F" w14:textId="2B91FFF2" w:rsidR="006C67F5" w:rsidRDefault="00BC39C3" w:rsidP="00BC39C3">
      <w:pPr>
        <w:pStyle w:val="Kop2"/>
      </w:pPr>
      <w:bookmarkStart w:id="189" w:name="_Toc92285808"/>
      <w:bookmarkStart w:id="190" w:name="OP_GIOrichtlijn"/>
      <w:r>
        <w:t xml:space="preserve">Richtlijn voor het maken van </w:t>
      </w:r>
      <w:proofErr w:type="spellStart"/>
      <w:r>
        <w:t>GIO’s</w:t>
      </w:r>
      <w:proofErr w:type="spellEnd"/>
      <w:r>
        <w:t xml:space="preserve"> o.b.v. OW-objecten</w:t>
      </w:r>
      <w:bookmarkEnd w:id="189"/>
    </w:p>
    <w:bookmarkEnd w:id="190"/>
    <w:p w14:paraId="5AF6648A" w14:textId="02CEA3C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om </w:t>
      </w:r>
      <w:r w:rsidR="007F65D3" w:rsidRPr="00022065">
        <w:t xml:space="preserve">te werken 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191" w:name="_Ref69207272"/>
      <w:bookmarkStart w:id="192" w:name="_Toc92285809"/>
      <w:bookmarkStart w:id="193" w:name="Muteren"/>
      <w:r>
        <w:lastRenderedPageBreak/>
        <w:t>Muteren met het IMOW</w:t>
      </w:r>
      <w:bookmarkEnd w:id="191"/>
      <w:bookmarkEnd w:id="192"/>
    </w:p>
    <w:bookmarkEnd w:id="193"/>
    <w:p w14:paraId="22C5A7B2" w14:textId="6D4B6FF8"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D55AA6">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7A56A5" w:rsidRPr="00022065">
        <w:fldChar w:fldCharType="begin"/>
      </w:r>
      <w:r w:rsidR="007A56A5" w:rsidRPr="00022065">
        <w:instrText xml:space="preserve"> REF _Ref74325259 \r \h </w:instrText>
      </w:r>
      <w:r w:rsidR="007A56A5" w:rsidRPr="00022065">
        <w:fldChar w:fldCharType="separate"/>
      </w:r>
      <w:r w:rsidR="00D55AA6">
        <w:t>7.2</w:t>
      </w:r>
      <w:r w:rsidR="007A56A5" w:rsidRPr="00022065">
        <w:fldChar w:fldCharType="end"/>
      </w:r>
      <w:r w:rsidR="007A56A5" w:rsidRPr="00022065">
        <w:t xml:space="preserve"> over reguliere wijzigingsbesluiten.</w:t>
      </w:r>
      <w:r w:rsidR="00412450" w:rsidRPr="00022065">
        <w:t xml:space="preserve"> </w:t>
      </w:r>
      <w:r w:rsidR="007A56A5" w:rsidRPr="00022065">
        <w:t>P</w:t>
      </w:r>
      <w:r w:rsidR="00412450" w:rsidRPr="00022065">
        <w:t xml:space="preserve">aragraaf </w:t>
      </w:r>
      <w:r w:rsidR="00842CEB" w:rsidRPr="00022065">
        <w:fldChar w:fldCharType="begin"/>
      </w:r>
      <w:r w:rsidR="00842CEB" w:rsidRPr="00022065">
        <w:instrText xml:space="preserve"> REF _Ref90035667 \n \h </w:instrText>
      </w:r>
      <w:r w:rsidR="00842CEB" w:rsidRPr="00022065">
        <w:fldChar w:fldCharType="separate"/>
      </w:r>
      <w:r w:rsidR="00D55AA6">
        <w:t>7.3</w:t>
      </w:r>
      <w:r w:rsidR="00842CEB" w:rsidRPr="00022065">
        <w:fldChar w:fldCharType="end"/>
      </w:r>
      <w:r w:rsidR="001A3C04" w:rsidRPr="00022065">
        <w:t xml:space="preserve"> </w:t>
      </w:r>
      <w:r w:rsidR="00412450" w:rsidRPr="00022065">
        <w:t xml:space="preserve">over het </w:t>
      </w:r>
      <w:proofErr w:type="spellStart"/>
      <w:r w:rsidR="00412450" w:rsidRPr="00022065">
        <w:t>backup</w:t>
      </w:r>
      <w:proofErr w:type="spellEnd"/>
      <w:r w:rsidR="00412450" w:rsidRPr="00022065">
        <w:t>-scenario ‘Intrekken en vervangen’</w:t>
      </w:r>
      <w:r w:rsidR="008C3893" w:rsidRPr="00022065">
        <w:t xml:space="preserve">.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D55AA6">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D55AA6">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194" w:name="_Ref74325245"/>
      <w:bookmarkStart w:id="195" w:name="_Toc92285810"/>
      <w:bookmarkStart w:id="196" w:name="Muteren_uitgangspunten"/>
      <w:r>
        <w:t>Uitgangspunten relevant voor muteren</w:t>
      </w:r>
      <w:bookmarkEnd w:id="194"/>
      <w:bookmarkEnd w:id="195"/>
    </w:p>
    <w:bookmarkEnd w:id="196"/>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RDefault="00E36160" w:rsidP="00022065"/>
    <w:p w14:paraId="3FCA11EA" w14:textId="3227272E" w:rsidR="005515ED" w:rsidRPr="00022065" w:rsidRDefault="00E36160" w:rsidP="00022065">
      <w:r w:rsidRPr="00022065">
        <w:t>Deze uitgangspunten gelden voor zowel de OP- als de OW-standaard.</w:t>
      </w:r>
    </w:p>
    <w:p w14:paraId="095AEA78" w14:textId="41FAE9FE" w:rsidR="005515ED" w:rsidRDefault="00F74E08" w:rsidP="00F74E08">
      <w:pPr>
        <w:pStyle w:val="Kop3"/>
      </w:pPr>
      <w:bookmarkStart w:id="197" w:name="_Toc92285811"/>
      <w:bookmarkStart w:id="198" w:name="Muteren_uitgangspunt_alleengewijzigd"/>
      <w:r>
        <w:t>Stuur alleen gegevens op die gewijzigd zijn</w:t>
      </w:r>
      <w:bookmarkEnd w:id="197"/>
    </w:p>
    <w:bookmarkEnd w:id="198"/>
    <w:p w14:paraId="2606E535" w14:textId="6199F8C0" w:rsidR="00285655" w:rsidRPr="00022065" w:rsidRDefault="00F74E08" w:rsidP="00022065">
      <w:r w:rsidRPr="00022065">
        <w:t>Dit uitgangspunt geeft aan da</w:t>
      </w:r>
      <w:r w:rsidR="0033758A" w:rsidRPr="00022065">
        <w:t xml:space="preserve">t bij zowel gegevens vanuit de OP-standaard (zoals Besluiten, </w:t>
      </w:r>
      <w:proofErr w:type="spellStart"/>
      <w:r w:rsidR="0033758A" w:rsidRPr="00022065">
        <w:t>GIO’s</w:t>
      </w:r>
      <w:proofErr w:type="spellEnd"/>
      <w:r w:rsidR="0033758A" w:rsidRPr="00022065">
        <w:t xml:space="preserve">, etc.) als de OW-standaard (Activiteiten, Gebiedsaanwijzingen, etc.) </w:t>
      </w:r>
      <w:r w:rsidR="00763FD8" w:rsidRPr="00022065">
        <w:t>h</w:t>
      </w:r>
      <w:r w:rsidR="0033758A" w:rsidRPr="00022065">
        <w:t xml:space="preserve">et de bedoeling is om alleen gegevens op te sturen als deze gewijzigd zijn t.o.v. </w:t>
      </w:r>
      <w:r w:rsidR="003F5E32" w:rsidRPr="00022065">
        <w:t>de gegevens die bekend zijn bij het Stelsel.</w:t>
      </w:r>
    </w:p>
    <w:p w14:paraId="3BA1F715" w14:textId="7193DABF" w:rsidR="00CA5635" w:rsidRPr="00022065" w:rsidRDefault="00CA5635" w:rsidP="00022065"/>
    <w:p w14:paraId="1C42D0FB" w14:textId="6AE8D196" w:rsidR="00285655" w:rsidRPr="00022065" w:rsidRDefault="00CA5635" w:rsidP="00022065">
      <w:r w:rsidRPr="00022065">
        <w:t xml:space="preserve">Bij de OP-standaard zorgt het opsturen van gegevens die al bekend zijn bij het Stelsel </w:t>
      </w:r>
      <w:r w:rsidR="00C27790" w:rsidRPr="00022065">
        <w:t xml:space="preserve">niet per se tot een fout, maar het zorgt wel voor een vertroebelde juridische situatie. </w:t>
      </w:r>
      <w:r w:rsidR="007F0493" w:rsidRPr="00022065">
        <w:t>Bij de OW-standaard zorgt het sturen van een OW-object dat inhoudelijk niet gewijzigd is voor een foutmelding.</w:t>
      </w:r>
    </w:p>
    <w:p w14:paraId="7FF7CC1F" w14:textId="4A57FA0F" w:rsidR="00CA5635" w:rsidRPr="00022065" w:rsidRDefault="00A85D78" w:rsidP="00022065">
      <w:r w:rsidRPr="00022065">
        <w:t>(OZON0108 “Het aanleveren van een OW-object mag alleen indien de gegevens aangepast zijn t.o.v. de vorige versie van het OW-object.”)</w:t>
      </w:r>
    </w:p>
    <w:p w14:paraId="6A0890F4" w14:textId="65ADBF20" w:rsidR="00A85D78" w:rsidRPr="00022065" w:rsidRDefault="00A85D78" w:rsidP="00022065"/>
    <w:p w14:paraId="558A0A56" w14:textId="0412EC05" w:rsidR="00A85D78" w:rsidRPr="00022065" w:rsidRDefault="00A85D78" w:rsidP="00022065">
      <w:r w:rsidRPr="00022065">
        <w:t xml:space="preserve">Kortom, het is van belang om </w:t>
      </w:r>
      <w:r w:rsidR="00755C9A" w:rsidRPr="00022065">
        <w:t xml:space="preserve">te weten welke gegevens er </w:t>
      </w:r>
      <w:r w:rsidR="000575EC" w:rsidRPr="00022065">
        <w:t>gewijzigd zijn t</w:t>
      </w:r>
      <w:r w:rsidR="00F50324" w:rsidRPr="00022065">
        <w:t xml:space="preserve">en opzichte van een vorige </w:t>
      </w:r>
      <w:r w:rsidR="00650A6B" w:rsidRPr="00022065">
        <w:t>aan</w:t>
      </w:r>
      <w:r w:rsidR="00F50324" w:rsidRPr="00022065">
        <w:t xml:space="preserve">levering </w:t>
      </w:r>
      <w:r w:rsidR="0029147E" w:rsidRPr="00022065">
        <w:t xml:space="preserve">bij </w:t>
      </w:r>
      <w:r w:rsidR="00F50324" w:rsidRPr="00022065">
        <w:t>het DSO-LV</w:t>
      </w:r>
      <w:r w:rsidR="00755C9A" w:rsidRPr="00022065">
        <w:t xml:space="preserve"> om zodoende te zorgen dat alleen de gegevens worden gestuurd die </w:t>
      </w:r>
      <w:r w:rsidR="00CC1C76" w:rsidRPr="00022065">
        <w:t>verschillen</w:t>
      </w:r>
      <w:r w:rsidR="00755C9A" w:rsidRPr="00022065">
        <w:t xml:space="preserve"> van de</w:t>
      </w:r>
      <w:r w:rsidR="003D620D" w:rsidRPr="00022065">
        <w:t xml:space="preserve"> vorige aanlevering (in de praktijk de</w:t>
      </w:r>
      <w:r w:rsidR="00755C9A" w:rsidRPr="00022065">
        <w:t xml:space="preserve"> gegevens die nu in het DSO</w:t>
      </w:r>
      <w:r w:rsidR="00DD188C" w:rsidRPr="00022065">
        <w:t>-LV</w:t>
      </w:r>
      <w:r w:rsidR="00755C9A" w:rsidRPr="00022065">
        <w:t xml:space="preserve"> zitten</w:t>
      </w:r>
      <w:r w:rsidR="003D620D" w:rsidRPr="00022065">
        <w:t>)</w:t>
      </w:r>
      <w:r w:rsidR="00755C9A" w:rsidRPr="00022065">
        <w:t>.</w:t>
      </w:r>
    </w:p>
    <w:p w14:paraId="7701D134" w14:textId="7E1D6176" w:rsidR="00F74E08" w:rsidRDefault="00F74E08" w:rsidP="00F74E08">
      <w:pPr>
        <w:pStyle w:val="Kop3"/>
      </w:pPr>
      <w:bookmarkStart w:id="199" w:name="_Toc92285812"/>
      <w:bookmarkStart w:id="200" w:name="Muteren_uitgangspunt_verwijderexpliciet"/>
      <w:r>
        <w:t>Verwijder expliciet gegevens die niet meer gebruikt worden</w:t>
      </w:r>
      <w:bookmarkEnd w:id="199"/>
    </w:p>
    <w:bookmarkEnd w:id="200"/>
    <w:p w14:paraId="3613E9C3" w14:textId="00BD60A8" w:rsidR="00285655" w:rsidRPr="00022065" w:rsidRDefault="000359DF" w:rsidP="00022065">
      <w:r w:rsidRPr="00022065">
        <w:t xml:space="preserve">Dit uitgangspunt geeft aan dat bij zowel gegevens uit de OP-standaard (zoals </w:t>
      </w:r>
      <w:proofErr w:type="spellStart"/>
      <w:r w:rsidRPr="00022065">
        <w:t>GIO’s</w:t>
      </w:r>
      <w:proofErr w:type="spellEnd"/>
      <w:r w:rsidRPr="00022065">
        <w:t xml:space="preserve">, </w:t>
      </w:r>
      <w:r w:rsidR="00774414" w:rsidRPr="00022065">
        <w:t>Regelingen</w:t>
      </w:r>
      <w:r w:rsidRPr="00022065">
        <w:t xml:space="preserve">, etc.) </w:t>
      </w:r>
      <w:r w:rsidR="00774414" w:rsidRPr="00022065">
        <w:t>als bij de OW-standaard (Activiteiten, Gebiedsaanwijzingen, etc.) het de bedoeling is om expliciet gegevens te verwijderen die niet meer gebruikt worden.</w:t>
      </w:r>
    </w:p>
    <w:p w14:paraId="5D79F3EB" w14:textId="34FBA6BF" w:rsidR="00774414" w:rsidRPr="00022065" w:rsidRDefault="00774414" w:rsidP="00022065"/>
    <w:p w14:paraId="6B7E245B" w14:textId="7C31B590" w:rsidR="00285655" w:rsidRPr="00022065" w:rsidRDefault="00774414" w:rsidP="00022065">
      <w:r w:rsidRPr="00022065">
        <w:t>Aan de O</w:t>
      </w:r>
      <w:r w:rsidR="0001514F" w:rsidRPr="00022065">
        <w:t>P</w:t>
      </w:r>
      <w:r w:rsidRPr="00022065">
        <w:t xml:space="preserve">-kant gebeurt dit middels intrekkingen van de </w:t>
      </w:r>
      <w:proofErr w:type="spellStart"/>
      <w:r w:rsidRPr="00022065">
        <w:t>instrumentVersies</w:t>
      </w:r>
      <w:proofErr w:type="spellEnd"/>
      <w:r w:rsidR="0001514F" w:rsidRPr="00022065">
        <w:t>.</w:t>
      </w:r>
    </w:p>
    <w:p w14:paraId="762363E3" w14:textId="6145B83C" w:rsidR="00353C7E" w:rsidRPr="00022065" w:rsidRDefault="00353C7E" w:rsidP="00022065">
      <w:r w:rsidRPr="00022065">
        <w:t xml:space="preserve">Aan de OW-kant gebeurt dit middels </w:t>
      </w:r>
      <w:r w:rsidR="00C33224" w:rsidRPr="00022065">
        <w:t xml:space="preserve">de status ‘beëindigen’ </w:t>
      </w:r>
      <w:r w:rsidR="00AD7DE8" w:rsidRPr="00022065">
        <w:t>mee</w:t>
      </w:r>
      <w:r w:rsidR="00C33224" w:rsidRPr="00022065">
        <w:t xml:space="preserve"> te geven.</w:t>
      </w:r>
    </w:p>
    <w:p w14:paraId="7C837633" w14:textId="334999B4" w:rsidR="00F74E08" w:rsidRDefault="00F74E08" w:rsidP="00F74E08">
      <w:pPr>
        <w:pStyle w:val="Kop3"/>
      </w:pPr>
      <w:bookmarkStart w:id="201" w:name="_Toc92285813"/>
      <w:bookmarkStart w:id="202" w:name="Muteren_uitgangspunt_wijzigenobjecten"/>
      <w:r>
        <w:t>Een wijziging van een object zorgt voor een nieuwe versie van het object</w:t>
      </w:r>
      <w:bookmarkEnd w:id="201"/>
    </w:p>
    <w:bookmarkEnd w:id="202"/>
    <w:p w14:paraId="299A5486" w14:textId="6487B701"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het altijd zo dat </w:t>
      </w:r>
      <w:r w:rsidR="003056C2" w:rsidRPr="00022065">
        <w:t>je kunt tijdreizen in het DSO</w:t>
      </w:r>
      <w:r w:rsidR="001B1B4F" w:rsidRPr="00022065">
        <w:t xml:space="preserve">, wat betekent dat je kunt kijken hoe de toestand er op een bepaalde datum uitzag. </w:t>
      </w:r>
      <w:r w:rsidR="00A37193" w:rsidRPr="00022065">
        <w:t xml:space="preserve">Kortom, </w:t>
      </w:r>
      <w:r w:rsidR="00A37193" w:rsidRPr="00022065">
        <w:lastRenderedPageBreak/>
        <w:t xml:space="preserve">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1A0F5FC9" w:rsidR="00285655" w:rsidRPr="00022065" w:rsidRDefault="00D85511" w:rsidP="00022065">
      <w:r w:rsidRPr="00022065">
        <w:t xml:space="preserve">De tijdstempels vanuit de </w:t>
      </w:r>
      <w:proofErr w:type="spellStart"/>
      <w:r w:rsidRPr="00022065">
        <w:t>ConsolidatieInformatie</w:t>
      </w:r>
      <w:proofErr w:type="spellEnd"/>
      <w:r w:rsidRPr="00022065">
        <w:t xml:space="preserve"> van het Besluit bepalen wanneer bepaalde OW-informatie juridisch werkend is.</w:t>
      </w:r>
    </w:p>
    <w:p w14:paraId="541A3B4E" w14:textId="77777777" w:rsidR="00014862" w:rsidRDefault="00014862" w:rsidP="00014862">
      <w:pPr>
        <w:pStyle w:val="Kop2"/>
      </w:pPr>
      <w:bookmarkStart w:id="203" w:name="_Ref74325259"/>
      <w:bookmarkStart w:id="204" w:name="_Toc92285814"/>
      <w:bookmarkStart w:id="205" w:name="Muteren_regulier"/>
      <w:r>
        <w:t>(reguliere) wijzigingsbesluiten</w:t>
      </w:r>
      <w:bookmarkEnd w:id="203"/>
      <w:bookmarkEnd w:id="204"/>
    </w:p>
    <w:bookmarkEnd w:id="205"/>
    <w:p w14:paraId="4759D136" w14:textId="6BF88A4F" w:rsidR="000A5157" w:rsidRPr="00022065" w:rsidRDefault="00014862" w:rsidP="00022065">
      <w:r w:rsidRPr="00022065">
        <w:t>Bij een wijzigingsbesluit ho</w:t>
      </w:r>
      <w:r w:rsidR="0045154A" w:rsidRPr="00022065">
        <w:t xml:space="preserve">ort doorgaans 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27" w:history="1">
        <w:r w:rsidR="000C56D7" w:rsidRPr="00022065">
          <w:t>renvooieren</w:t>
        </w:r>
      </w:hyperlink>
      <w:r w:rsidR="007E681B" w:rsidRPr="00022065">
        <w:t xml:space="preserve"> en </w:t>
      </w:r>
      <w:hyperlink r:id="rId28"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52AB0850" w:rsidR="00CE1E4D" w:rsidRPr="005534B1" w:rsidRDefault="00CE1E4D" w:rsidP="00DB3379">
      <w:pPr>
        <w:pStyle w:val="Opsommingtekens1"/>
      </w:pPr>
      <w:r w:rsidRPr="005534B1">
        <w:t xml:space="preserve">Bij een nieuw object krijgt dit gewoon een nieuwe identificatie (zoals bij een </w:t>
      </w:r>
      <w:r w:rsidR="00CF47FB" w:rsidRPr="005534B1">
        <w:t>eerste</w:t>
      </w:r>
      <w:r w:rsidRPr="005534B1">
        <w:t xml:space="preserve"> aanlevering)</w:t>
      </w:r>
      <w:r w:rsidR="00CB5EE0" w:rsidRPr="005534B1">
        <w:t xml:space="preserve"> – </w:t>
      </w:r>
      <w:r w:rsidR="00CB5EE0" w:rsidRPr="005534B1">
        <w:rPr>
          <w:i/>
          <w:iCs/>
        </w:rPr>
        <w:t>dit wordt door het DSO niet als mutatie gezien.</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E236287" w:rsidR="00CE1E4D" w:rsidRPr="005534B1" w:rsidRDefault="00CE1E4D" w:rsidP="009572A3">
      <w:pPr>
        <w:pStyle w:val="Opsommingtekens1"/>
      </w:pPr>
      <w:r w:rsidRPr="005534B1">
        <w:t xml:space="preserve">Bij het laten vervallen van een object wordt een status </w:t>
      </w:r>
      <w:r w:rsidR="00A7391D" w:rsidRPr="005534B1">
        <w:t>‘</w:t>
      </w:r>
      <w:r w:rsidR="007351A3" w:rsidRPr="005534B1">
        <w:t>beëindigen</w:t>
      </w:r>
      <w:r w:rsidR="00A7391D" w:rsidRPr="005534B1">
        <w:t xml:space="preserve">’ </w:t>
      </w:r>
      <w:r w:rsidRPr="005534B1">
        <w:t>meegegeven</w:t>
      </w:r>
      <w:r w:rsidR="00D50D97" w:rsidRPr="005534B1">
        <w:t xml:space="preserve"> – </w:t>
      </w:r>
      <w:r w:rsidR="00D50D97" w:rsidRPr="005534B1">
        <w:rPr>
          <w:i/>
          <w:iCs/>
        </w:rPr>
        <w:t xml:space="preserve">dit wordt </w:t>
      </w:r>
      <w:r w:rsidR="002356D9" w:rsidRPr="005534B1">
        <w:rPr>
          <w:i/>
          <w:iCs/>
        </w:rPr>
        <w:t>ook als mutatie van een OW-object gezien</w:t>
      </w:r>
      <w:r w:rsidR="002356D9" w:rsidRPr="005534B1">
        <w:t>.</w:t>
      </w:r>
    </w:p>
    <w:p w14:paraId="7D4CC121" w14:textId="24B32CFC" w:rsidR="00DC6316" w:rsidRDefault="004C1A59" w:rsidP="004C1A59">
      <w:pPr>
        <w:pStyle w:val="Kop3"/>
      </w:pPr>
      <w:bookmarkStart w:id="206" w:name="_Toc92285815"/>
      <w:bookmarkStart w:id="207" w:name="Muteren_regulier_nieuwobject"/>
      <w:r>
        <w:t>Nieuw object</w:t>
      </w:r>
      <w:bookmarkEnd w:id="206"/>
    </w:p>
    <w:bookmarkEnd w:id="207"/>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77777777" w:rsidR="00FE01D0" w:rsidRDefault="00FE01D0" w:rsidP="008B7315">
      <w:pPr>
        <w:pStyle w:val="Figuurbijschrift"/>
      </w:pP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09ABC55A" w:rsidR="00842E69" w:rsidRPr="00022065" w:rsidRDefault="00D10654" w:rsidP="00022065">
      <w:r w:rsidRPr="00022065">
        <w:t xml:space="preserve">Voor het opvoeren van een nieuw object gelden </w:t>
      </w:r>
      <w:r w:rsidR="00842E69" w:rsidRPr="00022065">
        <w:t>een aantal regels, namelijk:</w:t>
      </w:r>
    </w:p>
    <w:p w14:paraId="1DBED508" w14:textId="0A41E843" w:rsidR="00842E69" w:rsidRPr="00022065" w:rsidRDefault="00FD34B9" w:rsidP="00022065">
      <w:r w:rsidRPr="00022065">
        <w:t>De eerste keer dat een nieuw object wordt aangeleverd mag deze niet de status beëindigd hebben (OZON0104).</w:t>
      </w:r>
    </w:p>
    <w:p w14:paraId="1D77FFE6" w14:textId="1AB124F7" w:rsidR="006F372D" w:rsidRPr="00022065" w:rsidRDefault="006F372D" w:rsidP="00022065">
      <w:r w:rsidRPr="00022065">
        <w:lastRenderedPageBreak/>
        <w:t>Als er verwezen wordt naar andere OW-</w:t>
      </w:r>
      <w:r w:rsidR="00714DF0" w:rsidRPr="00022065">
        <w:t>objecten, dan moeten deze bestaan (OZON0109)</w:t>
      </w:r>
      <w:r w:rsidR="009029B4" w:rsidRPr="00022065">
        <w:br/>
        <w:t xml:space="preserve">dit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08" w:name="_Toc92285816"/>
      <w:bookmarkStart w:id="209" w:name="Muteren_regulier_wijzigenobject"/>
      <w:r>
        <w:t xml:space="preserve">Wijziging van </w:t>
      </w:r>
      <w:r w:rsidR="00BF3292">
        <w:t xml:space="preserve">een </w:t>
      </w:r>
      <w:r>
        <w:t>object</w:t>
      </w:r>
      <w:bookmarkEnd w:id="208"/>
    </w:p>
    <w:bookmarkEnd w:id="209"/>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77777777" w:rsidR="008B7315" w:rsidRDefault="008B7315" w:rsidP="008B7315">
      <w:pPr>
        <w:pStyle w:val="Figuurbijschrift"/>
      </w:pP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1AA60DDA" w:rsidR="0007376B" w:rsidRPr="00022065" w:rsidRDefault="0007376B" w:rsidP="00022065">
      <w:r w:rsidRPr="00022065">
        <w:t>Voor het wijzigen van objecten gelden een aantal regels, namelijk:</w:t>
      </w:r>
    </w:p>
    <w:p w14:paraId="0624EC35" w14:textId="1F8E6D38" w:rsidR="00285655" w:rsidRPr="000A5167"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7C4F4848" w14:textId="3D95C291"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D55AA6">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5477EF5B" w:rsidR="00285655" w:rsidRPr="000A5167" w:rsidRDefault="003766CA" w:rsidP="009572A3">
      <w:pPr>
        <w:pStyle w:val="Opsommingtekens1"/>
      </w:pPr>
      <w:r w:rsidRPr="000A5167">
        <w:t>Door het wijzigen van een object mogen er geen wees-objecten</w:t>
      </w:r>
      <w:r w:rsidR="00BF3292" w:rsidRPr="000A5167">
        <w:t>, dat zijn objecten waar niet meer naar verwezen wordt, ontstaan</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210" w:name="_Toc92285817"/>
      <w:bookmarkStart w:id="211" w:name="Muteren_regulier_beëindigenobject"/>
      <w:r>
        <w:lastRenderedPageBreak/>
        <w:t>Beëindigen van object</w:t>
      </w:r>
      <w:bookmarkEnd w:id="210"/>
    </w:p>
    <w:bookmarkEnd w:id="211"/>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77777777" w:rsidR="00672DD7" w:rsidRDefault="00672DD7" w:rsidP="008B7315">
      <w:pPr>
        <w:pStyle w:val="Figuurbijschrift"/>
      </w:pP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DB3379">
      <w:pPr>
        <w:pStyle w:val="Opsommingtekens1"/>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12" w:name="_Ref74325284"/>
      <w:bookmarkStart w:id="213" w:name="Muteren_intrekkenvervangen"/>
    </w:p>
    <w:p w14:paraId="66DA0DC5" w14:textId="35E6F706" w:rsidR="002368A1" w:rsidRDefault="005C308E" w:rsidP="008C122D">
      <w:pPr>
        <w:pStyle w:val="Kop2"/>
      </w:pPr>
      <w:bookmarkStart w:id="214" w:name="_Ref90035667"/>
      <w:bookmarkStart w:id="215" w:name="_Toc92285818"/>
      <w:r>
        <w:t>Intrekken en vervangen</w:t>
      </w:r>
      <w:bookmarkEnd w:id="212"/>
      <w:bookmarkEnd w:id="214"/>
      <w:bookmarkEnd w:id="215"/>
    </w:p>
    <w:bookmarkEnd w:id="213"/>
    <w:p w14:paraId="44323815" w14:textId="50CE2466" w:rsidR="00285655" w:rsidRPr="00022065" w:rsidRDefault="0004560D" w:rsidP="00022065">
      <w:r w:rsidRPr="00022065">
        <w:t xml:space="preserve">Intrekken en vervangen is het eerste wijzigingsscenario dat is uitgewerkt in de DSO-keten. Dit scenario is eigenaardig omdat </w:t>
      </w:r>
      <w:r w:rsidR="0031169D" w:rsidRPr="00022065">
        <w:t>het niet volledig conform het eerste uitgangspunt is (‘Stuur alleen gegevens op die gewijzigd zijn’).</w:t>
      </w:r>
    </w:p>
    <w:p w14:paraId="67577E49" w14:textId="7445FD74" w:rsidR="00B23AEE" w:rsidRDefault="00E9760F" w:rsidP="00E9760F">
      <w:pPr>
        <w:pStyle w:val="Kop3"/>
      </w:pPr>
      <w:bookmarkStart w:id="216" w:name="_Ref90035660"/>
      <w:bookmarkStart w:id="217" w:name="_Toc92285819"/>
      <w:r>
        <w:t>Werking van Intrekken en vervangen</w:t>
      </w:r>
      <w:bookmarkEnd w:id="216"/>
      <w:bookmarkEnd w:id="217"/>
    </w:p>
    <w:p w14:paraId="1415EF44" w14:textId="38DEFC80" w:rsidR="000A5157" w:rsidRPr="00022065" w:rsidRDefault="0098709E" w:rsidP="00022065">
      <w:r w:rsidRPr="00022065">
        <w:t>Voor OW</w:t>
      </w:r>
      <w:r w:rsidR="00856029" w:rsidRPr="00022065">
        <w:t>-</w:t>
      </w:r>
      <w:r w:rsidRPr="00022065">
        <w:t xml:space="preserve">objecten </w:t>
      </w:r>
      <w:r w:rsidR="00856029" w:rsidRPr="00022065">
        <w:t xml:space="preserve">bij intrekken en vervangen </w:t>
      </w:r>
      <w:r w:rsidRPr="00022065">
        <w:t>gelden dezelfde regels als voor het muteren met uitzondering van</w:t>
      </w:r>
      <w:r w:rsidR="00856029" w:rsidRPr="00022065">
        <w:t>:</w:t>
      </w:r>
    </w:p>
    <w:p w14:paraId="1DF71FF0" w14:textId="5D898175" w:rsidR="000A5157" w:rsidRPr="000A5167" w:rsidRDefault="0098709E" w:rsidP="00DB3379">
      <w:pPr>
        <w:pStyle w:val="Opsommingtekens1"/>
      </w:pPr>
      <w:r w:rsidRPr="000A5167">
        <w:t>Regeltekst (of Divisie/Divisie</w:t>
      </w:r>
      <w:r w:rsidR="00D14861" w:rsidRPr="000A5167">
        <w:t>t</w:t>
      </w:r>
      <w:r w:rsidRPr="000A5167">
        <w:t>ekst in vrijetekst-structuur).</w:t>
      </w:r>
    </w:p>
    <w:p w14:paraId="4D70CBC4" w14:textId="2C91044B" w:rsidR="0098709E" w:rsidRPr="000A5167" w:rsidRDefault="0098709E" w:rsidP="009572A3">
      <w:pPr>
        <w:pStyle w:val="Opsommingtekens1"/>
      </w:pPr>
      <w:r w:rsidRPr="000A5167">
        <w:t>Regelingsgebied</w:t>
      </w:r>
    </w:p>
    <w:p w14:paraId="49296E8F" w14:textId="09CB2FE0" w:rsidR="0098709E" w:rsidRPr="00022065" w:rsidRDefault="0098709E" w:rsidP="00022065"/>
    <w:p w14:paraId="584E6780" w14:textId="7B9537D4" w:rsidR="0098709E" w:rsidRPr="00022065" w:rsidRDefault="0098709E" w:rsidP="00022065">
      <w:r w:rsidRPr="00022065">
        <w:t>Deze objecten zijn direct verbonden met de Regeling en moeten daarom altijd opnieuw worden aangeleverd. Ze hoeven bij intrekken en vervangen niet beëindigd en opnieuw aangeleverd te worden. De beëindiging gebeurt immers op Regeling</w:t>
      </w:r>
      <w:r w:rsidR="00D14861" w:rsidRPr="00022065">
        <w:t>-</w:t>
      </w:r>
      <w:r w:rsidRPr="00022065">
        <w:t xml:space="preserve">niveau. </w:t>
      </w:r>
      <w:r w:rsidR="00856029" w:rsidRPr="00022065">
        <w:t xml:space="preserve">Echter, </w:t>
      </w:r>
      <w:r w:rsidRPr="00022065">
        <w:t>als een regeltekst</w:t>
      </w:r>
      <w:r w:rsidR="00D14861" w:rsidRPr="00022065">
        <w:t>/divisie/divisietekst</w:t>
      </w:r>
      <w:r w:rsidRPr="00022065">
        <w:t xml:space="preserve"> niet meer bestaat, moet het OW</w:t>
      </w:r>
      <w:r w:rsidR="00D14861" w:rsidRPr="00022065">
        <w:t>-</w:t>
      </w:r>
      <w:r w:rsidRPr="00022065">
        <w:t xml:space="preserve">object </w:t>
      </w:r>
      <w:r w:rsidR="00856029" w:rsidRPr="00022065">
        <w:t xml:space="preserve">wel </w:t>
      </w:r>
      <w:r w:rsidRPr="00022065">
        <w:t>worden beëindigd</w:t>
      </w:r>
      <w:r w:rsidR="00856029" w:rsidRPr="00022065">
        <w:t>(!).</w:t>
      </w:r>
    </w:p>
    <w:p w14:paraId="12243DF4" w14:textId="77777777" w:rsidR="00B959C4" w:rsidRPr="00022065" w:rsidRDefault="00B959C4" w:rsidP="00022065"/>
    <w:p w14:paraId="2247A30E" w14:textId="55882B7C" w:rsidR="00654A9F" w:rsidRPr="00022065" w:rsidRDefault="00654A9F" w:rsidP="00022065">
      <w:r w:rsidRPr="00022065">
        <w:lastRenderedPageBreak/>
        <w:t>Aspecten van</w:t>
      </w:r>
      <w:r w:rsidR="00756D22" w:rsidRPr="00022065">
        <w:t xml:space="preserve"> belang voor de OP-standaard i.r.t. intrekken en vervangen:</w:t>
      </w:r>
    </w:p>
    <w:p w14:paraId="01D3993B" w14:textId="70C5731D" w:rsidR="00285655" w:rsidRPr="000A5167" w:rsidRDefault="006B0C12" w:rsidP="00422385">
      <w:pPr>
        <w:pStyle w:val="Opsommingtekens1"/>
      </w:pPr>
      <w:r w:rsidRPr="000A5167">
        <w:t xml:space="preserve">Het is </w:t>
      </w:r>
      <w:r w:rsidRPr="00422385">
        <w:t>verplicht</w:t>
      </w:r>
      <w:r w:rsidRPr="000A5167">
        <w:t xml:space="preserve"> de nieuwe </w:t>
      </w:r>
      <w:proofErr w:type="spellStart"/>
      <w:r w:rsidRPr="000A5167">
        <w:t>RegelingVersieInformatie</w:t>
      </w:r>
      <w:proofErr w:type="spellEnd"/>
      <w:r w:rsidRPr="000A5167">
        <w:t xml:space="preserve"> op te sturen, het is </w:t>
      </w:r>
      <w:r w:rsidR="00782834" w:rsidRPr="000A5167">
        <w:t>vanuit STOP verboden</w:t>
      </w:r>
      <w:r w:rsidRPr="000A5167">
        <w:t xml:space="preserve"> om de </w:t>
      </w:r>
      <w:proofErr w:type="spellStart"/>
      <w:r w:rsidRPr="000A5167">
        <w:t>RegelingVersieInformatie</w:t>
      </w:r>
      <w:proofErr w:type="spellEnd"/>
      <w:r w:rsidRPr="000A5167">
        <w:t xml:space="preserve"> van de oude regeling op te sturen.</w:t>
      </w:r>
    </w:p>
    <w:p w14:paraId="11DF8515" w14:textId="2DAA157F" w:rsidR="00C55379" w:rsidRPr="000A5167" w:rsidRDefault="0072120A" w:rsidP="009572A3">
      <w:pPr>
        <w:pStyle w:val="Opsommingtekens1"/>
      </w:pPr>
      <w:r w:rsidRPr="000A5167">
        <w:t>Er dient een opvolgingsrelatie te worden opgestuurd bij de nieuwe Regeling waarin wordt aangegeven dat deze opvolger is van de oude Regeling (</w:t>
      </w:r>
      <w:r w:rsidR="00C55379" w:rsidRPr="000A5167">
        <w:t xml:space="preserve">o.b.v. de </w:t>
      </w:r>
      <w:proofErr w:type="spellStart"/>
      <w:r w:rsidR="00C55379" w:rsidRPr="000A5167">
        <w:t>FRBRWork</w:t>
      </w:r>
      <w:proofErr w:type="spellEnd"/>
      <w:r w:rsidR="00C55379" w:rsidRPr="000A5167">
        <w:t xml:space="preserve"> van de oude regeling).</w:t>
      </w:r>
    </w:p>
    <w:p w14:paraId="7582CEF9" w14:textId="5BB02F51" w:rsidR="004B185E" w:rsidRPr="00022065" w:rsidRDefault="004B185E" w:rsidP="00022065"/>
    <w:p w14:paraId="198FE1A7" w14:textId="77777777" w:rsidR="00FC1B73" w:rsidRPr="00022065" w:rsidRDefault="004B185E" w:rsidP="00022065">
      <w:r w:rsidRPr="00022065">
        <w:t xml:space="preserve">Disclaimer: </w:t>
      </w:r>
      <w:r w:rsidR="00F836AB" w:rsidRPr="00022065">
        <w:t xml:space="preserve">Intrekken en vervangen kan alleen </w:t>
      </w:r>
      <w:r w:rsidR="00FC1B73" w:rsidRPr="00022065">
        <w:t xml:space="preserve">als er geen </w:t>
      </w:r>
      <w:proofErr w:type="spellStart"/>
      <w:r w:rsidR="00FC1B73" w:rsidRPr="00022065">
        <w:t>tijdelijkDeel</w:t>
      </w:r>
      <w:proofErr w:type="spellEnd"/>
      <w:r w:rsidR="00FC1B73" w:rsidRPr="00022065">
        <w:t xml:space="preserve"> bij de Regeling hoort.</w:t>
      </w:r>
    </w:p>
    <w:p w14:paraId="2383E5F2" w14:textId="3FD079B1" w:rsidR="004B185E" w:rsidRPr="00022065" w:rsidRDefault="00FC1B73" w:rsidP="00022065">
      <w:r w:rsidRPr="00022065">
        <w:t xml:space="preserve">(“OZON1033 Intrekken/Vervangen van een </w:t>
      </w:r>
      <w:proofErr w:type="spellStart"/>
      <w:r w:rsidRPr="00022065">
        <w:t>RegelingVersie</w:t>
      </w:r>
      <w:proofErr w:type="spellEnd"/>
      <w:r w:rsidRPr="00022065">
        <w:t xml:space="preserve"> is niet toegestaan wanneer er een Tijdelijk Deel naar verwijst”)</w:t>
      </w:r>
    </w:p>
    <w:p w14:paraId="43D3F31C" w14:textId="77777777" w:rsidR="00B70879" w:rsidRPr="00022065" w:rsidRDefault="00B70879" w:rsidP="00022065"/>
    <w:p w14:paraId="3BD953B7" w14:textId="5CFFBB52" w:rsidR="00FC1B73" w:rsidRPr="00022065" w:rsidRDefault="00B70879" w:rsidP="00022065">
      <w:r w:rsidRPr="00022065">
        <w:t>Hiertoe is intrekken en vervangen een legitiem scenario dat werkt</w:t>
      </w:r>
      <w:r w:rsidR="007D5871" w:rsidRPr="00022065">
        <w:t xml:space="preserve"> zo lang er geen </w:t>
      </w:r>
      <w:proofErr w:type="spellStart"/>
      <w:r w:rsidR="007D5871" w:rsidRPr="00022065">
        <w:t>tijdelijkDelen</w:t>
      </w:r>
      <w:proofErr w:type="spellEnd"/>
      <w:r w:rsidR="007D5871" w:rsidRPr="00022065">
        <w:t xml:space="preserve"> gebruikt zijn. </w:t>
      </w:r>
      <w:r w:rsidR="001C3ADC" w:rsidRPr="00022065">
        <w:t xml:space="preserve">(De tijdelijke delen zijn bedoeld voor Reactieve interventies </w:t>
      </w:r>
      <w:r w:rsidR="00E745B0" w:rsidRPr="00022065">
        <w:t>en Voorbeschermingsregels/Voorbereidingsbesluiten, die alleen tijdelijk een deel uitmaken van een ander omgevingsdocument.)</w:t>
      </w:r>
    </w:p>
    <w:p w14:paraId="3B8D1F11" w14:textId="2F57985B" w:rsidR="00566789" w:rsidRPr="00E2438E" w:rsidRDefault="00566789" w:rsidP="00566789">
      <w:pPr>
        <w:pStyle w:val="Kop3"/>
      </w:pPr>
      <w:bookmarkStart w:id="218" w:name="_Ref90035678"/>
      <w:bookmarkStart w:id="219" w:name="_Toc92285820"/>
      <w:r>
        <w:t>Integrale tekstvervanging</w:t>
      </w:r>
      <w:bookmarkEnd w:id="218"/>
      <w:bookmarkEnd w:id="219"/>
    </w:p>
    <w:p w14:paraId="1E43CDED" w14:textId="7F383FDD" w:rsidR="000A5157" w:rsidRPr="00022065" w:rsidRDefault="00BB3426" w:rsidP="00022065">
      <w:r w:rsidRPr="00022065">
        <w:t xml:space="preserve">Er is een </w:t>
      </w:r>
      <w:r w:rsidR="009664C5" w:rsidRPr="00022065">
        <w:t xml:space="preserve">aangepaste </w:t>
      </w:r>
      <w:r w:rsidRPr="00022065">
        <w:t>variant van intrekken en vervangen ontwikkeld</w:t>
      </w:r>
      <w:r w:rsidR="00A04448" w:rsidRPr="00022065">
        <w:t xml:space="preserve">, deze heet </w:t>
      </w:r>
      <w:r w:rsidRPr="00022065">
        <w:t>integrale tekstvervanging</w:t>
      </w:r>
      <w:r w:rsidR="00A04448" w:rsidRPr="00022065">
        <w:t>. I</w:t>
      </w:r>
      <w:r w:rsidR="00D23D00" w:rsidRPr="00022065">
        <w:t>n deze variant</w:t>
      </w:r>
      <w:r w:rsidR="00A04448" w:rsidRPr="00022065">
        <w:t xml:space="preserve"> wordt </w:t>
      </w:r>
      <w:r w:rsidR="00251358" w:rsidRPr="00022065">
        <w:t xml:space="preserve">een Vervang gedaan van </w:t>
      </w:r>
      <w:r w:rsidR="00A04448" w:rsidRPr="00022065">
        <w:t xml:space="preserve">het Lichaam van de Regeling. </w:t>
      </w:r>
      <w:r w:rsidR="00251358" w:rsidRPr="00022065">
        <w:t xml:space="preserve">Dit </w:t>
      </w:r>
      <w:r w:rsidR="00A96CA5" w:rsidRPr="00022065">
        <w:t xml:space="preserve">scenario werkt </w:t>
      </w:r>
      <w:r w:rsidR="00251358" w:rsidRPr="00022065">
        <w:t xml:space="preserve">zoals een reguliere mutatie </w:t>
      </w:r>
      <w:r w:rsidR="00A96CA5" w:rsidRPr="00022065">
        <w:t xml:space="preserve">werkt </w:t>
      </w:r>
      <w:r w:rsidR="00251358" w:rsidRPr="00022065">
        <w:t>aangezien er geen nieuw (</w:t>
      </w:r>
      <w:proofErr w:type="spellStart"/>
      <w:r w:rsidR="00251358" w:rsidRPr="00022065">
        <w:t>Work</w:t>
      </w:r>
      <w:proofErr w:type="spellEnd"/>
      <w:r w:rsidR="00251358" w:rsidRPr="00022065">
        <w:t>)ID van de Regeling hoeft te worden gemaakt.</w:t>
      </w:r>
    </w:p>
    <w:p w14:paraId="099602D5" w14:textId="2A3FC122" w:rsidR="009664C5" w:rsidRPr="00022065" w:rsidRDefault="009664C5" w:rsidP="00022065"/>
    <w:p w14:paraId="7D370D35" w14:textId="3A7DDD0D" w:rsidR="00BB3426" w:rsidRPr="00022065" w:rsidRDefault="00A96CA5" w:rsidP="00022065">
      <w:r w:rsidRPr="00022065">
        <w:t>Kortom, bij een integrale tekstvervanging:</w:t>
      </w:r>
    </w:p>
    <w:p w14:paraId="1B1E4800" w14:textId="2BF703BD" w:rsidR="000A5157" w:rsidRPr="000A5167" w:rsidRDefault="00881B81" w:rsidP="00422385">
      <w:pPr>
        <w:pStyle w:val="Opsommingtekens1"/>
      </w:pPr>
      <w:r w:rsidRPr="000A5167">
        <w:t xml:space="preserve">Hoeven bestaande </w:t>
      </w:r>
      <w:r w:rsidR="00A96CA5" w:rsidRPr="000A5167">
        <w:t xml:space="preserve">Regeltekst-objecten </w:t>
      </w:r>
      <w:r w:rsidRPr="000A5167">
        <w:t>niet op</w:t>
      </w:r>
      <w:r w:rsidR="00A96CA5" w:rsidRPr="000A5167">
        <w:t xml:space="preserve">gestuurd </w:t>
      </w:r>
      <w:r w:rsidRPr="000A5167">
        <w:t>te worden.</w:t>
      </w:r>
    </w:p>
    <w:p w14:paraId="288D404D" w14:textId="73BCF732" w:rsidR="00FF7870" w:rsidRPr="000A5167" w:rsidRDefault="00881B81" w:rsidP="009572A3">
      <w:pPr>
        <w:pStyle w:val="Opsommingtekens1"/>
      </w:pPr>
      <w:r w:rsidRPr="000A5167">
        <w:t>Hoeft het Regelingsgebied niet opgestuurd te worden.</w:t>
      </w:r>
    </w:p>
    <w:p w14:paraId="6C23DFC4" w14:textId="77777777" w:rsidR="00E2438E" w:rsidRPr="00022065" w:rsidRDefault="00E2438E" w:rsidP="00022065"/>
    <w:p w14:paraId="4A88D9D4" w14:textId="3E572647" w:rsidR="000A5157" w:rsidRPr="00022065" w:rsidRDefault="00B803ED" w:rsidP="00022065">
      <w:r w:rsidRPr="00022065">
        <w:t xml:space="preserve">Disclaimer: </w:t>
      </w:r>
      <w:r w:rsidR="00E2438E" w:rsidRPr="00022065">
        <w:t xml:space="preserve">Een integrale tekstvervanging werkt </w:t>
      </w:r>
      <w:r w:rsidRPr="00022065">
        <w:t xml:space="preserve">momenteel </w:t>
      </w:r>
      <w:r w:rsidR="00E2438E" w:rsidRPr="00022065">
        <w:t xml:space="preserve">niet bij Regelingen </w:t>
      </w:r>
      <w:r w:rsidR="00016973" w:rsidRPr="00022065">
        <w:t xml:space="preserve">gemaakt met de </w:t>
      </w:r>
      <w:r w:rsidR="00E2438E" w:rsidRPr="00022065">
        <w:t>vrijetekststructuur</w:t>
      </w:r>
      <w:r w:rsidR="00016973" w:rsidRPr="00022065">
        <w:t xml:space="preserve"> (</w:t>
      </w:r>
      <w:proofErr w:type="spellStart"/>
      <w:r w:rsidR="00016973" w:rsidRPr="00022065">
        <w:t>RegelingVrijetekst</w:t>
      </w:r>
      <w:proofErr w:type="spellEnd"/>
      <w:r w:rsidR="00016973" w:rsidRPr="00022065">
        <w:t>)</w:t>
      </w:r>
      <w:r w:rsidRPr="00022065">
        <w:t>.</w:t>
      </w:r>
      <w:bookmarkStart w:id="220" w:name="_Ref74325602"/>
      <w:bookmarkStart w:id="221" w:name="Muteren_directemutaties"/>
    </w:p>
    <w:p w14:paraId="57FC25F3" w14:textId="7F197054" w:rsidR="005C308E" w:rsidRDefault="005C308E" w:rsidP="008C122D">
      <w:pPr>
        <w:pStyle w:val="Kop2"/>
      </w:pPr>
      <w:bookmarkStart w:id="222" w:name="_Ref92188735"/>
      <w:bookmarkStart w:id="223" w:name="_Ref92188852"/>
      <w:bookmarkStart w:id="224" w:name="_Toc92285821"/>
      <w:r>
        <w:t>Directe mutaties</w:t>
      </w:r>
      <w:bookmarkEnd w:id="220"/>
      <w:bookmarkEnd w:id="222"/>
      <w:bookmarkEnd w:id="223"/>
      <w:bookmarkEnd w:id="224"/>
    </w:p>
    <w:bookmarkEnd w:id="221"/>
    <w:p w14:paraId="49CE06EF" w14:textId="234E796C" w:rsidR="00285655" w:rsidRPr="00022065" w:rsidRDefault="006A58C9" w:rsidP="00022065">
      <w:r w:rsidRPr="00022065">
        <w:t xml:space="preserve">Het is mogelijk dat er een wijziging nodig is van OW-objecten 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078F9CFC" w14:textId="2E6EC3EB" w:rsidR="00285655" w:rsidRPr="00022065" w:rsidRDefault="004D606E" w:rsidP="00022065">
      <w:r w:rsidRPr="00022065">
        <w:t xml:space="preserve">Dit maakt het mogelijk om </w:t>
      </w:r>
      <w:r w:rsidR="007E482E" w:rsidRPr="00022065">
        <w:t>achteraf additionele annotaties aan te vullen</w:t>
      </w:r>
      <w:r w:rsidRPr="00022065">
        <w:t xml:space="preserve"> zonder een besluit te hoeven nemen</w:t>
      </w:r>
      <w:r w:rsidR="007E482E" w:rsidRPr="00022065">
        <w:t>.</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53E5A979" w:rsidR="00285655" w:rsidRPr="00022065" w:rsidRDefault="001F2C8B" w:rsidP="00022065">
      <w:r w:rsidRPr="00022065">
        <w:t xml:space="preserve">De tijdslijnen van de nieuwe versie van de OW-objecten horen bij </w:t>
      </w:r>
      <w:r w:rsidR="00932289" w:rsidRPr="00022065">
        <w:t xml:space="preserve">de tijdstempels van dat vorige doel. Kortom, het wijzigen middels een </w:t>
      </w:r>
      <w:proofErr w:type="spellStart"/>
      <w:r w:rsidR="00932289" w:rsidRPr="00022065">
        <w:t>directeMutatieOpdracht</w:t>
      </w:r>
      <w:proofErr w:type="spellEnd"/>
      <w:r w:rsidR="00932289" w:rsidRPr="00022065">
        <w:t xml:space="preserve"> </w:t>
      </w:r>
      <w:r w:rsidR="0089213A" w:rsidRPr="00022065">
        <w:t>maakt dat OW-objecten met terugwerkende kracht gewijzigd worden.</w:t>
      </w:r>
    </w:p>
    <w:p w14:paraId="5EA23BB4" w14:textId="5A8C41EB" w:rsidR="0080570A" w:rsidRPr="00022065" w:rsidRDefault="0080570A" w:rsidP="00022065"/>
    <w:p w14:paraId="7D131D78" w14:textId="44B437EC" w:rsidR="0080570A" w:rsidRPr="00022065" w:rsidRDefault="0080570A" w:rsidP="00022065">
      <w:r w:rsidRPr="00022065">
        <w:t>Er zijn OW-objecten waarvan het onlogisch is dat deze gewijzigd worden met een directe mutatie, dit zijn:</w:t>
      </w:r>
    </w:p>
    <w:p w14:paraId="50D22FE0" w14:textId="37C62B16" w:rsidR="0080570A" w:rsidRPr="00422385" w:rsidRDefault="0080570A" w:rsidP="00422385">
      <w:pPr>
        <w:pStyle w:val="Opsommingtekens1"/>
      </w:pPr>
      <w:r w:rsidRPr="00422385">
        <w:t xml:space="preserve">OW-Locaties, als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w:t>
      </w:r>
      <w:r w:rsidR="008D1DC0" w:rsidRPr="00422385">
        <w:lastRenderedPageBreak/>
        <w:t xml:space="preserve">dient te worden van een recentere versie van een ambtsgebied, of als het hoogte-attribuut van de locatie </w:t>
      </w:r>
      <w:r w:rsidR="00501BC0" w:rsidRPr="00422385">
        <w:t>wordt aangevuld/aangepast.</w:t>
      </w:r>
    </w:p>
    <w:p w14:paraId="3725AB0B" w14:textId="2CA363B8" w:rsidR="00285655" w:rsidRPr="000A5167" w:rsidRDefault="00542237" w:rsidP="009572A3">
      <w:pPr>
        <w:pStyle w:val="Opsommingtekens1"/>
      </w:pPr>
      <w:r w:rsidRPr="000A5167">
        <w:t>OW-Regelteksten</w:t>
      </w:r>
      <w:r w:rsidR="00501BC0" w:rsidRPr="000A5167">
        <w:t xml:space="preserve">, als de verwijzing naar het </w:t>
      </w:r>
      <w:r w:rsidR="005607BF" w:rsidRPr="000A5167">
        <w:t>artikel/lid</w:t>
      </w:r>
      <w:r w:rsidR="0098142E" w:rsidRPr="000A5167">
        <w:t xml:space="preserve"> wordt aangepast, dan heeft dit waarschijnlijk ook invloed op de Regeling zelf.</w:t>
      </w:r>
    </w:p>
    <w:p w14:paraId="1D315A36" w14:textId="13355EBE" w:rsidR="00285655" w:rsidRPr="000A5167" w:rsidRDefault="005607BF" w:rsidP="009572A3">
      <w:pPr>
        <w:pStyle w:val="Opsommingtekens1"/>
      </w:pPr>
      <w:r w:rsidRPr="000A5167">
        <w:t>OW-Divisies/OW-</w:t>
      </w:r>
      <w:proofErr w:type="spellStart"/>
      <w:r w:rsidRPr="000A5167">
        <w:t>DivisieTeksten</w:t>
      </w:r>
      <w:proofErr w:type="spellEnd"/>
      <w:r w:rsidRPr="000A5167">
        <w:t>, als de verwijzing naar de divisie/de divisietekst wordt aangepast, dan heeft dit waarschijnlijk ook invloed op de Regeling zelf.</w:t>
      </w:r>
      <w:bookmarkStart w:id="225" w:name="_Ref74325613"/>
      <w:bookmarkStart w:id="226" w:name="Muteren_ontwerp"/>
    </w:p>
    <w:p w14:paraId="14B88163" w14:textId="095E9AC5" w:rsidR="00F74E08" w:rsidRDefault="00FA3ABD" w:rsidP="00FA3ABD">
      <w:pPr>
        <w:pStyle w:val="Kop2"/>
      </w:pPr>
      <w:bookmarkStart w:id="227" w:name="_Ref92176455"/>
      <w:bookmarkStart w:id="228" w:name="_Ref92188749"/>
      <w:bookmarkStart w:id="229" w:name="_Toc92285822"/>
      <w:r>
        <w:t>Ontwerp-objecten</w:t>
      </w:r>
      <w:bookmarkEnd w:id="225"/>
      <w:bookmarkEnd w:id="227"/>
      <w:bookmarkEnd w:id="228"/>
      <w:bookmarkEnd w:id="229"/>
    </w:p>
    <w:bookmarkEnd w:id="226"/>
    <w:p w14:paraId="7A9A3D69" w14:textId="42E4D634"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D55AA6">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30" w:name="_Toc92285823"/>
      <w:bookmarkStart w:id="231" w:name="Muteren_ontwerp_initieel"/>
      <w:r>
        <w:t>Initieel ontwerpbesluit</w:t>
      </w:r>
      <w:bookmarkEnd w:id="230"/>
    </w:p>
    <w:bookmarkEnd w:id="231"/>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32" w:name="_Toc92285824"/>
      <w:bookmarkStart w:id="233" w:name="Muteren_ontwerp_wijzigen"/>
      <w:r>
        <w:lastRenderedPageBreak/>
        <w:t>Ontwerpwijzigingsbesluit</w:t>
      </w:r>
      <w:bookmarkEnd w:id="232"/>
    </w:p>
    <w:bookmarkEnd w:id="233"/>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FCA9CA1" w:rsidR="00B92FE1" w:rsidRDefault="00B92FE1" w:rsidP="00B92FE1">
      <w:pPr>
        <w:pStyle w:val="Kop1"/>
        <w:numPr>
          <w:ilvl w:val="0"/>
          <w:numId w:val="0"/>
        </w:numPr>
      </w:pPr>
      <w:r>
        <w:lastRenderedPageBreak/>
        <w:t xml:space="preserve">A Bijlage: </w:t>
      </w:r>
      <w:r w:rsidR="003455D2">
        <w:t>versiehistorie</w:t>
      </w:r>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52777842" w:rsidR="003455D2" w:rsidRP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https://gitlab.com/koop/STOP/standaard/-/issues.</w:t>
      </w:r>
    </w:p>
    <w:tbl>
      <w:tblPr>
        <w:tblStyle w:val="Versiehistorie"/>
        <w:tblW w:w="5000" w:type="pct"/>
        <w:tblLayout w:type="fixed"/>
        <w:tblLook w:val="0620" w:firstRow="1" w:lastRow="0" w:firstColumn="0" w:lastColumn="0" w:noHBand="1" w:noVBand="1"/>
      </w:tblPr>
      <w:tblGrid>
        <w:gridCol w:w="864"/>
        <w:gridCol w:w="1338"/>
        <w:gridCol w:w="6433"/>
      </w:tblGrid>
      <w:tr w:rsidR="00B92FE1" w:rsidRPr="00022065" w14:paraId="0423A4FE" w14:textId="77777777" w:rsidTr="00F10E64">
        <w:trPr>
          <w:cnfStyle w:val="100000000000" w:firstRow="1" w:lastRow="0" w:firstColumn="0" w:lastColumn="0" w:oddVBand="0" w:evenVBand="0" w:oddHBand="0" w:evenHBand="0" w:firstRowFirstColumn="0" w:firstRowLastColumn="0" w:lastRowFirstColumn="0" w:lastRowLastColumn="0"/>
          <w:tblHeader/>
        </w:trPr>
        <w:tc>
          <w:tcPr>
            <w:tcW w:w="500" w:type="pct"/>
          </w:tcPr>
          <w:p w14:paraId="1DA90360" w14:textId="77777777" w:rsidR="00B92FE1" w:rsidRPr="00022065" w:rsidRDefault="00B92FE1" w:rsidP="00F10E64">
            <w:r w:rsidRPr="00022065">
              <w:t>Versie</w:t>
            </w:r>
          </w:p>
        </w:tc>
        <w:tc>
          <w:tcPr>
            <w:tcW w:w="775" w:type="pct"/>
          </w:tcPr>
          <w:p w14:paraId="77F34B3E" w14:textId="77777777" w:rsidR="00B92FE1" w:rsidRPr="00022065" w:rsidRDefault="00B92FE1" w:rsidP="00F10E64">
            <w:r w:rsidRPr="00022065">
              <w:t>Datum</w:t>
            </w:r>
          </w:p>
        </w:tc>
        <w:tc>
          <w:tcPr>
            <w:tcW w:w="3725" w:type="pct"/>
          </w:tcPr>
          <w:p w14:paraId="4B9A93C4" w14:textId="77777777" w:rsidR="00B92FE1" w:rsidRPr="00022065" w:rsidRDefault="00B92FE1" w:rsidP="00F10E64">
            <w:r w:rsidRPr="00022065">
              <w:t>Wijziging</w:t>
            </w:r>
          </w:p>
        </w:tc>
      </w:tr>
      <w:tr w:rsidR="00B92FE1" w:rsidRPr="00022065" w14:paraId="674F4878" w14:textId="77777777" w:rsidTr="00F10E64">
        <w:trPr>
          <w:trHeight w:val="5930"/>
        </w:trPr>
        <w:tc>
          <w:tcPr>
            <w:tcW w:w="500" w:type="pct"/>
          </w:tcPr>
          <w:p w14:paraId="667D4F21" w14:textId="77777777" w:rsidR="00B92FE1" w:rsidRPr="00022065" w:rsidRDefault="00B92FE1" w:rsidP="00F10E64">
            <w:r w:rsidRPr="00022065">
              <w:t>V1.0.3</w:t>
            </w:r>
          </w:p>
        </w:tc>
        <w:tc>
          <w:tcPr>
            <w:tcW w:w="775" w:type="pct"/>
          </w:tcPr>
          <w:p w14:paraId="7051A14B" w14:textId="77777777" w:rsidR="00B92FE1" w:rsidRPr="00022065" w:rsidRDefault="00B92FE1" w:rsidP="00F10E64">
            <w:r w:rsidRPr="00022065">
              <w:t>2020-10-30</w:t>
            </w:r>
          </w:p>
        </w:tc>
        <w:tc>
          <w:tcPr>
            <w:tcW w:w="3725" w:type="pct"/>
          </w:tcPr>
          <w:p w14:paraId="06A5A134" w14:textId="77777777" w:rsidR="00B92FE1" w:rsidRPr="00022065" w:rsidRDefault="00B92FE1" w:rsidP="00F10E64">
            <w:r w:rsidRPr="00022065">
              <w:t>De volgende aanpassingen zijn gedaan:</w:t>
            </w:r>
          </w:p>
          <w:p w14:paraId="1B25EB2F" w14:textId="77777777" w:rsidR="00B92FE1" w:rsidRPr="00022065" w:rsidRDefault="00B92FE1" w:rsidP="00F10E64">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t>4.2</w:t>
            </w:r>
            <w:r w:rsidRPr="00022065">
              <w:fldChar w:fldCharType="end"/>
            </w:r>
          </w:p>
          <w:p w14:paraId="18BC32C2" w14:textId="77777777" w:rsidR="00B92FE1" w:rsidRPr="00022065" w:rsidRDefault="00B92FE1" w:rsidP="00F10E64">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t>4.3.7.2</w:t>
            </w:r>
            <w:r w:rsidRPr="00022065">
              <w:fldChar w:fldCharType="end"/>
            </w:r>
          </w:p>
          <w:p w14:paraId="06F3F74D" w14:textId="77777777" w:rsidR="00B92FE1" w:rsidRPr="00022065" w:rsidRDefault="00B92FE1" w:rsidP="00F10E64">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w:t>
            </w:r>
          </w:p>
          <w:p w14:paraId="5862E8A3" w14:textId="77777777" w:rsidR="00B92FE1" w:rsidRPr="00022065" w:rsidRDefault="00B92FE1" w:rsidP="00F10E64">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t>4.3.2</w:t>
            </w:r>
            <w:r w:rsidRPr="00022065">
              <w:fldChar w:fldCharType="end"/>
            </w:r>
            <w:r w:rsidRPr="00022065">
              <w:t>)</w:t>
            </w:r>
          </w:p>
          <w:p w14:paraId="6583A0BC" w14:textId="77777777" w:rsidR="00B92FE1" w:rsidRPr="00022065" w:rsidRDefault="00B92FE1" w:rsidP="00F10E64">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t>3.1.4</w:t>
            </w:r>
            <w:r w:rsidRPr="00022065">
              <w:fldChar w:fldCharType="end"/>
            </w:r>
            <w:r w:rsidRPr="00022065">
              <w:t>)</w:t>
            </w:r>
          </w:p>
          <w:p w14:paraId="05BA3F3E" w14:textId="77777777" w:rsidR="00B92FE1" w:rsidRPr="00022065" w:rsidRDefault="00B92FE1" w:rsidP="00F10E64">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t>3.1.4</w:t>
            </w:r>
            <w:r w:rsidRPr="00022065">
              <w:fldChar w:fldCharType="end"/>
            </w:r>
            <w:r w:rsidRPr="00022065">
              <w:t xml:space="preserve"> aangepast.</w:t>
            </w:r>
          </w:p>
          <w:p w14:paraId="5518D310" w14:textId="77777777" w:rsidR="00B92FE1" w:rsidRPr="00022065" w:rsidRDefault="00B92FE1" w:rsidP="00F10E64">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t>3.1.4</w:t>
            </w:r>
            <w:r w:rsidRPr="00022065">
              <w:fldChar w:fldCharType="end"/>
            </w:r>
            <w:r w:rsidRPr="00022065">
              <w:t xml:space="preserve"> (weer aangepast in nieuwe RC).</w:t>
            </w:r>
          </w:p>
          <w:p w14:paraId="3465E6BA" w14:textId="77777777" w:rsidR="00B92FE1" w:rsidRPr="00022065" w:rsidRDefault="00B92FE1" w:rsidP="00F10E64">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t>3.2.3</w:t>
            </w:r>
            <w:r w:rsidRPr="00022065">
              <w:fldChar w:fldCharType="end"/>
            </w:r>
            <w:r w:rsidRPr="00022065">
              <w:t>).</w:t>
            </w:r>
          </w:p>
          <w:p w14:paraId="44514636" w14:textId="77777777" w:rsidR="00B92FE1" w:rsidRPr="00022065" w:rsidRDefault="00B92FE1" w:rsidP="00F10E64">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w:t>
            </w:r>
          </w:p>
          <w:p w14:paraId="7CFF5AE2" w14:textId="77777777" w:rsidR="00B92FE1" w:rsidRPr="00022065" w:rsidRDefault="00B92FE1" w:rsidP="00F10E64">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t>4.6</w:t>
            </w:r>
            <w:r w:rsidRPr="00022065">
              <w:fldChar w:fldCharType="end"/>
            </w:r>
            <w:r w:rsidRPr="00022065">
              <w:t>).</w:t>
            </w:r>
          </w:p>
          <w:p w14:paraId="6B4E8510" w14:textId="77777777" w:rsidR="00B92FE1" w:rsidRPr="00022065" w:rsidRDefault="00B92FE1" w:rsidP="00F10E64">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t>3.1.4</w:t>
            </w:r>
            <w:r w:rsidRPr="00022065">
              <w:fldChar w:fldCharType="end"/>
            </w:r>
            <w:r w:rsidRPr="00022065">
              <w:t xml:space="preserve"> (o.b.v. WELT-107).</w:t>
            </w:r>
          </w:p>
          <w:p w14:paraId="3E53A57B" w14:textId="77777777" w:rsidR="00B92FE1" w:rsidRPr="00022065" w:rsidRDefault="00B92FE1" w:rsidP="00F10E64">
            <w:r w:rsidRPr="00022065">
              <w:t>Afbeeldingen aangepast o.b.v. nieuwe objecten.</w:t>
            </w:r>
          </w:p>
          <w:p w14:paraId="2A004477" w14:textId="77777777" w:rsidR="00B92FE1" w:rsidRPr="00022065" w:rsidRDefault="00B92FE1" w:rsidP="00F10E64">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t>4.3.7</w:t>
            </w:r>
            <w:r w:rsidRPr="00022065">
              <w:fldChar w:fldCharType="end"/>
            </w:r>
            <w:r w:rsidRPr="00022065">
              <w:t>.</w:t>
            </w:r>
          </w:p>
        </w:tc>
      </w:tr>
      <w:tr w:rsidR="00B92FE1" w:rsidRPr="00022065" w14:paraId="51091CE2" w14:textId="77777777" w:rsidTr="00F10E64">
        <w:trPr>
          <w:trHeight w:val="640"/>
        </w:trPr>
        <w:tc>
          <w:tcPr>
            <w:tcW w:w="500" w:type="pct"/>
          </w:tcPr>
          <w:p w14:paraId="679C091F" w14:textId="77777777" w:rsidR="00B92FE1" w:rsidRPr="00022065" w:rsidRDefault="00B92FE1" w:rsidP="00F10E64">
            <w:r w:rsidRPr="00022065">
              <w:t>V1.0.4</w:t>
            </w:r>
          </w:p>
        </w:tc>
        <w:tc>
          <w:tcPr>
            <w:tcW w:w="775" w:type="pct"/>
          </w:tcPr>
          <w:p w14:paraId="6816C8D2" w14:textId="77777777" w:rsidR="00B92FE1" w:rsidRPr="00022065" w:rsidRDefault="00B92FE1" w:rsidP="00F10E64">
            <w:r w:rsidRPr="00022065">
              <w:t>2021-04-13</w:t>
            </w:r>
          </w:p>
        </w:tc>
        <w:tc>
          <w:tcPr>
            <w:tcW w:w="3725" w:type="pct"/>
          </w:tcPr>
          <w:p w14:paraId="4D2302F8" w14:textId="77777777" w:rsidR="00B92FE1" w:rsidRPr="00022065" w:rsidRDefault="00B92FE1" w:rsidP="00F10E64">
            <w:r w:rsidRPr="00022065">
              <w:t>De volgende aanpassingen zijn gedaan:</w:t>
            </w:r>
          </w:p>
          <w:p w14:paraId="5335C666" w14:textId="77777777" w:rsidR="00B92FE1" w:rsidRPr="00022065" w:rsidRDefault="00B92FE1" w:rsidP="00F10E64">
            <w:r w:rsidRPr="00022065">
              <w:t xml:space="preserve">In </w:t>
            </w:r>
            <w:r w:rsidRPr="00022065">
              <w:fldChar w:fldCharType="begin"/>
            </w:r>
            <w:r w:rsidRPr="00022065">
              <w:instrText xml:space="preserve"> REF _Ref92176199 \n \h  \* MERGEFORMAT </w:instrText>
            </w:r>
            <w:r w:rsidRPr="00022065">
              <w:fldChar w:fldCharType="separate"/>
            </w:r>
            <w:r>
              <w:t>3.1</w:t>
            </w:r>
            <w:r w:rsidRPr="00022065">
              <w:fldChar w:fldCharType="end"/>
            </w:r>
            <w:r w:rsidRPr="00022065">
              <w:t xml:space="preserve"> aangegeven dat het manifest-ow verplicht is.</w:t>
            </w:r>
          </w:p>
        </w:tc>
      </w:tr>
      <w:tr w:rsidR="00B92FE1" w:rsidRPr="00022065" w14:paraId="25D87783" w14:textId="77777777" w:rsidTr="00F10E64">
        <w:trPr>
          <w:trHeight w:val="1341"/>
        </w:trPr>
        <w:tc>
          <w:tcPr>
            <w:tcW w:w="500" w:type="pct"/>
          </w:tcPr>
          <w:p w14:paraId="65A5DE2B" w14:textId="77777777" w:rsidR="00B92FE1" w:rsidRPr="00022065" w:rsidRDefault="00B92FE1" w:rsidP="00F10E64">
            <w:r w:rsidRPr="00022065">
              <w:t>V2.0.0-rc</w:t>
            </w:r>
          </w:p>
        </w:tc>
        <w:tc>
          <w:tcPr>
            <w:tcW w:w="775" w:type="pct"/>
          </w:tcPr>
          <w:p w14:paraId="2749102F" w14:textId="77777777" w:rsidR="00B92FE1" w:rsidRPr="00022065" w:rsidRDefault="00B92FE1" w:rsidP="00F10E64">
            <w:r w:rsidRPr="00022065">
              <w:t>2021-06-15</w:t>
            </w:r>
          </w:p>
        </w:tc>
        <w:tc>
          <w:tcPr>
            <w:tcW w:w="3725" w:type="pct"/>
          </w:tcPr>
          <w:p w14:paraId="38FE9884" w14:textId="77777777" w:rsidR="00B92FE1" w:rsidRPr="00022065" w:rsidRDefault="00B92FE1" w:rsidP="00F10E64">
            <w:r w:rsidRPr="00022065">
              <w:t>De volgende aanpassingen zijn gedaan:</w:t>
            </w:r>
          </w:p>
          <w:p w14:paraId="1A2DD7B2" w14:textId="77777777" w:rsidR="00B92FE1" w:rsidRPr="00022065" w:rsidRDefault="00B92FE1" w:rsidP="00F10E64">
            <w:r w:rsidRPr="00022065">
              <w:t xml:space="preserve">In </w:t>
            </w:r>
            <w:r w:rsidRPr="00022065">
              <w:fldChar w:fldCharType="begin"/>
            </w:r>
            <w:r w:rsidRPr="00022065">
              <w:instrText xml:space="preserve"> REF _Ref92189831 \n \h  \* MERGEFORMAT </w:instrText>
            </w:r>
            <w:r w:rsidRPr="00022065">
              <w:fldChar w:fldCharType="separate"/>
            </w:r>
            <w:r>
              <w:t>3.1</w:t>
            </w:r>
            <w:r w:rsidRPr="00022065">
              <w:fldChar w:fldCharType="end"/>
            </w:r>
            <w:r w:rsidRPr="00022065">
              <w:t xml:space="preserve"> aangegeven dat het manifest-ow verplicht is (WELT-151).</w:t>
            </w:r>
          </w:p>
          <w:p w14:paraId="6BB89609" w14:textId="77777777" w:rsidR="00B92FE1" w:rsidRPr="00022065" w:rsidRDefault="00B92FE1" w:rsidP="00F10E64">
            <w:r w:rsidRPr="00022065">
              <w:t xml:space="preserve">In </w:t>
            </w:r>
            <w:r w:rsidRPr="00022065">
              <w:fldChar w:fldCharType="begin"/>
            </w:r>
            <w:r w:rsidRPr="00022065">
              <w:instrText xml:space="preserve"> REF _Ref80972473 \n \h  \* MERGEFORMAT </w:instrText>
            </w:r>
            <w:r w:rsidRPr="00022065">
              <w:fldChar w:fldCharType="separate"/>
            </w:r>
            <w:r>
              <w:t>2.2</w:t>
            </w:r>
            <w:r w:rsidRPr="00022065">
              <w:fldChar w:fldCharType="end"/>
            </w:r>
            <w:r w:rsidRPr="00022065">
              <w:t xml:space="preserve"> Tekstdeel toegevoegd in het schema van vrijetekststructuur (WELT-132).</w:t>
            </w:r>
          </w:p>
          <w:p w14:paraId="2360D753" w14:textId="77777777" w:rsidR="00B92FE1" w:rsidRPr="00022065" w:rsidRDefault="00B92FE1" w:rsidP="00F10E64">
            <w:r w:rsidRPr="00022065">
              <w:t xml:space="preserve">In hoofdstuk </w:t>
            </w:r>
            <w:r w:rsidRPr="00022065">
              <w:fldChar w:fldCharType="begin"/>
            </w:r>
            <w:r w:rsidRPr="00022065">
              <w:instrText xml:space="preserve"> REF _Ref90035910 \n \h  \* MERGEFORMAT </w:instrText>
            </w:r>
            <w:r w:rsidRPr="00022065">
              <w:fldChar w:fldCharType="separate"/>
            </w:r>
            <w:r>
              <w:t>4</w:t>
            </w:r>
            <w:r w:rsidRPr="00022065">
              <w:fldChar w:fldCharType="end"/>
            </w:r>
            <w:r w:rsidRPr="00022065">
              <w:t xml:space="preserve"> maximale veldlengtes opgenomen in de documentatie.</w:t>
            </w:r>
          </w:p>
          <w:p w14:paraId="55314EF6" w14:textId="77777777" w:rsidR="00B92FE1" w:rsidRPr="00022065" w:rsidRDefault="00B92FE1" w:rsidP="00F10E64">
            <w:r w:rsidRPr="00022065">
              <w:t xml:space="preserve">In </w:t>
            </w:r>
            <w:r w:rsidRPr="00022065">
              <w:fldChar w:fldCharType="begin"/>
            </w:r>
            <w:r w:rsidRPr="00022065">
              <w:instrText xml:space="preserve"> REF _Ref63864190 \n \h  \* MERGEFORMAT </w:instrText>
            </w:r>
            <w:r w:rsidRPr="00022065">
              <w:fldChar w:fldCharType="separate"/>
            </w:r>
            <w:r>
              <w:t>4.3.5</w:t>
            </w:r>
            <w:r w:rsidRPr="00022065">
              <w:fldChar w:fldCharType="end"/>
            </w:r>
            <w:r w:rsidRPr="00022065">
              <w:t xml:space="preserve"> beschrijving omtrent het gebruik van eenheid aangepast (WELT-166).</w:t>
            </w:r>
          </w:p>
          <w:p w14:paraId="5FAF1BF7" w14:textId="77777777" w:rsidR="00B92FE1" w:rsidRPr="00022065" w:rsidRDefault="00B92FE1" w:rsidP="00F10E64">
            <w:r w:rsidRPr="00022065">
              <w:t>In 4.4.2 Gebiedsaanwijzing toegevoegd bij Tekstdeel (WELT-122).</w:t>
            </w:r>
          </w:p>
          <w:p w14:paraId="5BD0C272" w14:textId="77777777" w:rsidR="00B92FE1" w:rsidRPr="00022065" w:rsidRDefault="00B92FE1" w:rsidP="00F10E64">
            <w:r w:rsidRPr="00022065">
              <w:t>In 4.4.5 aanpassen documentatie Regelingsgebied (WELT-155).</w:t>
            </w:r>
          </w:p>
          <w:p w14:paraId="72C088F2" w14:textId="77777777" w:rsidR="00B92FE1" w:rsidRPr="00022065" w:rsidRDefault="00B92FE1" w:rsidP="00F10E64">
            <w:r w:rsidRPr="00022065">
              <w:t xml:space="preserve">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het ambtsgebied-object aangepast n.a.v. bevindingen.</w:t>
            </w:r>
          </w:p>
          <w:p w14:paraId="5F529D94" w14:textId="77777777" w:rsidR="00B92FE1" w:rsidRPr="00022065" w:rsidRDefault="00B92FE1" w:rsidP="00F10E64">
            <w:r w:rsidRPr="00022065">
              <w:t xml:space="preserve">Hoofdstuk </w:t>
            </w:r>
            <w:r w:rsidRPr="00022065">
              <w:fldChar w:fldCharType="begin"/>
            </w:r>
            <w:r w:rsidRPr="00022065">
              <w:instrText xml:space="preserve"> REF _Ref69207263 \r \h  \* MERGEFORMAT </w:instrText>
            </w:r>
            <w:r w:rsidRPr="00022065">
              <w:fldChar w:fldCharType="separate"/>
            </w:r>
            <w:r>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77777777" w:rsidR="00B92FE1" w:rsidRPr="00022065" w:rsidRDefault="00B92FE1" w:rsidP="00F10E64">
            <w:r w:rsidRPr="00022065">
              <w:t xml:space="preserve">Hoofdstuk </w:t>
            </w:r>
            <w:r w:rsidRPr="00022065">
              <w:fldChar w:fldCharType="begin"/>
            </w:r>
            <w:r w:rsidRPr="00022065">
              <w:instrText xml:space="preserve"> REF _Ref69207272 \r \h  \* MERGEFORMAT </w:instrText>
            </w:r>
            <w:r w:rsidRPr="00022065">
              <w:fldChar w:fldCharType="separate"/>
            </w:r>
            <w:r>
              <w:t>7</w:t>
            </w:r>
            <w:r w:rsidRPr="00022065">
              <w:fldChar w:fldCharType="end"/>
            </w:r>
            <w:r w:rsidRPr="00022065">
              <w:t xml:space="preserve"> toegevoegd over Muteren. </w:t>
            </w:r>
          </w:p>
        </w:tc>
      </w:tr>
      <w:tr w:rsidR="00B92FE1" w:rsidRPr="00022065" w14:paraId="7D220E1D" w14:textId="77777777" w:rsidTr="00F10E64">
        <w:trPr>
          <w:trHeight w:val="1341"/>
        </w:trPr>
        <w:tc>
          <w:tcPr>
            <w:tcW w:w="500" w:type="pct"/>
          </w:tcPr>
          <w:p w14:paraId="7C6DAABD" w14:textId="77777777" w:rsidR="00B92FE1" w:rsidRPr="00022065" w:rsidRDefault="00B92FE1" w:rsidP="00F10E64">
            <w:r w:rsidRPr="00022065">
              <w:lastRenderedPageBreak/>
              <w:t>V2.0.0</w:t>
            </w:r>
          </w:p>
        </w:tc>
        <w:tc>
          <w:tcPr>
            <w:tcW w:w="775" w:type="pct"/>
          </w:tcPr>
          <w:p w14:paraId="163BFFCF" w14:textId="77777777" w:rsidR="00B92FE1" w:rsidRPr="00022065" w:rsidRDefault="00B92FE1" w:rsidP="00F10E64">
            <w:r w:rsidRPr="00022065">
              <w:t>2021-06-29</w:t>
            </w:r>
          </w:p>
        </w:tc>
        <w:tc>
          <w:tcPr>
            <w:tcW w:w="3725" w:type="pct"/>
          </w:tcPr>
          <w:p w14:paraId="16D17873" w14:textId="77777777" w:rsidR="00B92FE1" w:rsidRPr="00022065" w:rsidRDefault="00B92FE1" w:rsidP="00F10E64">
            <w:r w:rsidRPr="00022065">
              <w:t>De volgende aanpassingen zijn gedaan:</w:t>
            </w:r>
          </w:p>
          <w:p w14:paraId="7D069BDB" w14:textId="77777777" w:rsidR="00B92FE1" w:rsidRPr="00022065" w:rsidRDefault="00B92FE1" w:rsidP="00F10E64">
            <w:r w:rsidRPr="00022065">
              <w:t xml:space="preserve">(niet in rc)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objecttypen aangevuld met de ontbrekende objecttypen.</w:t>
            </w:r>
          </w:p>
          <w:p w14:paraId="019616BA" w14:textId="77777777" w:rsidR="00B92FE1" w:rsidRPr="00022065" w:rsidRDefault="00B92FE1" w:rsidP="00F10E64">
            <w:r w:rsidRPr="00022065">
              <w:t xml:space="preserve">(niet in rc) 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de definitie van Ambtsgebied aangepast.</w:t>
            </w:r>
          </w:p>
          <w:p w14:paraId="75F27BEA" w14:textId="77777777" w:rsidR="00B92FE1" w:rsidRPr="00022065" w:rsidRDefault="00B92FE1" w:rsidP="00F10E64">
            <w:r w:rsidRPr="00022065">
              <w:t xml:space="preserve">(niet in rc) in </w:t>
            </w:r>
            <w:r w:rsidRPr="00022065">
              <w:fldChar w:fldCharType="begin"/>
            </w:r>
            <w:r w:rsidRPr="00022065">
              <w:instrText xml:space="preserve"> REF _Ref92176279 \n \h  \* MERGEFORMAT </w:instrText>
            </w:r>
            <w:r w:rsidRPr="00022065">
              <w:fldChar w:fldCharType="separate"/>
            </w:r>
            <w:r>
              <w:t>5.1</w:t>
            </w:r>
            <w:r w:rsidRPr="00022065">
              <w:fldChar w:fldCharType="end"/>
            </w:r>
            <w:r w:rsidRPr="00022065">
              <w:t xml:space="preserve"> een toelichting geplaatst omtrent de tijdslijnen van gegevens die niet in IMOW zitten.</w:t>
            </w:r>
          </w:p>
          <w:p w14:paraId="7288AF80" w14:textId="77777777" w:rsidR="00B92FE1" w:rsidRPr="00022065" w:rsidRDefault="00B92FE1" w:rsidP="00F10E64">
            <w:r w:rsidRPr="00022065">
              <w:t xml:space="preserve">(niet in rc) in </w:t>
            </w:r>
            <w:r w:rsidRPr="00022065">
              <w:fldChar w:fldCharType="begin"/>
            </w:r>
            <w:r w:rsidRPr="00022065">
              <w:instrText xml:space="preserve"> REF _Ref42871428 \r \h  \* MERGEFORMAT </w:instrText>
            </w:r>
            <w:r w:rsidRPr="00022065">
              <w:fldChar w:fldCharType="separate"/>
            </w:r>
            <w:r>
              <w:t>5.2</w:t>
            </w:r>
            <w:r w:rsidRPr="00022065">
              <w:fldChar w:fldCharType="end"/>
            </w:r>
            <w:r w:rsidRPr="00022065">
              <w:t xml:space="preserve"> de toelichting omtrent Regelingsgebied aangepast.</w:t>
            </w:r>
          </w:p>
          <w:p w14:paraId="00C1B1AC" w14:textId="77777777" w:rsidR="00B92FE1" w:rsidRPr="00022065" w:rsidRDefault="00B92FE1" w:rsidP="00F10E64">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t>7</w:t>
            </w:r>
            <w:r w:rsidRPr="00022065">
              <w:fldChar w:fldCharType="end"/>
            </w:r>
            <w:r w:rsidRPr="00022065">
              <w:t xml:space="preserve"> n.a.v. review.</w:t>
            </w:r>
          </w:p>
          <w:p w14:paraId="21C9C3D1" w14:textId="77777777" w:rsidR="00B92FE1" w:rsidRPr="00022065" w:rsidRDefault="00B92FE1" w:rsidP="00F10E64">
            <w:r w:rsidRPr="00022065">
              <w:t xml:space="preserve">(niet in rc) in </w:t>
            </w:r>
            <w:r w:rsidRPr="00022065">
              <w:fldChar w:fldCharType="begin"/>
            </w:r>
            <w:r w:rsidRPr="00022065">
              <w:instrText xml:space="preserve"> REF _Ref92176455 \n \h  \* MERGEFORMAT </w:instrText>
            </w:r>
            <w:r w:rsidRPr="00022065">
              <w:fldChar w:fldCharType="separate"/>
            </w:r>
            <w:r>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F10E64"/>
        </w:tc>
      </w:tr>
      <w:tr w:rsidR="00B92FE1" w:rsidRPr="00022065" w14:paraId="4376CF10" w14:textId="77777777" w:rsidTr="00F10E64">
        <w:trPr>
          <w:trHeight w:val="1341"/>
        </w:trPr>
        <w:tc>
          <w:tcPr>
            <w:tcW w:w="500" w:type="pct"/>
          </w:tcPr>
          <w:p w14:paraId="1E846214" w14:textId="77777777" w:rsidR="00B92FE1" w:rsidRPr="00022065" w:rsidRDefault="00B92FE1" w:rsidP="00F10E64">
            <w:r w:rsidRPr="00022065">
              <w:t>V2.0.1</w:t>
            </w:r>
            <w:r>
              <w:t>-rc</w:t>
            </w:r>
          </w:p>
        </w:tc>
        <w:tc>
          <w:tcPr>
            <w:tcW w:w="775" w:type="pct"/>
          </w:tcPr>
          <w:p w14:paraId="57B35056" w14:textId="77777777" w:rsidR="00B92FE1" w:rsidRPr="00022065" w:rsidRDefault="00B92FE1" w:rsidP="00F10E64">
            <w:r w:rsidRPr="00022065">
              <w:t>2021-1</w:t>
            </w:r>
            <w:r>
              <w:t>2</w:t>
            </w:r>
            <w:r w:rsidRPr="00022065">
              <w:t>-</w:t>
            </w:r>
            <w:r>
              <w:t>17</w:t>
            </w:r>
          </w:p>
        </w:tc>
        <w:tc>
          <w:tcPr>
            <w:tcW w:w="3725" w:type="pct"/>
          </w:tcPr>
          <w:p w14:paraId="151DE07E" w14:textId="77777777" w:rsidR="00B92FE1" w:rsidRPr="00022065" w:rsidRDefault="00B92FE1" w:rsidP="00F10E64">
            <w:r w:rsidRPr="00022065">
              <w:t>Er zijn geen nieuwe schema’s behorend bij IMOW v2.0.1.</w:t>
            </w:r>
          </w:p>
          <w:p w14:paraId="3639EECE" w14:textId="77777777" w:rsidR="00B92FE1" w:rsidRPr="00022065" w:rsidRDefault="00B92FE1" w:rsidP="00F10E64">
            <w:r w:rsidRPr="00022065">
              <w:t>De volgende aanpassingen zijn gedaan:</w:t>
            </w:r>
          </w:p>
          <w:p w14:paraId="678B350B" w14:textId="77777777" w:rsidR="00B92FE1" w:rsidRPr="00022065" w:rsidRDefault="00B92FE1" w:rsidP="00F10E64">
            <w:r w:rsidRPr="00022065">
              <w:t xml:space="preserve">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de reguliere expressie hersteld.</w:t>
            </w:r>
          </w:p>
          <w:p w14:paraId="627EC986" w14:textId="77777777" w:rsidR="00B92FE1" w:rsidRPr="00022065" w:rsidRDefault="00B92FE1" w:rsidP="00F10E64">
            <w:r w:rsidRPr="00022065">
              <w:t xml:space="preserve">Bij hoofdstuk </w:t>
            </w:r>
            <w:r w:rsidRPr="00022065">
              <w:fldChar w:fldCharType="begin"/>
            </w:r>
            <w:r w:rsidRPr="00022065">
              <w:instrText xml:space="preserve"> REF _Ref90035910 \r \h  \* MERGEFORMAT </w:instrText>
            </w:r>
            <w:r w:rsidRPr="00022065">
              <w:fldChar w:fldCharType="separate"/>
            </w:r>
            <w:r>
              <w:t>4</w:t>
            </w:r>
            <w:r w:rsidRPr="00022065">
              <w:fldChar w:fldCharType="end"/>
            </w:r>
            <w:r w:rsidRPr="00022065">
              <w:t xml:space="preserve"> een disclaimer over de volgorde van XML-elementen opgenomen.</w:t>
            </w:r>
          </w:p>
          <w:p w14:paraId="3506146A" w14:textId="77777777" w:rsidR="00B92FE1" w:rsidRPr="00022065" w:rsidRDefault="00B92FE1" w:rsidP="00F10E64">
            <w:r w:rsidRPr="00022065">
              <w:t xml:space="preserve">In </w:t>
            </w:r>
            <w:r w:rsidRPr="00022065">
              <w:fldChar w:fldCharType="begin"/>
            </w:r>
            <w:r w:rsidRPr="00022065">
              <w:instrText xml:space="preserve"> REF _Ref90035925 \r \h  \* MERGEFORMAT </w:instrText>
            </w:r>
            <w:r w:rsidRPr="00022065">
              <w:fldChar w:fldCharType="separate"/>
            </w:r>
            <w:r>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77777777" w:rsidR="00B92FE1" w:rsidRPr="00022065" w:rsidRDefault="00B92FE1" w:rsidP="00F10E64">
            <w:r w:rsidRPr="00022065">
              <w:t xml:space="preserve">In </w:t>
            </w:r>
            <w:r w:rsidRPr="00022065">
              <w:fldChar w:fldCharType="begin"/>
            </w:r>
            <w:r w:rsidRPr="00022065">
              <w:instrText xml:space="preserve"> REF _Ref90035881 \r \h  \* MERGEFORMAT </w:instrText>
            </w:r>
            <w:r w:rsidRPr="00022065">
              <w:fldChar w:fldCharType="separate"/>
            </w:r>
            <w:r>
              <w:t>4.4.3</w:t>
            </w:r>
            <w:r w:rsidRPr="00022065">
              <w:fldChar w:fldCharType="end"/>
            </w:r>
            <w:r w:rsidRPr="00022065">
              <w:t xml:space="preserve"> tekstdeel-foutjes hersteld (toelichting van element).</w:t>
            </w:r>
          </w:p>
          <w:p w14:paraId="4044874D" w14:textId="77777777" w:rsidR="00B92FE1" w:rsidRPr="00022065" w:rsidRDefault="00B92FE1" w:rsidP="00F10E64">
            <w:r w:rsidRPr="00022065">
              <w:t xml:space="preserve">In </w:t>
            </w:r>
            <w:r w:rsidRPr="00022065">
              <w:fldChar w:fldCharType="begin"/>
            </w:r>
            <w:r w:rsidRPr="00022065">
              <w:instrText xml:space="preserve"> REF _Ref90035892 \r \h  \* MERGEFORMAT </w:instrText>
            </w:r>
            <w:r w:rsidRPr="00022065">
              <w:fldChar w:fldCharType="separate"/>
            </w:r>
            <w:r>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77777777" w:rsidR="00B92FE1" w:rsidRPr="00022065" w:rsidRDefault="00B92FE1" w:rsidP="00F10E64">
            <w:r w:rsidRPr="00022065">
              <w:t xml:space="preserve">In </w:t>
            </w:r>
            <w:r w:rsidRPr="00022065">
              <w:fldChar w:fldCharType="begin"/>
            </w:r>
            <w:r w:rsidRPr="00022065">
              <w:instrText xml:space="preserve"> REF _Ref90035660 \r \h  \* MERGEFORMAT </w:instrText>
            </w:r>
            <w:r w:rsidRPr="00022065">
              <w:fldChar w:fldCharType="separate"/>
            </w:r>
            <w:r>
              <w:t>7.3.1</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77777777" w:rsidR="00B92FE1" w:rsidRPr="00022065" w:rsidRDefault="00B92FE1" w:rsidP="00F10E64">
            <w:r w:rsidRPr="00022065">
              <w:t xml:space="preserve">In </w:t>
            </w:r>
            <w:r w:rsidRPr="00022065">
              <w:fldChar w:fldCharType="begin"/>
            </w:r>
            <w:r w:rsidRPr="00022065">
              <w:instrText xml:space="preserve"> REF _Ref90035678 \r \h  \* MERGEFORMAT </w:instrText>
            </w:r>
            <w:r w:rsidRPr="00022065">
              <w:fldChar w:fldCharType="separate"/>
            </w:r>
            <w:r>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F10E64">
        <w:trPr>
          <w:trHeight w:val="1341"/>
        </w:trPr>
        <w:tc>
          <w:tcPr>
            <w:tcW w:w="500" w:type="pct"/>
          </w:tcPr>
          <w:p w14:paraId="3FF2640A" w14:textId="77777777" w:rsidR="00B92FE1" w:rsidRPr="00022065" w:rsidRDefault="00B92FE1" w:rsidP="00F10E64">
            <w:r>
              <w:t>Volgend</w:t>
            </w:r>
          </w:p>
        </w:tc>
        <w:tc>
          <w:tcPr>
            <w:tcW w:w="775" w:type="pct"/>
          </w:tcPr>
          <w:p w14:paraId="50F4BB8F" w14:textId="77777777" w:rsidR="00B92FE1" w:rsidRPr="00022065" w:rsidRDefault="00B92FE1" w:rsidP="00F10E64">
            <w:proofErr w:type="spellStart"/>
            <w:r>
              <w:t>xxxx</w:t>
            </w:r>
            <w:proofErr w:type="spellEnd"/>
            <w:r>
              <w:t>-xx-xx</w:t>
            </w:r>
          </w:p>
        </w:tc>
        <w:tc>
          <w:tcPr>
            <w:tcW w:w="3725" w:type="pct"/>
          </w:tcPr>
          <w:p w14:paraId="12D0C29B" w14:textId="05CFCFB5" w:rsidR="003455D2" w:rsidRDefault="003455D2" w:rsidP="00B92FE1">
            <w:pPr>
              <w:pStyle w:val="Lijstalinea"/>
              <w:numPr>
                <w:ilvl w:val="0"/>
                <w:numId w:val="43"/>
              </w:numPr>
            </w:pPr>
            <w:r>
              <w:t xml:space="preserve">Migratie naar </w:t>
            </w:r>
            <w:proofErr w:type="spellStart"/>
            <w:r>
              <w:t>Respec</w:t>
            </w:r>
            <w:proofErr w:type="spellEnd"/>
            <w:r>
              <w:t xml:space="preserve"> (versiehistorie naar bijlage verplaatst)</w:t>
            </w:r>
          </w:p>
          <w:p w14:paraId="044498BA" w14:textId="77777777" w:rsidR="00B92FE1" w:rsidRDefault="00B92FE1" w:rsidP="00B92FE1">
            <w:pPr>
              <w:pStyle w:val="Lijstalinea"/>
              <w:numPr>
                <w:ilvl w:val="0"/>
                <w:numId w:val="43"/>
              </w:numPr>
            </w:pPr>
            <w:r>
              <w:t>Paragraaf 3.2.4 over bestandsgrootte geschrapt omdat dit nu elders geregeld is (WELT-196)</w:t>
            </w:r>
          </w:p>
          <w:p w14:paraId="57CC3451" w14:textId="05A8A889" w:rsidR="001A489A" w:rsidRPr="00022065" w:rsidRDefault="001A489A" w:rsidP="00B92FE1">
            <w:pPr>
              <w:pStyle w:val="Lijstalinea"/>
              <w:numPr>
                <w:ilvl w:val="0"/>
                <w:numId w:val="43"/>
              </w:numPr>
            </w:pPr>
            <w:r>
              <w:t xml:space="preserve">Toevoegen van UML diagram Kaart en </w:t>
            </w:r>
            <w:proofErr w:type="spellStart"/>
            <w:r>
              <w:t>SymbolisatieItem</w:t>
            </w:r>
            <w:proofErr w:type="spellEnd"/>
            <w:r>
              <w:t xml:space="preserve"> (WELT-201).</w:t>
            </w:r>
          </w:p>
        </w:tc>
      </w:tr>
    </w:tbl>
    <w:p w14:paraId="2DD8E5BD" w14:textId="77777777" w:rsidR="00B92FE1" w:rsidRPr="00B92FE1" w:rsidRDefault="00B92FE1" w:rsidP="00B92FE1"/>
    <w:sectPr w:rsidR="00B92FE1" w:rsidRPr="00B92FE1" w:rsidSect="00372555">
      <w:headerReference w:type="default" r:id="rId32"/>
      <w:footerReference w:type="default" r:id="rId33"/>
      <w:headerReference w:type="first" r:id="rId34"/>
      <w:type w:val="continuous"/>
      <w:pgSz w:w="11906" w:h="16838" w:code="9"/>
      <w:pgMar w:top="1701" w:right="1418" w:bottom="1418" w:left="1843"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C7E34" w14:textId="77777777" w:rsidR="00D10850" w:rsidRDefault="00D10850" w:rsidP="00081E1C">
      <w:r>
        <w:separator/>
      </w:r>
    </w:p>
  </w:endnote>
  <w:endnote w:type="continuationSeparator" w:id="0">
    <w:p w14:paraId="58702CF2" w14:textId="77777777" w:rsidR="00D10850" w:rsidRDefault="00D10850" w:rsidP="00081E1C">
      <w:r>
        <w:continuationSeparator/>
      </w:r>
    </w:p>
  </w:endnote>
  <w:endnote w:type="continuationNotice" w:id="1">
    <w:p w14:paraId="5E8408C1" w14:textId="77777777" w:rsidR="00D10850" w:rsidRDefault="00D108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8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B2B07F" w14:textId="77777777" w:rsidR="00D10850" w:rsidRDefault="00D10850" w:rsidP="00081E1C">
      <w:r>
        <w:separator/>
      </w:r>
    </w:p>
  </w:footnote>
  <w:footnote w:type="continuationSeparator" w:id="0">
    <w:p w14:paraId="19026831" w14:textId="77777777" w:rsidR="00D10850" w:rsidRDefault="00D10850" w:rsidP="00081E1C">
      <w:r>
        <w:continuationSeparator/>
      </w:r>
    </w:p>
  </w:footnote>
  <w:footnote w:type="continuationNotice" w:id="1">
    <w:p w14:paraId="6D3CD5FF" w14:textId="77777777" w:rsidR="00D10850" w:rsidRDefault="00D10850"/>
  </w:footnote>
  <w:footnote w:id="2">
    <w:p w14:paraId="7C44584E" w14:textId="6F06DA4D" w:rsidR="00216D80" w:rsidRDefault="00216D80">
      <w:pPr>
        <w:pStyle w:val="Voetnoottekst"/>
      </w:pPr>
      <w:r>
        <w:rPr>
          <w:rStyle w:val="Voetnootmarkering"/>
        </w:rPr>
        <w:footnoteRef/>
      </w:r>
      <w:r>
        <w:t xml:space="preserve"> </w:t>
      </w:r>
      <w:hyperlink r:id="rId1" w:history="1">
        <w:r>
          <w:rPr>
            <w:rStyle w:val="Hyperlink"/>
          </w:rPr>
          <w:t>https://stelselcatalogus.omgevingswet.overheid.nl/waardelijstenpagina</w:t>
        </w:r>
      </w:hyperlink>
    </w:p>
  </w:footnote>
  <w:footnote w:id="3">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311D5" w14:textId="6DAA77A2" w:rsidR="000C59E7" w:rsidRDefault="00C15B69" w:rsidP="004C1D05">
    <w:pPr>
      <w:pStyle w:val="Koptekst"/>
    </w:pPr>
    <w:r>
      <w:fldChar w:fldCharType="begin"/>
    </w:r>
    <w:r>
      <w:instrText>DOCVARIABLE  ID02</w:instrText>
    </w:r>
    <w:r>
      <w:fldChar w:fldCharType="separate"/>
    </w:r>
    <w:r w:rsidR="00D55AA6">
      <w:t>Informatiemodel Omgevingswet</w:t>
    </w:r>
    <w:r>
      <w:fldChar w:fldCharType="end"/>
    </w:r>
    <w:r w:rsidR="001537A0">
      <w:t xml:space="preserve"> (</w:t>
    </w:r>
    <w:r>
      <w:fldChar w:fldCharType="begin"/>
    </w:r>
    <w:r>
      <w:instrText>DOCVARIABLE  ID0</w:instrText>
    </w:r>
    <w:r w:rsidR="004C1D05">
      <w:instrText>3</w:instrText>
    </w:r>
    <w:r>
      <w:fldChar w:fldCharType="separate"/>
    </w:r>
    <w:r w:rsidR="00D55AA6">
      <w:t>IMOW</w:t>
    </w:r>
    <w:r>
      <w:fldChar w:fldCharType="end"/>
    </w:r>
    <w:r w:rsidR="001537A0">
      <w:t>)</w:t>
    </w:r>
    <w:r w:rsidR="001537A0" w:rsidRPr="002F3B2E">
      <w:t xml:space="preserve"> | </w:t>
    </w:r>
    <w:r w:rsidR="001537A0">
      <w:rPr>
        <w:noProof/>
      </w:rPr>
      <w:fldChar w:fldCharType="begin"/>
    </w:r>
    <w:r w:rsidR="001537A0">
      <w:rPr>
        <w:noProof/>
      </w:rPr>
      <w:instrText xml:space="preserve"> DOCVARIABLE ID04 </w:instrText>
    </w:r>
    <w:r w:rsidR="001537A0">
      <w:rPr>
        <w:noProof/>
      </w:rPr>
      <w:fldChar w:fldCharType="separate"/>
    </w:r>
    <w:r w:rsidR="00D55AA6">
      <w:rPr>
        <w:noProof/>
      </w:rPr>
      <w:t>2.0.1</w:t>
    </w:r>
    <w:r w:rsidR="001537A0">
      <w:rPr>
        <w:noProof/>
      </w:rPr>
      <w:fldChar w:fldCharType="end"/>
    </w:r>
    <w:r w:rsidR="001537A0" w:rsidRPr="002F3B2E">
      <w:t xml:space="preserve"> |</w:t>
    </w:r>
    <w:r w:rsidR="00AC30D7">
      <w:t xml:space="preserve"> </w:t>
    </w:r>
    <w:r w:rsidR="004C1D05">
      <w:fldChar w:fldCharType="begin"/>
    </w:r>
    <w:r w:rsidR="004C1D05">
      <w:instrText>DOCVARIABLE  ID09</w:instrText>
    </w:r>
    <w:r w:rsidR="004C1D05">
      <w:fldChar w:fldCharType="separate"/>
    </w:r>
    <w:r w:rsidR="00D55AA6">
      <w:t>7 januari 2022</w:t>
    </w:r>
    <w:r w:rsidR="004C1D05">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3F017B55" w:rsidR="007C7F0C" w:rsidRPr="00022065" w:rsidRDefault="00367E89" w:rsidP="00022065">
          <w:r>
            <w:t>werkversie</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7836E86B" w:rsidR="006A0FE3" w:rsidRPr="00022065" w:rsidRDefault="00000000" w:rsidP="00022065">
          <w:fldSimple w:instr=" DOCVARIABLE  ID09 ">
            <w:r w:rsidR="00D55AA6">
              <w:t>7 januari 2022</w:t>
            </w:r>
          </w:fldSimple>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11A01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CC44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2E252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E643D2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DDC178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9E8C37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926E8D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F6CE79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01E19F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60E9A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3"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8"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1"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4"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6"/>
  </w:num>
  <w:num w:numId="2" w16cid:durableId="1917283235">
    <w:abstractNumId w:val="34"/>
  </w:num>
  <w:num w:numId="3" w16cid:durableId="1969045517">
    <w:abstractNumId w:val="36"/>
  </w:num>
  <w:num w:numId="4" w16cid:durableId="1405420662">
    <w:abstractNumId w:val="23"/>
  </w:num>
  <w:num w:numId="5" w16cid:durableId="181163623">
    <w:abstractNumId w:val="17"/>
  </w:num>
  <w:num w:numId="6" w16cid:durableId="1570653724">
    <w:abstractNumId w:val="11"/>
  </w:num>
  <w:num w:numId="7" w16cid:durableId="1284844904">
    <w:abstractNumId w:val="41"/>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0"/>
  </w:num>
  <w:num w:numId="10" w16cid:durableId="325284157">
    <w:abstractNumId w:val="10"/>
  </w:num>
  <w:num w:numId="11" w16cid:durableId="2133284941">
    <w:abstractNumId w:val="26"/>
  </w:num>
  <w:num w:numId="12" w16cid:durableId="1872448145">
    <w:abstractNumId w:val="33"/>
  </w:num>
  <w:num w:numId="13" w16cid:durableId="1986277181">
    <w:abstractNumId w:val="39"/>
  </w:num>
  <w:num w:numId="14" w16cid:durableId="1988046225">
    <w:abstractNumId w:val="42"/>
  </w:num>
  <w:num w:numId="15" w16cid:durableId="956722585">
    <w:abstractNumId w:val="28"/>
  </w:num>
  <w:num w:numId="16" w16cid:durableId="54738618">
    <w:abstractNumId w:val="19"/>
  </w:num>
  <w:num w:numId="17" w16cid:durableId="770274701">
    <w:abstractNumId w:val="35"/>
  </w:num>
  <w:num w:numId="18" w16cid:durableId="949438593">
    <w:abstractNumId w:val="31"/>
  </w:num>
  <w:num w:numId="19" w16cid:durableId="1585607998">
    <w:abstractNumId w:val="24"/>
  </w:num>
  <w:num w:numId="20" w16cid:durableId="1055006832">
    <w:abstractNumId w:val="29"/>
  </w:num>
  <w:num w:numId="21" w16cid:durableId="518006794">
    <w:abstractNumId w:val="22"/>
  </w:num>
  <w:num w:numId="22" w16cid:durableId="1334839333">
    <w:abstractNumId w:val="27"/>
  </w:num>
  <w:num w:numId="23" w16cid:durableId="288324142">
    <w:abstractNumId w:val="38"/>
  </w:num>
  <w:num w:numId="24" w16cid:durableId="1613318515">
    <w:abstractNumId w:val="37"/>
  </w:num>
  <w:num w:numId="25" w16cid:durableId="55009511">
    <w:abstractNumId w:val="21"/>
  </w:num>
  <w:num w:numId="26" w16cid:durableId="1608077887">
    <w:abstractNumId w:val="40"/>
  </w:num>
  <w:num w:numId="27" w16cid:durableId="180123778">
    <w:abstractNumId w:val="14"/>
  </w:num>
  <w:num w:numId="28" w16cid:durableId="242419377">
    <w:abstractNumId w:val="32"/>
  </w:num>
  <w:num w:numId="29" w16cid:durableId="653222394">
    <w:abstractNumId w:val="30"/>
  </w:num>
  <w:num w:numId="30" w16cid:durableId="681397278">
    <w:abstractNumId w:val="25"/>
  </w:num>
  <w:num w:numId="31" w16cid:durableId="164169228">
    <w:abstractNumId w:val="18"/>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GN-WV"/>
    <w:docVar w:name="ID006" w:val="ST"/>
    <w:docVar w:name="ID007" w:val="cc-by-nd"/>
    <w:docVar w:name="ID008" w:val="2022-06-03"/>
    <w:docVar w:name="ID01" w:val="DSO-PR33"/>
    <w:docVar w:name="ID010" w:val="geen"/>
    <w:docVar w:name="ID011" w:val="Waar"/>
    <w:docVar w:name="ID012" w:val="3"/>
    <w:docVar w:name="ID01201" w:val="Richard de Graaf|Geonovum|https://www.geonovum.nl"/>
    <w:docVar w:name="ID01202" w:val="Nienke Jansen|Geonovum|https://www.geonovum.nl"/>
    <w:docVar w:name="ID01203" w:val="Wilko Quak|Geonovum|"/>
    <w:docVar w:name="ID013" w:val="1"/>
    <w:docVar w:name="ID01301" w:val="Wilko Quak|Geonovum|https://www.geonovum.nl"/>
    <w:docVar w:name="ID01302" w:val="Wilko Quak|Geonovum|https://www.geonovum.nl"/>
    <w:docVar w:name="ID014" w:val="0"/>
    <w:docVar w:name="ID015" w:val="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101" w:val="Gerard Wolbers|Geonovum|https://www.geonovum.nl/"/>
  </w:docVars>
  <w:rsids>
    <w:rsidRoot w:val="00FB731C"/>
    <w:rsid w:val="00000EF7"/>
    <w:rsid w:val="00000FE3"/>
    <w:rsid w:val="00001AC7"/>
    <w:rsid w:val="00001B16"/>
    <w:rsid w:val="00001D61"/>
    <w:rsid w:val="0000261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776E"/>
    <w:rsid w:val="00087A03"/>
    <w:rsid w:val="00087EC5"/>
    <w:rsid w:val="00090449"/>
    <w:rsid w:val="000906E0"/>
    <w:rsid w:val="00090894"/>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A06"/>
    <w:rsid w:val="000C0C80"/>
    <w:rsid w:val="000C0CDA"/>
    <w:rsid w:val="000C1AA3"/>
    <w:rsid w:val="000C2F49"/>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4115"/>
    <w:rsid w:val="000D43C1"/>
    <w:rsid w:val="000D4437"/>
    <w:rsid w:val="000D4773"/>
    <w:rsid w:val="000D530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B75"/>
    <w:rsid w:val="000F01B5"/>
    <w:rsid w:val="000F0626"/>
    <w:rsid w:val="000F0F7E"/>
    <w:rsid w:val="000F1253"/>
    <w:rsid w:val="000F1A51"/>
    <w:rsid w:val="000F1BF3"/>
    <w:rsid w:val="000F25E1"/>
    <w:rsid w:val="000F3D6F"/>
    <w:rsid w:val="000F3E17"/>
    <w:rsid w:val="000F47AE"/>
    <w:rsid w:val="000F4BE7"/>
    <w:rsid w:val="000F4F3F"/>
    <w:rsid w:val="000F5467"/>
    <w:rsid w:val="000F5468"/>
    <w:rsid w:val="000F58F7"/>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9A7"/>
    <w:rsid w:val="00130D04"/>
    <w:rsid w:val="00130E7B"/>
    <w:rsid w:val="00130F7A"/>
    <w:rsid w:val="0013176F"/>
    <w:rsid w:val="0013352A"/>
    <w:rsid w:val="001337FF"/>
    <w:rsid w:val="001344E4"/>
    <w:rsid w:val="001347EB"/>
    <w:rsid w:val="001347F3"/>
    <w:rsid w:val="00134ACA"/>
    <w:rsid w:val="00134D0F"/>
    <w:rsid w:val="00134DF7"/>
    <w:rsid w:val="00134E91"/>
    <w:rsid w:val="001350C6"/>
    <w:rsid w:val="00135119"/>
    <w:rsid w:val="00135359"/>
    <w:rsid w:val="001361FE"/>
    <w:rsid w:val="001368D3"/>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DF"/>
    <w:rsid w:val="00145D7B"/>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B"/>
    <w:rsid w:val="00154FC7"/>
    <w:rsid w:val="00154FEF"/>
    <w:rsid w:val="0015524F"/>
    <w:rsid w:val="001556C4"/>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308A"/>
    <w:rsid w:val="001932A8"/>
    <w:rsid w:val="00193360"/>
    <w:rsid w:val="00193607"/>
    <w:rsid w:val="0019397D"/>
    <w:rsid w:val="00193C0E"/>
    <w:rsid w:val="00193FDA"/>
    <w:rsid w:val="001943D3"/>
    <w:rsid w:val="0019456D"/>
    <w:rsid w:val="0019460D"/>
    <w:rsid w:val="00194D02"/>
    <w:rsid w:val="00194D12"/>
    <w:rsid w:val="00194D59"/>
    <w:rsid w:val="0019582C"/>
    <w:rsid w:val="00195D52"/>
    <w:rsid w:val="00196091"/>
    <w:rsid w:val="001968C2"/>
    <w:rsid w:val="00196914"/>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D77"/>
    <w:rsid w:val="00213AFA"/>
    <w:rsid w:val="0021535F"/>
    <w:rsid w:val="00215C77"/>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50FA"/>
    <w:rsid w:val="00245159"/>
    <w:rsid w:val="002451B7"/>
    <w:rsid w:val="00245230"/>
    <w:rsid w:val="0024539C"/>
    <w:rsid w:val="002454FE"/>
    <w:rsid w:val="002455A0"/>
    <w:rsid w:val="002457E4"/>
    <w:rsid w:val="002460F0"/>
    <w:rsid w:val="00246ACF"/>
    <w:rsid w:val="00246B64"/>
    <w:rsid w:val="00246DB4"/>
    <w:rsid w:val="002471DD"/>
    <w:rsid w:val="0024784D"/>
    <w:rsid w:val="00247A8A"/>
    <w:rsid w:val="00247C79"/>
    <w:rsid w:val="002505AD"/>
    <w:rsid w:val="00250AC8"/>
    <w:rsid w:val="00250FC4"/>
    <w:rsid w:val="00251358"/>
    <w:rsid w:val="002517F7"/>
    <w:rsid w:val="00252479"/>
    <w:rsid w:val="0025311C"/>
    <w:rsid w:val="00253411"/>
    <w:rsid w:val="00253811"/>
    <w:rsid w:val="00253905"/>
    <w:rsid w:val="00253BB9"/>
    <w:rsid w:val="00253C98"/>
    <w:rsid w:val="00253F6A"/>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E70"/>
    <w:rsid w:val="00277079"/>
    <w:rsid w:val="0027721A"/>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DC8"/>
    <w:rsid w:val="002F381E"/>
    <w:rsid w:val="002F3D46"/>
    <w:rsid w:val="002F44AE"/>
    <w:rsid w:val="002F4536"/>
    <w:rsid w:val="002F4CBE"/>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DD1"/>
    <w:rsid w:val="00304EFE"/>
    <w:rsid w:val="0030520C"/>
    <w:rsid w:val="003055D5"/>
    <w:rsid w:val="003056C2"/>
    <w:rsid w:val="00305ADB"/>
    <w:rsid w:val="00305E40"/>
    <w:rsid w:val="00305F94"/>
    <w:rsid w:val="003063C1"/>
    <w:rsid w:val="00306BD7"/>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8"/>
    <w:rsid w:val="003409E9"/>
    <w:rsid w:val="00340AE7"/>
    <w:rsid w:val="00340DBE"/>
    <w:rsid w:val="00341676"/>
    <w:rsid w:val="00341A0D"/>
    <w:rsid w:val="00341C9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D30"/>
    <w:rsid w:val="0035032B"/>
    <w:rsid w:val="0035041E"/>
    <w:rsid w:val="0035188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9C2"/>
    <w:rsid w:val="00363C22"/>
    <w:rsid w:val="0036440C"/>
    <w:rsid w:val="00364A59"/>
    <w:rsid w:val="00364B76"/>
    <w:rsid w:val="00364D3B"/>
    <w:rsid w:val="00365E82"/>
    <w:rsid w:val="00366485"/>
    <w:rsid w:val="00367E89"/>
    <w:rsid w:val="0037027C"/>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649"/>
    <w:rsid w:val="003955B5"/>
    <w:rsid w:val="00395E9B"/>
    <w:rsid w:val="00395F1D"/>
    <w:rsid w:val="00395F47"/>
    <w:rsid w:val="00396048"/>
    <w:rsid w:val="003960B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1B67"/>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AAF"/>
    <w:rsid w:val="00414231"/>
    <w:rsid w:val="0041435D"/>
    <w:rsid w:val="0041492C"/>
    <w:rsid w:val="00414C58"/>
    <w:rsid w:val="0041535F"/>
    <w:rsid w:val="0041610E"/>
    <w:rsid w:val="0041654B"/>
    <w:rsid w:val="00416C3F"/>
    <w:rsid w:val="00416CC2"/>
    <w:rsid w:val="004170D2"/>
    <w:rsid w:val="004172FD"/>
    <w:rsid w:val="004177B2"/>
    <w:rsid w:val="0041782C"/>
    <w:rsid w:val="004214EE"/>
    <w:rsid w:val="00421583"/>
    <w:rsid w:val="00421AEC"/>
    <w:rsid w:val="00421BE8"/>
    <w:rsid w:val="00422062"/>
    <w:rsid w:val="00422385"/>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801"/>
    <w:rsid w:val="00440F58"/>
    <w:rsid w:val="00440FFE"/>
    <w:rsid w:val="004413EB"/>
    <w:rsid w:val="00441574"/>
    <w:rsid w:val="004415A7"/>
    <w:rsid w:val="004419F1"/>
    <w:rsid w:val="00441A70"/>
    <w:rsid w:val="004421AA"/>
    <w:rsid w:val="00442613"/>
    <w:rsid w:val="004429F4"/>
    <w:rsid w:val="00442B08"/>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DAC"/>
    <w:rsid w:val="00456EAC"/>
    <w:rsid w:val="00457326"/>
    <w:rsid w:val="00457948"/>
    <w:rsid w:val="00457B1A"/>
    <w:rsid w:val="00460A63"/>
    <w:rsid w:val="00460F71"/>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7186"/>
    <w:rsid w:val="00467456"/>
    <w:rsid w:val="0046756C"/>
    <w:rsid w:val="004677B0"/>
    <w:rsid w:val="004707D7"/>
    <w:rsid w:val="00470B4B"/>
    <w:rsid w:val="00470D1B"/>
    <w:rsid w:val="00470D24"/>
    <w:rsid w:val="00471725"/>
    <w:rsid w:val="004719FF"/>
    <w:rsid w:val="00471E56"/>
    <w:rsid w:val="0047257E"/>
    <w:rsid w:val="0047260D"/>
    <w:rsid w:val="0047303B"/>
    <w:rsid w:val="004733C5"/>
    <w:rsid w:val="00473B01"/>
    <w:rsid w:val="004742E7"/>
    <w:rsid w:val="00474800"/>
    <w:rsid w:val="00474833"/>
    <w:rsid w:val="00474D8D"/>
    <w:rsid w:val="0047526E"/>
    <w:rsid w:val="004753DB"/>
    <w:rsid w:val="004754FA"/>
    <w:rsid w:val="00475B24"/>
    <w:rsid w:val="00475C30"/>
    <w:rsid w:val="00475F77"/>
    <w:rsid w:val="004762F3"/>
    <w:rsid w:val="00476B9E"/>
    <w:rsid w:val="00476C91"/>
    <w:rsid w:val="00477601"/>
    <w:rsid w:val="00477BE6"/>
    <w:rsid w:val="00480048"/>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9F"/>
    <w:rsid w:val="004B0C8D"/>
    <w:rsid w:val="004B12A3"/>
    <w:rsid w:val="004B158E"/>
    <w:rsid w:val="004B185E"/>
    <w:rsid w:val="004B1D67"/>
    <w:rsid w:val="004B1E76"/>
    <w:rsid w:val="004B1F3A"/>
    <w:rsid w:val="004B20BD"/>
    <w:rsid w:val="004B2274"/>
    <w:rsid w:val="004B22BB"/>
    <w:rsid w:val="004B2AA0"/>
    <w:rsid w:val="004B3E06"/>
    <w:rsid w:val="004B4144"/>
    <w:rsid w:val="004B4613"/>
    <w:rsid w:val="004B4915"/>
    <w:rsid w:val="004B56D6"/>
    <w:rsid w:val="004B56DB"/>
    <w:rsid w:val="004B581C"/>
    <w:rsid w:val="004B5CD4"/>
    <w:rsid w:val="004B6A8F"/>
    <w:rsid w:val="004B6AEC"/>
    <w:rsid w:val="004B6E08"/>
    <w:rsid w:val="004B6F82"/>
    <w:rsid w:val="004B6FDC"/>
    <w:rsid w:val="004B7351"/>
    <w:rsid w:val="004B7434"/>
    <w:rsid w:val="004B753D"/>
    <w:rsid w:val="004B7FC4"/>
    <w:rsid w:val="004C02D7"/>
    <w:rsid w:val="004C0717"/>
    <w:rsid w:val="004C0A71"/>
    <w:rsid w:val="004C0F4C"/>
    <w:rsid w:val="004C1A59"/>
    <w:rsid w:val="004C1D05"/>
    <w:rsid w:val="004C1EB4"/>
    <w:rsid w:val="004C22D9"/>
    <w:rsid w:val="004C2468"/>
    <w:rsid w:val="004C26DF"/>
    <w:rsid w:val="004C3037"/>
    <w:rsid w:val="004C3772"/>
    <w:rsid w:val="004C43B5"/>
    <w:rsid w:val="004C46EE"/>
    <w:rsid w:val="004C4B09"/>
    <w:rsid w:val="004C4EFB"/>
    <w:rsid w:val="004C4F68"/>
    <w:rsid w:val="004C57BD"/>
    <w:rsid w:val="004C590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6E81"/>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6EC"/>
    <w:rsid w:val="004F0BC1"/>
    <w:rsid w:val="004F0D16"/>
    <w:rsid w:val="004F0F56"/>
    <w:rsid w:val="004F1A1D"/>
    <w:rsid w:val="004F1EC6"/>
    <w:rsid w:val="004F2726"/>
    <w:rsid w:val="004F3410"/>
    <w:rsid w:val="004F37A3"/>
    <w:rsid w:val="004F3B19"/>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DB4"/>
    <w:rsid w:val="00542237"/>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A5F"/>
    <w:rsid w:val="005C4E11"/>
    <w:rsid w:val="005C50AE"/>
    <w:rsid w:val="005C54AF"/>
    <w:rsid w:val="005C565D"/>
    <w:rsid w:val="005C56BA"/>
    <w:rsid w:val="005C588E"/>
    <w:rsid w:val="005C6DE1"/>
    <w:rsid w:val="005C718B"/>
    <w:rsid w:val="005C7B1C"/>
    <w:rsid w:val="005C7B32"/>
    <w:rsid w:val="005C7C1C"/>
    <w:rsid w:val="005C7FBF"/>
    <w:rsid w:val="005D04C6"/>
    <w:rsid w:val="005D06F8"/>
    <w:rsid w:val="005D08ED"/>
    <w:rsid w:val="005D0CE9"/>
    <w:rsid w:val="005D11CE"/>
    <w:rsid w:val="005D141C"/>
    <w:rsid w:val="005D2815"/>
    <w:rsid w:val="005D29CB"/>
    <w:rsid w:val="005D2D16"/>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6502"/>
    <w:rsid w:val="005E65B1"/>
    <w:rsid w:val="005E6C24"/>
    <w:rsid w:val="005E6D30"/>
    <w:rsid w:val="005E72DA"/>
    <w:rsid w:val="005E7361"/>
    <w:rsid w:val="005E7513"/>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52A2"/>
    <w:rsid w:val="006253DB"/>
    <w:rsid w:val="00625545"/>
    <w:rsid w:val="00625597"/>
    <w:rsid w:val="006255DE"/>
    <w:rsid w:val="006260B8"/>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ED1"/>
    <w:rsid w:val="00647290"/>
    <w:rsid w:val="0064787E"/>
    <w:rsid w:val="00647A20"/>
    <w:rsid w:val="0065091A"/>
    <w:rsid w:val="00650A6B"/>
    <w:rsid w:val="00650EC0"/>
    <w:rsid w:val="00650F24"/>
    <w:rsid w:val="00651907"/>
    <w:rsid w:val="00652B83"/>
    <w:rsid w:val="00652F17"/>
    <w:rsid w:val="006534AA"/>
    <w:rsid w:val="00653CF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AC6"/>
    <w:rsid w:val="006D5BA4"/>
    <w:rsid w:val="006D5C22"/>
    <w:rsid w:val="006D6547"/>
    <w:rsid w:val="006D6A3C"/>
    <w:rsid w:val="006D6E9E"/>
    <w:rsid w:val="006D7087"/>
    <w:rsid w:val="006D7331"/>
    <w:rsid w:val="006D7E88"/>
    <w:rsid w:val="006E0D53"/>
    <w:rsid w:val="006E11EE"/>
    <w:rsid w:val="006E1595"/>
    <w:rsid w:val="006E1853"/>
    <w:rsid w:val="006E19C1"/>
    <w:rsid w:val="006E1C3E"/>
    <w:rsid w:val="006E1CB8"/>
    <w:rsid w:val="006E1D8B"/>
    <w:rsid w:val="006E1DB0"/>
    <w:rsid w:val="006E1F28"/>
    <w:rsid w:val="006E2459"/>
    <w:rsid w:val="006E2609"/>
    <w:rsid w:val="006E2CAC"/>
    <w:rsid w:val="006E4056"/>
    <w:rsid w:val="006E464E"/>
    <w:rsid w:val="006E4ADE"/>
    <w:rsid w:val="006E5401"/>
    <w:rsid w:val="006E5557"/>
    <w:rsid w:val="006E5FA5"/>
    <w:rsid w:val="006E62C6"/>
    <w:rsid w:val="006E63B1"/>
    <w:rsid w:val="006E647D"/>
    <w:rsid w:val="006E7A41"/>
    <w:rsid w:val="006E7C59"/>
    <w:rsid w:val="006F0C4E"/>
    <w:rsid w:val="006F1050"/>
    <w:rsid w:val="006F11D0"/>
    <w:rsid w:val="006F14AD"/>
    <w:rsid w:val="006F1A1C"/>
    <w:rsid w:val="006F1B37"/>
    <w:rsid w:val="006F289E"/>
    <w:rsid w:val="006F2ECB"/>
    <w:rsid w:val="006F2FA4"/>
    <w:rsid w:val="006F31B8"/>
    <w:rsid w:val="006F3680"/>
    <w:rsid w:val="006F372D"/>
    <w:rsid w:val="006F3934"/>
    <w:rsid w:val="006F3D9A"/>
    <w:rsid w:val="006F40C8"/>
    <w:rsid w:val="006F4AFE"/>
    <w:rsid w:val="006F4D02"/>
    <w:rsid w:val="006F4F8D"/>
    <w:rsid w:val="006F52AF"/>
    <w:rsid w:val="006F53EA"/>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D2"/>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2480"/>
    <w:rsid w:val="00732B42"/>
    <w:rsid w:val="00733315"/>
    <w:rsid w:val="007334B0"/>
    <w:rsid w:val="00733942"/>
    <w:rsid w:val="00734189"/>
    <w:rsid w:val="0073437C"/>
    <w:rsid w:val="00734F29"/>
    <w:rsid w:val="00735005"/>
    <w:rsid w:val="007351A3"/>
    <w:rsid w:val="00735494"/>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3264"/>
    <w:rsid w:val="007534E1"/>
    <w:rsid w:val="00753515"/>
    <w:rsid w:val="00753695"/>
    <w:rsid w:val="00753CD5"/>
    <w:rsid w:val="0075418F"/>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F22"/>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A51"/>
    <w:rsid w:val="00777B71"/>
    <w:rsid w:val="0078062F"/>
    <w:rsid w:val="00780B97"/>
    <w:rsid w:val="00780BE0"/>
    <w:rsid w:val="00780D1F"/>
    <w:rsid w:val="00780DA3"/>
    <w:rsid w:val="00781149"/>
    <w:rsid w:val="00781588"/>
    <w:rsid w:val="007815B4"/>
    <w:rsid w:val="00781B32"/>
    <w:rsid w:val="00781BAD"/>
    <w:rsid w:val="00781BDB"/>
    <w:rsid w:val="00782834"/>
    <w:rsid w:val="007831FC"/>
    <w:rsid w:val="00783601"/>
    <w:rsid w:val="00784487"/>
    <w:rsid w:val="00784AA4"/>
    <w:rsid w:val="00784ADE"/>
    <w:rsid w:val="00784E3D"/>
    <w:rsid w:val="00785074"/>
    <w:rsid w:val="0078510C"/>
    <w:rsid w:val="00785946"/>
    <w:rsid w:val="00786148"/>
    <w:rsid w:val="00786878"/>
    <w:rsid w:val="00787474"/>
    <w:rsid w:val="007877C5"/>
    <w:rsid w:val="00787BEA"/>
    <w:rsid w:val="00787D72"/>
    <w:rsid w:val="00787E38"/>
    <w:rsid w:val="007902B0"/>
    <w:rsid w:val="007909D0"/>
    <w:rsid w:val="00790AE2"/>
    <w:rsid w:val="00790F53"/>
    <w:rsid w:val="00791107"/>
    <w:rsid w:val="0079117E"/>
    <w:rsid w:val="00791984"/>
    <w:rsid w:val="00791E78"/>
    <w:rsid w:val="00792F77"/>
    <w:rsid w:val="0079393C"/>
    <w:rsid w:val="00793E54"/>
    <w:rsid w:val="00794245"/>
    <w:rsid w:val="00794742"/>
    <w:rsid w:val="00794946"/>
    <w:rsid w:val="00794B95"/>
    <w:rsid w:val="00794CF4"/>
    <w:rsid w:val="00795414"/>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589"/>
    <w:rsid w:val="007C4631"/>
    <w:rsid w:val="007C4BCB"/>
    <w:rsid w:val="007C5055"/>
    <w:rsid w:val="007C51B9"/>
    <w:rsid w:val="007C5C4D"/>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5A8"/>
    <w:rsid w:val="007D4638"/>
    <w:rsid w:val="007D4802"/>
    <w:rsid w:val="007D4933"/>
    <w:rsid w:val="007D5871"/>
    <w:rsid w:val="007D5A5F"/>
    <w:rsid w:val="007D5AB5"/>
    <w:rsid w:val="007D5DE9"/>
    <w:rsid w:val="007D5E3B"/>
    <w:rsid w:val="007D65B8"/>
    <w:rsid w:val="007D6745"/>
    <w:rsid w:val="007D6E0C"/>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8BC"/>
    <w:rsid w:val="0081425A"/>
    <w:rsid w:val="00814A7E"/>
    <w:rsid w:val="00814C13"/>
    <w:rsid w:val="00814CBE"/>
    <w:rsid w:val="008152DD"/>
    <w:rsid w:val="008155AB"/>
    <w:rsid w:val="008156BC"/>
    <w:rsid w:val="0081589C"/>
    <w:rsid w:val="00815927"/>
    <w:rsid w:val="00815C51"/>
    <w:rsid w:val="00815C7D"/>
    <w:rsid w:val="0081647A"/>
    <w:rsid w:val="00816B28"/>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70B"/>
    <w:rsid w:val="0082677E"/>
    <w:rsid w:val="00826FEA"/>
    <w:rsid w:val="00827416"/>
    <w:rsid w:val="0082755E"/>
    <w:rsid w:val="008303FA"/>
    <w:rsid w:val="00830756"/>
    <w:rsid w:val="00830C28"/>
    <w:rsid w:val="00831FA1"/>
    <w:rsid w:val="0083202A"/>
    <w:rsid w:val="008329C1"/>
    <w:rsid w:val="00832F10"/>
    <w:rsid w:val="008332E1"/>
    <w:rsid w:val="00833F09"/>
    <w:rsid w:val="008340E3"/>
    <w:rsid w:val="008345D2"/>
    <w:rsid w:val="0083495B"/>
    <w:rsid w:val="00834B28"/>
    <w:rsid w:val="00835C1C"/>
    <w:rsid w:val="0083607B"/>
    <w:rsid w:val="008362EF"/>
    <w:rsid w:val="008364E1"/>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DA4"/>
    <w:rsid w:val="008C122D"/>
    <w:rsid w:val="008C12E9"/>
    <w:rsid w:val="008C17FF"/>
    <w:rsid w:val="008C1A30"/>
    <w:rsid w:val="008C1BBF"/>
    <w:rsid w:val="008C1BD5"/>
    <w:rsid w:val="008C243B"/>
    <w:rsid w:val="008C2C86"/>
    <w:rsid w:val="008C2CF4"/>
    <w:rsid w:val="008C3893"/>
    <w:rsid w:val="008C405C"/>
    <w:rsid w:val="008C40E4"/>
    <w:rsid w:val="008C420B"/>
    <w:rsid w:val="008C48D2"/>
    <w:rsid w:val="008C4E29"/>
    <w:rsid w:val="008C59F1"/>
    <w:rsid w:val="008C61FF"/>
    <w:rsid w:val="008C63A2"/>
    <w:rsid w:val="008C63A5"/>
    <w:rsid w:val="008C6519"/>
    <w:rsid w:val="008C68E7"/>
    <w:rsid w:val="008C6AE6"/>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8"/>
    <w:rsid w:val="008F0A60"/>
    <w:rsid w:val="008F0D0E"/>
    <w:rsid w:val="008F122D"/>
    <w:rsid w:val="008F1714"/>
    <w:rsid w:val="008F1F5F"/>
    <w:rsid w:val="008F27AE"/>
    <w:rsid w:val="008F288B"/>
    <w:rsid w:val="008F341B"/>
    <w:rsid w:val="008F3460"/>
    <w:rsid w:val="008F398C"/>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85D"/>
    <w:rsid w:val="00924DB4"/>
    <w:rsid w:val="00924FBF"/>
    <w:rsid w:val="00925C81"/>
    <w:rsid w:val="00925D6E"/>
    <w:rsid w:val="00926308"/>
    <w:rsid w:val="009266BA"/>
    <w:rsid w:val="00926A46"/>
    <w:rsid w:val="00926BC2"/>
    <w:rsid w:val="00927958"/>
    <w:rsid w:val="00927FF0"/>
    <w:rsid w:val="0093020D"/>
    <w:rsid w:val="00931037"/>
    <w:rsid w:val="00931049"/>
    <w:rsid w:val="00931AFB"/>
    <w:rsid w:val="00931EEF"/>
    <w:rsid w:val="0093227B"/>
    <w:rsid w:val="00932289"/>
    <w:rsid w:val="009325C0"/>
    <w:rsid w:val="00932A80"/>
    <w:rsid w:val="00932AD9"/>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60E7"/>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32"/>
    <w:rsid w:val="009552E3"/>
    <w:rsid w:val="0095596D"/>
    <w:rsid w:val="00955D23"/>
    <w:rsid w:val="00955E7F"/>
    <w:rsid w:val="0095606B"/>
    <w:rsid w:val="009563E8"/>
    <w:rsid w:val="0095654E"/>
    <w:rsid w:val="00956DA7"/>
    <w:rsid w:val="009571B1"/>
    <w:rsid w:val="009572A3"/>
    <w:rsid w:val="0095780A"/>
    <w:rsid w:val="0095790A"/>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2E0"/>
    <w:rsid w:val="00965D31"/>
    <w:rsid w:val="00965D87"/>
    <w:rsid w:val="00965EE8"/>
    <w:rsid w:val="00966058"/>
    <w:rsid w:val="009664C5"/>
    <w:rsid w:val="009669EC"/>
    <w:rsid w:val="00966DEA"/>
    <w:rsid w:val="009671AA"/>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A13"/>
    <w:rsid w:val="00987CFF"/>
    <w:rsid w:val="00991244"/>
    <w:rsid w:val="0099229A"/>
    <w:rsid w:val="009923A2"/>
    <w:rsid w:val="00992A45"/>
    <w:rsid w:val="00992D57"/>
    <w:rsid w:val="00992D92"/>
    <w:rsid w:val="009932B7"/>
    <w:rsid w:val="009933B7"/>
    <w:rsid w:val="00993580"/>
    <w:rsid w:val="00993F2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E5E"/>
    <w:rsid w:val="009C0F17"/>
    <w:rsid w:val="009C12C2"/>
    <w:rsid w:val="009C135E"/>
    <w:rsid w:val="009C154B"/>
    <w:rsid w:val="009C250C"/>
    <w:rsid w:val="009C2AB4"/>
    <w:rsid w:val="009C2E3B"/>
    <w:rsid w:val="009C2E5D"/>
    <w:rsid w:val="009C36DD"/>
    <w:rsid w:val="009C406F"/>
    <w:rsid w:val="009C4328"/>
    <w:rsid w:val="009C46E7"/>
    <w:rsid w:val="009C4A21"/>
    <w:rsid w:val="009C4AA5"/>
    <w:rsid w:val="009C5A9A"/>
    <w:rsid w:val="009C5BA2"/>
    <w:rsid w:val="009C5DD6"/>
    <w:rsid w:val="009C6372"/>
    <w:rsid w:val="009C63A1"/>
    <w:rsid w:val="009C6509"/>
    <w:rsid w:val="009C68E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E38"/>
    <w:rsid w:val="009E5061"/>
    <w:rsid w:val="009E579C"/>
    <w:rsid w:val="009E581B"/>
    <w:rsid w:val="009E58DE"/>
    <w:rsid w:val="009E59FF"/>
    <w:rsid w:val="009E5DAB"/>
    <w:rsid w:val="009E60B9"/>
    <w:rsid w:val="009E649B"/>
    <w:rsid w:val="009E6804"/>
    <w:rsid w:val="009E6825"/>
    <w:rsid w:val="009E6BBC"/>
    <w:rsid w:val="009F06CA"/>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B16"/>
    <w:rsid w:val="00A21DDD"/>
    <w:rsid w:val="00A21F21"/>
    <w:rsid w:val="00A2255D"/>
    <w:rsid w:val="00A228C1"/>
    <w:rsid w:val="00A22940"/>
    <w:rsid w:val="00A22D3B"/>
    <w:rsid w:val="00A22E23"/>
    <w:rsid w:val="00A2391D"/>
    <w:rsid w:val="00A239E5"/>
    <w:rsid w:val="00A23A27"/>
    <w:rsid w:val="00A23D35"/>
    <w:rsid w:val="00A23FF6"/>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516D"/>
    <w:rsid w:val="00A55BC5"/>
    <w:rsid w:val="00A5603E"/>
    <w:rsid w:val="00A560A9"/>
    <w:rsid w:val="00A561F0"/>
    <w:rsid w:val="00A56629"/>
    <w:rsid w:val="00A56679"/>
    <w:rsid w:val="00A56FA2"/>
    <w:rsid w:val="00A57425"/>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D6D"/>
    <w:rsid w:val="00A77BC1"/>
    <w:rsid w:val="00A77F18"/>
    <w:rsid w:val="00A77F69"/>
    <w:rsid w:val="00A80AB1"/>
    <w:rsid w:val="00A8268C"/>
    <w:rsid w:val="00A82B15"/>
    <w:rsid w:val="00A82D1A"/>
    <w:rsid w:val="00A82E31"/>
    <w:rsid w:val="00A8301D"/>
    <w:rsid w:val="00A830F2"/>
    <w:rsid w:val="00A8396A"/>
    <w:rsid w:val="00A83ACD"/>
    <w:rsid w:val="00A84240"/>
    <w:rsid w:val="00A84342"/>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B0B"/>
    <w:rsid w:val="00AA0BC6"/>
    <w:rsid w:val="00AA0E26"/>
    <w:rsid w:val="00AA10AD"/>
    <w:rsid w:val="00AA1126"/>
    <w:rsid w:val="00AA1689"/>
    <w:rsid w:val="00AA1752"/>
    <w:rsid w:val="00AA19BF"/>
    <w:rsid w:val="00AA23AA"/>
    <w:rsid w:val="00AA2533"/>
    <w:rsid w:val="00AA2580"/>
    <w:rsid w:val="00AA27CC"/>
    <w:rsid w:val="00AA288B"/>
    <w:rsid w:val="00AA37C6"/>
    <w:rsid w:val="00AA3877"/>
    <w:rsid w:val="00AA41E0"/>
    <w:rsid w:val="00AA438E"/>
    <w:rsid w:val="00AA43FB"/>
    <w:rsid w:val="00AA463D"/>
    <w:rsid w:val="00AA46A9"/>
    <w:rsid w:val="00AA4DE8"/>
    <w:rsid w:val="00AA53B6"/>
    <w:rsid w:val="00AA53E6"/>
    <w:rsid w:val="00AA613F"/>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F36"/>
    <w:rsid w:val="00AB5F1C"/>
    <w:rsid w:val="00AB639E"/>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CFF"/>
    <w:rsid w:val="00AD72AD"/>
    <w:rsid w:val="00AD74A4"/>
    <w:rsid w:val="00AD7595"/>
    <w:rsid w:val="00AD765B"/>
    <w:rsid w:val="00AD7B4F"/>
    <w:rsid w:val="00AD7C9F"/>
    <w:rsid w:val="00AD7DE8"/>
    <w:rsid w:val="00AE0731"/>
    <w:rsid w:val="00AE0A54"/>
    <w:rsid w:val="00AE1198"/>
    <w:rsid w:val="00AE11C6"/>
    <w:rsid w:val="00AE120B"/>
    <w:rsid w:val="00AE1996"/>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67B5"/>
    <w:rsid w:val="00B3706E"/>
    <w:rsid w:val="00B37382"/>
    <w:rsid w:val="00B3742E"/>
    <w:rsid w:val="00B3767B"/>
    <w:rsid w:val="00B378C7"/>
    <w:rsid w:val="00B37992"/>
    <w:rsid w:val="00B37AD0"/>
    <w:rsid w:val="00B37D7F"/>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572"/>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24B3"/>
    <w:rsid w:val="00B7298F"/>
    <w:rsid w:val="00B72BDB"/>
    <w:rsid w:val="00B73010"/>
    <w:rsid w:val="00B73760"/>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95"/>
    <w:rsid w:val="00BC5E8C"/>
    <w:rsid w:val="00BC6A3A"/>
    <w:rsid w:val="00BC775F"/>
    <w:rsid w:val="00BC7973"/>
    <w:rsid w:val="00BC7ABA"/>
    <w:rsid w:val="00BC7D38"/>
    <w:rsid w:val="00BC7F4D"/>
    <w:rsid w:val="00BD0189"/>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D8D"/>
    <w:rsid w:val="00BE524A"/>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5D5"/>
    <w:rsid w:val="00C01955"/>
    <w:rsid w:val="00C01E7E"/>
    <w:rsid w:val="00C02260"/>
    <w:rsid w:val="00C02A18"/>
    <w:rsid w:val="00C0352A"/>
    <w:rsid w:val="00C03779"/>
    <w:rsid w:val="00C03943"/>
    <w:rsid w:val="00C04446"/>
    <w:rsid w:val="00C044CE"/>
    <w:rsid w:val="00C04BD0"/>
    <w:rsid w:val="00C04FDB"/>
    <w:rsid w:val="00C0512D"/>
    <w:rsid w:val="00C05619"/>
    <w:rsid w:val="00C05C00"/>
    <w:rsid w:val="00C06D83"/>
    <w:rsid w:val="00C06DEB"/>
    <w:rsid w:val="00C072F0"/>
    <w:rsid w:val="00C07584"/>
    <w:rsid w:val="00C076E5"/>
    <w:rsid w:val="00C07DF0"/>
    <w:rsid w:val="00C100D7"/>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D13"/>
    <w:rsid w:val="00C56D6F"/>
    <w:rsid w:val="00C56DCC"/>
    <w:rsid w:val="00C56FE4"/>
    <w:rsid w:val="00C57501"/>
    <w:rsid w:val="00C5790F"/>
    <w:rsid w:val="00C6041A"/>
    <w:rsid w:val="00C604CE"/>
    <w:rsid w:val="00C608C1"/>
    <w:rsid w:val="00C60A75"/>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E86"/>
    <w:rsid w:val="00C70445"/>
    <w:rsid w:val="00C70585"/>
    <w:rsid w:val="00C706E2"/>
    <w:rsid w:val="00C70AA3"/>
    <w:rsid w:val="00C70CA6"/>
    <w:rsid w:val="00C70E23"/>
    <w:rsid w:val="00C70F51"/>
    <w:rsid w:val="00C71316"/>
    <w:rsid w:val="00C7171E"/>
    <w:rsid w:val="00C7175A"/>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28A"/>
    <w:rsid w:val="00CB15DA"/>
    <w:rsid w:val="00CB1D96"/>
    <w:rsid w:val="00CB1E8B"/>
    <w:rsid w:val="00CB2740"/>
    <w:rsid w:val="00CB303C"/>
    <w:rsid w:val="00CB30AC"/>
    <w:rsid w:val="00CB3183"/>
    <w:rsid w:val="00CB3DE3"/>
    <w:rsid w:val="00CB40B4"/>
    <w:rsid w:val="00CB4186"/>
    <w:rsid w:val="00CB455C"/>
    <w:rsid w:val="00CB46EB"/>
    <w:rsid w:val="00CB4A9B"/>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50B6"/>
    <w:rsid w:val="00CC5B9D"/>
    <w:rsid w:val="00CC5BC1"/>
    <w:rsid w:val="00CC683D"/>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22A"/>
    <w:rsid w:val="00CE07AE"/>
    <w:rsid w:val="00CE0B9C"/>
    <w:rsid w:val="00CE1198"/>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DBA"/>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D7D"/>
    <w:rsid w:val="00D521B2"/>
    <w:rsid w:val="00D52D55"/>
    <w:rsid w:val="00D52D86"/>
    <w:rsid w:val="00D53200"/>
    <w:rsid w:val="00D53754"/>
    <w:rsid w:val="00D53B52"/>
    <w:rsid w:val="00D53C0E"/>
    <w:rsid w:val="00D53F85"/>
    <w:rsid w:val="00D53FE4"/>
    <w:rsid w:val="00D54026"/>
    <w:rsid w:val="00D5481B"/>
    <w:rsid w:val="00D54B6A"/>
    <w:rsid w:val="00D554BB"/>
    <w:rsid w:val="00D5581B"/>
    <w:rsid w:val="00D55AA6"/>
    <w:rsid w:val="00D55D60"/>
    <w:rsid w:val="00D5615B"/>
    <w:rsid w:val="00D56562"/>
    <w:rsid w:val="00D56954"/>
    <w:rsid w:val="00D57393"/>
    <w:rsid w:val="00D57745"/>
    <w:rsid w:val="00D579C4"/>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D45"/>
    <w:rsid w:val="00D9492F"/>
    <w:rsid w:val="00D94CE8"/>
    <w:rsid w:val="00D95996"/>
    <w:rsid w:val="00D959B2"/>
    <w:rsid w:val="00D95BFE"/>
    <w:rsid w:val="00D96167"/>
    <w:rsid w:val="00D96238"/>
    <w:rsid w:val="00D96B6F"/>
    <w:rsid w:val="00D96C8C"/>
    <w:rsid w:val="00D96EB8"/>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734"/>
    <w:rsid w:val="00DD17BC"/>
    <w:rsid w:val="00DD188C"/>
    <w:rsid w:val="00DD18F5"/>
    <w:rsid w:val="00DD1C54"/>
    <w:rsid w:val="00DD1ED0"/>
    <w:rsid w:val="00DD2389"/>
    <w:rsid w:val="00DD294F"/>
    <w:rsid w:val="00DD2AA9"/>
    <w:rsid w:val="00DD2B60"/>
    <w:rsid w:val="00DD2B82"/>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F44"/>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60B3"/>
    <w:rsid w:val="00E26A5A"/>
    <w:rsid w:val="00E26F2B"/>
    <w:rsid w:val="00E2704B"/>
    <w:rsid w:val="00E27128"/>
    <w:rsid w:val="00E276CB"/>
    <w:rsid w:val="00E30899"/>
    <w:rsid w:val="00E30C63"/>
    <w:rsid w:val="00E3145E"/>
    <w:rsid w:val="00E3176D"/>
    <w:rsid w:val="00E31886"/>
    <w:rsid w:val="00E319E9"/>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5CF"/>
    <w:rsid w:val="00E73C7E"/>
    <w:rsid w:val="00E73F55"/>
    <w:rsid w:val="00E743D1"/>
    <w:rsid w:val="00E74562"/>
    <w:rsid w:val="00E745B0"/>
    <w:rsid w:val="00E74642"/>
    <w:rsid w:val="00E746FF"/>
    <w:rsid w:val="00E7486A"/>
    <w:rsid w:val="00E74BEC"/>
    <w:rsid w:val="00E7584C"/>
    <w:rsid w:val="00E763DF"/>
    <w:rsid w:val="00E76407"/>
    <w:rsid w:val="00E76893"/>
    <w:rsid w:val="00E7699B"/>
    <w:rsid w:val="00E769B9"/>
    <w:rsid w:val="00E76A80"/>
    <w:rsid w:val="00E76D73"/>
    <w:rsid w:val="00E76E39"/>
    <w:rsid w:val="00E76FAB"/>
    <w:rsid w:val="00E76FC9"/>
    <w:rsid w:val="00E772AB"/>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232"/>
    <w:rsid w:val="00EA77EC"/>
    <w:rsid w:val="00EA7892"/>
    <w:rsid w:val="00EA7A5F"/>
    <w:rsid w:val="00EA7B82"/>
    <w:rsid w:val="00EA7FEF"/>
    <w:rsid w:val="00EB0074"/>
    <w:rsid w:val="00EB0210"/>
    <w:rsid w:val="00EB032F"/>
    <w:rsid w:val="00EB0381"/>
    <w:rsid w:val="00EB0AE3"/>
    <w:rsid w:val="00EB1442"/>
    <w:rsid w:val="00EB18D4"/>
    <w:rsid w:val="00EB25C1"/>
    <w:rsid w:val="00EB29EE"/>
    <w:rsid w:val="00EB2B6A"/>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428"/>
    <w:rsid w:val="00ED2734"/>
    <w:rsid w:val="00ED2871"/>
    <w:rsid w:val="00ED2AF5"/>
    <w:rsid w:val="00ED2B9C"/>
    <w:rsid w:val="00ED2F31"/>
    <w:rsid w:val="00ED305C"/>
    <w:rsid w:val="00ED36DE"/>
    <w:rsid w:val="00ED3914"/>
    <w:rsid w:val="00ED3B2A"/>
    <w:rsid w:val="00ED3E57"/>
    <w:rsid w:val="00ED4BF1"/>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C5F"/>
    <w:rsid w:val="00F13F75"/>
    <w:rsid w:val="00F1448D"/>
    <w:rsid w:val="00F1557E"/>
    <w:rsid w:val="00F15650"/>
    <w:rsid w:val="00F157AB"/>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3AA"/>
    <w:rsid w:val="00F22003"/>
    <w:rsid w:val="00F22142"/>
    <w:rsid w:val="00F226CC"/>
    <w:rsid w:val="00F2369D"/>
    <w:rsid w:val="00F23BE4"/>
    <w:rsid w:val="00F23C26"/>
    <w:rsid w:val="00F23E44"/>
    <w:rsid w:val="00F23F91"/>
    <w:rsid w:val="00F24027"/>
    <w:rsid w:val="00F24624"/>
    <w:rsid w:val="00F24815"/>
    <w:rsid w:val="00F2534F"/>
    <w:rsid w:val="00F258CA"/>
    <w:rsid w:val="00F25EB8"/>
    <w:rsid w:val="00F266F7"/>
    <w:rsid w:val="00F27130"/>
    <w:rsid w:val="00F27442"/>
    <w:rsid w:val="00F2785F"/>
    <w:rsid w:val="00F27C84"/>
    <w:rsid w:val="00F27C9F"/>
    <w:rsid w:val="00F305F4"/>
    <w:rsid w:val="00F30CA1"/>
    <w:rsid w:val="00F30CB4"/>
    <w:rsid w:val="00F30DFC"/>
    <w:rsid w:val="00F31755"/>
    <w:rsid w:val="00F31765"/>
    <w:rsid w:val="00F32239"/>
    <w:rsid w:val="00F32A26"/>
    <w:rsid w:val="00F32E40"/>
    <w:rsid w:val="00F3371E"/>
    <w:rsid w:val="00F3394D"/>
    <w:rsid w:val="00F33AB1"/>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6535"/>
    <w:rsid w:val="00F46A9F"/>
    <w:rsid w:val="00F47126"/>
    <w:rsid w:val="00F47399"/>
    <w:rsid w:val="00F47720"/>
    <w:rsid w:val="00F47917"/>
    <w:rsid w:val="00F47C80"/>
    <w:rsid w:val="00F47FE2"/>
    <w:rsid w:val="00F50324"/>
    <w:rsid w:val="00F50572"/>
    <w:rsid w:val="00F505AD"/>
    <w:rsid w:val="00F50644"/>
    <w:rsid w:val="00F507A9"/>
    <w:rsid w:val="00F50C72"/>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116"/>
    <w:rsid w:val="00F901C2"/>
    <w:rsid w:val="00F901F0"/>
    <w:rsid w:val="00F90580"/>
    <w:rsid w:val="00F906F3"/>
    <w:rsid w:val="00F908E6"/>
    <w:rsid w:val="00F9093F"/>
    <w:rsid w:val="00F90E3A"/>
    <w:rsid w:val="00F90FA2"/>
    <w:rsid w:val="00F912DD"/>
    <w:rsid w:val="00F9236A"/>
    <w:rsid w:val="00F92BA5"/>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105"/>
    <w:rsid w:val="00FA76C1"/>
    <w:rsid w:val="00FA7B92"/>
    <w:rsid w:val="00FA7E96"/>
    <w:rsid w:val="00FA7EBD"/>
    <w:rsid w:val="00FB03D3"/>
    <w:rsid w:val="00FB0528"/>
    <w:rsid w:val="00FB0992"/>
    <w:rsid w:val="00FB0FE2"/>
    <w:rsid w:val="00FB102D"/>
    <w:rsid w:val="00FB14DA"/>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F86"/>
    <w:rsid w:val="00FC3359"/>
    <w:rsid w:val="00FC3CC9"/>
    <w:rsid w:val="00FC4F93"/>
    <w:rsid w:val="00FC647D"/>
    <w:rsid w:val="00FC64CA"/>
    <w:rsid w:val="00FC655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50C"/>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9CF"/>
    <w:rsid w:val="00FF3DDB"/>
    <w:rsid w:val="00FF4010"/>
    <w:rsid w:val="00FF4049"/>
    <w:rsid w:val="00FF416E"/>
    <w:rsid w:val="00FF4398"/>
    <w:rsid w:val="00FF444B"/>
    <w:rsid w:val="00FF45BB"/>
    <w:rsid w:val="00FF4B8D"/>
    <w:rsid w:val="00FF55F7"/>
    <w:rsid w:val="00FF5921"/>
    <w:rsid w:val="00FF5DC4"/>
    <w:rsid w:val="00FF5E00"/>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E3CFCF"/>
  <w15:docId w15:val="{CA2B9255-A60F-4850-90BF-9F8E2AD20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semiHidden/>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A542F5"/>
    <w:pPr>
      <w:tabs>
        <w:tab w:val="left" w:pos="480"/>
        <w:tab w:val="right" w:pos="8635"/>
      </w:tabs>
      <w:spacing w:after="100"/>
    </w:pPr>
    <w:rPr>
      <w:noProof/>
    </w:rPr>
  </w:style>
  <w:style w:type="paragraph" w:styleId="Inhopg3">
    <w:name w:val="toc 3"/>
    <w:basedOn w:val="Standaard"/>
    <w:next w:val="Standaard"/>
    <w:autoRedefine/>
    <w:uiPriority w:val="39"/>
    <w:unhideWhenUsed/>
    <w:rsid w:val="00DB247D"/>
    <w:pPr>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hyperlink" Target="https://docs.geostandaarden.nl/nen3610/def-st-basisgeometrie-20200930/" TargetMode="External"/><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hyperlink" Target="https://register.geostandaarden.nl/xmlschema/tpod/" TargetMode="External"/><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www.opengis.net/def/crs/EPSG/0/28992"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koop.gitlab.io/STOP/standaard/1.0.3/imop-geo.html" TargetMode="External"/><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hyperlink" Target="https://koop.gitlab.io/STOP/standaard/1.0.4/GIOConceptueel.html" TargetMode="External"/><Relationship Id="rId28" Type="http://schemas.openxmlformats.org/officeDocument/2006/relationships/hyperlink" Target="https://koop.gitlab.io/STOP/standaard/1.0.4/tekstmuteren.html" TargetMode="External"/><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register.geostandaarden.nl/gmlapplicatieschema/basisgeometrie/" TargetMode="External"/><Relationship Id="rId31" Type="http://schemas.openxmlformats.org/officeDocument/2006/relationships/image" Target="media/image1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koop.gitlab.io/STOP/standaard/bepalen_wijzigingen_renvooi.html" TargetMode="External"/><Relationship Id="rId30" Type="http://schemas.openxmlformats.org/officeDocument/2006/relationships/image" Target="media/image12.png"/><Relationship Id="rId35" Type="http://schemas.openxmlformats.org/officeDocument/2006/relationships/fontTable" Target="fontTable.xml"/><Relationship Id="rId8"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stelselcatalogus.omgevingswet.overheid.nl/waardelijstenpagin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6F56A1-5B5E-473F-884A-C070C949E2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3.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respec.dotm</Template>
  <TotalTime>974</TotalTime>
  <Pages>1</Pages>
  <Words>14775</Words>
  <Characters>81264</Characters>
  <Application>Microsoft Office Word</Application>
  <DocSecurity>0</DocSecurity>
  <Lines>677</Lines>
  <Paragraphs>191</Paragraphs>
  <ScaleCrop>false</ScaleCrop>
  <HeadingPairs>
    <vt:vector size="2" baseType="variant">
      <vt:variant>
        <vt:lpstr>Titel</vt:lpstr>
      </vt:variant>
      <vt:variant>
        <vt:i4>1</vt:i4>
      </vt:variant>
    </vt:vector>
  </HeadingPairs>
  <TitlesOfParts>
    <vt:vector size="1" baseType="lpstr">
      <vt:lpstr>IMOW v2.0.1</vt:lpstr>
    </vt:vector>
  </TitlesOfParts>
  <Company>Geonovum</Company>
  <LinksUpToDate>false</LinksUpToDate>
  <CharactersWithSpaces>95848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v2.0.1</dc:title>
  <dc:subject/>
  <dc:creator>Richard de Graaf</dc:creator>
  <cp:keywords/>
  <cp:lastModifiedBy>Wilko Quak</cp:lastModifiedBy>
  <cp:revision>94</cp:revision>
  <cp:lastPrinted>2021-08-27T23:24:00Z</cp:lastPrinted>
  <dcterms:created xsi:type="dcterms:W3CDTF">2022-01-03T12:03:00Z</dcterms:created>
  <dcterms:modified xsi:type="dcterms:W3CDTF">2022-07-19T10:41:00Z</dcterms:modified>
</cp:coreProperties>
</file>