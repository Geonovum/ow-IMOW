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C7BAC9E" w14:textId="77777777" w:rsidR="00AD630D" w:rsidRPr="00A22B92" w:rsidRDefault="00AD630D" w:rsidP="00AD630D">
      <w:pPr>
        <w:pStyle w:val="Colofon"/>
      </w:pPr>
    </w:p>
    <w:p w14:paraId="6F9A0A47" w14:textId="77777777" w:rsidR="00AD630D" w:rsidRPr="007A1C63" w:rsidRDefault="00AD630D" w:rsidP="00AD630D">
      <w:pPr>
        <w:pStyle w:val="Colofon"/>
        <w:rPr>
          <w:b/>
          <w:bCs/>
        </w:rPr>
      </w:pPr>
      <w:r w:rsidRPr="007A1C63">
        <w:rPr>
          <w:b/>
          <w:bCs/>
        </w:rPr>
        <w:t>Versiehistorie</w:t>
      </w:r>
    </w:p>
    <w:p w14:paraId="038940AE" w14:textId="46187110" w:rsidR="00AD630D" w:rsidRPr="00022065" w:rsidRDefault="00AD630D" w:rsidP="00022065">
      <w:r w:rsidRPr="00022065">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1" w:history="1">
        <w:r w:rsidRPr="00022065">
          <w:t>https://www.geonovum.nl/geo-standaarden/omgevingswet/meldingen</w:t>
        </w:r>
      </w:hyperlink>
      <w:r w:rsidRPr="00022065">
        <w:t>.</w:t>
      </w:r>
    </w:p>
    <w:p w14:paraId="4383027E" w14:textId="32B65ABD" w:rsidR="00AD630D" w:rsidRPr="00022065" w:rsidRDefault="00AD630D" w:rsidP="00022065">
      <w:r w:rsidRPr="00022065">
        <w:t>Voor de STOP-standaard bestaat een vergelijkbaar meldingssysteem, waarnaar wordt verwezen met STOP-issue #xx. De STOP-</w:t>
      </w:r>
      <w:proofErr w:type="spellStart"/>
      <w:r w:rsidRPr="00022065">
        <w:t>issuetracker</w:t>
      </w:r>
      <w:proofErr w:type="spellEnd"/>
      <w:r w:rsidRPr="00022065">
        <w:t xml:space="preserve"> is te vinden via </w:t>
      </w:r>
      <w:hyperlink r:id="rId12" w:history="1">
        <w:r w:rsidRPr="00022065">
          <w:t>https://gitlab.com/koop/STOP/standaard/-/issues</w:t>
        </w:r>
      </w:hyperlink>
      <w:r w:rsidRPr="00022065">
        <w:t>.</w:t>
      </w:r>
    </w:p>
    <w:p w14:paraId="39F9056F" w14:textId="77777777" w:rsidR="00927958" w:rsidRPr="00022065" w:rsidRDefault="00927958" w:rsidP="00022065"/>
    <w:tbl>
      <w:tblPr>
        <w:tblStyle w:val="Versiehistorie"/>
        <w:tblW w:w="5000" w:type="pct"/>
        <w:tblLayout w:type="fixed"/>
        <w:tblLook w:val="0620" w:firstRow="1" w:lastRow="0" w:firstColumn="0" w:lastColumn="0" w:noHBand="1" w:noVBand="1"/>
      </w:tblPr>
      <w:tblGrid>
        <w:gridCol w:w="864"/>
        <w:gridCol w:w="1338"/>
        <w:gridCol w:w="6433"/>
      </w:tblGrid>
      <w:tr w:rsidR="00C86A69" w:rsidRPr="00022065" w14:paraId="711A1F27" w14:textId="77777777" w:rsidTr="00216D80">
        <w:trPr>
          <w:cnfStyle w:val="100000000000" w:firstRow="1" w:lastRow="0" w:firstColumn="0" w:lastColumn="0" w:oddVBand="0" w:evenVBand="0" w:oddHBand="0" w:evenHBand="0" w:firstRowFirstColumn="0" w:firstRowLastColumn="0" w:lastRowFirstColumn="0" w:lastRowLastColumn="0"/>
          <w:tblHeader/>
        </w:trPr>
        <w:tc>
          <w:tcPr>
            <w:tcW w:w="500" w:type="pct"/>
          </w:tcPr>
          <w:p w14:paraId="1EE8F97C" w14:textId="77777777" w:rsidR="00C86A69" w:rsidRPr="00022065" w:rsidRDefault="00C86A69" w:rsidP="00022065">
            <w:r w:rsidRPr="00022065">
              <w:t>Versie</w:t>
            </w:r>
          </w:p>
        </w:tc>
        <w:tc>
          <w:tcPr>
            <w:tcW w:w="775" w:type="pct"/>
          </w:tcPr>
          <w:p w14:paraId="6AB7C9CF" w14:textId="77777777" w:rsidR="00C86A69" w:rsidRPr="00022065" w:rsidRDefault="00C86A69" w:rsidP="00022065">
            <w:r w:rsidRPr="00022065">
              <w:t>Datum</w:t>
            </w:r>
          </w:p>
        </w:tc>
        <w:tc>
          <w:tcPr>
            <w:tcW w:w="3725" w:type="pct"/>
          </w:tcPr>
          <w:p w14:paraId="27C5FA25" w14:textId="77777777" w:rsidR="00C86A69" w:rsidRPr="00022065" w:rsidRDefault="00C86A69" w:rsidP="00022065">
            <w:r w:rsidRPr="00022065">
              <w:t>Wijziging</w:t>
            </w:r>
          </w:p>
        </w:tc>
      </w:tr>
      <w:tr w:rsidR="004F7D6E" w:rsidRPr="00022065" w14:paraId="6037E602" w14:textId="77777777" w:rsidTr="0094527F">
        <w:trPr>
          <w:trHeight w:val="5930"/>
        </w:trPr>
        <w:tc>
          <w:tcPr>
            <w:tcW w:w="500" w:type="pct"/>
          </w:tcPr>
          <w:p w14:paraId="7FFEE731" w14:textId="7C6B4479" w:rsidR="004F7D6E" w:rsidRPr="00022065" w:rsidRDefault="004F7D6E" w:rsidP="00022065">
            <w:r w:rsidRPr="00022065">
              <w:t>V1.0.3</w:t>
            </w:r>
          </w:p>
        </w:tc>
        <w:tc>
          <w:tcPr>
            <w:tcW w:w="775" w:type="pct"/>
          </w:tcPr>
          <w:p w14:paraId="70F8507D" w14:textId="21EF2906" w:rsidR="00A51A71" w:rsidRPr="00022065" w:rsidRDefault="004F7D6E" w:rsidP="00022065">
            <w:r w:rsidRPr="00022065">
              <w:t>2020-</w:t>
            </w:r>
            <w:r w:rsidR="00E239CB" w:rsidRPr="00022065">
              <w:t>10</w:t>
            </w:r>
            <w:r w:rsidRPr="00022065">
              <w:t>-</w:t>
            </w:r>
            <w:r w:rsidR="00A50577" w:rsidRPr="00022065">
              <w:t>30</w:t>
            </w:r>
          </w:p>
        </w:tc>
        <w:tc>
          <w:tcPr>
            <w:tcW w:w="3725" w:type="pct"/>
          </w:tcPr>
          <w:p w14:paraId="1A307B6F" w14:textId="77777777" w:rsidR="004F7D6E" w:rsidRPr="00022065" w:rsidRDefault="004F7D6E" w:rsidP="00022065">
            <w:r w:rsidRPr="00022065">
              <w:t xml:space="preserve">De volgende </w:t>
            </w:r>
            <w:r w:rsidR="008977B9" w:rsidRPr="00022065">
              <w:t>aanpassingen zijn gedaan:</w:t>
            </w:r>
          </w:p>
          <w:p w14:paraId="0A47C458" w14:textId="45341BA8" w:rsidR="000A5157" w:rsidRPr="00022065" w:rsidRDefault="008C48D2" w:rsidP="00022065">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009D74F7" w:rsidRPr="00022065">
              <w:fldChar w:fldCharType="begin"/>
            </w:r>
            <w:r w:rsidR="009D74F7" w:rsidRPr="00022065">
              <w:instrText xml:space="preserve"> REF _Ref80972317 \r \h </w:instrText>
            </w:r>
            <w:r w:rsidR="00162134" w:rsidRPr="00022065">
              <w:instrText xml:space="preserve"> \* MERGEFORMAT </w:instrText>
            </w:r>
            <w:r w:rsidR="009D74F7" w:rsidRPr="00022065">
              <w:fldChar w:fldCharType="separate"/>
            </w:r>
            <w:r w:rsidR="00D55AA6">
              <w:t>4.2</w:t>
            </w:r>
            <w:r w:rsidR="009D74F7" w:rsidRPr="00022065">
              <w:fldChar w:fldCharType="end"/>
            </w:r>
          </w:p>
          <w:p w14:paraId="0F05F4E2" w14:textId="0F812046" w:rsidR="008C48D2" w:rsidRPr="00022065" w:rsidRDefault="008C48D2" w:rsidP="00022065">
            <w:r w:rsidRPr="00022065">
              <w:t xml:space="preserve">hoogte toegevoegd bij Gebied/Lijn/Punt in </w:t>
            </w:r>
            <w:r w:rsidRPr="00022065">
              <w:fldChar w:fldCharType="begin"/>
            </w:r>
            <w:r w:rsidRPr="00022065">
              <w:instrText xml:space="preserve"> REF _Ref49513284 \r \h </w:instrText>
            </w:r>
            <w:r w:rsidR="007D6745" w:rsidRPr="00022065">
              <w:instrText xml:space="preserve"> \* MERGEFORMAT </w:instrText>
            </w:r>
            <w:r w:rsidRPr="00022065">
              <w:fldChar w:fldCharType="separate"/>
            </w:r>
            <w:r w:rsidR="00D55AA6">
              <w:t>4.3.7.2</w:t>
            </w:r>
            <w:r w:rsidRPr="00022065">
              <w:fldChar w:fldCharType="end"/>
            </w:r>
          </w:p>
          <w:p w14:paraId="5847D256" w14:textId="458D1CA4" w:rsidR="00531DC5" w:rsidRPr="00022065" w:rsidRDefault="002B4C7C" w:rsidP="00022065">
            <w:r w:rsidRPr="00022065">
              <w:t>d</w:t>
            </w:r>
            <w:r w:rsidR="00531DC5" w:rsidRPr="00022065">
              <w:t>isclaimer toegevoegd over gebruik hoofdletters bij code bestuurslaag (o.b.v. WELT-76</w:t>
            </w:r>
            <w:r w:rsidRPr="00022065">
              <w:t xml:space="preserve"> in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Pr="00022065">
              <w:t>)</w:t>
            </w:r>
          </w:p>
          <w:p w14:paraId="0DA23AEE" w14:textId="34D01EBB" w:rsidR="002B4C7C" w:rsidRPr="00022065" w:rsidRDefault="0022377B" w:rsidP="00022065">
            <w:r w:rsidRPr="00022065">
              <w:t xml:space="preserve">disclaimer toegevoegd over het gebruik van juridische regel bij </w:t>
            </w:r>
            <w:r w:rsidR="005546E5" w:rsidRPr="00022065">
              <w:t xml:space="preserve">artikel (o.b.v. WELT-86 in </w:t>
            </w:r>
            <w:r w:rsidR="00433B1E" w:rsidRPr="00022065">
              <w:fldChar w:fldCharType="begin"/>
            </w:r>
            <w:r w:rsidR="00433B1E" w:rsidRPr="00022065">
              <w:instrText xml:space="preserve"> REF _Ref49518162 \r \h </w:instrText>
            </w:r>
            <w:r w:rsidR="007D6745" w:rsidRPr="00022065">
              <w:instrText xml:space="preserve"> \* MERGEFORMAT </w:instrText>
            </w:r>
            <w:r w:rsidR="00433B1E" w:rsidRPr="00022065">
              <w:fldChar w:fldCharType="separate"/>
            </w:r>
            <w:r w:rsidR="00D55AA6">
              <w:t>4.3.2</w:t>
            </w:r>
            <w:r w:rsidR="00433B1E" w:rsidRPr="00022065">
              <w:fldChar w:fldCharType="end"/>
            </w:r>
            <w:r w:rsidR="005546E5" w:rsidRPr="00022065">
              <w:t>)</w:t>
            </w:r>
          </w:p>
          <w:p w14:paraId="6351F310" w14:textId="09CD8D0E" w:rsidR="00675D8A" w:rsidRPr="00022065" w:rsidRDefault="00D658CD" w:rsidP="00022065">
            <w:r w:rsidRPr="00022065">
              <w:t xml:space="preserve">disclaimer toegevoegd over </w:t>
            </w:r>
            <w:r w:rsidR="00F948BA" w:rsidRPr="00022065">
              <w:t xml:space="preserve">het niet mogen gebruiken </w:t>
            </w:r>
            <w:r w:rsidRPr="00022065">
              <w:t xml:space="preserve">van </w:t>
            </w:r>
            <w:r w:rsidR="0065614D" w:rsidRPr="00022065">
              <w:t xml:space="preserve">bogen en </w:t>
            </w:r>
            <w:r w:rsidRPr="00022065">
              <w:t xml:space="preserve">cirkels </w:t>
            </w:r>
            <w:r w:rsidR="0065614D" w:rsidRPr="00022065">
              <w:t xml:space="preserve">(o.b.v. </w:t>
            </w:r>
            <w:r w:rsidR="00ED2AF5" w:rsidRPr="00022065">
              <w:t>WELT-59</w:t>
            </w:r>
            <w:r w:rsidR="0065614D" w:rsidRPr="00022065">
              <w:t xml:space="preserve"> in </w:t>
            </w:r>
            <w:r w:rsidR="00433B1E" w:rsidRPr="00022065">
              <w:fldChar w:fldCharType="begin"/>
            </w:r>
            <w:r w:rsidR="00433B1E" w:rsidRPr="00022065">
              <w:instrText xml:space="preserve"> REF _Ref49518173 \r \h </w:instrText>
            </w:r>
            <w:r w:rsidR="007D6745" w:rsidRPr="00022065">
              <w:instrText xml:space="preserve"> \* MERGEFORMAT </w:instrText>
            </w:r>
            <w:r w:rsidR="00433B1E" w:rsidRPr="00022065">
              <w:fldChar w:fldCharType="separate"/>
            </w:r>
            <w:r w:rsidR="00D55AA6">
              <w:t>3.1.4</w:t>
            </w:r>
            <w:r w:rsidR="00433B1E" w:rsidRPr="00022065">
              <w:fldChar w:fldCharType="end"/>
            </w:r>
            <w:r w:rsidR="0065614D" w:rsidRPr="00022065">
              <w:t>)</w:t>
            </w:r>
          </w:p>
          <w:p w14:paraId="6B37EDEA" w14:textId="468C8AE7" w:rsidR="003E522F" w:rsidRPr="00022065" w:rsidRDefault="00074B6F" w:rsidP="00022065">
            <w:r w:rsidRPr="00022065">
              <w:t xml:space="preserve">afbeelding van </w:t>
            </w:r>
            <w:proofErr w:type="spellStart"/>
            <w:r w:rsidRPr="00022065">
              <w:t>ID’s</w:t>
            </w:r>
            <w:proofErr w:type="spellEnd"/>
            <w:r w:rsidRPr="00022065">
              <w:t xml:space="preserve"> </w:t>
            </w:r>
            <w:r w:rsidR="00D8532A" w:rsidRPr="00022065">
              <w:t xml:space="preserve">(o.b.v. </w:t>
            </w:r>
            <w:r w:rsidR="00433B1E" w:rsidRPr="00022065">
              <w:t>WELT-77</w:t>
            </w:r>
            <w:r w:rsidR="00D8532A" w:rsidRPr="00022065">
              <w:t xml:space="preserve">) </w:t>
            </w:r>
            <w:r w:rsidRPr="00022065">
              <w:t xml:space="preserve">in </w:t>
            </w:r>
            <w:r w:rsidR="00433B1E" w:rsidRPr="00022065">
              <w:fldChar w:fldCharType="begin"/>
            </w:r>
            <w:r w:rsidR="00433B1E" w:rsidRPr="00022065">
              <w:instrText xml:space="preserve"> REF _Ref49518209 \r \h </w:instrText>
            </w:r>
            <w:r w:rsidR="007D6745" w:rsidRPr="00022065">
              <w:instrText xml:space="preserve"> \* MERGEFORMAT </w:instrText>
            </w:r>
            <w:r w:rsidR="00433B1E" w:rsidRPr="00022065">
              <w:fldChar w:fldCharType="separate"/>
            </w:r>
            <w:r w:rsidR="00D55AA6">
              <w:t>3.1.4</w:t>
            </w:r>
            <w:r w:rsidR="00433B1E" w:rsidRPr="00022065">
              <w:fldChar w:fldCharType="end"/>
            </w:r>
            <w:r w:rsidRPr="00022065">
              <w:t xml:space="preserve"> aangepast.</w:t>
            </w:r>
          </w:p>
          <w:p w14:paraId="2714CE95" w14:textId="209A9830" w:rsidR="00786878" w:rsidRPr="00022065" w:rsidRDefault="00786878" w:rsidP="00022065">
            <w:r w:rsidRPr="00022065">
              <w:t xml:space="preserve">Richtlijn grootte van bestanden aangepast van 50MB naar 10MB in </w:t>
            </w:r>
            <w:r w:rsidR="00BB145A" w:rsidRPr="00022065">
              <w:fldChar w:fldCharType="begin"/>
            </w:r>
            <w:r w:rsidR="00BB145A" w:rsidRPr="00022065">
              <w:instrText xml:space="preserve"> REF _Ref49518173 \n \h </w:instrText>
            </w:r>
            <w:r w:rsidR="00CF0A74" w:rsidRPr="00022065">
              <w:instrText xml:space="preserve"> \* MERGEFORMAT </w:instrText>
            </w:r>
            <w:r w:rsidR="00BB145A" w:rsidRPr="00022065">
              <w:fldChar w:fldCharType="separate"/>
            </w:r>
            <w:r w:rsidR="00D55AA6">
              <w:t>3.1.4</w:t>
            </w:r>
            <w:r w:rsidR="00BB145A" w:rsidRPr="00022065">
              <w:fldChar w:fldCharType="end"/>
            </w:r>
            <w:r w:rsidR="000A399C" w:rsidRPr="00022065">
              <w:t xml:space="preserve"> (weer aangepast in </w:t>
            </w:r>
            <w:r w:rsidR="00E56EAF" w:rsidRPr="00022065">
              <w:t>nieuwe RC).</w:t>
            </w:r>
          </w:p>
          <w:p w14:paraId="74E9945E" w14:textId="0D479BBB" w:rsidR="00B41454" w:rsidRPr="00022065" w:rsidRDefault="00B41454" w:rsidP="00022065">
            <w:r w:rsidRPr="00022065">
              <w:t xml:space="preserve">Inleidende zin bij procedurestatus verbeterd (o.b.v. WELT-82 in </w:t>
            </w:r>
            <w:r w:rsidR="005F3E4F" w:rsidRPr="00022065">
              <w:fldChar w:fldCharType="begin"/>
            </w:r>
            <w:r w:rsidR="005F3E4F" w:rsidRPr="00022065">
              <w:instrText xml:space="preserve"> REF _Ref36460902 \r \h </w:instrText>
            </w:r>
            <w:r w:rsidR="007D6745" w:rsidRPr="00022065">
              <w:instrText xml:space="preserve"> \* MERGEFORMAT </w:instrText>
            </w:r>
            <w:r w:rsidR="005F3E4F" w:rsidRPr="00022065">
              <w:fldChar w:fldCharType="separate"/>
            </w:r>
            <w:r w:rsidR="00D55AA6">
              <w:t>3.2.3</w:t>
            </w:r>
            <w:r w:rsidR="005F3E4F" w:rsidRPr="00022065">
              <w:fldChar w:fldCharType="end"/>
            </w:r>
            <w:r w:rsidRPr="00022065">
              <w:t>).</w:t>
            </w:r>
          </w:p>
          <w:p w14:paraId="17345905" w14:textId="3BEA8ADA" w:rsidR="00F1557E" w:rsidRPr="00022065" w:rsidRDefault="00043663" w:rsidP="00022065">
            <w:r w:rsidRPr="00022065">
              <w:t>Het gebruik van Ambtsgebied mogelijk gemaakt (o.b.v. WELT-84) in</w:t>
            </w:r>
            <w:r w:rsidR="00927FF0" w:rsidRPr="00022065">
              <w:t xml:space="preserve">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00A21F21" w:rsidRPr="00022065">
              <w:t xml:space="preserve"> en</w:t>
            </w:r>
            <w:r w:rsidRPr="00022065">
              <w:t xml:space="preserve"> </w:t>
            </w:r>
            <w:r w:rsidR="00927FF0" w:rsidRPr="00022065">
              <w:fldChar w:fldCharType="begin"/>
            </w:r>
            <w:r w:rsidR="00927FF0" w:rsidRPr="00022065">
              <w:instrText xml:space="preserve"> REF _Ref52185787 \r \h </w:instrText>
            </w:r>
            <w:r w:rsidR="007D6745" w:rsidRPr="00022065">
              <w:instrText xml:space="preserve"> \* MERGEFORMAT </w:instrText>
            </w:r>
            <w:r w:rsidR="00927FF0" w:rsidRPr="00022065">
              <w:fldChar w:fldCharType="separate"/>
            </w:r>
            <w:r w:rsidR="00D55AA6">
              <w:t>4.3.7.3</w:t>
            </w:r>
            <w:r w:rsidR="00927FF0" w:rsidRPr="00022065">
              <w:fldChar w:fldCharType="end"/>
            </w:r>
            <w:r w:rsidR="00A21F21" w:rsidRPr="00022065">
              <w:t>.</w:t>
            </w:r>
          </w:p>
          <w:p w14:paraId="36B8586E" w14:textId="63193010" w:rsidR="00043663" w:rsidRPr="00022065" w:rsidRDefault="00AF31B5" w:rsidP="00022065">
            <w:proofErr w:type="spellStart"/>
            <w:r w:rsidRPr="00022065">
              <w:t>SymbolisatieItem</w:t>
            </w:r>
            <w:proofErr w:type="spellEnd"/>
            <w:r w:rsidRPr="00022065">
              <w:t xml:space="preserve"> toegevoegd </w:t>
            </w:r>
            <w:r w:rsidR="005C7FBF" w:rsidRPr="00022065">
              <w:t>(</w:t>
            </w:r>
            <w:r w:rsidR="00E65DE3" w:rsidRPr="00022065">
              <w:fldChar w:fldCharType="begin"/>
            </w:r>
            <w:r w:rsidR="00E65DE3" w:rsidRPr="00022065">
              <w:instrText xml:space="preserve"> REF _Ref52185896 \r \h </w:instrText>
            </w:r>
            <w:r w:rsidR="007D6745" w:rsidRPr="00022065">
              <w:instrText xml:space="preserve"> \* MERGEFORMAT </w:instrText>
            </w:r>
            <w:r w:rsidR="00E65DE3" w:rsidRPr="00022065">
              <w:fldChar w:fldCharType="separate"/>
            </w:r>
            <w:r w:rsidR="00D55AA6">
              <w:t>4.6</w:t>
            </w:r>
            <w:r w:rsidR="00E65DE3" w:rsidRPr="00022065">
              <w:fldChar w:fldCharType="end"/>
            </w:r>
            <w:r w:rsidR="005C7FBF" w:rsidRPr="00022065">
              <w:t>)</w:t>
            </w:r>
            <w:r w:rsidR="00A21F21" w:rsidRPr="00022065">
              <w:t>.</w:t>
            </w:r>
          </w:p>
          <w:p w14:paraId="2DAE96E3" w14:textId="6E343DD1" w:rsidR="005C7FBF" w:rsidRPr="00022065" w:rsidRDefault="005C7FBF" w:rsidP="00022065">
            <w:r w:rsidRPr="00022065">
              <w:t xml:space="preserve">Regels voor aanleveren van geometrieën bijgesteld </w:t>
            </w:r>
            <w:r w:rsidR="00CD53DF" w:rsidRPr="00022065">
              <w:t xml:space="preserve">in </w:t>
            </w:r>
            <w:r w:rsidR="00935422" w:rsidRPr="00022065">
              <w:fldChar w:fldCharType="begin"/>
            </w:r>
            <w:r w:rsidR="00935422" w:rsidRPr="00022065">
              <w:instrText xml:space="preserve"> REF _Ref52186390 \r \h </w:instrText>
            </w:r>
            <w:r w:rsidR="007D6745" w:rsidRPr="00022065">
              <w:instrText xml:space="preserve"> \* MERGEFORMAT </w:instrText>
            </w:r>
            <w:r w:rsidR="00935422" w:rsidRPr="00022065">
              <w:fldChar w:fldCharType="separate"/>
            </w:r>
            <w:r w:rsidR="00D55AA6">
              <w:t>3.1.4</w:t>
            </w:r>
            <w:r w:rsidR="00935422" w:rsidRPr="00022065">
              <w:fldChar w:fldCharType="end"/>
            </w:r>
            <w:r w:rsidR="00F96EF5" w:rsidRPr="00022065">
              <w:t xml:space="preserve"> </w:t>
            </w:r>
            <w:r w:rsidR="00CD53DF" w:rsidRPr="00022065">
              <w:t xml:space="preserve">(o.b.v. </w:t>
            </w:r>
            <w:r w:rsidR="00F96EF5" w:rsidRPr="00022065">
              <w:t>WELT-107</w:t>
            </w:r>
            <w:r w:rsidR="00CD53DF" w:rsidRPr="00022065">
              <w:t>)</w:t>
            </w:r>
            <w:r w:rsidR="00A21F21" w:rsidRPr="00022065">
              <w:t>.</w:t>
            </w:r>
          </w:p>
          <w:p w14:paraId="68219844" w14:textId="77777777" w:rsidR="00E239CB" w:rsidRPr="00022065" w:rsidRDefault="00E239CB" w:rsidP="00022065">
            <w:r w:rsidRPr="00022065">
              <w:t xml:space="preserve">Afbeeldingen </w:t>
            </w:r>
            <w:r w:rsidR="00620C4D" w:rsidRPr="00022065">
              <w:t>aangepast o.b.v. nieuwe objecten.</w:t>
            </w:r>
          </w:p>
          <w:p w14:paraId="0134C360" w14:textId="24A76950" w:rsidR="0011053A" w:rsidRPr="00022065" w:rsidRDefault="0011053A" w:rsidP="00022065">
            <w:r w:rsidRPr="00022065">
              <w:t>Fout bij</w:t>
            </w:r>
            <w:r w:rsidR="00A873AB" w:rsidRPr="00022065">
              <w:t xml:space="preserve"> element hoogte binnen locatie hersteld</w:t>
            </w:r>
            <w:r w:rsidR="00A409F4" w:rsidRPr="00022065">
              <w:t xml:space="preserve"> in </w:t>
            </w:r>
            <w:r w:rsidR="00A409F4" w:rsidRPr="00022065">
              <w:fldChar w:fldCharType="begin"/>
            </w:r>
            <w:r w:rsidR="00A409F4" w:rsidRPr="00022065">
              <w:instrText xml:space="preserve"> REF _Ref53742891 \r \h </w:instrText>
            </w:r>
            <w:r w:rsidR="007D6745" w:rsidRPr="00022065">
              <w:instrText xml:space="preserve"> \* MERGEFORMAT </w:instrText>
            </w:r>
            <w:r w:rsidR="00A409F4" w:rsidRPr="00022065">
              <w:fldChar w:fldCharType="separate"/>
            </w:r>
            <w:r w:rsidR="00D55AA6">
              <w:t>4.3.7</w:t>
            </w:r>
            <w:r w:rsidR="00A409F4" w:rsidRPr="00022065">
              <w:fldChar w:fldCharType="end"/>
            </w:r>
            <w:r w:rsidR="00A873AB" w:rsidRPr="00022065">
              <w:t>.</w:t>
            </w:r>
          </w:p>
        </w:tc>
      </w:tr>
      <w:tr w:rsidR="008D3143" w:rsidRPr="00022065" w14:paraId="5F17F51D" w14:textId="77777777" w:rsidTr="00861044">
        <w:trPr>
          <w:trHeight w:val="640"/>
        </w:trPr>
        <w:tc>
          <w:tcPr>
            <w:tcW w:w="500" w:type="pct"/>
          </w:tcPr>
          <w:p w14:paraId="434C04C0" w14:textId="6F8AEAC7" w:rsidR="008D3143" w:rsidRPr="00022065" w:rsidRDefault="008D3143" w:rsidP="00022065">
            <w:r w:rsidRPr="00022065">
              <w:t>V1.0.4</w:t>
            </w:r>
          </w:p>
        </w:tc>
        <w:tc>
          <w:tcPr>
            <w:tcW w:w="775" w:type="pct"/>
          </w:tcPr>
          <w:p w14:paraId="565F061A" w14:textId="5BF878B3" w:rsidR="008D3143" w:rsidRPr="00022065" w:rsidRDefault="00D1374F" w:rsidP="00022065">
            <w:r w:rsidRPr="00022065">
              <w:t>2021-04-13</w:t>
            </w:r>
          </w:p>
        </w:tc>
        <w:tc>
          <w:tcPr>
            <w:tcW w:w="3725" w:type="pct"/>
          </w:tcPr>
          <w:p w14:paraId="6E2500CA" w14:textId="77777777" w:rsidR="008D3143" w:rsidRPr="00022065" w:rsidRDefault="008D3143" w:rsidP="00022065">
            <w:r w:rsidRPr="00022065">
              <w:t xml:space="preserve">De volgende </w:t>
            </w:r>
            <w:r w:rsidR="008B7E85" w:rsidRPr="00022065">
              <w:t>aanpassingen zijn gedaan:</w:t>
            </w:r>
          </w:p>
          <w:p w14:paraId="1679F0CF" w14:textId="57129F91" w:rsidR="00641EA9" w:rsidRPr="00022065" w:rsidRDefault="006A0DA3" w:rsidP="00022065">
            <w:r w:rsidRPr="00022065">
              <w:t xml:space="preserve">In </w:t>
            </w:r>
            <w:r w:rsidR="00BB145A" w:rsidRPr="00022065">
              <w:fldChar w:fldCharType="begin"/>
            </w:r>
            <w:r w:rsidR="00BB145A" w:rsidRPr="00022065">
              <w:instrText xml:space="preserve"> REF _Ref92176199 \n \h </w:instrText>
            </w:r>
            <w:r w:rsidR="00CF0A74" w:rsidRPr="00022065">
              <w:instrText xml:space="preserve"> \* MERGEFORMAT </w:instrText>
            </w:r>
            <w:r w:rsidR="00BB145A" w:rsidRPr="00022065">
              <w:fldChar w:fldCharType="separate"/>
            </w:r>
            <w:r w:rsidR="00D55AA6">
              <w:t>3.1</w:t>
            </w:r>
            <w:r w:rsidR="00BB145A" w:rsidRPr="00022065">
              <w:fldChar w:fldCharType="end"/>
            </w:r>
            <w:r w:rsidRPr="00022065">
              <w:t xml:space="preserve"> </w:t>
            </w:r>
            <w:r w:rsidR="009B16AE" w:rsidRPr="00022065">
              <w:t xml:space="preserve">aangegeven dat het </w:t>
            </w:r>
            <w:r w:rsidR="00AD5B19" w:rsidRPr="00022065">
              <w:t>manifest-ow verplicht is</w:t>
            </w:r>
            <w:r w:rsidRPr="00022065">
              <w:t>.</w:t>
            </w:r>
          </w:p>
        </w:tc>
      </w:tr>
      <w:tr w:rsidR="003527A2" w:rsidRPr="00022065" w14:paraId="6403326F" w14:textId="77777777" w:rsidTr="00216D80">
        <w:trPr>
          <w:trHeight w:val="1341"/>
        </w:trPr>
        <w:tc>
          <w:tcPr>
            <w:tcW w:w="500" w:type="pct"/>
          </w:tcPr>
          <w:p w14:paraId="3DA23B04" w14:textId="724516A2" w:rsidR="003527A2" w:rsidRPr="00022065" w:rsidRDefault="003527A2" w:rsidP="00022065">
            <w:r w:rsidRPr="00022065">
              <w:lastRenderedPageBreak/>
              <w:t>V</w:t>
            </w:r>
            <w:r w:rsidR="006434B5" w:rsidRPr="00022065">
              <w:t>2.0.0</w:t>
            </w:r>
            <w:r w:rsidR="00CE2547" w:rsidRPr="00022065">
              <w:t>-rc</w:t>
            </w:r>
          </w:p>
        </w:tc>
        <w:tc>
          <w:tcPr>
            <w:tcW w:w="775" w:type="pct"/>
          </w:tcPr>
          <w:p w14:paraId="13BECB38" w14:textId="748BEB1D" w:rsidR="003527A2" w:rsidRPr="00022065" w:rsidRDefault="006434B5" w:rsidP="00022065">
            <w:r w:rsidRPr="00022065">
              <w:t>2021-06-15</w:t>
            </w:r>
          </w:p>
        </w:tc>
        <w:tc>
          <w:tcPr>
            <w:tcW w:w="3725" w:type="pct"/>
          </w:tcPr>
          <w:p w14:paraId="15C8AEB5" w14:textId="77777777" w:rsidR="00DB22C5" w:rsidRPr="00022065" w:rsidRDefault="00DB22C5" w:rsidP="00022065">
            <w:r w:rsidRPr="00022065">
              <w:t>De volgende aanpassingen zijn gedaan:</w:t>
            </w:r>
          </w:p>
          <w:p w14:paraId="3E772442" w14:textId="58DABB68" w:rsidR="00285655" w:rsidRPr="00022065" w:rsidRDefault="00DB22C5" w:rsidP="00022065">
            <w:r w:rsidRPr="00022065">
              <w:t xml:space="preserve">In </w:t>
            </w:r>
            <w:r w:rsidR="009B04FF" w:rsidRPr="00022065">
              <w:fldChar w:fldCharType="begin"/>
            </w:r>
            <w:r w:rsidR="009B04FF" w:rsidRPr="00022065">
              <w:instrText xml:space="preserve"> REF _Ref92189831 \n \h </w:instrText>
            </w:r>
            <w:r w:rsidR="00CF0A74" w:rsidRPr="00022065">
              <w:instrText xml:space="preserve"> \* MERGEFORMAT </w:instrText>
            </w:r>
            <w:r w:rsidR="009B04FF" w:rsidRPr="00022065">
              <w:fldChar w:fldCharType="separate"/>
            </w:r>
            <w:r w:rsidR="00D55AA6">
              <w:t>3.1</w:t>
            </w:r>
            <w:r w:rsidR="009B04FF" w:rsidRPr="00022065">
              <w:fldChar w:fldCharType="end"/>
            </w:r>
            <w:r w:rsidRPr="00022065">
              <w:t xml:space="preserve"> aangegeven dat het manifest-ow verplicht is</w:t>
            </w:r>
            <w:r w:rsidR="008E4978" w:rsidRPr="00022065">
              <w:t xml:space="preserve"> (WELT-151)</w:t>
            </w:r>
            <w:r w:rsidRPr="00022065">
              <w:t>.</w:t>
            </w:r>
          </w:p>
          <w:p w14:paraId="29106C3C" w14:textId="71FB342E" w:rsidR="00285655" w:rsidRPr="00022065" w:rsidRDefault="00FE7835" w:rsidP="00022065">
            <w:r w:rsidRPr="00022065">
              <w:t xml:space="preserve">In </w:t>
            </w:r>
            <w:r w:rsidR="00E1044F" w:rsidRPr="00022065">
              <w:fldChar w:fldCharType="begin"/>
            </w:r>
            <w:r w:rsidR="00E1044F" w:rsidRPr="00022065">
              <w:instrText xml:space="preserve"> REF _Ref80972473 \n \h </w:instrText>
            </w:r>
            <w:r w:rsidR="00CF0A74" w:rsidRPr="00022065">
              <w:instrText xml:space="preserve"> \* MERGEFORMAT </w:instrText>
            </w:r>
            <w:r w:rsidR="00E1044F" w:rsidRPr="00022065">
              <w:fldChar w:fldCharType="separate"/>
            </w:r>
            <w:r w:rsidR="00D55AA6">
              <w:t>2.2</w:t>
            </w:r>
            <w:r w:rsidR="00E1044F" w:rsidRPr="00022065">
              <w:fldChar w:fldCharType="end"/>
            </w:r>
            <w:r w:rsidRPr="00022065">
              <w:t xml:space="preserve"> Tekstdeel toegevoegd in het schema van vrijetekststructuur (WELT-132).</w:t>
            </w:r>
          </w:p>
          <w:p w14:paraId="2B88B38C" w14:textId="22242A50" w:rsidR="00FE7835" w:rsidRPr="00022065" w:rsidRDefault="00FE7835" w:rsidP="00022065">
            <w:r w:rsidRPr="00022065">
              <w:t xml:space="preserve">In hoofdstuk </w:t>
            </w:r>
            <w:r w:rsidR="00E1044F" w:rsidRPr="00022065">
              <w:fldChar w:fldCharType="begin"/>
            </w:r>
            <w:r w:rsidR="00E1044F" w:rsidRPr="00022065">
              <w:instrText xml:space="preserve"> REF _Ref90035910 \n \h </w:instrText>
            </w:r>
            <w:r w:rsidR="00CF0A74" w:rsidRPr="00022065">
              <w:instrText xml:space="preserve"> \* MERGEFORMAT </w:instrText>
            </w:r>
            <w:r w:rsidR="00E1044F" w:rsidRPr="00022065">
              <w:fldChar w:fldCharType="separate"/>
            </w:r>
            <w:r w:rsidR="00D55AA6">
              <w:t>4</w:t>
            </w:r>
            <w:r w:rsidR="00E1044F" w:rsidRPr="00022065">
              <w:fldChar w:fldCharType="end"/>
            </w:r>
            <w:r w:rsidRPr="00022065">
              <w:t xml:space="preserve"> maximale veldlengtes opgenomen in de documentatie.</w:t>
            </w:r>
          </w:p>
          <w:p w14:paraId="20204D0D" w14:textId="76D0F095" w:rsidR="00285655" w:rsidRPr="00022065" w:rsidRDefault="008819EB" w:rsidP="00022065">
            <w:r w:rsidRPr="00022065">
              <w:t xml:space="preserve">In </w:t>
            </w:r>
            <w:r w:rsidR="00E1044F" w:rsidRPr="00022065">
              <w:fldChar w:fldCharType="begin"/>
            </w:r>
            <w:r w:rsidR="00E1044F" w:rsidRPr="00022065">
              <w:instrText xml:space="preserve"> REF _Ref63864190 \n \h </w:instrText>
            </w:r>
            <w:r w:rsidR="00CF0A74" w:rsidRPr="00022065">
              <w:instrText xml:space="preserve"> \* MERGEFORMAT </w:instrText>
            </w:r>
            <w:r w:rsidR="00E1044F" w:rsidRPr="00022065">
              <w:fldChar w:fldCharType="separate"/>
            </w:r>
            <w:r w:rsidR="00D55AA6">
              <w:t>4.3.5</w:t>
            </w:r>
            <w:r w:rsidR="00E1044F" w:rsidRPr="00022065">
              <w:fldChar w:fldCharType="end"/>
            </w:r>
            <w:r w:rsidRPr="00022065">
              <w:t xml:space="preserve"> </w:t>
            </w:r>
            <w:r w:rsidR="006534AA" w:rsidRPr="00022065">
              <w:t>beschrijving omtrent het gebruik van eenheid aangepast</w:t>
            </w:r>
            <w:r w:rsidR="00FF0985" w:rsidRPr="00022065">
              <w:t xml:space="preserve"> (WELT-166)</w:t>
            </w:r>
            <w:r w:rsidRPr="00022065">
              <w:t>.</w:t>
            </w:r>
          </w:p>
          <w:p w14:paraId="7DEBA86E" w14:textId="11C8F77C" w:rsidR="00285655" w:rsidRPr="00022065" w:rsidRDefault="00FE7835" w:rsidP="00022065">
            <w:r w:rsidRPr="00022065">
              <w:t>In 4.4.2 Gebiedsaanwijzing toegevoegd bij Tekstdeel (WELT-122).</w:t>
            </w:r>
          </w:p>
          <w:p w14:paraId="41D93E14" w14:textId="65CB1132" w:rsidR="00285655" w:rsidRPr="00022065" w:rsidRDefault="00FE7835" w:rsidP="00022065">
            <w:r w:rsidRPr="00022065">
              <w:t>In 4.4.5 aanpassen documentatie Regelingsgebied (WELT-155).</w:t>
            </w:r>
          </w:p>
          <w:p w14:paraId="6A70499C" w14:textId="50DFDFD6" w:rsidR="0073166A" w:rsidRPr="00022065" w:rsidRDefault="00D63D1A" w:rsidP="00022065">
            <w:r w:rsidRPr="00022065">
              <w:t xml:space="preserve">In </w:t>
            </w:r>
            <w:r w:rsidR="008822FB" w:rsidRPr="00022065">
              <w:fldChar w:fldCharType="begin"/>
            </w:r>
            <w:r w:rsidR="008822FB" w:rsidRPr="00022065">
              <w:instrText xml:space="preserve"> REF _Ref52185787 \r \h </w:instrText>
            </w:r>
            <w:r w:rsidR="00162134" w:rsidRPr="00022065">
              <w:instrText xml:space="preserve"> \* MERGEFORMAT </w:instrText>
            </w:r>
            <w:r w:rsidR="008822FB" w:rsidRPr="00022065">
              <w:fldChar w:fldCharType="separate"/>
            </w:r>
            <w:r w:rsidR="00D55AA6">
              <w:t>4.3.7.3</w:t>
            </w:r>
            <w:r w:rsidR="008822FB" w:rsidRPr="00022065">
              <w:fldChar w:fldCharType="end"/>
            </w:r>
            <w:r w:rsidR="008822FB" w:rsidRPr="00022065">
              <w:t xml:space="preserve"> </w:t>
            </w:r>
            <w:r w:rsidRPr="00022065">
              <w:t>h</w:t>
            </w:r>
            <w:r w:rsidR="0073166A" w:rsidRPr="00022065">
              <w:t xml:space="preserve">et ambtsgebied-object aangepast </w:t>
            </w:r>
            <w:r w:rsidRPr="00022065">
              <w:t>n.a.v. bevindingen.</w:t>
            </w:r>
          </w:p>
          <w:p w14:paraId="12050897" w14:textId="4C35CD85" w:rsidR="00285655" w:rsidRPr="00022065" w:rsidRDefault="00B35E10" w:rsidP="00022065">
            <w:r w:rsidRPr="00022065">
              <w:t xml:space="preserve">Hoofdstuk </w:t>
            </w:r>
            <w:r w:rsidRPr="00022065">
              <w:fldChar w:fldCharType="begin"/>
            </w:r>
            <w:r w:rsidRPr="00022065">
              <w:instrText xml:space="preserve"> REF _Ref69207263 \r \h </w:instrText>
            </w:r>
            <w:r w:rsidR="00162134" w:rsidRPr="00022065">
              <w:instrText xml:space="preserve"> \* MERGEFORMAT </w:instrText>
            </w:r>
            <w:r w:rsidRPr="00022065">
              <w:fldChar w:fldCharType="separate"/>
            </w:r>
            <w:r w:rsidR="00D55AA6">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1986D0C1" w14:textId="539060BB" w:rsidR="00FE7835" w:rsidRPr="00022065" w:rsidRDefault="00B35E10" w:rsidP="00022065">
            <w:r w:rsidRPr="00022065">
              <w:t xml:space="preserve">Hoofdstuk </w:t>
            </w:r>
            <w:r w:rsidRPr="00022065">
              <w:fldChar w:fldCharType="begin"/>
            </w:r>
            <w:r w:rsidRPr="00022065">
              <w:instrText xml:space="preserve"> REF _Ref69207272 \r \h </w:instrText>
            </w:r>
            <w:r w:rsidR="00162134" w:rsidRPr="00022065">
              <w:instrText xml:space="preserve"> \* MERGEFORMAT </w:instrText>
            </w:r>
            <w:r w:rsidRPr="00022065">
              <w:fldChar w:fldCharType="separate"/>
            </w:r>
            <w:r w:rsidR="00D55AA6">
              <w:t>7</w:t>
            </w:r>
            <w:r w:rsidRPr="00022065">
              <w:fldChar w:fldCharType="end"/>
            </w:r>
            <w:r w:rsidRPr="00022065">
              <w:t xml:space="preserve"> toegevoegd over Muteren. </w:t>
            </w:r>
          </w:p>
        </w:tc>
      </w:tr>
      <w:tr w:rsidR="00F94F9B" w:rsidRPr="00022065" w14:paraId="0E10C2B0" w14:textId="77777777" w:rsidTr="00216D80">
        <w:trPr>
          <w:trHeight w:val="1341"/>
        </w:trPr>
        <w:tc>
          <w:tcPr>
            <w:tcW w:w="500" w:type="pct"/>
          </w:tcPr>
          <w:p w14:paraId="3C7EEEFF" w14:textId="1A65A345" w:rsidR="00F94F9B" w:rsidRPr="00022065" w:rsidRDefault="00F94F9B" w:rsidP="00022065">
            <w:r w:rsidRPr="00022065">
              <w:t>V2.0.0</w:t>
            </w:r>
          </w:p>
        </w:tc>
        <w:tc>
          <w:tcPr>
            <w:tcW w:w="775" w:type="pct"/>
          </w:tcPr>
          <w:p w14:paraId="6CA374A4" w14:textId="09427039" w:rsidR="00F94F9B" w:rsidRPr="00022065" w:rsidRDefault="00F94F9B" w:rsidP="00022065">
            <w:r w:rsidRPr="00022065">
              <w:t>2021-06-</w:t>
            </w:r>
            <w:r w:rsidR="000B419F" w:rsidRPr="00022065">
              <w:t>29</w:t>
            </w:r>
          </w:p>
        </w:tc>
        <w:tc>
          <w:tcPr>
            <w:tcW w:w="3725" w:type="pct"/>
          </w:tcPr>
          <w:p w14:paraId="4EEF49BF" w14:textId="24D27F11" w:rsidR="000B419F" w:rsidRPr="00022065" w:rsidRDefault="000B419F" w:rsidP="00022065">
            <w:r w:rsidRPr="00022065">
              <w:t>De volgende aanpassingen zijn gedaan:</w:t>
            </w:r>
          </w:p>
          <w:p w14:paraId="5C8E45F7" w14:textId="5E8C72C3" w:rsidR="00A40375" w:rsidRPr="00022065" w:rsidRDefault="000B419F" w:rsidP="00022065">
            <w:r w:rsidRPr="00022065">
              <w:t xml:space="preserve">(niet in rc) in </w:t>
            </w:r>
            <w:r w:rsidRPr="00022065">
              <w:fldChar w:fldCharType="begin"/>
            </w:r>
            <w:r w:rsidRPr="00022065">
              <w:instrText xml:space="preserve"> REF _Ref75176935 \r \h </w:instrText>
            </w:r>
            <w:r w:rsidR="00162134" w:rsidRPr="00022065">
              <w:instrText xml:space="preserve"> \* MERGEFORMAT </w:instrText>
            </w:r>
            <w:r w:rsidRPr="00022065">
              <w:fldChar w:fldCharType="separate"/>
            </w:r>
            <w:r w:rsidR="00D55AA6">
              <w:t>3.2.1</w:t>
            </w:r>
            <w:r w:rsidRPr="00022065">
              <w:fldChar w:fldCharType="end"/>
            </w:r>
            <w:r w:rsidRPr="00022065">
              <w:t xml:space="preserve"> objecttypen aangevuld met de ontbrekende objecttypen.</w:t>
            </w:r>
          </w:p>
          <w:p w14:paraId="22ECFA78" w14:textId="3562302A" w:rsidR="002D685F" w:rsidRPr="00022065" w:rsidRDefault="000F5467" w:rsidP="00022065">
            <w:r w:rsidRPr="00022065">
              <w:t xml:space="preserve">(niet in rc) in </w:t>
            </w:r>
            <w:r w:rsidR="00541DB4" w:rsidRPr="00022065">
              <w:fldChar w:fldCharType="begin"/>
            </w:r>
            <w:r w:rsidR="00541DB4" w:rsidRPr="00022065">
              <w:instrText xml:space="preserve"> REF _Ref52185787 \r \h </w:instrText>
            </w:r>
            <w:r w:rsidR="00D71CF3" w:rsidRPr="00022065">
              <w:instrText xml:space="preserve"> \* MERGEFORMAT </w:instrText>
            </w:r>
            <w:r w:rsidR="00541DB4" w:rsidRPr="00022065">
              <w:fldChar w:fldCharType="separate"/>
            </w:r>
            <w:r w:rsidR="00D55AA6">
              <w:t>4.3.7.3</w:t>
            </w:r>
            <w:r w:rsidR="00541DB4" w:rsidRPr="00022065">
              <w:fldChar w:fldCharType="end"/>
            </w:r>
            <w:r w:rsidRPr="00022065">
              <w:t xml:space="preserve"> de definitie van </w:t>
            </w:r>
            <w:r w:rsidR="00575422" w:rsidRPr="00022065">
              <w:t>Ambtsgebied aangepast.</w:t>
            </w:r>
          </w:p>
          <w:p w14:paraId="39D9CBDA" w14:textId="7EF3DE4C" w:rsidR="00D71CF3" w:rsidRPr="00022065" w:rsidRDefault="00D71CF3" w:rsidP="00022065">
            <w:r w:rsidRPr="00022065">
              <w:t xml:space="preserve">(niet in rc) in </w:t>
            </w:r>
            <w:r w:rsidR="007C2ABE" w:rsidRPr="00022065">
              <w:fldChar w:fldCharType="begin"/>
            </w:r>
            <w:r w:rsidR="007C2ABE" w:rsidRPr="00022065">
              <w:instrText xml:space="preserve"> REF _Ref92176279 \n \h </w:instrText>
            </w:r>
            <w:r w:rsidR="00CF0A74" w:rsidRPr="00022065">
              <w:instrText xml:space="preserve"> \* MERGEFORMAT </w:instrText>
            </w:r>
            <w:r w:rsidR="007C2ABE" w:rsidRPr="00022065">
              <w:fldChar w:fldCharType="separate"/>
            </w:r>
            <w:r w:rsidR="00D55AA6">
              <w:t>5.1</w:t>
            </w:r>
            <w:r w:rsidR="007C2ABE" w:rsidRPr="00022065">
              <w:fldChar w:fldCharType="end"/>
            </w:r>
            <w:r w:rsidRPr="00022065">
              <w:t xml:space="preserve"> een toelichting geplaatst omtrent de tijdslijnen van gegevens die niet in IMOW zitten.</w:t>
            </w:r>
          </w:p>
          <w:p w14:paraId="678567FA" w14:textId="68B2496B" w:rsidR="00FA5A7C" w:rsidRPr="00022065" w:rsidRDefault="00FA5A7C" w:rsidP="00022065">
            <w:r w:rsidRPr="00022065">
              <w:t xml:space="preserve">(niet in rc) in </w:t>
            </w:r>
            <w:r w:rsidR="00007F88" w:rsidRPr="00022065">
              <w:fldChar w:fldCharType="begin"/>
            </w:r>
            <w:r w:rsidR="00007F88" w:rsidRPr="00022065">
              <w:instrText xml:space="preserve"> REF _Ref42871428 \r \h </w:instrText>
            </w:r>
            <w:r w:rsidR="00162134" w:rsidRPr="00022065">
              <w:instrText xml:space="preserve"> \* MERGEFORMAT </w:instrText>
            </w:r>
            <w:r w:rsidR="00007F88" w:rsidRPr="00022065">
              <w:fldChar w:fldCharType="separate"/>
            </w:r>
            <w:r w:rsidR="00D55AA6">
              <w:t>5.2</w:t>
            </w:r>
            <w:r w:rsidR="00007F88" w:rsidRPr="00022065">
              <w:fldChar w:fldCharType="end"/>
            </w:r>
            <w:r w:rsidRPr="00022065">
              <w:t xml:space="preserve"> </w:t>
            </w:r>
            <w:r w:rsidR="00007F88" w:rsidRPr="00022065">
              <w:t>de toelichting omtrent Regelingsgebied aangepast.</w:t>
            </w:r>
          </w:p>
          <w:p w14:paraId="4F620405" w14:textId="0C2BDF19" w:rsidR="008F0220" w:rsidRPr="00022065" w:rsidRDefault="008F0220" w:rsidP="00022065">
            <w:r w:rsidRPr="00022065">
              <w:t xml:space="preserve">(niet in rc) hoop aanvullingen in hoofdstuk </w:t>
            </w:r>
            <w:r w:rsidR="007C2ABE" w:rsidRPr="00022065">
              <w:fldChar w:fldCharType="begin"/>
            </w:r>
            <w:r w:rsidR="007C2ABE" w:rsidRPr="00022065">
              <w:instrText xml:space="preserve"> REF _Ref69207272 \n \h </w:instrText>
            </w:r>
            <w:r w:rsidR="00CF0A74" w:rsidRPr="00022065">
              <w:instrText xml:space="preserve"> \* MERGEFORMAT </w:instrText>
            </w:r>
            <w:r w:rsidR="007C2ABE" w:rsidRPr="00022065">
              <w:fldChar w:fldCharType="separate"/>
            </w:r>
            <w:r w:rsidR="00D55AA6">
              <w:t>7</w:t>
            </w:r>
            <w:r w:rsidR="007C2ABE" w:rsidRPr="00022065">
              <w:fldChar w:fldCharType="end"/>
            </w:r>
            <w:r w:rsidRPr="00022065">
              <w:t xml:space="preserve"> n.a.v. review.</w:t>
            </w:r>
          </w:p>
          <w:p w14:paraId="4D198A30" w14:textId="3610EA1F" w:rsidR="00C35CDD" w:rsidRPr="00022065" w:rsidRDefault="00C3203C" w:rsidP="00022065">
            <w:r w:rsidRPr="00022065">
              <w:t>(niet in rc) i</w:t>
            </w:r>
            <w:r w:rsidR="000B419F" w:rsidRPr="00022065">
              <w:t xml:space="preserve">n </w:t>
            </w:r>
            <w:r w:rsidR="00BA7800" w:rsidRPr="00022065">
              <w:fldChar w:fldCharType="begin"/>
            </w:r>
            <w:r w:rsidR="00BA7800" w:rsidRPr="00022065">
              <w:instrText xml:space="preserve"> REF _Ref92176455 \n \h </w:instrText>
            </w:r>
            <w:r w:rsidR="00CF0A74" w:rsidRPr="00022065">
              <w:instrText xml:space="preserve"> \* MERGEFORMAT </w:instrText>
            </w:r>
            <w:r w:rsidR="00BA7800" w:rsidRPr="00022065">
              <w:fldChar w:fldCharType="separate"/>
            </w:r>
            <w:r w:rsidR="00D55AA6">
              <w:t>7.5</w:t>
            </w:r>
            <w:r w:rsidR="00BA7800" w:rsidRPr="00022065">
              <w:fldChar w:fldCharType="end"/>
            </w:r>
            <w:r w:rsidR="000B419F" w:rsidRPr="00022065">
              <w:t xml:space="preserve"> aangepast dat ontwerpversies wel </w:t>
            </w:r>
            <w:proofErr w:type="spellStart"/>
            <w:r w:rsidR="000B419F" w:rsidRPr="00022065">
              <w:t>ConsolidatieInformatie</w:t>
            </w:r>
            <w:proofErr w:type="spellEnd"/>
            <w:r w:rsidR="000B419F" w:rsidRPr="00022065">
              <w:t xml:space="preserve"> mogen bevatten, maar geen tijdstempels (binnen de </w:t>
            </w:r>
            <w:proofErr w:type="spellStart"/>
            <w:r w:rsidR="000B419F" w:rsidRPr="00022065">
              <w:t>ConsolidatieInformatie</w:t>
            </w:r>
            <w:proofErr w:type="spellEnd"/>
            <w:r w:rsidR="000B419F" w:rsidRPr="00022065">
              <w:t>).</w:t>
            </w:r>
          </w:p>
          <w:p w14:paraId="55BEA6C5" w14:textId="77777777" w:rsidR="00F94F9B" w:rsidRPr="00022065" w:rsidRDefault="00F94F9B" w:rsidP="00DB22C5"/>
        </w:tc>
      </w:tr>
      <w:tr w:rsidR="008E7262" w:rsidRPr="00022065" w14:paraId="67629D12" w14:textId="77777777" w:rsidTr="00216D80">
        <w:trPr>
          <w:trHeight w:val="1341"/>
        </w:trPr>
        <w:tc>
          <w:tcPr>
            <w:tcW w:w="500" w:type="pct"/>
          </w:tcPr>
          <w:p w14:paraId="00EE2358" w14:textId="7FA0CDD1" w:rsidR="008E7262" w:rsidRPr="00022065" w:rsidRDefault="008E7262" w:rsidP="00022065">
            <w:r w:rsidRPr="00022065">
              <w:t>V2.0.1</w:t>
            </w:r>
            <w:r w:rsidR="002B7A50">
              <w:t>-rc</w:t>
            </w:r>
          </w:p>
        </w:tc>
        <w:tc>
          <w:tcPr>
            <w:tcW w:w="775" w:type="pct"/>
          </w:tcPr>
          <w:p w14:paraId="4ACEA8AE" w14:textId="651B7136" w:rsidR="008E7262" w:rsidRPr="00022065" w:rsidRDefault="008E7262" w:rsidP="00022065">
            <w:r w:rsidRPr="00022065">
              <w:t>2021-</w:t>
            </w:r>
            <w:r w:rsidR="00DA3D99" w:rsidRPr="00022065">
              <w:t>1</w:t>
            </w:r>
            <w:r w:rsidR="002B7A50">
              <w:t>2</w:t>
            </w:r>
            <w:r w:rsidRPr="00022065">
              <w:t>-</w:t>
            </w:r>
            <w:r w:rsidR="002B7A50">
              <w:t>17</w:t>
            </w:r>
          </w:p>
        </w:tc>
        <w:tc>
          <w:tcPr>
            <w:tcW w:w="3725" w:type="pct"/>
          </w:tcPr>
          <w:p w14:paraId="4D2D0C2B" w14:textId="2DF600A5" w:rsidR="00602328" w:rsidRPr="00022065" w:rsidRDefault="00602328" w:rsidP="00022065">
            <w:r w:rsidRPr="00022065">
              <w:t>Er zijn geen nieuwe schema’s behorend bij IMOW v2.0.1.</w:t>
            </w:r>
          </w:p>
          <w:p w14:paraId="6FD72DBB" w14:textId="6D14AC90" w:rsidR="005A3932" w:rsidRPr="00022065" w:rsidRDefault="005A3932" w:rsidP="00022065">
            <w:r w:rsidRPr="00022065">
              <w:t>De volgende aanpassingen zijn gedaan:</w:t>
            </w:r>
          </w:p>
          <w:p w14:paraId="57B705C9" w14:textId="0B44C2AE" w:rsidR="009E1D56" w:rsidRPr="00022065" w:rsidRDefault="009E1D56" w:rsidP="00022065">
            <w:r w:rsidRPr="00022065">
              <w:t xml:space="preserve">In </w:t>
            </w:r>
            <w:r w:rsidR="00CA597B" w:rsidRPr="00022065">
              <w:fldChar w:fldCharType="begin"/>
            </w:r>
            <w:r w:rsidR="00CA597B" w:rsidRPr="00022065">
              <w:instrText xml:space="preserve"> REF _Ref75176935 \r \h </w:instrText>
            </w:r>
            <w:r w:rsidR="00162134" w:rsidRPr="00022065">
              <w:instrText xml:space="preserve"> \* MERGEFORMAT </w:instrText>
            </w:r>
            <w:r w:rsidR="00CA597B" w:rsidRPr="00022065">
              <w:fldChar w:fldCharType="separate"/>
            </w:r>
            <w:r w:rsidR="00D55AA6">
              <w:t>3.2.1</w:t>
            </w:r>
            <w:r w:rsidR="00CA597B" w:rsidRPr="00022065">
              <w:fldChar w:fldCharType="end"/>
            </w:r>
            <w:r w:rsidR="00CA597B" w:rsidRPr="00022065">
              <w:t xml:space="preserve"> </w:t>
            </w:r>
            <w:r w:rsidRPr="00022065">
              <w:t>de reguliere expressie hersteld.</w:t>
            </w:r>
          </w:p>
          <w:p w14:paraId="5C1EDEB4" w14:textId="11E3481D" w:rsidR="00364D3B" w:rsidRPr="00022065" w:rsidRDefault="00364D3B" w:rsidP="00022065">
            <w:r w:rsidRPr="00022065">
              <w:t xml:space="preserve">Bij hoofdstuk </w:t>
            </w:r>
            <w:r w:rsidR="00CA597B" w:rsidRPr="00022065">
              <w:fldChar w:fldCharType="begin"/>
            </w:r>
            <w:r w:rsidR="00CA597B" w:rsidRPr="00022065">
              <w:instrText xml:space="preserve"> REF _Ref90035910 \r \h </w:instrText>
            </w:r>
            <w:r w:rsidR="00162134" w:rsidRPr="00022065">
              <w:instrText xml:space="preserve"> \* MERGEFORMAT </w:instrText>
            </w:r>
            <w:r w:rsidR="00CA597B" w:rsidRPr="00022065">
              <w:fldChar w:fldCharType="separate"/>
            </w:r>
            <w:r w:rsidR="00D55AA6">
              <w:t>4</w:t>
            </w:r>
            <w:r w:rsidR="00CA597B" w:rsidRPr="00022065">
              <w:fldChar w:fldCharType="end"/>
            </w:r>
            <w:r w:rsidRPr="00022065">
              <w:t xml:space="preserve"> een disclaimer over de volgorde van XML-elementen opgenomen</w:t>
            </w:r>
            <w:r w:rsidR="004C4B09" w:rsidRPr="00022065">
              <w:t>.</w:t>
            </w:r>
          </w:p>
          <w:p w14:paraId="31DC6C34" w14:textId="0B8A7BC3" w:rsidR="00443150" w:rsidRPr="00022065" w:rsidRDefault="00443150" w:rsidP="00022065">
            <w:r w:rsidRPr="00022065">
              <w:t xml:space="preserve">In </w:t>
            </w:r>
            <w:r w:rsidR="00CA597B" w:rsidRPr="00022065">
              <w:fldChar w:fldCharType="begin"/>
            </w:r>
            <w:r w:rsidR="00CA597B" w:rsidRPr="00022065">
              <w:instrText xml:space="preserve"> REF _Ref90035925 \r \h </w:instrText>
            </w:r>
            <w:r w:rsidR="00162134" w:rsidRPr="00022065">
              <w:instrText xml:space="preserve"> \* MERGEFORMAT </w:instrText>
            </w:r>
            <w:r w:rsidR="00CA597B" w:rsidRPr="00022065">
              <w:fldChar w:fldCharType="separate"/>
            </w:r>
            <w:r w:rsidR="00D55AA6">
              <w:t>4.3.8</w:t>
            </w:r>
            <w:r w:rsidR="00CA597B" w:rsidRPr="00022065">
              <w:fldChar w:fldCharType="end"/>
            </w:r>
            <w:r w:rsidR="00CA597B" w:rsidRPr="00022065">
              <w:t xml:space="preserve"> </w:t>
            </w:r>
            <w:r w:rsidR="00B94218" w:rsidRPr="00022065">
              <w:t>aangegeven dat de Pons geldt voor bestemmingsplannen die niet meer getoond worden</w:t>
            </w:r>
            <w:r w:rsidR="003D0CE8">
              <w:t xml:space="preserve"> (WELT-182)</w:t>
            </w:r>
            <w:r w:rsidR="00B94218" w:rsidRPr="00022065">
              <w:t>.</w:t>
            </w:r>
          </w:p>
          <w:p w14:paraId="10A74372" w14:textId="41A09E39" w:rsidR="00CA597B" w:rsidRPr="00022065" w:rsidRDefault="00CA597B" w:rsidP="00022065">
            <w:r w:rsidRPr="00022065">
              <w:t xml:space="preserve">In </w:t>
            </w:r>
            <w:r w:rsidRPr="00022065">
              <w:fldChar w:fldCharType="begin"/>
            </w:r>
            <w:r w:rsidRPr="00022065">
              <w:instrText xml:space="preserve"> REF _Ref90035881 \r \h </w:instrText>
            </w:r>
            <w:r w:rsidR="00162134" w:rsidRPr="00022065">
              <w:instrText xml:space="preserve"> \* MERGEFORMAT </w:instrText>
            </w:r>
            <w:r w:rsidRPr="00022065">
              <w:fldChar w:fldCharType="separate"/>
            </w:r>
            <w:r w:rsidR="00D55AA6">
              <w:t>4.4.3</w:t>
            </w:r>
            <w:r w:rsidRPr="00022065">
              <w:fldChar w:fldCharType="end"/>
            </w:r>
            <w:r w:rsidRPr="00022065">
              <w:t xml:space="preserve"> tekstdeel-foutjes hersteld (toelichting van element).</w:t>
            </w:r>
          </w:p>
          <w:p w14:paraId="7BD326B4" w14:textId="1AB5433A" w:rsidR="00CA597B" w:rsidRPr="00022065" w:rsidRDefault="00CA597B" w:rsidP="00022065">
            <w:r w:rsidRPr="00022065">
              <w:t xml:space="preserve">In </w:t>
            </w:r>
            <w:r w:rsidRPr="00022065">
              <w:fldChar w:fldCharType="begin"/>
            </w:r>
            <w:r w:rsidRPr="00022065">
              <w:instrText xml:space="preserve"> REF _Ref90035892 \r \h </w:instrText>
            </w:r>
            <w:r w:rsidR="00162134" w:rsidRPr="00022065">
              <w:instrText xml:space="preserve"> \* MERGEFORMAT </w:instrText>
            </w:r>
            <w:r w:rsidRPr="00022065">
              <w:fldChar w:fldCharType="separate"/>
            </w:r>
            <w:r w:rsidR="00D55AA6">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36B80250" w14:textId="678A6FE4" w:rsidR="00430541" w:rsidRPr="00022065" w:rsidRDefault="00430541" w:rsidP="00022065">
            <w:r w:rsidRPr="00022065">
              <w:t xml:space="preserve">In </w:t>
            </w:r>
            <w:r w:rsidRPr="00022065">
              <w:fldChar w:fldCharType="begin"/>
            </w:r>
            <w:r w:rsidRPr="00022065">
              <w:instrText xml:space="preserve"> REF _Ref90035660 \r \h </w:instrText>
            </w:r>
            <w:r w:rsidR="00162134" w:rsidRPr="00022065">
              <w:instrText xml:space="preserve"> \* MERGEFORMAT </w:instrText>
            </w:r>
            <w:r w:rsidRPr="00022065">
              <w:fldChar w:fldCharType="separate"/>
            </w:r>
            <w:r w:rsidR="00D55AA6">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rsidR="00B15696">
              <w:t xml:space="preserve"> (o.a. </w:t>
            </w:r>
            <w:proofErr w:type="spellStart"/>
            <w:r w:rsidR="006B1318">
              <w:t>nav</w:t>
            </w:r>
            <w:proofErr w:type="spellEnd"/>
            <w:r w:rsidR="006B1318">
              <w:t xml:space="preserve"> WELT-171)</w:t>
            </w:r>
            <w:r w:rsidRPr="00022065">
              <w:t>.</w:t>
            </w:r>
          </w:p>
          <w:p w14:paraId="752A0083" w14:textId="484E7795" w:rsidR="00430541" w:rsidRPr="00022065" w:rsidRDefault="00430541" w:rsidP="00022065">
            <w:r w:rsidRPr="00022065">
              <w:t xml:space="preserve">In </w:t>
            </w:r>
            <w:r w:rsidRPr="00022065">
              <w:fldChar w:fldCharType="begin"/>
            </w:r>
            <w:r w:rsidRPr="00022065">
              <w:instrText xml:space="preserve"> REF _Ref90035678 \r \h </w:instrText>
            </w:r>
            <w:r w:rsidR="00162134" w:rsidRPr="00022065">
              <w:instrText xml:space="preserve"> \* MERGEFORMAT </w:instrText>
            </w:r>
            <w:r w:rsidRPr="00022065">
              <w:fldChar w:fldCharType="separate"/>
            </w:r>
            <w:r w:rsidR="00D55AA6">
              <w:t>7.3.2</w:t>
            </w:r>
            <w:r w:rsidRPr="00022065">
              <w:fldChar w:fldCharType="end"/>
            </w:r>
            <w:r w:rsidRPr="00022065">
              <w:t xml:space="preserve"> aanvulling van integrale tekstvervanging</w:t>
            </w:r>
            <w:r w:rsidR="003F33F3">
              <w:t xml:space="preserve"> (STOP#191)</w:t>
            </w:r>
            <w:r w:rsidRPr="00022065">
              <w:t>.</w:t>
            </w:r>
          </w:p>
        </w:tc>
      </w:tr>
      <w:tr w:rsidR="00367E89" w:rsidRPr="00022065" w14:paraId="6504E970" w14:textId="77777777" w:rsidTr="00216D80">
        <w:trPr>
          <w:trHeight w:val="1341"/>
        </w:trPr>
        <w:tc>
          <w:tcPr>
            <w:tcW w:w="500" w:type="pct"/>
          </w:tcPr>
          <w:p w14:paraId="22F4501F" w14:textId="69D83304" w:rsidR="00367E89" w:rsidRPr="00022065" w:rsidRDefault="00367E89" w:rsidP="00022065">
            <w:r>
              <w:t>Volgend</w:t>
            </w:r>
          </w:p>
        </w:tc>
        <w:tc>
          <w:tcPr>
            <w:tcW w:w="775" w:type="pct"/>
          </w:tcPr>
          <w:p w14:paraId="11B28776" w14:textId="1EF92F48" w:rsidR="00367E89" w:rsidRPr="00022065" w:rsidRDefault="00367E89" w:rsidP="00022065">
            <w:proofErr w:type="spellStart"/>
            <w:r>
              <w:t>xxxx</w:t>
            </w:r>
            <w:proofErr w:type="spellEnd"/>
            <w:r>
              <w:t>-xx-xx</w:t>
            </w:r>
          </w:p>
        </w:tc>
        <w:tc>
          <w:tcPr>
            <w:tcW w:w="3725" w:type="pct"/>
          </w:tcPr>
          <w:p w14:paraId="09037750" w14:textId="4200E47D" w:rsidR="00367E89" w:rsidRPr="00022065" w:rsidRDefault="006E1DB0" w:rsidP="006E1DB0">
            <w:pPr>
              <w:pStyle w:val="Lijstalinea"/>
              <w:numPr>
                <w:ilvl w:val="0"/>
                <w:numId w:val="43"/>
              </w:numPr>
            </w:pPr>
            <w:r>
              <w:t>Paragraaf 3.2.4 over bestandsgrootte geschrapt omdat dit nu elders geregeld is (WELT-196)</w:t>
            </w:r>
          </w:p>
        </w:tc>
      </w:tr>
    </w:tbl>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_Toc92285758"/>
      <w:bookmarkStart w:id="29" w:name="IMOW_OPenOW"/>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200F1583" w:rsidR="001505FD" w:rsidRPr="00022065"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p w14:paraId="15DBBED6" w14:textId="63124688" w:rsidR="001A6720" w:rsidRPr="00022065" w:rsidRDefault="006D43BF" w:rsidP="00022065">
      <w:r w:rsidRPr="00362317">
        <w:rPr>
          <w:noProof/>
        </w:rPr>
        <mc:AlternateContent>
          <mc:Choice Requires="wps">
            <w:drawing>
              <wp:anchor distT="0" distB="0" distL="114300" distR="114300" simplePos="0" relativeHeight="251659264" behindDoc="0" locked="0" layoutInCell="1" allowOverlap="1" wp14:anchorId="4650035C" wp14:editId="4F28C33F">
                <wp:simplePos x="0" y="0"/>
                <wp:positionH relativeFrom="margin">
                  <wp:align>left</wp:align>
                </wp:positionH>
                <wp:positionV relativeFrom="paragraph">
                  <wp:posOffset>175895</wp:posOffset>
                </wp:positionV>
                <wp:extent cx="5755640" cy="1181100"/>
                <wp:effectExtent l="0" t="0" r="16510" b="19050"/>
                <wp:wrapNone/>
                <wp:docPr id="6" name="Tekstvak 3"/>
                <wp:cNvGraphicFramePr/>
                <a:graphic xmlns:a="http://schemas.openxmlformats.org/drawingml/2006/main">
                  <a:graphicData uri="http://schemas.microsoft.com/office/word/2010/wordprocessingShape">
                    <wps:wsp>
                      <wps:cNvSpPr txBox="1"/>
                      <wps:spPr>
                        <a:xfrm>
                          <a:off x="0" y="0"/>
                          <a:ext cx="5755640" cy="1181100"/>
                        </a:xfrm>
                        <a:prstGeom prst="rect">
                          <a:avLst/>
                        </a:prstGeom>
                        <a:solidFill>
                          <a:sysClr val="window" lastClr="FFFFFF"/>
                        </a:solidFill>
                        <a:ln w="6350">
                          <a:solidFill>
                            <a:prstClr val="black"/>
                          </a:solidFill>
                        </a:ln>
                        <a:effectLst/>
                      </wps:spPr>
                      <wps:txb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035C" id="_x0000_t202" coordsize="21600,21600" o:spt="202" path="m,l,21600r21600,l21600,xe">
                <v:stroke joinstyle="miter"/>
                <v:path gradientshapeok="t" o:connecttype="rect"/>
              </v:shapetype>
              <v:shape id="Tekstvak 3" o:spid="_x0000_s1026" type="#_x0000_t202" style="position:absolute;margin-left:0;margin-top:13.85pt;width:453.2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" fillcolor="window" strokeweight=".5pt">
                <v:textbo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v:textbox>
                <w10:wrap anchorx="margin"/>
              </v:shape>
            </w:pict>
          </mc:Fallback>
        </mc:AlternateContent>
      </w:r>
    </w:p>
    <w:p w14:paraId="5994C8C3" w14:textId="294BFC14" w:rsidR="001A6720" w:rsidRPr="00022065" w:rsidRDefault="001A6720" w:rsidP="00022065"/>
    <w:p w14:paraId="7442A4F2" w14:textId="77777777" w:rsidR="00E76FC9" w:rsidRPr="00022065" w:rsidRDefault="00E76FC9" w:rsidP="00022065"/>
    <w:p w14:paraId="2405822E" w14:textId="77777777" w:rsidR="00E76FC9" w:rsidRPr="00022065" w:rsidRDefault="00E76FC9" w:rsidP="00022065"/>
    <w:p w14:paraId="35A6F837" w14:textId="77777777" w:rsidR="00E76FC9" w:rsidRPr="00022065" w:rsidRDefault="00E76FC9" w:rsidP="00022065"/>
    <w:p w14:paraId="00BE107A" w14:textId="77777777" w:rsidR="00E76FC9" w:rsidRPr="00022065" w:rsidRDefault="00E76FC9" w:rsidP="00022065"/>
    <w:p w14:paraId="17AAED67" w14:textId="6742AF74" w:rsidR="001505FD" w:rsidRPr="00022065" w:rsidRDefault="001505FD"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45EF8766" w:rsidR="0098378D" w:rsidRPr="00022065" w:rsidRDefault="00F76779" w:rsidP="00022065">
      <w:r w:rsidRPr="00022065">
        <w:t>Bij het valideren van de waarden wordt binnen het OW de volgende reguliere expressie gehanteerd:</w:t>
      </w:r>
    </w:p>
    <w:p w14:paraId="2241BF68" w14:textId="00594C95" w:rsidR="0098378D" w:rsidRPr="00022065" w:rsidRDefault="0098378D" w:rsidP="00022065">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61312" behindDoc="0" locked="0" layoutInCell="1" allowOverlap="1" wp14:anchorId="7CDB8F85" wp14:editId="0E1DE5A5">
                <wp:simplePos x="0" y="0"/>
                <wp:positionH relativeFrom="margin">
                  <wp:posOffset>0</wp:posOffset>
                </wp:positionH>
                <wp:positionV relativeFrom="paragraph">
                  <wp:posOffset>226695</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8F85" id="Text Box 2" o:spid="_x0000_s1027" type="#_x0000_t202" style="position:absolute;margin-left:0;margin-top:17.85pt;width:447pt;height:32.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">
                <v:textbo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v:textbox>
                <w10:wrap type="square" anchorx="margin"/>
              </v:shape>
            </w:pict>
          </mc:Fallback>
        </mc:AlternateContent>
      </w:r>
    </w:p>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7C2B9FA3" w:rsidR="00CD4A4C" w:rsidRPr="00022065"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sectPr w:rsidR="00CD4A4C" w:rsidRPr="00022065" w:rsidSect="00372555">
      <w:headerReference w:type="default" r:id="rId32"/>
      <w:footerReference w:type="default" r:id="rId33"/>
      <w:headerReference w:type="first" r:id="rId34"/>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23AFB" w14:textId="77777777" w:rsidR="001337FF" w:rsidRDefault="001337FF" w:rsidP="00081E1C">
      <w:r>
        <w:separator/>
      </w:r>
    </w:p>
  </w:endnote>
  <w:endnote w:type="continuationSeparator" w:id="0">
    <w:p w14:paraId="7F7C44DE" w14:textId="77777777" w:rsidR="001337FF" w:rsidRDefault="001337FF" w:rsidP="00081E1C">
      <w:r>
        <w:continuationSeparator/>
      </w:r>
    </w:p>
  </w:endnote>
  <w:endnote w:type="continuationNotice" w:id="1">
    <w:p w14:paraId="69D42C38" w14:textId="77777777" w:rsidR="001337FF" w:rsidRDefault="001337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r w:rsidR="001337FF">
      <w:fldChar w:fldCharType="begin"/>
    </w:r>
    <w:r w:rsidR="001337FF">
      <w:instrText xml:space="preserve"> NUMPAGES   \* MERGEFORMAT </w:instrText>
    </w:r>
    <w:r w:rsidR="001337FF">
      <w:fldChar w:fldCharType="separate"/>
    </w:r>
    <w:r w:rsidRPr="00022065">
      <w:t>47</w:t>
    </w:r>
    <w:r w:rsidR="001337FF">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B3492" w14:textId="77777777" w:rsidR="001337FF" w:rsidRDefault="001337FF" w:rsidP="00081E1C">
      <w:r>
        <w:separator/>
      </w:r>
    </w:p>
  </w:footnote>
  <w:footnote w:type="continuationSeparator" w:id="0">
    <w:p w14:paraId="5EB34DC9" w14:textId="77777777" w:rsidR="001337FF" w:rsidRDefault="001337FF" w:rsidP="00081E1C">
      <w:r>
        <w:continuationSeparator/>
      </w:r>
    </w:p>
  </w:footnote>
  <w:footnote w:type="continuationNotice" w:id="1">
    <w:p w14:paraId="089092B8" w14:textId="77777777" w:rsidR="001337FF" w:rsidRDefault="001337FF"/>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1337FF" w:rsidP="00022065">
          <w:r>
            <w:fldChar w:fldCharType="begin"/>
          </w:r>
          <w:r>
            <w:instrText xml:space="preserve"> DOCVARIABLE  ID09 </w:instrText>
          </w:r>
          <w:r>
            <w:fldChar w:fldCharType="separate"/>
          </w:r>
          <w:r w:rsidR="00D55AA6">
            <w:t>7 januari 2022</w:t>
          </w:r>
          <w:r>
            <w:fldChar w:fldCharType="end"/>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2"/>
    <w:docVar w:name="ID01201" w:val="Richard de Graaf|Geonovum|https://www.geonovum.nl"/>
    <w:docVar w:name="ID01202" w:val="Nienke Jansen|Geonovum|https://www.geonovum.nl"/>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register.geostandaarden.nl/xmlschema/tpod/"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lab.com/koop/STOP/standaard/-/issues" TargetMode="External"/><Relationship Id="rId17" Type="http://schemas.openxmlformats.org/officeDocument/2006/relationships/image" Target="media/image5.svg"/><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www.opengis.net/def/crs/EPSG/0/28992"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geonovum.nl/geo-standaarden/omgevingswet/meldingen" TargetMode="External"/><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word2respec_preview\input\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597</TotalTime>
  <Pages>1</Pages>
  <Words>14692</Words>
  <Characters>80809</Characters>
  <Application>Microsoft Office Word</Application>
  <DocSecurity>0</DocSecurity>
  <Lines>673</Lines>
  <Paragraphs>190</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88</cp:revision>
  <cp:lastPrinted>2021-08-27T23:24:00Z</cp:lastPrinted>
  <dcterms:created xsi:type="dcterms:W3CDTF">2022-01-03T12:03:00Z</dcterms:created>
  <dcterms:modified xsi:type="dcterms:W3CDTF">2022-06-03T08:33:00Z</dcterms:modified>
</cp:coreProperties>
</file>