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EC117FB" w14:textId="04ED16DF" w:rsidR="00251E3E"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251E3E">
        <w:t>1</w:t>
      </w:r>
      <w:r w:rsidR="00251E3E">
        <w:rPr>
          <w:rFonts w:eastAsiaTheme="minorEastAsia"/>
          <w:lang w:eastAsia="nl-NL"/>
        </w:rPr>
        <w:tab/>
      </w:r>
      <w:r w:rsidR="00251E3E">
        <w:t>Inleiding</w:t>
      </w:r>
      <w:r w:rsidR="00251E3E">
        <w:tab/>
      </w:r>
      <w:r w:rsidR="00251E3E">
        <w:fldChar w:fldCharType="begin"/>
      </w:r>
      <w:r w:rsidR="00251E3E">
        <w:instrText xml:space="preserve"> PAGEREF _Toc124236788 \h </w:instrText>
      </w:r>
      <w:r w:rsidR="00251E3E">
        <w:fldChar w:fldCharType="separate"/>
      </w:r>
      <w:r w:rsidR="00F5100C">
        <w:t>6</w:t>
      </w:r>
      <w:r w:rsidR="00251E3E">
        <w:fldChar w:fldCharType="end"/>
      </w:r>
    </w:p>
    <w:p w14:paraId="30C1D459" w14:textId="26FD5EF6" w:rsidR="00251E3E" w:rsidRDefault="00251E3E">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_Toc124236789 \h </w:instrText>
      </w:r>
      <w:r>
        <w:rPr>
          <w:noProof/>
        </w:rPr>
      </w:r>
      <w:r>
        <w:rPr>
          <w:noProof/>
        </w:rPr>
        <w:fldChar w:fldCharType="separate"/>
      </w:r>
      <w:r w:rsidR="00F5100C">
        <w:rPr>
          <w:noProof/>
        </w:rPr>
        <w:t>6</w:t>
      </w:r>
      <w:r>
        <w:rPr>
          <w:noProof/>
        </w:rPr>
        <w:fldChar w:fldCharType="end"/>
      </w:r>
    </w:p>
    <w:p w14:paraId="16FC1DD8" w14:textId="268CBB01" w:rsidR="00251E3E" w:rsidRDefault="00251E3E">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_Toc124236790 \h </w:instrText>
      </w:r>
      <w:r>
        <w:rPr>
          <w:noProof/>
        </w:rPr>
      </w:r>
      <w:r>
        <w:rPr>
          <w:noProof/>
        </w:rPr>
        <w:fldChar w:fldCharType="separate"/>
      </w:r>
      <w:r w:rsidR="00F5100C">
        <w:rPr>
          <w:noProof/>
        </w:rPr>
        <w:t>7</w:t>
      </w:r>
      <w:r>
        <w:rPr>
          <w:noProof/>
        </w:rPr>
        <w:fldChar w:fldCharType="end"/>
      </w:r>
    </w:p>
    <w:p w14:paraId="6111B432" w14:textId="071FEBD5" w:rsidR="00251E3E" w:rsidRDefault="00251E3E">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_Toc124236791 \h </w:instrText>
      </w:r>
      <w:r>
        <w:rPr>
          <w:noProof/>
        </w:rPr>
      </w:r>
      <w:r>
        <w:rPr>
          <w:noProof/>
        </w:rPr>
        <w:fldChar w:fldCharType="separate"/>
      </w:r>
      <w:r w:rsidR="00F5100C">
        <w:rPr>
          <w:noProof/>
        </w:rPr>
        <w:t>8</w:t>
      </w:r>
      <w:r>
        <w:rPr>
          <w:noProof/>
        </w:rPr>
        <w:fldChar w:fldCharType="end"/>
      </w:r>
    </w:p>
    <w:p w14:paraId="7F3ABC00" w14:textId="17AA8921" w:rsidR="00251E3E" w:rsidRDefault="00251E3E">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_Toc124236792 \h </w:instrText>
      </w:r>
      <w:r>
        <w:fldChar w:fldCharType="separate"/>
      </w:r>
      <w:r w:rsidR="00F5100C">
        <w:t>9</w:t>
      </w:r>
      <w:r>
        <w:fldChar w:fldCharType="end"/>
      </w:r>
    </w:p>
    <w:p w14:paraId="0B4B440A" w14:textId="44718D7C" w:rsidR="00251E3E" w:rsidRDefault="00251E3E">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_Toc124236793 \h </w:instrText>
      </w:r>
      <w:r>
        <w:rPr>
          <w:noProof/>
        </w:rPr>
      </w:r>
      <w:r>
        <w:rPr>
          <w:noProof/>
        </w:rPr>
        <w:fldChar w:fldCharType="separate"/>
      </w:r>
      <w:r w:rsidR="00F5100C">
        <w:rPr>
          <w:noProof/>
        </w:rPr>
        <w:t>9</w:t>
      </w:r>
      <w:r>
        <w:rPr>
          <w:noProof/>
        </w:rPr>
        <w:fldChar w:fldCharType="end"/>
      </w:r>
    </w:p>
    <w:p w14:paraId="617DE6CF" w14:textId="666AB2E9" w:rsidR="00251E3E" w:rsidRDefault="00251E3E">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_Toc124236794 \h </w:instrText>
      </w:r>
      <w:r>
        <w:rPr>
          <w:noProof/>
        </w:rPr>
      </w:r>
      <w:r>
        <w:rPr>
          <w:noProof/>
        </w:rPr>
        <w:fldChar w:fldCharType="separate"/>
      </w:r>
      <w:r w:rsidR="00F5100C">
        <w:rPr>
          <w:noProof/>
        </w:rPr>
        <w:t>10</w:t>
      </w:r>
      <w:r>
        <w:rPr>
          <w:noProof/>
        </w:rPr>
        <w:fldChar w:fldCharType="end"/>
      </w:r>
    </w:p>
    <w:p w14:paraId="360C6F5D" w14:textId="10BE5157" w:rsidR="00251E3E" w:rsidRDefault="00251E3E">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_Toc124236795 \h </w:instrText>
      </w:r>
      <w:r>
        <w:rPr>
          <w:noProof/>
        </w:rPr>
      </w:r>
      <w:r>
        <w:rPr>
          <w:noProof/>
        </w:rPr>
        <w:fldChar w:fldCharType="separate"/>
      </w:r>
      <w:r w:rsidR="00F5100C">
        <w:rPr>
          <w:noProof/>
        </w:rPr>
        <w:t>11</w:t>
      </w:r>
      <w:r>
        <w:rPr>
          <w:noProof/>
        </w:rPr>
        <w:fldChar w:fldCharType="end"/>
      </w:r>
    </w:p>
    <w:p w14:paraId="1619064C" w14:textId="5EC5D5DD" w:rsidR="00251E3E" w:rsidRDefault="00251E3E">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_Toc124236796 \h </w:instrText>
      </w:r>
      <w:r>
        <w:rPr>
          <w:noProof/>
        </w:rPr>
      </w:r>
      <w:r>
        <w:rPr>
          <w:noProof/>
        </w:rPr>
        <w:fldChar w:fldCharType="separate"/>
      </w:r>
      <w:r w:rsidR="00F5100C">
        <w:rPr>
          <w:noProof/>
        </w:rPr>
        <w:t>12</w:t>
      </w:r>
      <w:r>
        <w:rPr>
          <w:noProof/>
        </w:rPr>
        <w:fldChar w:fldCharType="end"/>
      </w:r>
    </w:p>
    <w:p w14:paraId="59135E56" w14:textId="335A4D92" w:rsidR="00251E3E" w:rsidRDefault="00251E3E">
      <w:pPr>
        <w:pStyle w:val="Inhopg3"/>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_Toc124236797 \h </w:instrText>
      </w:r>
      <w:r>
        <w:rPr>
          <w:noProof/>
        </w:rPr>
      </w:r>
      <w:r>
        <w:rPr>
          <w:noProof/>
        </w:rPr>
        <w:fldChar w:fldCharType="separate"/>
      </w:r>
      <w:r w:rsidR="00F5100C">
        <w:rPr>
          <w:noProof/>
        </w:rPr>
        <w:t>12</w:t>
      </w:r>
      <w:r>
        <w:rPr>
          <w:noProof/>
        </w:rPr>
        <w:fldChar w:fldCharType="end"/>
      </w:r>
    </w:p>
    <w:p w14:paraId="5716E315" w14:textId="0B2AF2D0" w:rsidR="00251E3E" w:rsidRDefault="00251E3E">
      <w:pPr>
        <w:pStyle w:val="Inhopg3"/>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_Toc124236798 \h </w:instrText>
      </w:r>
      <w:r>
        <w:rPr>
          <w:noProof/>
        </w:rPr>
      </w:r>
      <w:r>
        <w:rPr>
          <w:noProof/>
        </w:rPr>
        <w:fldChar w:fldCharType="separate"/>
      </w:r>
      <w:r w:rsidR="00F5100C">
        <w:rPr>
          <w:noProof/>
        </w:rPr>
        <w:t>12</w:t>
      </w:r>
      <w:r>
        <w:rPr>
          <w:noProof/>
        </w:rPr>
        <w:fldChar w:fldCharType="end"/>
      </w:r>
    </w:p>
    <w:p w14:paraId="24126E4E" w14:textId="07B63110" w:rsidR="00251E3E" w:rsidRDefault="00251E3E">
      <w:pPr>
        <w:pStyle w:val="Inhopg3"/>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_Toc124236799 \h </w:instrText>
      </w:r>
      <w:r>
        <w:rPr>
          <w:noProof/>
        </w:rPr>
      </w:r>
      <w:r>
        <w:rPr>
          <w:noProof/>
        </w:rPr>
        <w:fldChar w:fldCharType="separate"/>
      </w:r>
      <w:r w:rsidR="00F5100C">
        <w:rPr>
          <w:noProof/>
        </w:rPr>
        <w:t>13</w:t>
      </w:r>
      <w:r>
        <w:rPr>
          <w:noProof/>
        </w:rPr>
        <w:fldChar w:fldCharType="end"/>
      </w:r>
    </w:p>
    <w:p w14:paraId="721E595C" w14:textId="4CCE3331" w:rsidR="00251E3E" w:rsidRDefault="00251E3E">
      <w:pPr>
        <w:pStyle w:val="Inhopg3"/>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_Toc124236800 \h </w:instrText>
      </w:r>
      <w:r>
        <w:rPr>
          <w:noProof/>
        </w:rPr>
      </w:r>
      <w:r>
        <w:rPr>
          <w:noProof/>
        </w:rPr>
        <w:fldChar w:fldCharType="separate"/>
      </w:r>
      <w:r w:rsidR="00F5100C">
        <w:rPr>
          <w:noProof/>
        </w:rPr>
        <w:t>14</w:t>
      </w:r>
      <w:r>
        <w:rPr>
          <w:noProof/>
        </w:rPr>
        <w:fldChar w:fldCharType="end"/>
      </w:r>
    </w:p>
    <w:p w14:paraId="11571303" w14:textId="086DB052" w:rsidR="00251E3E" w:rsidRDefault="00251E3E">
      <w:pPr>
        <w:pStyle w:val="Inhopg3"/>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_Toc124236801 \h </w:instrText>
      </w:r>
      <w:r>
        <w:rPr>
          <w:noProof/>
        </w:rPr>
      </w:r>
      <w:r>
        <w:rPr>
          <w:noProof/>
        </w:rPr>
        <w:fldChar w:fldCharType="separate"/>
      </w:r>
      <w:r w:rsidR="00F5100C">
        <w:rPr>
          <w:noProof/>
        </w:rPr>
        <w:t>14</w:t>
      </w:r>
      <w:r>
        <w:rPr>
          <w:noProof/>
        </w:rPr>
        <w:fldChar w:fldCharType="end"/>
      </w:r>
    </w:p>
    <w:p w14:paraId="548125D7" w14:textId="13324B15" w:rsidR="00251E3E" w:rsidRDefault="00251E3E">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_Toc124236802 \h </w:instrText>
      </w:r>
      <w:r>
        <w:rPr>
          <w:noProof/>
        </w:rPr>
      </w:r>
      <w:r>
        <w:rPr>
          <w:noProof/>
        </w:rPr>
        <w:fldChar w:fldCharType="separate"/>
      </w:r>
      <w:r w:rsidR="00F5100C">
        <w:rPr>
          <w:noProof/>
        </w:rPr>
        <w:t>15</w:t>
      </w:r>
      <w:r>
        <w:rPr>
          <w:noProof/>
        </w:rPr>
        <w:fldChar w:fldCharType="end"/>
      </w:r>
    </w:p>
    <w:p w14:paraId="79959B71" w14:textId="757F7779" w:rsidR="00251E3E" w:rsidRDefault="00251E3E">
      <w:pPr>
        <w:pStyle w:val="Inhopg3"/>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_Toc124236803 \h </w:instrText>
      </w:r>
      <w:r>
        <w:rPr>
          <w:noProof/>
        </w:rPr>
      </w:r>
      <w:r>
        <w:rPr>
          <w:noProof/>
        </w:rPr>
        <w:fldChar w:fldCharType="separate"/>
      </w:r>
      <w:r w:rsidR="00F5100C">
        <w:rPr>
          <w:noProof/>
        </w:rPr>
        <w:t>15</w:t>
      </w:r>
      <w:r>
        <w:rPr>
          <w:noProof/>
        </w:rPr>
        <w:fldChar w:fldCharType="end"/>
      </w:r>
    </w:p>
    <w:p w14:paraId="7B79454B" w14:textId="39BF7B3F" w:rsidR="00251E3E" w:rsidRDefault="00251E3E">
      <w:pPr>
        <w:pStyle w:val="Inhopg3"/>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_Toc124236804 \h </w:instrText>
      </w:r>
      <w:r>
        <w:rPr>
          <w:noProof/>
        </w:rPr>
      </w:r>
      <w:r>
        <w:rPr>
          <w:noProof/>
        </w:rPr>
        <w:fldChar w:fldCharType="separate"/>
      </w:r>
      <w:r w:rsidR="00F5100C">
        <w:rPr>
          <w:noProof/>
        </w:rPr>
        <w:t>15</w:t>
      </w:r>
      <w:r>
        <w:rPr>
          <w:noProof/>
        </w:rPr>
        <w:fldChar w:fldCharType="end"/>
      </w:r>
    </w:p>
    <w:p w14:paraId="76644933" w14:textId="389E2630" w:rsidR="00251E3E" w:rsidRDefault="00251E3E">
      <w:pPr>
        <w:pStyle w:val="Inhopg3"/>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_Toc124236805 \h </w:instrText>
      </w:r>
      <w:r>
        <w:rPr>
          <w:noProof/>
        </w:rPr>
      </w:r>
      <w:r>
        <w:rPr>
          <w:noProof/>
        </w:rPr>
        <w:fldChar w:fldCharType="separate"/>
      </w:r>
      <w:r w:rsidR="00F5100C">
        <w:rPr>
          <w:noProof/>
        </w:rPr>
        <w:t>16</w:t>
      </w:r>
      <w:r>
        <w:rPr>
          <w:noProof/>
        </w:rPr>
        <w:fldChar w:fldCharType="end"/>
      </w:r>
    </w:p>
    <w:p w14:paraId="00592C95" w14:textId="787B2126" w:rsidR="00251E3E" w:rsidRDefault="00251E3E">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_Toc124236806 \h </w:instrText>
      </w:r>
      <w:r>
        <w:fldChar w:fldCharType="separate"/>
      </w:r>
      <w:r w:rsidR="00F5100C">
        <w:t>17</w:t>
      </w:r>
      <w:r>
        <w:fldChar w:fldCharType="end"/>
      </w:r>
    </w:p>
    <w:p w14:paraId="780FF7C3" w14:textId="56B52CD1" w:rsidR="00251E3E" w:rsidRDefault="00251E3E">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_Toc124236807 \h </w:instrText>
      </w:r>
      <w:r>
        <w:rPr>
          <w:noProof/>
        </w:rPr>
      </w:r>
      <w:r>
        <w:rPr>
          <w:noProof/>
        </w:rPr>
        <w:fldChar w:fldCharType="separate"/>
      </w:r>
      <w:r w:rsidR="00F5100C">
        <w:rPr>
          <w:noProof/>
        </w:rPr>
        <w:t>17</w:t>
      </w:r>
      <w:r>
        <w:rPr>
          <w:noProof/>
        </w:rPr>
        <w:fldChar w:fldCharType="end"/>
      </w:r>
    </w:p>
    <w:p w14:paraId="17A0F76B" w14:textId="3410E7D5" w:rsidR="00251E3E" w:rsidRDefault="00251E3E">
      <w:pPr>
        <w:pStyle w:val="Inhopg3"/>
        <w:rPr>
          <w:rFonts w:eastAsiaTheme="minorEastAsia"/>
          <w:noProof/>
          <w:lang w:eastAsia="nl-NL"/>
        </w:rPr>
      </w:pPr>
      <w:r w:rsidRPr="00E112AF">
        <w:rPr>
          <w:noProof/>
          <w:lang w:val="en-US"/>
        </w:rPr>
        <w:t>3.1.1</w:t>
      </w:r>
      <w:r>
        <w:rPr>
          <w:rFonts w:eastAsiaTheme="minorEastAsia"/>
          <w:noProof/>
          <w:lang w:eastAsia="nl-NL"/>
        </w:rPr>
        <w:tab/>
      </w:r>
      <w:r w:rsidRPr="00E112AF">
        <w:rPr>
          <w:noProof/>
          <w:lang w:val="en-US"/>
        </w:rPr>
        <w:t>OW-manifest</w:t>
      </w:r>
      <w:r>
        <w:rPr>
          <w:noProof/>
        </w:rPr>
        <w:tab/>
      </w:r>
      <w:r>
        <w:rPr>
          <w:noProof/>
        </w:rPr>
        <w:fldChar w:fldCharType="begin"/>
      </w:r>
      <w:r>
        <w:rPr>
          <w:noProof/>
        </w:rPr>
        <w:instrText xml:space="preserve"> PAGEREF _Toc124236808 \h </w:instrText>
      </w:r>
      <w:r>
        <w:rPr>
          <w:noProof/>
        </w:rPr>
      </w:r>
      <w:r>
        <w:rPr>
          <w:noProof/>
        </w:rPr>
        <w:fldChar w:fldCharType="separate"/>
      </w:r>
      <w:r w:rsidR="00F5100C">
        <w:rPr>
          <w:noProof/>
        </w:rPr>
        <w:t>17</w:t>
      </w:r>
      <w:r>
        <w:rPr>
          <w:noProof/>
        </w:rPr>
        <w:fldChar w:fldCharType="end"/>
      </w:r>
    </w:p>
    <w:p w14:paraId="1540843D" w14:textId="509B91BA" w:rsidR="00251E3E" w:rsidRDefault="00251E3E">
      <w:pPr>
        <w:pStyle w:val="Inhopg3"/>
        <w:rPr>
          <w:rFonts w:eastAsiaTheme="minorEastAsia"/>
          <w:noProof/>
          <w:lang w:eastAsia="nl-NL"/>
        </w:rPr>
      </w:pPr>
      <w:r w:rsidRPr="00E112AF">
        <w:rPr>
          <w:rFonts w:eastAsia="Times New Roman"/>
          <w:noProof/>
        </w:rPr>
        <w:t>3.1.2</w:t>
      </w:r>
      <w:r>
        <w:rPr>
          <w:rFonts w:eastAsiaTheme="minorEastAsia"/>
          <w:noProof/>
          <w:lang w:eastAsia="nl-NL"/>
        </w:rPr>
        <w:tab/>
      </w:r>
      <w:r w:rsidRPr="00E112AF">
        <w:rPr>
          <w:rFonts w:eastAsia="Times New Roman"/>
          <w:noProof/>
        </w:rPr>
        <w:t>Regeltekst</w:t>
      </w:r>
      <w:r>
        <w:rPr>
          <w:noProof/>
        </w:rPr>
        <w:tab/>
      </w:r>
      <w:r>
        <w:rPr>
          <w:noProof/>
        </w:rPr>
        <w:fldChar w:fldCharType="begin"/>
      </w:r>
      <w:r>
        <w:rPr>
          <w:noProof/>
        </w:rPr>
        <w:instrText xml:space="preserve"> PAGEREF _Toc124236809 \h </w:instrText>
      </w:r>
      <w:r>
        <w:rPr>
          <w:noProof/>
        </w:rPr>
      </w:r>
      <w:r>
        <w:rPr>
          <w:noProof/>
        </w:rPr>
        <w:fldChar w:fldCharType="separate"/>
      </w:r>
      <w:r w:rsidR="00F5100C">
        <w:rPr>
          <w:noProof/>
        </w:rPr>
        <w:t>17</w:t>
      </w:r>
      <w:r>
        <w:rPr>
          <w:noProof/>
        </w:rPr>
        <w:fldChar w:fldCharType="end"/>
      </w:r>
    </w:p>
    <w:p w14:paraId="671DCCC2" w14:textId="59448828" w:rsidR="00251E3E" w:rsidRDefault="00251E3E">
      <w:pPr>
        <w:pStyle w:val="Inhopg3"/>
        <w:rPr>
          <w:rFonts w:eastAsiaTheme="minorEastAsia"/>
          <w:noProof/>
          <w:lang w:eastAsia="nl-NL"/>
        </w:rPr>
      </w:pPr>
      <w:r w:rsidRPr="00E112AF">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_Toc124236810 \h </w:instrText>
      </w:r>
      <w:r>
        <w:rPr>
          <w:noProof/>
        </w:rPr>
      </w:r>
      <w:r>
        <w:rPr>
          <w:noProof/>
        </w:rPr>
        <w:fldChar w:fldCharType="separate"/>
      </w:r>
      <w:r w:rsidR="00F5100C">
        <w:rPr>
          <w:noProof/>
        </w:rPr>
        <w:t>18</w:t>
      </w:r>
      <w:r>
        <w:rPr>
          <w:noProof/>
        </w:rPr>
        <w:fldChar w:fldCharType="end"/>
      </w:r>
    </w:p>
    <w:p w14:paraId="7D451BF2" w14:textId="680BA236" w:rsidR="00251E3E" w:rsidRDefault="00251E3E">
      <w:pPr>
        <w:pStyle w:val="Inhopg3"/>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_Toc124236811 \h </w:instrText>
      </w:r>
      <w:r>
        <w:rPr>
          <w:noProof/>
        </w:rPr>
      </w:r>
      <w:r>
        <w:rPr>
          <w:noProof/>
        </w:rPr>
        <w:fldChar w:fldCharType="separate"/>
      </w:r>
      <w:r w:rsidR="00F5100C">
        <w:rPr>
          <w:noProof/>
        </w:rPr>
        <w:t>18</w:t>
      </w:r>
      <w:r>
        <w:rPr>
          <w:noProof/>
        </w:rPr>
        <w:fldChar w:fldCharType="end"/>
      </w:r>
    </w:p>
    <w:p w14:paraId="5F4DFB36" w14:textId="35E83A66" w:rsidR="00251E3E" w:rsidRDefault="00251E3E">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_Toc124236812 \h </w:instrText>
      </w:r>
      <w:r>
        <w:rPr>
          <w:noProof/>
        </w:rPr>
      </w:r>
      <w:r>
        <w:rPr>
          <w:noProof/>
        </w:rPr>
        <w:fldChar w:fldCharType="separate"/>
      </w:r>
      <w:r w:rsidR="00F5100C">
        <w:rPr>
          <w:noProof/>
        </w:rPr>
        <w:t>19</w:t>
      </w:r>
      <w:r>
        <w:rPr>
          <w:noProof/>
        </w:rPr>
        <w:fldChar w:fldCharType="end"/>
      </w:r>
    </w:p>
    <w:p w14:paraId="4DAB40D3" w14:textId="2A482D25" w:rsidR="00251E3E" w:rsidRDefault="00251E3E">
      <w:pPr>
        <w:pStyle w:val="Inhopg3"/>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_Toc124236813 \h </w:instrText>
      </w:r>
      <w:r>
        <w:rPr>
          <w:noProof/>
        </w:rPr>
      </w:r>
      <w:r>
        <w:rPr>
          <w:noProof/>
        </w:rPr>
        <w:fldChar w:fldCharType="separate"/>
      </w:r>
      <w:r w:rsidR="00F5100C">
        <w:rPr>
          <w:noProof/>
        </w:rPr>
        <w:t>20</w:t>
      </w:r>
      <w:r>
        <w:rPr>
          <w:noProof/>
        </w:rPr>
        <w:fldChar w:fldCharType="end"/>
      </w:r>
    </w:p>
    <w:p w14:paraId="3DE2C24F" w14:textId="396C700E" w:rsidR="00251E3E" w:rsidRDefault="00251E3E">
      <w:pPr>
        <w:pStyle w:val="Inhopg3"/>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_Toc124236814 \h </w:instrText>
      </w:r>
      <w:r>
        <w:rPr>
          <w:noProof/>
        </w:rPr>
      </w:r>
      <w:r>
        <w:rPr>
          <w:noProof/>
        </w:rPr>
        <w:fldChar w:fldCharType="separate"/>
      </w:r>
      <w:r w:rsidR="00F5100C">
        <w:rPr>
          <w:noProof/>
        </w:rPr>
        <w:t>21</w:t>
      </w:r>
      <w:r>
        <w:rPr>
          <w:noProof/>
        </w:rPr>
        <w:fldChar w:fldCharType="end"/>
      </w:r>
    </w:p>
    <w:p w14:paraId="3F451A81" w14:textId="5B3EBCB3" w:rsidR="00251E3E" w:rsidRDefault="00251E3E">
      <w:pPr>
        <w:pStyle w:val="Inhopg3"/>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_Toc124236815 \h </w:instrText>
      </w:r>
      <w:r>
        <w:rPr>
          <w:noProof/>
        </w:rPr>
      </w:r>
      <w:r>
        <w:rPr>
          <w:noProof/>
        </w:rPr>
        <w:fldChar w:fldCharType="separate"/>
      </w:r>
      <w:r w:rsidR="00F5100C">
        <w:rPr>
          <w:noProof/>
        </w:rPr>
        <w:t>21</w:t>
      </w:r>
      <w:r>
        <w:rPr>
          <w:noProof/>
        </w:rPr>
        <w:fldChar w:fldCharType="end"/>
      </w:r>
    </w:p>
    <w:p w14:paraId="59169D7B" w14:textId="19603DF5" w:rsidR="00251E3E" w:rsidRDefault="00251E3E">
      <w:pPr>
        <w:pStyle w:val="Inhopg3"/>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_Toc124236816 \h </w:instrText>
      </w:r>
      <w:r>
        <w:rPr>
          <w:noProof/>
        </w:rPr>
      </w:r>
      <w:r>
        <w:rPr>
          <w:noProof/>
        </w:rPr>
        <w:fldChar w:fldCharType="separate"/>
      </w:r>
      <w:r w:rsidR="00F5100C">
        <w:rPr>
          <w:noProof/>
        </w:rPr>
        <w:t>21</w:t>
      </w:r>
      <w:r>
        <w:rPr>
          <w:noProof/>
        </w:rPr>
        <w:fldChar w:fldCharType="end"/>
      </w:r>
    </w:p>
    <w:p w14:paraId="53A4509F" w14:textId="4D53B3C5" w:rsidR="00251E3E" w:rsidRDefault="00251E3E">
      <w:pPr>
        <w:pStyle w:val="Inhopg3"/>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_Toc124236817 \h </w:instrText>
      </w:r>
      <w:r>
        <w:rPr>
          <w:noProof/>
        </w:rPr>
      </w:r>
      <w:r>
        <w:rPr>
          <w:noProof/>
        </w:rPr>
        <w:fldChar w:fldCharType="separate"/>
      </w:r>
      <w:r w:rsidR="00F5100C">
        <w:rPr>
          <w:noProof/>
        </w:rPr>
        <w:t>22</w:t>
      </w:r>
      <w:r>
        <w:rPr>
          <w:noProof/>
        </w:rPr>
        <w:fldChar w:fldCharType="end"/>
      </w:r>
    </w:p>
    <w:p w14:paraId="61B5D4E7" w14:textId="54342189" w:rsidR="00251E3E" w:rsidRDefault="00251E3E">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_Toc124236818 \h </w:instrText>
      </w:r>
      <w:r>
        <w:fldChar w:fldCharType="separate"/>
      </w:r>
      <w:r w:rsidR="00F5100C">
        <w:t>23</w:t>
      </w:r>
      <w:r>
        <w:fldChar w:fldCharType="end"/>
      </w:r>
    </w:p>
    <w:p w14:paraId="17B58666" w14:textId="2584BADC" w:rsidR="00251E3E" w:rsidRDefault="00251E3E">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_Toc124236819 \h </w:instrText>
      </w:r>
      <w:r>
        <w:rPr>
          <w:noProof/>
        </w:rPr>
      </w:r>
      <w:r>
        <w:rPr>
          <w:noProof/>
        </w:rPr>
        <w:fldChar w:fldCharType="separate"/>
      </w:r>
      <w:r w:rsidR="00F5100C">
        <w:rPr>
          <w:noProof/>
        </w:rPr>
        <w:t>23</w:t>
      </w:r>
      <w:r>
        <w:rPr>
          <w:noProof/>
        </w:rPr>
        <w:fldChar w:fldCharType="end"/>
      </w:r>
    </w:p>
    <w:p w14:paraId="29F1C0C9" w14:textId="7D7D229E" w:rsidR="00251E3E" w:rsidRDefault="00251E3E">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_Toc124236820 \h </w:instrText>
      </w:r>
      <w:r>
        <w:rPr>
          <w:noProof/>
        </w:rPr>
      </w:r>
      <w:r>
        <w:rPr>
          <w:noProof/>
        </w:rPr>
        <w:fldChar w:fldCharType="separate"/>
      </w:r>
      <w:r w:rsidR="00F5100C">
        <w:rPr>
          <w:noProof/>
        </w:rPr>
        <w:t>23</w:t>
      </w:r>
      <w:r>
        <w:rPr>
          <w:noProof/>
        </w:rPr>
        <w:fldChar w:fldCharType="end"/>
      </w:r>
    </w:p>
    <w:p w14:paraId="3A7DAEAB" w14:textId="2D931251" w:rsidR="00251E3E" w:rsidRDefault="00251E3E">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_Toc124236821 \h </w:instrText>
      </w:r>
      <w:r>
        <w:rPr>
          <w:noProof/>
        </w:rPr>
      </w:r>
      <w:r>
        <w:rPr>
          <w:noProof/>
        </w:rPr>
        <w:fldChar w:fldCharType="separate"/>
      </w:r>
      <w:r w:rsidR="00F5100C">
        <w:rPr>
          <w:noProof/>
        </w:rPr>
        <w:t>24</w:t>
      </w:r>
      <w:r>
        <w:rPr>
          <w:noProof/>
        </w:rPr>
        <w:fldChar w:fldCharType="end"/>
      </w:r>
    </w:p>
    <w:p w14:paraId="02A2B330" w14:textId="740EA6C7" w:rsidR="00251E3E" w:rsidRDefault="00251E3E">
      <w:pPr>
        <w:pStyle w:val="Inhopg3"/>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_Toc124236822 \h </w:instrText>
      </w:r>
      <w:r>
        <w:rPr>
          <w:noProof/>
        </w:rPr>
      </w:r>
      <w:r>
        <w:rPr>
          <w:noProof/>
        </w:rPr>
        <w:fldChar w:fldCharType="separate"/>
      </w:r>
      <w:r w:rsidR="00F5100C">
        <w:rPr>
          <w:noProof/>
        </w:rPr>
        <w:t>24</w:t>
      </w:r>
      <w:r>
        <w:rPr>
          <w:noProof/>
        </w:rPr>
        <w:fldChar w:fldCharType="end"/>
      </w:r>
    </w:p>
    <w:p w14:paraId="36C0DC7B" w14:textId="1C19DA38" w:rsidR="00251E3E" w:rsidRDefault="00251E3E">
      <w:pPr>
        <w:pStyle w:val="Inhopg3"/>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_Toc124236823 \h </w:instrText>
      </w:r>
      <w:r>
        <w:rPr>
          <w:noProof/>
        </w:rPr>
      </w:r>
      <w:r>
        <w:rPr>
          <w:noProof/>
        </w:rPr>
        <w:fldChar w:fldCharType="separate"/>
      </w:r>
      <w:r w:rsidR="00F5100C">
        <w:rPr>
          <w:noProof/>
        </w:rPr>
        <w:t>24</w:t>
      </w:r>
      <w:r>
        <w:rPr>
          <w:noProof/>
        </w:rPr>
        <w:fldChar w:fldCharType="end"/>
      </w:r>
    </w:p>
    <w:p w14:paraId="1FD71C53" w14:textId="5FA60D26" w:rsidR="00251E3E" w:rsidRDefault="00251E3E">
      <w:pPr>
        <w:pStyle w:val="Inhopg3"/>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_Toc124236824 \h </w:instrText>
      </w:r>
      <w:r>
        <w:rPr>
          <w:noProof/>
        </w:rPr>
      </w:r>
      <w:r>
        <w:rPr>
          <w:noProof/>
        </w:rPr>
        <w:fldChar w:fldCharType="separate"/>
      </w:r>
      <w:r w:rsidR="00F5100C">
        <w:rPr>
          <w:noProof/>
        </w:rPr>
        <w:t>27</w:t>
      </w:r>
      <w:r>
        <w:rPr>
          <w:noProof/>
        </w:rPr>
        <w:fldChar w:fldCharType="end"/>
      </w:r>
    </w:p>
    <w:p w14:paraId="1A666B21" w14:textId="18461F8B" w:rsidR="00251E3E" w:rsidRDefault="00251E3E">
      <w:pPr>
        <w:pStyle w:val="Inhopg3"/>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_Toc124236825 \h </w:instrText>
      </w:r>
      <w:r>
        <w:rPr>
          <w:noProof/>
        </w:rPr>
      </w:r>
      <w:r>
        <w:rPr>
          <w:noProof/>
        </w:rPr>
        <w:fldChar w:fldCharType="separate"/>
      </w:r>
      <w:r w:rsidR="00F5100C">
        <w:rPr>
          <w:noProof/>
        </w:rPr>
        <w:t>28</w:t>
      </w:r>
      <w:r>
        <w:rPr>
          <w:noProof/>
        </w:rPr>
        <w:fldChar w:fldCharType="end"/>
      </w:r>
    </w:p>
    <w:p w14:paraId="662895B2" w14:textId="675B3B79" w:rsidR="00251E3E" w:rsidRDefault="00251E3E">
      <w:pPr>
        <w:pStyle w:val="Inhopg3"/>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_Toc124236826 \h </w:instrText>
      </w:r>
      <w:r>
        <w:rPr>
          <w:noProof/>
        </w:rPr>
      </w:r>
      <w:r>
        <w:rPr>
          <w:noProof/>
        </w:rPr>
        <w:fldChar w:fldCharType="separate"/>
      </w:r>
      <w:r w:rsidR="00F5100C">
        <w:rPr>
          <w:noProof/>
        </w:rPr>
        <w:t>28</w:t>
      </w:r>
      <w:r>
        <w:rPr>
          <w:noProof/>
        </w:rPr>
        <w:fldChar w:fldCharType="end"/>
      </w:r>
    </w:p>
    <w:p w14:paraId="3E03BD28" w14:textId="1A510710" w:rsidR="00251E3E" w:rsidRDefault="00251E3E">
      <w:pPr>
        <w:pStyle w:val="Inhopg3"/>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_Toc124236827 \h </w:instrText>
      </w:r>
      <w:r>
        <w:rPr>
          <w:noProof/>
        </w:rPr>
      </w:r>
      <w:r>
        <w:rPr>
          <w:noProof/>
        </w:rPr>
        <w:fldChar w:fldCharType="separate"/>
      </w:r>
      <w:r w:rsidR="00F5100C">
        <w:rPr>
          <w:noProof/>
        </w:rPr>
        <w:t>29</w:t>
      </w:r>
      <w:r>
        <w:rPr>
          <w:noProof/>
        </w:rPr>
        <w:fldChar w:fldCharType="end"/>
      </w:r>
    </w:p>
    <w:p w14:paraId="307C8C29" w14:textId="616FA3ED" w:rsidR="00251E3E" w:rsidRDefault="00251E3E">
      <w:pPr>
        <w:pStyle w:val="Inhopg3"/>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_Toc124236828 \h </w:instrText>
      </w:r>
      <w:r>
        <w:rPr>
          <w:noProof/>
        </w:rPr>
      </w:r>
      <w:r>
        <w:rPr>
          <w:noProof/>
        </w:rPr>
        <w:fldChar w:fldCharType="separate"/>
      </w:r>
      <w:r w:rsidR="00F5100C">
        <w:rPr>
          <w:noProof/>
        </w:rPr>
        <w:t>30</w:t>
      </w:r>
      <w:r>
        <w:rPr>
          <w:noProof/>
        </w:rPr>
        <w:fldChar w:fldCharType="end"/>
      </w:r>
    </w:p>
    <w:p w14:paraId="3519D890" w14:textId="3332657D" w:rsidR="00251E3E" w:rsidRDefault="00251E3E">
      <w:pPr>
        <w:pStyle w:val="Inhopg3"/>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_Toc124236829 \h </w:instrText>
      </w:r>
      <w:r>
        <w:rPr>
          <w:noProof/>
        </w:rPr>
      </w:r>
      <w:r>
        <w:rPr>
          <w:noProof/>
        </w:rPr>
        <w:fldChar w:fldCharType="separate"/>
      </w:r>
      <w:r w:rsidR="00F5100C">
        <w:rPr>
          <w:noProof/>
        </w:rPr>
        <w:t>32</w:t>
      </w:r>
      <w:r>
        <w:rPr>
          <w:noProof/>
        </w:rPr>
        <w:fldChar w:fldCharType="end"/>
      </w:r>
    </w:p>
    <w:p w14:paraId="3B95D3B8" w14:textId="67097FD8" w:rsidR="00251E3E" w:rsidRDefault="00251E3E">
      <w:pPr>
        <w:pStyle w:val="Inhopg3"/>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_Toc124236830 \h </w:instrText>
      </w:r>
      <w:r>
        <w:rPr>
          <w:noProof/>
        </w:rPr>
      </w:r>
      <w:r>
        <w:rPr>
          <w:noProof/>
        </w:rPr>
        <w:fldChar w:fldCharType="separate"/>
      </w:r>
      <w:r w:rsidR="00F5100C">
        <w:rPr>
          <w:noProof/>
        </w:rPr>
        <w:t>32</w:t>
      </w:r>
      <w:r>
        <w:rPr>
          <w:noProof/>
        </w:rPr>
        <w:fldChar w:fldCharType="end"/>
      </w:r>
    </w:p>
    <w:p w14:paraId="7DE817A7" w14:textId="5D5AFCDC" w:rsidR="00251E3E" w:rsidRDefault="00251E3E">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_Toc124236831 \h </w:instrText>
      </w:r>
      <w:r>
        <w:rPr>
          <w:noProof/>
        </w:rPr>
      </w:r>
      <w:r>
        <w:rPr>
          <w:noProof/>
        </w:rPr>
        <w:fldChar w:fldCharType="separate"/>
      </w:r>
      <w:r w:rsidR="00F5100C">
        <w:rPr>
          <w:noProof/>
        </w:rPr>
        <w:t>34</w:t>
      </w:r>
      <w:r>
        <w:rPr>
          <w:noProof/>
        </w:rPr>
        <w:fldChar w:fldCharType="end"/>
      </w:r>
    </w:p>
    <w:p w14:paraId="4BE04B64" w14:textId="4422D595" w:rsidR="00251E3E" w:rsidRDefault="00251E3E">
      <w:pPr>
        <w:pStyle w:val="Inhopg3"/>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_Toc124236832 \h </w:instrText>
      </w:r>
      <w:r>
        <w:rPr>
          <w:noProof/>
        </w:rPr>
      </w:r>
      <w:r>
        <w:rPr>
          <w:noProof/>
        </w:rPr>
        <w:fldChar w:fldCharType="separate"/>
      </w:r>
      <w:r w:rsidR="00F5100C">
        <w:rPr>
          <w:noProof/>
        </w:rPr>
        <w:t>34</w:t>
      </w:r>
      <w:r>
        <w:rPr>
          <w:noProof/>
        </w:rPr>
        <w:fldChar w:fldCharType="end"/>
      </w:r>
    </w:p>
    <w:p w14:paraId="76B9208E" w14:textId="4F92652A" w:rsidR="00251E3E" w:rsidRDefault="00251E3E">
      <w:pPr>
        <w:pStyle w:val="Inhopg3"/>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_Toc124236833 \h </w:instrText>
      </w:r>
      <w:r>
        <w:rPr>
          <w:noProof/>
        </w:rPr>
      </w:r>
      <w:r>
        <w:rPr>
          <w:noProof/>
        </w:rPr>
        <w:fldChar w:fldCharType="separate"/>
      </w:r>
      <w:r w:rsidR="00F5100C">
        <w:rPr>
          <w:noProof/>
        </w:rPr>
        <w:t>34</w:t>
      </w:r>
      <w:r>
        <w:rPr>
          <w:noProof/>
        </w:rPr>
        <w:fldChar w:fldCharType="end"/>
      </w:r>
    </w:p>
    <w:p w14:paraId="3722D0A3" w14:textId="329AC808" w:rsidR="00251E3E" w:rsidRDefault="00251E3E">
      <w:pPr>
        <w:pStyle w:val="Inhopg3"/>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_Toc124236834 \h </w:instrText>
      </w:r>
      <w:r>
        <w:rPr>
          <w:noProof/>
        </w:rPr>
      </w:r>
      <w:r>
        <w:rPr>
          <w:noProof/>
        </w:rPr>
        <w:fldChar w:fldCharType="separate"/>
      </w:r>
      <w:r w:rsidR="00F5100C">
        <w:rPr>
          <w:noProof/>
        </w:rPr>
        <w:t>34</w:t>
      </w:r>
      <w:r>
        <w:rPr>
          <w:noProof/>
        </w:rPr>
        <w:fldChar w:fldCharType="end"/>
      </w:r>
    </w:p>
    <w:p w14:paraId="4DAACA2A" w14:textId="3ACB3CA2" w:rsidR="00251E3E" w:rsidRDefault="00251E3E">
      <w:pPr>
        <w:pStyle w:val="Inhopg3"/>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_Toc124236835 \h </w:instrText>
      </w:r>
      <w:r>
        <w:rPr>
          <w:noProof/>
        </w:rPr>
      </w:r>
      <w:r>
        <w:rPr>
          <w:noProof/>
        </w:rPr>
        <w:fldChar w:fldCharType="separate"/>
      </w:r>
      <w:r w:rsidR="00F5100C">
        <w:rPr>
          <w:noProof/>
        </w:rPr>
        <w:t>35</w:t>
      </w:r>
      <w:r>
        <w:rPr>
          <w:noProof/>
        </w:rPr>
        <w:fldChar w:fldCharType="end"/>
      </w:r>
    </w:p>
    <w:p w14:paraId="2C1A9C01" w14:textId="72731D48" w:rsidR="00251E3E" w:rsidRDefault="00251E3E">
      <w:pPr>
        <w:pStyle w:val="Inhopg3"/>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_Toc124236836 \h </w:instrText>
      </w:r>
      <w:r>
        <w:rPr>
          <w:noProof/>
        </w:rPr>
      </w:r>
      <w:r>
        <w:rPr>
          <w:noProof/>
        </w:rPr>
        <w:fldChar w:fldCharType="separate"/>
      </w:r>
      <w:r w:rsidR="00F5100C">
        <w:rPr>
          <w:noProof/>
        </w:rPr>
        <w:t>35</w:t>
      </w:r>
      <w:r>
        <w:rPr>
          <w:noProof/>
        </w:rPr>
        <w:fldChar w:fldCharType="end"/>
      </w:r>
    </w:p>
    <w:p w14:paraId="13DF97AD" w14:textId="74ED9488" w:rsidR="00251E3E" w:rsidRDefault="00251E3E">
      <w:pPr>
        <w:pStyle w:val="Inhopg3"/>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_Toc124236837 \h </w:instrText>
      </w:r>
      <w:r>
        <w:rPr>
          <w:noProof/>
        </w:rPr>
      </w:r>
      <w:r>
        <w:rPr>
          <w:noProof/>
        </w:rPr>
        <w:fldChar w:fldCharType="separate"/>
      </w:r>
      <w:r w:rsidR="00F5100C">
        <w:rPr>
          <w:noProof/>
        </w:rPr>
        <w:t>35</w:t>
      </w:r>
      <w:r>
        <w:rPr>
          <w:noProof/>
        </w:rPr>
        <w:fldChar w:fldCharType="end"/>
      </w:r>
    </w:p>
    <w:p w14:paraId="03CA7C00" w14:textId="0827A980" w:rsidR="00251E3E" w:rsidRDefault="00251E3E">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_Toc124236838 \h </w:instrText>
      </w:r>
      <w:r>
        <w:rPr>
          <w:noProof/>
        </w:rPr>
      </w:r>
      <w:r>
        <w:rPr>
          <w:noProof/>
        </w:rPr>
        <w:fldChar w:fldCharType="separate"/>
      </w:r>
      <w:r w:rsidR="00F5100C">
        <w:rPr>
          <w:noProof/>
        </w:rPr>
        <w:t>36</w:t>
      </w:r>
      <w:r>
        <w:rPr>
          <w:noProof/>
        </w:rPr>
        <w:fldChar w:fldCharType="end"/>
      </w:r>
    </w:p>
    <w:p w14:paraId="0A03CFAA" w14:textId="753B6BD4" w:rsidR="00251E3E" w:rsidRDefault="00251E3E">
      <w:pPr>
        <w:pStyle w:val="Inhopg3"/>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_Toc124236839 \h </w:instrText>
      </w:r>
      <w:r>
        <w:rPr>
          <w:noProof/>
        </w:rPr>
      </w:r>
      <w:r>
        <w:rPr>
          <w:noProof/>
        </w:rPr>
        <w:fldChar w:fldCharType="separate"/>
      </w:r>
      <w:r w:rsidR="00F5100C">
        <w:rPr>
          <w:noProof/>
        </w:rPr>
        <w:t>36</w:t>
      </w:r>
      <w:r>
        <w:rPr>
          <w:noProof/>
        </w:rPr>
        <w:fldChar w:fldCharType="end"/>
      </w:r>
    </w:p>
    <w:p w14:paraId="4F42610F" w14:textId="5C991CF8" w:rsidR="00251E3E" w:rsidRDefault="00251E3E">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w:t>
      </w:r>
      <w:r>
        <w:rPr>
          <w:noProof/>
        </w:rPr>
        <w:tab/>
      </w:r>
      <w:r>
        <w:rPr>
          <w:noProof/>
        </w:rPr>
        <w:fldChar w:fldCharType="begin"/>
      </w:r>
      <w:r>
        <w:rPr>
          <w:noProof/>
        </w:rPr>
        <w:instrText xml:space="preserve"> PAGEREF _Toc124236840 \h </w:instrText>
      </w:r>
      <w:r>
        <w:rPr>
          <w:noProof/>
        </w:rPr>
      </w:r>
      <w:r>
        <w:rPr>
          <w:noProof/>
        </w:rPr>
        <w:fldChar w:fldCharType="separate"/>
      </w:r>
      <w:r w:rsidR="00F5100C">
        <w:rPr>
          <w:noProof/>
        </w:rPr>
        <w:t>36</w:t>
      </w:r>
      <w:r>
        <w:rPr>
          <w:noProof/>
        </w:rPr>
        <w:fldChar w:fldCharType="end"/>
      </w:r>
    </w:p>
    <w:p w14:paraId="40924E0C" w14:textId="0F98DCFC" w:rsidR="00251E3E" w:rsidRDefault="00251E3E">
      <w:pPr>
        <w:pStyle w:val="Inhopg3"/>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_Toc124236841 \h </w:instrText>
      </w:r>
      <w:r>
        <w:rPr>
          <w:noProof/>
        </w:rPr>
      </w:r>
      <w:r>
        <w:rPr>
          <w:noProof/>
        </w:rPr>
        <w:fldChar w:fldCharType="separate"/>
      </w:r>
      <w:r w:rsidR="00F5100C">
        <w:rPr>
          <w:noProof/>
        </w:rPr>
        <w:t>36</w:t>
      </w:r>
      <w:r>
        <w:rPr>
          <w:noProof/>
        </w:rPr>
        <w:fldChar w:fldCharType="end"/>
      </w:r>
    </w:p>
    <w:p w14:paraId="47C8F4C8" w14:textId="37C2ABC0" w:rsidR="00251E3E" w:rsidRDefault="00251E3E">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_Toc124236842 \h </w:instrText>
      </w:r>
      <w:r>
        <w:fldChar w:fldCharType="separate"/>
      </w:r>
      <w:r w:rsidR="00F5100C">
        <w:t>38</w:t>
      </w:r>
      <w:r>
        <w:fldChar w:fldCharType="end"/>
      </w:r>
    </w:p>
    <w:p w14:paraId="03636F02" w14:textId="38951F53" w:rsidR="00251E3E" w:rsidRDefault="00251E3E">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_Toc124236843 \h </w:instrText>
      </w:r>
      <w:r>
        <w:rPr>
          <w:noProof/>
        </w:rPr>
      </w:r>
      <w:r>
        <w:rPr>
          <w:noProof/>
        </w:rPr>
        <w:fldChar w:fldCharType="separate"/>
      </w:r>
      <w:r w:rsidR="00F5100C">
        <w:rPr>
          <w:noProof/>
        </w:rPr>
        <w:t>38</w:t>
      </w:r>
      <w:r>
        <w:rPr>
          <w:noProof/>
        </w:rPr>
        <w:fldChar w:fldCharType="end"/>
      </w:r>
    </w:p>
    <w:p w14:paraId="18A644BE" w14:textId="5B6CEFB8" w:rsidR="00251E3E" w:rsidRDefault="00251E3E">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_Toc124236844 \h </w:instrText>
      </w:r>
      <w:r>
        <w:rPr>
          <w:noProof/>
        </w:rPr>
      </w:r>
      <w:r>
        <w:rPr>
          <w:noProof/>
        </w:rPr>
        <w:fldChar w:fldCharType="separate"/>
      </w:r>
      <w:r w:rsidR="00F5100C">
        <w:rPr>
          <w:noProof/>
        </w:rPr>
        <w:t>38</w:t>
      </w:r>
      <w:r>
        <w:rPr>
          <w:noProof/>
        </w:rPr>
        <w:fldChar w:fldCharType="end"/>
      </w:r>
    </w:p>
    <w:p w14:paraId="3DA7FC86" w14:textId="7FD5E2DD" w:rsidR="00251E3E" w:rsidRDefault="00251E3E">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_Toc124236845 \h </w:instrText>
      </w:r>
      <w:r>
        <w:fldChar w:fldCharType="separate"/>
      </w:r>
      <w:r w:rsidR="00F5100C">
        <w:t>40</w:t>
      </w:r>
      <w:r>
        <w:fldChar w:fldCharType="end"/>
      </w:r>
    </w:p>
    <w:p w14:paraId="708F6FCD" w14:textId="357683AE" w:rsidR="00251E3E" w:rsidRDefault="00251E3E">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_Toc124236846 \h </w:instrText>
      </w:r>
      <w:r>
        <w:rPr>
          <w:noProof/>
        </w:rPr>
      </w:r>
      <w:r>
        <w:rPr>
          <w:noProof/>
        </w:rPr>
        <w:fldChar w:fldCharType="separate"/>
      </w:r>
      <w:r w:rsidR="00F5100C">
        <w:rPr>
          <w:noProof/>
        </w:rPr>
        <w:t>40</w:t>
      </w:r>
      <w:r>
        <w:rPr>
          <w:noProof/>
        </w:rPr>
        <w:fldChar w:fldCharType="end"/>
      </w:r>
    </w:p>
    <w:p w14:paraId="49C1047B" w14:textId="72647814" w:rsidR="00251E3E" w:rsidRDefault="00251E3E">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_Toc124236847 \h </w:instrText>
      </w:r>
      <w:r>
        <w:rPr>
          <w:noProof/>
        </w:rPr>
      </w:r>
      <w:r>
        <w:rPr>
          <w:noProof/>
        </w:rPr>
        <w:fldChar w:fldCharType="separate"/>
      </w:r>
      <w:r w:rsidR="00F5100C">
        <w:rPr>
          <w:noProof/>
        </w:rPr>
        <w:t>40</w:t>
      </w:r>
      <w:r>
        <w:rPr>
          <w:noProof/>
        </w:rPr>
        <w:fldChar w:fldCharType="end"/>
      </w:r>
    </w:p>
    <w:p w14:paraId="0CD5CA03" w14:textId="5146362D" w:rsidR="00251E3E" w:rsidRDefault="00251E3E">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_Toc124236848 \h </w:instrText>
      </w:r>
      <w:r>
        <w:rPr>
          <w:noProof/>
        </w:rPr>
      </w:r>
      <w:r>
        <w:rPr>
          <w:noProof/>
        </w:rPr>
        <w:fldChar w:fldCharType="separate"/>
      </w:r>
      <w:r w:rsidR="00F5100C">
        <w:rPr>
          <w:noProof/>
        </w:rPr>
        <w:t>41</w:t>
      </w:r>
      <w:r>
        <w:rPr>
          <w:noProof/>
        </w:rPr>
        <w:fldChar w:fldCharType="end"/>
      </w:r>
    </w:p>
    <w:p w14:paraId="00B39B14" w14:textId="4A75B8F6" w:rsidR="00251E3E" w:rsidRDefault="00251E3E">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_Toc124236849 \h </w:instrText>
      </w:r>
      <w:r>
        <w:rPr>
          <w:noProof/>
        </w:rPr>
      </w:r>
      <w:r>
        <w:rPr>
          <w:noProof/>
        </w:rPr>
        <w:fldChar w:fldCharType="separate"/>
      </w:r>
      <w:r w:rsidR="00F5100C">
        <w:rPr>
          <w:noProof/>
        </w:rPr>
        <w:t>41</w:t>
      </w:r>
      <w:r>
        <w:rPr>
          <w:noProof/>
        </w:rPr>
        <w:fldChar w:fldCharType="end"/>
      </w:r>
    </w:p>
    <w:p w14:paraId="0550F468" w14:textId="05D88751" w:rsidR="00251E3E" w:rsidRDefault="00251E3E">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_Toc124236850 \h </w:instrText>
      </w:r>
      <w:r>
        <w:rPr>
          <w:noProof/>
        </w:rPr>
      </w:r>
      <w:r>
        <w:rPr>
          <w:noProof/>
        </w:rPr>
        <w:fldChar w:fldCharType="separate"/>
      </w:r>
      <w:r w:rsidR="00F5100C">
        <w:rPr>
          <w:noProof/>
        </w:rPr>
        <w:t>43</w:t>
      </w:r>
      <w:r>
        <w:rPr>
          <w:noProof/>
        </w:rPr>
        <w:fldChar w:fldCharType="end"/>
      </w:r>
    </w:p>
    <w:p w14:paraId="0DBCFEB8" w14:textId="4DC8D68C" w:rsidR="00251E3E" w:rsidRDefault="00251E3E">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_Toc124236851 \h </w:instrText>
      </w:r>
      <w:r>
        <w:rPr>
          <w:noProof/>
        </w:rPr>
      </w:r>
      <w:r>
        <w:rPr>
          <w:noProof/>
        </w:rPr>
        <w:fldChar w:fldCharType="separate"/>
      </w:r>
      <w:r w:rsidR="00F5100C">
        <w:rPr>
          <w:noProof/>
        </w:rPr>
        <w:t>44</w:t>
      </w:r>
      <w:r>
        <w:rPr>
          <w:noProof/>
        </w:rPr>
        <w:fldChar w:fldCharType="end"/>
      </w:r>
    </w:p>
    <w:p w14:paraId="26849C04" w14:textId="0015FD81" w:rsidR="00251E3E" w:rsidRDefault="00251E3E">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_Toc124236852 \h </w:instrText>
      </w:r>
      <w:r>
        <w:fldChar w:fldCharType="separate"/>
      </w:r>
      <w:r w:rsidR="00F5100C">
        <w:t>46</w:t>
      </w:r>
      <w:r>
        <w:fldChar w:fldCharType="end"/>
      </w:r>
    </w:p>
    <w:p w14:paraId="4861FE61" w14:textId="45419C11" w:rsidR="00251E3E" w:rsidRDefault="00251E3E">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_Toc124236853 \h </w:instrText>
      </w:r>
      <w:r>
        <w:rPr>
          <w:noProof/>
        </w:rPr>
      </w:r>
      <w:r>
        <w:rPr>
          <w:noProof/>
        </w:rPr>
        <w:fldChar w:fldCharType="separate"/>
      </w:r>
      <w:r w:rsidR="00F5100C">
        <w:rPr>
          <w:noProof/>
        </w:rPr>
        <w:t>46</w:t>
      </w:r>
      <w:r>
        <w:rPr>
          <w:noProof/>
        </w:rPr>
        <w:fldChar w:fldCharType="end"/>
      </w:r>
    </w:p>
    <w:p w14:paraId="7268B2BE" w14:textId="6C3423BD" w:rsidR="00251E3E" w:rsidRDefault="00251E3E">
      <w:pPr>
        <w:pStyle w:val="Inhopg3"/>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_Toc124236854 \h </w:instrText>
      </w:r>
      <w:r>
        <w:rPr>
          <w:noProof/>
        </w:rPr>
      </w:r>
      <w:r>
        <w:rPr>
          <w:noProof/>
        </w:rPr>
        <w:fldChar w:fldCharType="separate"/>
      </w:r>
      <w:r w:rsidR="00F5100C">
        <w:rPr>
          <w:noProof/>
        </w:rPr>
        <w:t>46</w:t>
      </w:r>
      <w:r>
        <w:rPr>
          <w:noProof/>
        </w:rPr>
        <w:fldChar w:fldCharType="end"/>
      </w:r>
    </w:p>
    <w:p w14:paraId="359E0541" w14:textId="261E5A4E" w:rsidR="00251E3E" w:rsidRDefault="00251E3E">
      <w:pPr>
        <w:pStyle w:val="Inhopg3"/>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_Toc124236855 \h </w:instrText>
      </w:r>
      <w:r>
        <w:rPr>
          <w:noProof/>
        </w:rPr>
      </w:r>
      <w:r>
        <w:rPr>
          <w:noProof/>
        </w:rPr>
        <w:fldChar w:fldCharType="separate"/>
      </w:r>
      <w:r w:rsidR="00F5100C">
        <w:rPr>
          <w:noProof/>
        </w:rPr>
        <w:t>46</w:t>
      </w:r>
      <w:r>
        <w:rPr>
          <w:noProof/>
        </w:rPr>
        <w:fldChar w:fldCharType="end"/>
      </w:r>
    </w:p>
    <w:p w14:paraId="0A3C6D8D" w14:textId="13A0BD72" w:rsidR="00251E3E" w:rsidRDefault="00251E3E">
      <w:pPr>
        <w:pStyle w:val="Inhopg3"/>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_Toc124236856 \h </w:instrText>
      </w:r>
      <w:r>
        <w:rPr>
          <w:noProof/>
        </w:rPr>
      </w:r>
      <w:r>
        <w:rPr>
          <w:noProof/>
        </w:rPr>
        <w:fldChar w:fldCharType="separate"/>
      </w:r>
      <w:r w:rsidR="00F5100C">
        <w:rPr>
          <w:noProof/>
        </w:rPr>
        <w:t>46</w:t>
      </w:r>
      <w:r>
        <w:rPr>
          <w:noProof/>
        </w:rPr>
        <w:fldChar w:fldCharType="end"/>
      </w:r>
    </w:p>
    <w:p w14:paraId="4B437305" w14:textId="796AFE1E" w:rsidR="00251E3E" w:rsidRDefault="00251E3E">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OW-objecten bij wijzigingsmethode renvooi</w:t>
      </w:r>
      <w:r>
        <w:rPr>
          <w:noProof/>
        </w:rPr>
        <w:tab/>
      </w:r>
      <w:r>
        <w:rPr>
          <w:noProof/>
        </w:rPr>
        <w:fldChar w:fldCharType="begin"/>
      </w:r>
      <w:r>
        <w:rPr>
          <w:noProof/>
        </w:rPr>
        <w:instrText xml:space="preserve"> PAGEREF _Toc124236857 \h </w:instrText>
      </w:r>
      <w:r>
        <w:rPr>
          <w:noProof/>
        </w:rPr>
      </w:r>
      <w:r>
        <w:rPr>
          <w:noProof/>
        </w:rPr>
        <w:fldChar w:fldCharType="separate"/>
      </w:r>
      <w:r w:rsidR="00F5100C">
        <w:rPr>
          <w:noProof/>
        </w:rPr>
        <w:t>47</w:t>
      </w:r>
      <w:r>
        <w:rPr>
          <w:noProof/>
        </w:rPr>
        <w:fldChar w:fldCharType="end"/>
      </w:r>
    </w:p>
    <w:p w14:paraId="75A05484" w14:textId="5B2126F8" w:rsidR="00251E3E" w:rsidRDefault="00251E3E">
      <w:pPr>
        <w:pStyle w:val="Inhopg3"/>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_Toc124236858 \h </w:instrText>
      </w:r>
      <w:r>
        <w:rPr>
          <w:noProof/>
        </w:rPr>
      </w:r>
      <w:r>
        <w:rPr>
          <w:noProof/>
        </w:rPr>
        <w:fldChar w:fldCharType="separate"/>
      </w:r>
      <w:r w:rsidR="00F5100C">
        <w:rPr>
          <w:noProof/>
        </w:rPr>
        <w:t>47</w:t>
      </w:r>
      <w:r>
        <w:rPr>
          <w:noProof/>
        </w:rPr>
        <w:fldChar w:fldCharType="end"/>
      </w:r>
    </w:p>
    <w:p w14:paraId="22D733A8" w14:textId="4D1E3EBD" w:rsidR="00251E3E" w:rsidRDefault="00251E3E">
      <w:pPr>
        <w:pStyle w:val="Inhopg3"/>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_Toc124236859 \h </w:instrText>
      </w:r>
      <w:r>
        <w:rPr>
          <w:noProof/>
        </w:rPr>
      </w:r>
      <w:r>
        <w:rPr>
          <w:noProof/>
        </w:rPr>
        <w:fldChar w:fldCharType="separate"/>
      </w:r>
      <w:r w:rsidR="00F5100C">
        <w:rPr>
          <w:noProof/>
        </w:rPr>
        <w:t>48</w:t>
      </w:r>
      <w:r>
        <w:rPr>
          <w:noProof/>
        </w:rPr>
        <w:fldChar w:fldCharType="end"/>
      </w:r>
    </w:p>
    <w:p w14:paraId="34E5767E" w14:textId="3AF329B6" w:rsidR="00251E3E" w:rsidRDefault="00251E3E">
      <w:pPr>
        <w:pStyle w:val="Inhopg3"/>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_Toc124236860 \h </w:instrText>
      </w:r>
      <w:r>
        <w:rPr>
          <w:noProof/>
        </w:rPr>
      </w:r>
      <w:r>
        <w:rPr>
          <w:noProof/>
        </w:rPr>
        <w:fldChar w:fldCharType="separate"/>
      </w:r>
      <w:r w:rsidR="00F5100C">
        <w:rPr>
          <w:noProof/>
        </w:rPr>
        <w:t>49</w:t>
      </w:r>
      <w:r>
        <w:rPr>
          <w:noProof/>
        </w:rPr>
        <w:fldChar w:fldCharType="end"/>
      </w:r>
    </w:p>
    <w:p w14:paraId="61FF9E08" w14:textId="52B45AFE" w:rsidR="00251E3E" w:rsidRDefault="00251E3E">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Alternatieven voor de wijzigingsmethode renvooi</w:t>
      </w:r>
      <w:r>
        <w:rPr>
          <w:noProof/>
        </w:rPr>
        <w:tab/>
      </w:r>
      <w:r>
        <w:rPr>
          <w:noProof/>
        </w:rPr>
        <w:fldChar w:fldCharType="begin"/>
      </w:r>
      <w:r>
        <w:rPr>
          <w:noProof/>
        </w:rPr>
        <w:instrText xml:space="preserve"> PAGEREF _Toc124236861 \h </w:instrText>
      </w:r>
      <w:r>
        <w:rPr>
          <w:noProof/>
        </w:rPr>
      </w:r>
      <w:r>
        <w:rPr>
          <w:noProof/>
        </w:rPr>
        <w:fldChar w:fldCharType="separate"/>
      </w:r>
      <w:r w:rsidR="00F5100C">
        <w:rPr>
          <w:noProof/>
        </w:rPr>
        <w:t>49</w:t>
      </w:r>
      <w:r>
        <w:rPr>
          <w:noProof/>
        </w:rPr>
        <w:fldChar w:fldCharType="end"/>
      </w:r>
    </w:p>
    <w:p w14:paraId="265E8614" w14:textId="4ABFCF05" w:rsidR="00251E3E" w:rsidRDefault="00251E3E">
      <w:pPr>
        <w:pStyle w:val="Inhopg3"/>
        <w:rPr>
          <w:rFonts w:eastAsiaTheme="minorEastAsia"/>
          <w:noProof/>
          <w:lang w:eastAsia="nl-NL"/>
        </w:rPr>
      </w:pPr>
      <w:r>
        <w:rPr>
          <w:noProof/>
        </w:rPr>
        <w:t>7.3.1</w:t>
      </w:r>
      <w:r>
        <w:rPr>
          <w:rFonts w:eastAsiaTheme="minorEastAsia"/>
          <w:noProof/>
          <w:lang w:eastAsia="nl-NL"/>
        </w:rPr>
        <w:tab/>
      </w:r>
      <w:r>
        <w:rPr>
          <w:noProof/>
        </w:rPr>
        <w:t>Intrekken &amp; vervangen</w:t>
      </w:r>
      <w:r>
        <w:rPr>
          <w:noProof/>
        </w:rPr>
        <w:tab/>
      </w:r>
      <w:r>
        <w:rPr>
          <w:noProof/>
        </w:rPr>
        <w:fldChar w:fldCharType="begin"/>
      </w:r>
      <w:r>
        <w:rPr>
          <w:noProof/>
        </w:rPr>
        <w:instrText xml:space="preserve"> PAGEREF _Toc124236862 \h </w:instrText>
      </w:r>
      <w:r>
        <w:rPr>
          <w:noProof/>
        </w:rPr>
      </w:r>
      <w:r>
        <w:rPr>
          <w:noProof/>
        </w:rPr>
        <w:fldChar w:fldCharType="separate"/>
      </w:r>
      <w:r w:rsidR="00F5100C">
        <w:rPr>
          <w:noProof/>
        </w:rPr>
        <w:t>49</w:t>
      </w:r>
      <w:r>
        <w:rPr>
          <w:noProof/>
        </w:rPr>
        <w:fldChar w:fldCharType="end"/>
      </w:r>
    </w:p>
    <w:p w14:paraId="134A79B2" w14:textId="33C2BD7A" w:rsidR="00251E3E" w:rsidRDefault="00251E3E">
      <w:pPr>
        <w:pStyle w:val="Inhopg3"/>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_Toc124236863 \h </w:instrText>
      </w:r>
      <w:r>
        <w:rPr>
          <w:noProof/>
        </w:rPr>
      </w:r>
      <w:r>
        <w:rPr>
          <w:noProof/>
        </w:rPr>
        <w:fldChar w:fldCharType="separate"/>
      </w:r>
      <w:r w:rsidR="00F5100C">
        <w:rPr>
          <w:noProof/>
        </w:rPr>
        <w:t>50</w:t>
      </w:r>
      <w:r>
        <w:rPr>
          <w:noProof/>
        </w:rPr>
        <w:fldChar w:fldCharType="end"/>
      </w:r>
    </w:p>
    <w:p w14:paraId="2B2B5FA2" w14:textId="7F3448B4" w:rsidR="00251E3E" w:rsidRDefault="00251E3E">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_Toc124236864 \h </w:instrText>
      </w:r>
      <w:r>
        <w:rPr>
          <w:noProof/>
        </w:rPr>
      </w:r>
      <w:r>
        <w:rPr>
          <w:noProof/>
        </w:rPr>
        <w:fldChar w:fldCharType="separate"/>
      </w:r>
      <w:r w:rsidR="00F5100C">
        <w:rPr>
          <w:noProof/>
        </w:rPr>
        <w:t>51</w:t>
      </w:r>
      <w:r>
        <w:rPr>
          <w:noProof/>
        </w:rPr>
        <w:fldChar w:fldCharType="end"/>
      </w:r>
    </w:p>
    <w:p w14:paraId="3A0085A5" w14:textId="182CDD78" w:rsidR="00251E3E" w:rsidRDefault="00251E3E">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_Toc124236865 \h </w:instrText>
      </w:r>
      <w:r>
        <w:rPr>
          <w:noProof/>
        </w:rPr>
      </w:r>
      <w:r>
        <w:rPr>
          <w:noProof/>
        </w:rPr>
        <w:fldChar w:fldCharType="separate"/>
      </w:r>
      <w:r w:rsidR="00F5100C">
        <w:rPr>
          <w:noProof/>
        </w:rPr>
        <w:t>51</w:t>
      </w:r>
      <w:r>
        <w:rPr>
          <w:noProof/>
        </w:rPr>
        <w:fldChar w:fldCharType="end"/>
      </w:r>
    </w:p>
    <w:p w14:paraId="4113E2D5" w14:textId="02DEE1B4" w:rsidR="00251E3E" w:rsidRDefault="00251E3E">
      <w:pPr>
        <w:pStyle w:val="Inhopg3"/>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_Toc124236866 \h </w:instrText>
      </w:r>
      <w:r>
        <w:rPr>
          <w:noProof/>
        </w:rPr>
      </w:r>
      <w:r>
        <w:rPr>
          <w:noProof/>
        </w:rPr>
        <w:fldChar w:fldCharType="separate"/>
      </w:r>
      <w:r w:rsidR="00F5100C">
        <w:rPr>
          <w:noProof/>
        </w:rPr>
        <w:t>52</w:t>
      </w:r>
      <w:r>
        <w:rPr>
          <w:noProof/>
        </w:rPr>
        <w:fldChar w:fldCharType="end"/>
      </w:r>
    </w:p>
    <w:p w14:paraId="32F1E1B1" w14:textId="080A5D86" w:rsidR="00251E3E" w:rsidRDefault="00251E3E">
      <w:pPr>
        <w:pStyle w:val="Inhopg3"/>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_Toc124236867 \h </w:instrText>
      </w:r>
      <w:r>
        <w:rPr>
          <w:noProof/>
        </w:rPr>
      </w:r>
      <w:r>
        <w:rPr>
          <w:noProof/>
        </w:rPr>
        <w:fldChar w:fldCharType="separate"/>
      </w:r>
      <w:r w:rsidR="00F5100C">
        <w:rPr>
          <w:noProof/>
        </w:rPr>
        <w:t>52</w:t>
      </w:r>
      <w:r>
        <w:rPr>
          <w:noProof/>
        </w:rPr>
        <w:fldChar w:fldCharType="end"/>
      </w:r>
    </w:p>
    <w:p w14:paraId="046C14C0" w14:textId="2FD8E1CA" w:rsidR="00251E3E" w:rsidRDefault="00251E3E">
      <w:pPr>
        <w:pStyle w:val="Inhopg1"/>
        <w:rPr>
          <w:rFonts w:eastAsiaTheme="minorEastAsia"/>
          <w:lang w:eastAsia="nl-NL"/>
        </w:rPr>
      </w:pPr>
      <w:r>
        <w:t>A Bijlage: versiehistorie</w:t>
      </w:r>
      <w:r>
        <w:tab/>
      </w:r>
      <w:r>
        <w:fldChar w:fldCharType="begin"/>
      </w:r>
      <w:r>
        <w:instrText xml:space="preserve"> PAGEREF _Toc124236868 \h </w:instrText>
      </w:r>
      <w:r>
        <w:fldChar w:fldCharType="separate"/>
      </w:r>
      <w:r w:rsidR="00F5100C">
        <w:t>54</w:t>
      </w:r>
      <w:r>
        <w:fldChar w:fldCharType="end"/>
      </w:r>
    </w:p>
    <w:p w14:paraId="3C837991" w14:textId="4164CE3C"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24236788"/>
      <w:r w:rsidRPr="00D7079F">
        <w:lastRenderedPageBreak/>
        <w:t>Inleiding</w:t>
      </w:r>
      <w:bookmarkEnd w:id="2"/>
    </w:p>
    <w:bookmarkEnd w:id="1"/>
    <w:p w14:paraId="7470A289" w14:textId="7F393510"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annoteren van besluiten</w:t>
      </w:r>
      <w:r w:rsidRPr="00022065">
        <w:t xml:space="preserve">. Het IMOW is gebaseerd op het </w:t>
      </w:r>
      <w:r w:rsidR="008F3BB5">
        <w:t xml:space="preserve">conceptuele model </w:t>
      </w:r>
      <w:r w:rsidRPr="00022065">
        <w:t xml:space="preserve">CIMOW. CIMOW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 xml:space="preserve">Het IMOW specificeert hoe de concepten van het CIMOW geïmplementeerd moeten worden. </w:t>
      </w:r>
      <w:r w:rsidR="00D243A3" w:rsidRPr="00022065">
        <w:t>Het</w:t>
      </w:r>
      <w:r w:rsidRPr="00022065">
        <w:t xml:space="preserve"> IMOW </w:t>
      </w:r>
      <w:r w:rsidR="00D243A3" w:rsidRPr="00022065">
        <w:t xml:space="preserve">is </w:t>
      </w:r>
      <w:r w:rsidRPr="00022065">
        <w:t xml:space="preserve">relevant voor het aanleveren richting het </w:t>
      </w:r>
      <w:r w:rsidR="0087420C" w:rsidRPr="00022065">
        <w:t>DSO</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24236789"/>
      <w:bookmarkStart w:id="5" w:name="Inleiding_context"/>
      <w:r>
        <w:t>Context standaard</w:t>
      </w:r>
      <w:bookmarkEnd w:id="3"/>
      <w:bookmarkEnd w:id="4"/>
    </w:p>
    <w:bookmarkEnd w:id="5"/>
    <w:p w14:paraId="20BE5D99" w14:textId="1BDF5018"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staat beschreven in verschillende standaarden</w:t>
      </w:r>
      <w:r w:rsidR="007B6860">
        <w:rPr>
          <w:rFonts w:ascii="Calibri" w:hAnsi="Calibri" w:cs="Calibri"/>
        </w:rPr>
        <w:t>:</w:t>
      </w:r>
    </w:p>
    <w:p w14:paraId="1B088B41" w14:textId="634D3C3F"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w:t>
        </w:r>
        <w:r w:rsidR="007B6860" w:rsidRPr="007B6860">
          <w:rPr>
            <w:rStyle w:val="Hyperlink"/>
            <w:rFonts w:ascii="Calibri" w:hAnsi="Calibri" w:cs="Calibri"/>
          </w:rPr>
          <w:t>p</w:t>
        </w:r>
        <w:r w:rsidR="007B6860" w:rsidRPr="007B6860">
          <w:rPr>
            <w:rStyle w:val="Hyperlink"/>
            <w:rFonts w:ascii="Calibri" w:hAnsi="Calibri" w:cs="Calibri"/>
          </w:rPr>
          <w:t>elvlak</w:t>
        </w:r>
      </w:hyperlink>
      <w:r w:rsidR="007B6860" w:rsidRPr="007B6860">
        <w:rPr>
          <w:rFonts w:ascii="Calibri" w:hAnsi="Calibri" w:cs="Calibri"/>
        </w:rPr>
        <w:t xml:space="preserve"> standaard beschrijft 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6" w:name="_Ref36562691"/>
      <w:bookmarkStart w:id="7" w:name="_Ref92176502"/>
      <w:bookmarkStart w:id="8" w:name="_Toc124236790"/>
      <w:bookmarkStart w:id="9" w:name="Inleiding_documentatie"/>
      <w:r>
        <w:t>Documentatie</w:t>
      </w:r>
      <w:bookmarkEnd w:id="6"/>
      <w:bookmarkEnd w:id="7"/>
      <w:bookmarkEnd w:id="8"/>
    </w:p>
    <w:bookmarkEnd w:id="9"/>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6E4F44C8"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r w:rsidR="00990A34">
        <w:t xml:space="preserve">. De stelselcatalogus is te vinden op: </w:t>
      </w:r>
      <w:hyperlink r:id="rId15" w:history="1">
        <w:r w:rsidR="00990A34" w:rsidRPr="008C38C6">
          <w:rPr>
            <w:rStyle w:val="Hyperlink"/>
          </w:rPr>
          <w:t>https://stelselcatalogus.omgevingswet.overheid.nl/waardelijsten</w:t>
        </w:r>
      </w:hyperlink>
      <w:r w:rsidR="00990A34">
        <w:t xml:space="preserve"> </w:t>
      </w:r>
    </w:p>
    <w:p w14:paraId="28F55C8C" w14:textId="3400DF7A" w:rsidR="00240489" w:rsidRDefault="0062237C" w:rsidP="00D7079F">
      <w:pPr>
        <w:pStyle w:val="Kop2"/>
      </w:pPr>
      <w:bookmarkStart w:id="12" w:name="_Ref92176514"/>
      <w:bookmarkStart w:id="13" w:name="_Toc124236791"/>
      <w:r>
        <w:t>Leeswijzer</w:t>
      </w:r>
      <w:bookmarkEnd w:id="10"/>
      <w:bookmarkEnd w:id="12"/>
      <w:bookmarkEnd w:id="13"/>
    </w:p>
    <w:bookmarkEnd w:id="11"/>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08B438CA"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14" w:name="_Ref92176530"/>
      <w:bookmarkStart w:id="15" w:name="_Toc124236792"/>
      <w:bookmarkStart w:id="16" w:name="IMOW"/>
      <w:r>
        <w:lastRenderedPageBreak/>
        <w:t xml:space="preserve">Informatiemodel </w:t>
      </w:r>
      <w:r w:rsidR="008E2B01" w:rsidRPr="00A542F5">
        <w:t>O</w:t>
      </w:r>
      <w:r w:rsidRPr="00A542F5">
        <w:t>mgevingswet</w:t>
      </w:r>
      <w:bookmarkEnd w:id="14"/>
      <w:bookmarkEnd w:id="15"/>
    </w:p>
    <w:bookmarkEnd w:id="16"/>
    <w:p w14:paraId="454AD2BE" w14:textId="7AFC973F"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17" w:name="_Ref36562704"/>
      <w:bookmarkStart w:id="18" w:name="_Toc124236793"/>
      <w:bookmarkStart w:id="19" w:name="IMOW_context"/>
      <w:r>
        <w:t>Context IMOW</w:t>
      </w:r>
      <w:bookmarkEnd w:id="17"/>
      <w:bookmarkEnd w:id="18"/>
    </w:p>
    <w:bookmarkEnd w:id="19"/>
    <w:p w14:paraId="7E5FC587" w14:textId="055D7683" w:rsidR="00CC6A99" w:rsidRDefault="005C484C" w:rsidP="00022065">
      <w:r>
        <w:t xml:space="preserve">De IMOW standaard beschrijft hoe je de tekst van een regeling (zoals beschreven in de STOP standaard) kunt annoteren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77D8AE9"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77777777" w:rsidR="00CE6BAF" w:rsidRDefault="00CE6BAF" w:rsidP="00CE6BAF">
      <w:r>
        <w:t>OP-koppelingsverwijzingen</w:t>
      </w:r>
      <w:r w:rsidRPr="00022065">
        <w:t xml:space="preserve"> zijn</w:t>
      </w:r>
      <w:r>
        <w:t xml:space="preserve"> objecten</w:t>
      </w:r>
      <w:r w:rsidRPr="00022065">
        <w:t xml:space="preserve"> die hun oorsprong kennen in STOP. </w:t>
      </w:r>
    </w:p>
    <w:p w14:paraId="0CF202DA" w14:textId="77777777"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Geometrie geeft een geometrie in coördinaten. Context objecten 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24236794"/>
      <w:bookmarkStart w:id="23" w:name="IMOW_vrijetekst"/>
      <w:r>
        <w:lastRenderedPageBreak/>
        <w:t>Vrijetekststructuur</w:t>
      </w:r>
      <w:bookmarkEnd w:id="20"/>
      <w:bookmarkEnd w:id="21"/>
      <w:bookmarkEnd w:id="22"/>
    </w:p>
    <w:bookmarkEnd w:id="23"/>
    <w:p w14:paraId="39F0317B" w14:textId="77777777" w:rsidR="00CC5400" w:rsidRDefault="00CC5400" w:rsidP="00022065"/>
    <w:p w14:paraId="03BC5BA0" w14:textId="67FEEDA8"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24236795"/>
      <w:bookmarkStart w:id="26" w:name="IMOW_artikel"/>
      <w:r w:rsidRPr="000143E4">
        <w:t>Artikelstructuur</w:t>
      </w:r>
      <w:bookmarkEnd w:id="24"/>
      <w:bookmarkEnd w:id="25"/>
    </w:p>
    <w:bookmarkEnd w:id="26"/>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27" w:name="_Ref122436527"/>
      <w:r w:rsidRPr="000143E4">
        <w:t xml:space="preserve">UML-diagram </w:t>
      </w:r>
      <w:r w:rsidR="00AA6762">
        <w:t>a</w:t>
      </w:r>
      <w:r w:rsidRPr="000143E4">
        <w:t>rtikelstructuur</w:t>
      </w:r>
      <w:bookmarkEnd w:id="27"/>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28" w:name="_Toc124236796"/>
      <w:bookmarkStart w:id="29" w:name="_Ref124236869"/>
      <w:r>
        <w:t>Details IMOW</w:t>
      </w:r>
      <w:bookmarkEnd w:id="28"/>
      <w:bookmarkEnd w:id="29"/>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30" w:name="_Ref124235733"/>
      <w:bookmarkStart w:id="31" w:name="_Toc124236797"/>
      <w:r>
        <w:t>OW-object</w:t>
      </w:r>
      <w:bookmarkEnd w:id="30"/>
      <w:bookmarkEnd w:id="31"/>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32" w:name="_Ref113026518"/>
      <w:bookmarkStart w:id="33" w:name="_Toc124236798"/>
      <w:r>
        <w:t>OP</w:t>
      </w:r>
      <w:r w:rsidR="005B1E85">
        <w:t>-</w:t>
      </w:r>
      <w:r>
        <w:t>object</w:t>
      </w:r>
      <w:bookmarkEnd w:id="32"/>
      <w:bookmarkEnd w:id="33"/>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68FA3E75" w14:textId="1259880E" w:rsidR="0069374F" w:rsidRDefault="00476AC8" w:rsidP="0069374F">
      <w:pPr>
        <w:pStyle w:val="Kop3"/>
      </w:pPr>
      <w:bookmarkStart w:id="34" w:name="_Ref113026420"/>
      <w:bookmarkStart w:id="35" w:name="_Toc124236799"/>
      <w:r>
        <w:t>Locatie</w:t>
      </w:r>
      <w:bookmarkEnd w:id="34"/>
      <w:bookmarkEnd w:id="35"/>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36" w:name="_Ref113026552"/>
      <w:bookmarkStart w:id="37" w:name="_Toc124236800"/>
      <w:r>
        <w:t xml:space="preserve">Kaart en </w:t>
      </w:r>
      <w:proofErr w:type="spellStart"/>
      <w:r>
        <w:t>Kaar</w:t>
      </w:r>
      <w:r w:rsidR="002455C1">
        <w:t>t</w:t>
      </w:r>
      <w:r>
        <w:t>laag</w:t>
      </w:r>
      <w:bookmarkEnd w:id="36"/>
      <w:bookmarkEnd w:id="37"/>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8">
                      <a:extLst>
                        <a:ext uri="{96DAC541-7B7A-43D3-8B79-37D633B846F1}">
                          <asvg:svgBlip xmlns:asvg="http://schemas.microsoft.com/office/drawing/2016/SVG/main" r:embed="rId29"/>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38" w:name="_Ref113026557"/>
      <w:bookmarkStart w:id="39" w:name="_Toc124236801"/>
      <w:proofErr w:type="spellStart"/>
      <w:r>
        <w:t>SymbolisatieItem</w:t>
      </w:r>
      <w:bookmarkEnd w:id="38"/>
      <w:bookmarkEnd w:id="39"/>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0">
                      <a:extLst>
                        <a:ext uri="{96DAC541-7B7A-43D3-8B79-37D633B846F1}">
                          <asvg:svgBlip xmlns:asvg="http://schemas.microsoft.com/office/drawing/2016/SVG/main" r:embed="rId31"/>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40" w:name="_Toc124236802"/>
      <w:bookmarkStart w:id="41" w:name="_Ref124236892"/>
      <w:r>
        <w:t>Verhouding OP en OW</w:t>
      </w:r>
      <w:bookmarkEnd w:id="40"/>
      <w:bookmarkEnd w:id="41"/>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2" w:name="IMOW_OPenOW_vrijetekstOP"/>
    </w:p>
    <w:p w14:paraId="5C36F869" w14:textId="2B3954A1" w:rsidR="00CA054E" w:rsidRDefault="00CA054E" w:rsidP="00D7079F">
      <w:pPr>
        <w:pStyle w:val="Kop3"/>
      </w:pPr>
      <w:bookmarkStart w:id="43" w:name="_Toc124236803"/>
      <w:r>
        <w:t>Vrijetekststructuur in OP</w:t>
      </w:r>
      <w:bookmarkEnd w:id="43"/>
    </w:p>
    <w:bookmarkEnd w:id="42"/>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39C5A159"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identificatie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4" w:name="_Toc124236804"/>
      <w:bookmarkStart w:id="45" w:name="IMOW_OPenOW_artikelOP"/>
      <w:r>
        <w:t>Artikelsgewijze structuur in OP</w:t>
      </w:r>
      <w:bookmarkEnd w:id="44"/>
    </w:p>
    <w:bookmarkEnd w:id="45"/>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6" w:name="_Toc124236805"/>
      <w:bookmarkStart w:id="47" w:name="IMOW_OPenOW_GIOOP"/>
      <w:r>
        <w:t>Geometrie in OP</w:t>
      </w:r>
      <w:bookmarkEnd w:id="46"/>
    </w:p>
    <w:bookmarkEnd w:id="47"/>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8" w:name="Techn"/>
    </w:p>
    <w:p w14:paraId="3F5FA62D" w14:textId="09B433E6" w:rsidR="00A62B89" w:rsidRDefault="00A62B89" w:rsidP="00D7079F">
      <w:pPr>
        <w:pStyle w:val="Kop1"/>
      </w:pPr>
      <w:bookmarkStart w:id="49" w:name="_Ref92176541"/>
      <w:bookmarkStart w:id="50" w:name="_Toc124236806"/>
      <w:r>
        <w:lastRenderedPageBreak/>
        <w:t xml:space="preserve">Technische implementatie </w:t>
      </w:r>
      <w:r w:rsidR="00D664A4">
        <w:t>IMOW</w:t>
      </w:r>
      <w:bookmarkEnd w:id="49"/>
      <w:bookmarkEnd w:id="50"/>
    </w:p>
    <w:bookmarkEnd w:id="48"/>
    <w:p w14:paraId="08DDE8C8" w14:textId="1F83BB86" w:rsidR="00285655" w:rsidRPr="00022065" w:rsidRDefault="00803F59" w:rsidP="00022065">
      <w:r w:rsidRPr="00022065">
        <w:t xml:space="preserve">Dit hoofdstuk </w:t>
      </w:r>
      <w:r w:rsidR="00B71F4E">
        <w:t>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B71F4E">
        <w:t>licht</w:t>
      </w:r>
      <w:r w:rsidR="00E9641B" w:rsidRPr="00022065">
        <w:t xml:space="preserve"> </w:t>
      </w:r>
      <w:r w:rsidR="00B71F4E">
        <w:t>de</w:t>
      </w:r>
      <w:r w:rsidR="00E9641B" w:rsidRPr="00022065">
        <w:t xml:space="preserve"> OW-bestanden</w:t>
      </w:r>
      <w:r w:rsidR="00B71F4E">
        <w:t xml:space="preserve"> toe</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randvoorwaarden </w:t>
      </w:r>
      <w:r w:rsidR="00B71F4E">
        <w:t>voor het</w:t>
      </w:r>
      <w:r w:rsidR="00F07782" w:rsidRPr="00022065">
        <w:t xml:space="preserve"> aanleveren.</w:t>
      </w:r>
      <w:bookmarkStart w:id="51" w:name="_Ref61449143"/>
      <w:bookmarkStart w:id="52" w:name="Techn_OW"/>
    </w:p>
    <w:p w14:paraId="55D70865" w14:textId="4E6E48B3" w:rsidR="00285655" w:rsidRDefault="00E9641B" w:rsidP="00D7079F">
      <w:pPr>
        <w:pStyle w:val="Kop2"/>
      </w:pPr>
      <w:bookmarkStart w:id="53" w:name="_Ref92176199"/>
      <w:bookmarkStart w:id="54" w:name="_Ref92176652"/>
      <w:bookmarkStart w:id="55" w:name="_Ref92189831"/>
      <w:bookmarkStart w:id="56" w:name="_Toc124236807"/>
      <w:r w:rsidRPr="00047C0D">
        <w:t>OW</w:t>
      </w:r>
      <w:r>
        <w:t>-</w:t>
      </w:r>
      <w:r w:rsidRPr="00047C0D">
        <w:t>bestanden</w:t>
      </w:r>
      <w:bookmarkEnd w:id="51"/>
      <w:bookmarkEnd w:id="52"/>
      <w:bookmarkEnd w:id="53"/>
      <w:bookmarkEnd w:id="54"/>
      <w:bookmarkEnd w:id="55"/>
      <w:bookmarkEnd w:id="56"/>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7" w:name="_Toc124236808"/>
      <w:bookmarkStart w:id="58" w:name="Techn_OW_manifest"/>
      <w:r w:rsidRPr="000143E4">
        <w:rPr>
          <w:lang w:val="en-US"/>
        </w:rPr>
        <w:t>OW-manifest</w:t>
      </w:r>
      <w:bookmarkEnd w:id="57"/>
    </w:p>
    <w:bookmarkEnd w:id="58"/>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9" w:name="Techn_OW_Regeltekst"/>
    </w:p>
    <w:p w14:paraId="4BFC4412" w14:textId="06ABF841" w:rsidR="00A239E5" w:rsidRDefault="00A239E5" w:rsidP="00D7079F">
      <w:pPr>
        <w:pStyle w:val="Kop3"/>
        <w:rPr>
          <w:rFonts w:eastAsia="Times New Roman"/>
        </w:rPr>
      </w:pPr>
      <w:bookmarkStart w:id="60" w:name="_Toc124236809"/>
      <w:r>
        <w:rPr>
          <w:rFonts w:eastAsia="Times New Roman"/>
        </w:rPr>
        <w:t>Regeltekst</w:t>
      </w:r>
      <w:bookmarkEnd w:id="60"/>
    </w:p>
    <w:bookmarkEnd w:id="59"/>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lastRenderedPageBreak/>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1" w:name="_Toc124236810"/>
      <w:bookmarkStart w:id="62" w:name="Techn_OW_annotaties"/>
      <w:r w:rsidRPr="000524BE">
        <w:t>OW-specifieke annotaties</w:t>
      </w:r>
      <w:bookmarkEnd w:id="61"/>
    </w:p>
    <w:bookmarkEnd w:id="62"/>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3" w:name="_Ref49518173"/>
      <w:bookmarkStart w:id="64" w:name="_Ref49518209"/>
      <w:bookmarkStart w:id="65" w:name="_Ref52186390"/>
      <w:bookmarkStart w:id="66" w:name="_Toc124236811"/>
      <w:bookmarkStart w:id="67" w:name="Techn_OW_GML"/>
      <w:r>
        <w:t>GML-bestanden</w:t>
      </w:r>
      <w:bookmarkEnd w:id="63"/>
      <w:bookmarkEnd w:id="64"/>
      <w:bookmarkEnd w:id="65"/>
      <w:bookmarkEnd w:id="66"/>
    </w:p>
    <w:p w14:paraId="0B4F913B" w14:textId="651EA20B" w:rsidR="0011778D" w:rsidRDefault="0011778D" w:rsidP="00022065">
      <w:bookmarkStart w:id="68" w:name="_Ref36562789"/>
      <w:bookmarkEnd w:id="67"/>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2"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3"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lastRenderedPageBreak/>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4"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9" w:name="_Ref80972474"/>
      <w:bookmarkStart w:id="70" w:name="_Toc124236812"/>
      <w:bookmarkStart w:id="71" w:name="Techn_aanlever"/>
      <w:r>
        <w:t>Randvoorwaarden bij aanleveren</w:t>
      </w:r>
      <w:bookmarkEnd w:id="68"/>
      <w:bookmarkEnd w:id="69"/>
      <w:bookmarkEnd w:id="70"/>
    </w:p>
    <w:bookmarkEnd w:id="71"/>
    <w:p w14:paraId="7BE329EF" w14:textId="5D0EBB83"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2" w:name="_Ref31714815"/>
      <w:bookmarkStart w:id="73" w:name="_Ref31714824"/>
      <w:bookmarkStart w:id="74" w:name="_Ref37400187"/>
      <w:bookmarkStart w:id="75" w:name="_Ref75176935"/>
      <w:bookmarkStart w:id="76" w:name="_Toc124236813"/>
      <w:bookmarkStart w:id="77" w:name="Techn_aanlever_identificaties"/>
      <w:r>
        <w:lastRenderedPageBreak/>
        <w:t>I</w:t>
      </w:r>
      <w:r w:rsidR="001505FD" w:rsidRPr="00047C0D">
        <w:t>dentificatie</w:t>
      </w:r>
      <w:r>
        <w:t xml:space="preserve"> van </w:t>
      </w:r>
      <w:r w:rsidR="00FA707F">
        <w:t>OW-object</w:t>
      </w:r>
      <w:r>
        <w:t>en</w:t>
      </w:r>
      <w:bookmarkEnd w:id="72"/>
      <w:bookmarkEnd w:id="73"/>
      <w:bookmarkEnd w:id="74"/>
      <w:bookmarkEnd w:id="75"/>
      <w:bookmarkEnd w:id="76"/>
    </w:p>
    <w:bookmarkEnd w:id="77"/>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8" w:name="_Ref36460877"/>
      <w:bookmarkStart w:id="79" w:name="_Toc124236814"/>
      <w:bookmarkStart w:id="80" w:name="Techn_aanlever_status"/>
      <w:r>
        <w:t>Status</w:t>
      </w:r>
      <w:bookmarkEnd w:id="78"/>
      <w:bookmarkEnd w:id="79"/>
    </w:p>
    <w:bookmarkEnd w:id="80"/>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421B9DF9"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F5100C">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001CCEA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1" w:name="_Ref36460902"/>
      <w:bookmarkStart w:id="82" w:name="_Toc124236815"/>
      <w:bookmarkStart w:id="83" w:name="Techn_aanlever_procedurestatus"/>
      <w:r>
        <w:t>Procedurestatus</w:t>
      </w:r>
      <w:bookmarkEnd w:id="81"/>
      <w:bookmarkEnd w:id="82"/>
    </w:p>
    <w:bookmarkEnd w:id="83"/>
    <w:p w14:paraId="0013A394" w14:textId="465C9350"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 xml:space="preserve">In de huidige versie is het alleen mogelijk om hier de </w:t>
      </w:r>
      <w:r w:rsidR="009460F0">
        <w:t>procedure</w:t>
      </w:r>
      <w:r w:rsidR="00432FFF" w:rsidRPr="00022065">
        <w:t>status: ‘ontwerp’ in aan te geven.</w:t>
      </w:r>
    </w:p>
    <w:p w14:paraId="2D7F7940" w14:textId="0E5B5D2D" w:rsidR="00432FFF" w:rsidRPr="00022065" w:rsidRDefault="00432FFF" w:rsidP="00022065"/>
    <w:p w14:paraId="6212416A" w14:textId="5118347E" w:rsidR="00432FFF" w:rsidRPr="00022065" w:rsidRDefault="00432FFF" w:rsidP="00022065">
      <w:r w:rsidRPr="00022065">
        <w:t xml:space="preserve">De </w:t>
      </w:r>
      <w:r w:rsidR="009460F0">
        <w:t>procedure</w:t>
      </w:r>
      <w:r w:rsidRPr="00022065">
        <w:t xml:space="preserve">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4" w:name="_Ref49516687"/>
      <w:bookmarkStart w:id="85" w:name="Techn_aanlever_bestandsgrootte"/>
    </w:p>
    <w:p w14:paraId="14F3148B" w14:textId="6EA5DC6A" w:rsidR="007E0F2E" w:rsidRDefault="007E0F2E" w:rsidP="00D7079F">
      <w:pPr>
        <w:pStyle w:val="Kop3"/>
      </w:pPr>
      <w:bookmarkStart w:id="86" w:name="_Ref92189168"/>
      <w:bookmarkStart w:id="87" w:name="_Toc124236816"/>
      <w:bookmarkStart w:id="88" w:name="Techn_aanlever_XSD"/>
      <w:bookmarkEnd w:id="84"/>
      <w:bookmarkEnd w:id="85"/>
      <w:r>
        <w:t>XSD-bestanden</w:t>
      </w:r>
      <w:bookmarkEnd w:id="86"/>
      <w:bookmarkEnd w:id="87"/>
    </w:p>
    <w:bookmarkEnd w:id="88"/>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7BABCB96"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5" w:history="1">
        <w:r w:rsidR="00913BBC" w:rsidRPr="00022065">
          <w:t>https://register.geostandaarden.nl/xmlschema/tpod/</w:t>
        </w:r>
      </w:hyperlink>
      <w:r w:rsidRPr="00022065">
        <w:t xml:space="preserve"> </w:t>
      </w:r>
      <w:r w:rsidR="009460F0">
        <w:t>.</w:t>
      </w:r>
      <w:r w:rsidR="006876D1">
        <w:t xml:space="preserve"> </w:t>
      </w:r>
      <w:r w:rsidR="009460F0">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9" w:name="Techn_aanlever_waardelijsten"/>
    </w:p>
    <w:p w14:paraId="10D4544F" w14:textId="76DD259D" w:rsidR="007E0F2E" w:rsidRPr="00EA7B36" w:rsidRDefault="00525961" w:rsidP="00D7079F">
      <w:pPr>
        <w:pStyle w:val="Kop3"/>
      </w:pPr>
      <w:bookmarkStart w:id="90" w:name="_Ref124235539"/>
      <w:bookmarkStart w:id="91" w:name="_Toc124236817"/>
      <w:r>
        <w:t>Waardelijsten</w:t>
      </w:r>
      <w:bookmarkEnd w:id="90"/>
      <w:bookmarkEnd w:id="91"/>
    </w:p>
    <w:bookmarkEnd w:id="89"/>
    <w:p w14:paraId="72607DAB" w14:textId="5AA38D9C"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2" w:name="_Ref38039326"/>
      <w:bookmarkStart w:id="93" w:name="XML"/>
    </w:p>
    <w:p w14:paraId="6A4F7086" w14:textId="5E7EDBFE" w:rsidR="00761541" w:rsidRDefault="00761541" w:rsidP="00D7079F">
      <w:pPr>
        <w:pStyle w:val="Kop1"/>
      </w:pPr>
      <w:bookmarkStart w:id="94" w:name="_Ref90035910"/>
      <w:bookmarkStart w:id="95" w:name="_Toc124236818"/>
      <w:r>
        <w:lastRenderedPageBreak/>
        <w:t>XML-omschrijving</w:t>
      </w:r>
      <w:bookmarkEnd w:id="92"/>
      <w:bookmarkEnd w:id="94"/>
      <w:bookmarkEnd w:id="95"/>
    </w:p>
    <w:bookmarkEnd w:id="93"/>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6" w:name="_Ref66372752"/>
      <w:bookmarkStart w:id="97" w:name="_Ref74325115"/>
      <w:bookmarkStart w:id="98" w:name="_Toc124236819"/>
      <w:bookmarkStart w:id="99" w:name="XML_manifest"/>
      <w:bookmarkStart w:id="100" w:name="_Ref36562888"/>
      <w:r>
        <w:t>Manifest</w:t>
      </w:r>
      <w:bookmarkEnd w:id="96"/>
      <w:bookmarkEnd w:id="97"/>
      <w:bookmarkEnd w:id="98"/>
    </w:p>
    <w:bookmarkEnd w:id="99"/>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18954731" w:rsidR="002B69FE" w:rsidRPr="00E46DA0" w:rsidRDefault="00D52D55" w:rsidP="004A2B1E">
            <w:pPr>
              <w:pStyle w:val="Tabel"/>
              <w:rPr>
                <w:bCs w:val="0"/>
                <w:szCs w:val="18"/>
              </w:rPr>
            </w:pPr>
            <w:r>
              <w:rPr>
                <w:bCs w:val="0"/>
                <w:szCs w:val="18"/>
              </w:rPr>
              <w:t>De IMOW-versie waarmee is aangeleverd</w:t>
            </w:r>
            <w:r w:rsidR="006E353B">
              <w:rPr>
                <w:bCs w:val="0"/>
                <w:szCs w:val="18"/>
              </w:rPr>
              <w:t xml:space="preserve">. Dit </w:t>
            </w:r>
            <w:r w:rsidR="00F7457C">
              <w:rPr>
                <w:bCs w:val="0"/>
                <w:szCs w:val="18"/>
              </w:rPr>
              <w:t>optionele</w:t>
            </w:r>
            <w:r w:rsidR="006E353B">
              <w:rPr>
                <w:bCs w:val="0"/>
                <w:szCs w:val="18"/>
              </w:rPr>
              <w:t xml:space="preserve"> kenmerk is toegevoegd in versie 2.</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101" w:name="_Ref49513250"/>
      <w:bookmarkEnd w:id="100"/>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2" w:name="_Ref80972317"/>
      <w:bookmarkStart w:id="103" w:name="_Toc124236820"/>
      <w:bookmarkStart w:id="104" w:name="XML_owBestand"/>
      <w:proofErr w:type="spellStart"/>
      <w:r>
        <w:t>owBestand</w:t>
      </w:r>
      <w:bookmarkEnd w:id="101"/>
      <w:bookmarkEnd w:id="102"/>
      <w:bookmarkEnd w:id="103"/>
      <w:proofErr w:type="spellEnd"/>
    </w:p>
    <w:bookmarkEnd w:id="104"/>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5" w:name="_Ref36562894"/>
      <w:bookmarkStart w:id="106" w:name="_Toc124236821"/>
      <w:bookmarkStart w:id="107" w:name="XML_art"/>
      <w:r w:rsidRPr="00CA0AE9">
        <w:t>Artikelstructuur</w:t>
      </w:r>
      <w:bookmarkEnd w:id="105"/>
      <w:bookmarkEnd w:id="106"/>
    </w:p>
    <w:bookmarkEnd w:id="107"/>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8" w:name="_Ref39823116"/>
      <w:bookmarkStart w:id="109" w:name="_Toc124236822"/>
      <w:bookmarkStart w:id="110" w:name="XML_art_regeltekst"/>
      <w:r>
        <w:t>Regeltekst</w:t>
      </w:r>
      <w:bookmarkEnd w:id="108"/>
      <w:bookmarkEnd w:id="109"/>
    </w:p>
    <w:bookmarkEnd w:id="110"/>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11" w:name="_Ref49518162"/>
      <w:bookmarkStart w:id="112" w:name="_Toc124236823"/>
      <w:bookmarkStart w:id="113" w:name="XML_art_juridischeregel"/>
      <w:r>
        <w:t>Juridische regel</w:t>
      </w:r>
      <w:bookmarkEnd w:id="111"/>
      <w:bookmarkEnd w:id="112"/>
    </w:p>
    <w:bookmarkEnd w:id="113"/>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4" w:name="_Ref39493910"/>
      <w:bookmarkStart w:id="115" w:name="XML_art_juridischeregel_rvi"/>
      <w:proofErr w:type="spellStart"/>
      <w:r>
        <w:lastRenderedPageBreak/>
        <w:t>RegelVoorIedereen</w:t>
      </w:r>
      <w:bookmarkEnd w:id="114"/>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6" w:name="_Ref39493800"/>
      <w:bookmarkStart w:id="117" w:name="XML_art_juridischeregel_ins"/>
      <w:r w:rsidRPr="007004E0">
        <w:t>Instructieregel</w:t>
      </w:r>
      <w:bookmarkEnd w:id="116"/>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8" w:name="_Ref39493893"/>
      <w:bookmarkStart w:id="119" w:name="XML_art_juridischeregel_omgwaarde"/>
      <w:r w:rsidRPr="00B505F2">
        <w:lastRenderedPageBreak/>
        <w:t>Omgevingswaarderegel</w:t>
      </w:r>
      <w:bookmarkEnd w:id="118"/>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9"/>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20" w:name="_Toc124236824"/>
      <w:bookmarkStart w:id="121" w:name="XML_art_activiteit"/>
      <w:r>
        <w:t>Activiteit</w:t>
      </w:r>
      <w:bookmarkEnd w:id="120"/>
    </w:p>
    <w:bookmarkEnd w:id="121"/>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2" w:name="_Ref36562635"/>
      <w:bookmarkStart w:id="123" w:name="_Toc124236825"/>
      <w:bookmarkStart w:id="124" w:name="XML_art_gebiedsaanwijzing"/>
      <w:r>
        <w:t>Gebiedsaanwijzing</w:t>
      </w:r>
      <w:bookmarkEnd w:id="122"/>
      <w:bookmarkEnd w:id="123"/>
    </w:p>
    <w:bookmarkEnd w:id="124"/>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125" w:name="_Ref63864190"/>
      <w:bookmarkStart w:id="126" w:name="_Toc124236826"/>
      <w:bookmarkStart w:id="127" w:name="XML_art_omgevingsnorm"/>
      <w:r>
        <w:t>Omgevingsnorm</w:t>
      </w:r>
      <w:bookmarkEnd w:id="125"/>
      <w:bookmarkEnd w:id="126"/>
    </w:p>
    <w:p w14:paraId="56DC5DF9" w14:textId="48F736B2" w:rsidR="000A5157" w:rsidRPr="00022065" w:rsidRDefault="00020E7A" w:rsidP="00022065">
      <w:bookmarkStart w:id="128" w:name="_Hlk73345053"/>
      <w:bookmarkEnd w:id="127"/>
      <w:r w:rsidRPr="00022065">
        <w:t xml:space="preserve">Een omgevingsnorm is het vastleggen van </w:t>
      </w:r>
      <w:r w:rsidR="009923A2" w:rsidRPr="00022065">
        <w:t>norm</w:t>
      </w:r>
      <w:r w:rsidRPr="00022065">
        <w:t>waarden als referentiepunt ten behoeve van het handelen in de fysieke leefomgeving.</w:t>
      </w:r>
      <w:bookmarkEnd w:id="128"/>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9" w:name="_Ref63864191"/>
      <w:bookmarkStart w:id="130" w:name="_Toc124236827"/>
      <w:bookmarkStart w:id="131" w:name="XML_art_omgevingswaarde"/>
      <w:r>
        <w:t>Omgevingswaarde</w:t>
      </w:r>
      <w:bookmarkEnd w:id="129"/>
      <w:bookmarkEnd w:id="130"/>
    </w:p>
    <w:bookmarkEnd w:id="131"/>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2" w:name="_Ref53742891"/>
      <w:bookmarkStart w:id="133" w:name="_Toc124236828"/>
      <w:bookmarkStart w:id="134" w:name="XML_art_locatie"/>
      <w:r>
        <w:t>Locatie</w:t>
      </w:r>
      <w:bookmarkEnd w:id="132"/>
      <w:bookmarkEnd w:id="133"/>
    </w:p>
    <w:bookmarkEnd w:id="134"/>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135" w:name="_Ref63863475"/>
      <w:bookmarkStart w:id="136" w:name="XML_art_locatie_groep"/>
      <w:r>
        <w:t>Gebied-/Lijn-/Puntengroep</w:t>
      </w:r>
      <w:bookmarkEnd w:id="135"/>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6"/>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lastRenderedPageBreak/>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7" w:name="_Ref49513284"/>
      <w:bookmarkStart w:id="138" w:name="XML_art_locatie_individueel"/>
      <w:r>
        <w:t>Gebied/Lijn/Punt</w:t>
      </w:r>
      <w:bookmarkEnd w:id="137"/>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8"/>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39" w:name="_Ref52185787"/>
      <w:r>
        <w:t>Ambtsgebied</w:t>
      </w:r>
      <w:bookmarkEnd w:id="139"/>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lastRenderedPageBreak/>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0" w:name="_Ref90035925"/>
      <w:bookmarkStart w:id="141" w:name="_Toc124236829"/>
      <w:bookmarkStart w:id="142" w:name="XML_art_pons"/>
      <w:r>
        <w:t>Pons</w:t>
      </w:r>
      <w:bookmarkEnd w:id="140"/>
      <w:bookmarkEnd w:id="141"/>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3" w:name="_Ref38046694"/>
      <w:bookmarkStart w:id="144" w:name="_Toc124236830"/>
      <w:bookmarkStart w:id="145" w:name="XML_art_kaart"/>
      <w:bookmarkStart w:id="146" w:name="_Ref36562909"/>
      <w:r>
        <w:t>Kaart</w:t>
      </w:r>
      <w:bookmarkEnd w:id="143"/>
      <w:bookmarkEnd w:id="144"/>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5"/>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lastRenderedPageBreak/>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7"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8" w:name="_Ref39851445"/>
      <w:bookmarkStart w:id="149" w:name="_Toc124236831"/>
      <w:bookmarkStart w:id="150" w:name="XML_vrij"/>
      <w:r>
        <w:lastRenderedPageBreak/>
        <w:t>Vrijetekststructuur</w:t>
      </w:r>
      <w:bookmarkEnd w:id="146"/>
      <w:bookmarkEnd w:id="147"/>
      <w:bookmarkEnd w:id="148"/>
      <w:bookmarkEnd w:id="149"/>
    </w:p>
    <w:bookmarkEnd w:id="150"/>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1" w:name="_Ref66372774"/>
      <w:bookmarkStart w:id="152" w:name="_Toc124236832"/>
      <w:bookmarkStart w:id="153" w:name="XML_vrij_divisie"/>
      <w:r>
        <w:t>Divisie</w:t>
      </w:r>
      <w:bookmarkEnd w:id="151"/>
      <w:bookmarkEnd w:id="152"/>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3"/>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154" w:name="_Toc124236833"/>
      <w:bookmarkStart w:id="155" w:name="XML_vrij_divisietekst"/>
      <w:bookmarkStart w:id="156" w:name="_Ref39851506"/>
      <w:r>
        <w:t>Divisietekst</w:t>
      </w:r>
      <w:bookmarkEnd w:id="15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5"/>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157" w:name="_Ref90035881"/>
      <w:bookmarkStart w:id="158" w:name="_Toc124236834"/>
      <w:bookmarkStart w:id="159" w:name="XML_vrij_tekstdeel"/>
      <w:r>
        <w:t>Tekstdeel</w:t>
      </w:r>
      <w:bookmarkEnd w:id="156"/>
      <w:bookmarkEnd w:id="157"/>
      <w:bookmarkEnd w:id="158"/>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9"/>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lastRenderedPageBreak/>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0" w:name="_Ref39851454"/>
      <w:bookmarkStart w:id="161" w:name="_Toc124236835"/>
      <w:bookmarkStart w:id="162" w:name="XML_vrij_hoofdlijn"/>
      <w:r>
        <w:t>Hoofdlijn</w:t>
      </w:r>
      <w:bookmarkEnd w:id="160"/>
      <w:bookmarkEnd w:id="161"/>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2"/>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3" w:name="_Ref36562621"/>
      <w:bookmarkStart w:id="164" w:name="_Toc124236836"/>
      <w:bookmarkStart w:id="165" w:name="XML_vrij_gebiedsaanwijzing"/>
      <w:r>
        <w:t>Gebiedsaanwijzing</w:t>
      </w:r>
      <w:bookmarkEnd w:id="163"/>
      <w:bookmarkEnd w:id="164"/>
    </w:p>
    <w:bookmarkEnd w:id="165"/>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166" w:name="_Toc124236837"/>
      <w:bookmarkStart w:id="167" w:name="XML_vrij_kaart"/>
      <w:r>
        <w:t>Kaart</w:t>
      </w:r>
      <w:bookmarkEnd w:id="166"/>
    </w:p>
    <w:bookmarkEnd w:id="167"/>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168" w:name="_Ref38049113"/>
      <w:bookmarkStart w:id="169" w:name="_Toc124236838"/>
      <w:bookmarkStart w:id="170" w:name="XML_regelingsgebied"/>
      <w:r>
        <w:lastRenderedPageBreak/>
        <w:t>Regelingsgebied</w:t>
      </w:r>
      <w:bookmarkEnd w:id="168"/>
      <w:bookmarkEnd w:id="169"/>
    </w:p>
    <w:bookmarkEnd w:id="170"/>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1" w:name="_Ref39493767"/>
      <w:bookmarkStart w:id="172" w:name="_Toc124236839"/>
      <w:r>
        <w:t>Regelingsgebied</w:t>
      </w:r>
      <w:bookmarkEnd w:id="171"/>
      <w:bookmarkEnd w:id="172"/>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173" w:name="_Ref52185896"/>
      <w:bookmarkStart w:id="174" w:name="_Toc124236840"/>
      <w:bookmarkStart w:id="175" w:name="XML_symbolisatieItem"/>
      <w:r>
        <w:t>Symbolisatie</w:t>
      </w:r>
      <w:bookmarkEnd w:id="173"/>
      <w:bookmarkEnd w:id="174"/>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176" w:name="_Ref90035892"/>
      <w:bookmarkStart w:id="177" w:name="_Toc124236841"/>
      <w:bookmarkEnd w:id="175"/>
      <w:proofErr w:type="spellStart"/>
      <w:r>
        <w:t>Symboli</w:t>
      </w:r>
      <w:r w:rsidR="004A7580">
        <w:t>satieItem</w:t>
      </w:r>
      <w:bookmarkEnd w:id="176"/>
      <w:bookmarkEnd w:id="177"/>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lastRenderedPageBreak/>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8" w:name="_Ref92176561"/>
      <w:bookmarkStart w:id="179" w:name="_Toc124236842"/>
      <w:bookmarkStart w:id="180" w:name="Verschillen"/>
      <w:r w:rsidRPr="00761541">
        <w:lastRenderedPageBreak/>
        <w:t>Verschillen tussen IMOW en CIMOW</w:t>
      </w:r>
      <w:bookmarkEnd w:id="178"/>
      <w:bookmarkEnd w:id="179"/>
    </w:p>
    <w:bookmarkEnd w:id="180"/>
    <w:p w14:paraId="034F1BE1" w14:textId="465DE135"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181" w:name="_Ref42871433"/>
      <w:bookmarkStart w:id="182" w:name="Verschillen_CIMOW"/>
    </w:p>
    <w:p w14:paraId="19F408D9" w14:textId="0CED3067" w:rsidR="00CD5BC2" w:rsidRPr="000143E4" w:rsidRDefault="00CD5BC2" w:rsidP="00D7079F">
      <w:pPr>
        <w:pStyle w:val="Kop2"/>
      </w:pPr>
      <w:bookmarkStart w:id="183" w:name="_Ref92176279"/>
      <w:bookmarkStart w:id="184" w:name="_Ref92188393"/>
      <w:bookmarkStart w:id="185" w:name="_Toc124236843"/>
      <w:r w:rsidRPr="000143E4">
        <w:t>CIMOW-aspecten niet in IMOW</w:t>
      </w:r>
      <w:bookmarkEnd w:id="181"/>
      <w:bookmarkEnd w:id="183"/>
      <w:bookmarkEnd w:id="184"/>
      <w:bookmarkEnd w:id="185"/>
    </w:p>
    <w:bookmarkEnd w:id="182"/>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6" w:name="_Ref42871428"/>
      <w:bookmarkStart w:id="187" w:name="_Toc124236844"/>
      <w:bookmarkStart w:id="188" w:name="Verschillen_IMOW"/>
      <w:r w:rsidRPr="00DE6710">
        <w:t>IMOW-aspecten niet in CIMOW</w:t>
      </w:r>
      <w:bookmarkEnd w:id="186"/>
      <w:bookmarkEnd w:id="187"/>
    </w:p>
    <w:bookmarkEnd w:id="188"/>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89" w:name="_Ref69207263"/>
      <w:bookmarkStart w:id="190" w:name="_Toc124236845"/>
      <w:bookmarkStart w:id="191" w:name="OP"/>
      <w:r w:rsidRPr="00884A92">
        <w:lastRenderedPageBreak/>
        <w:t>OP-aspecten relevant voor IMOW</w:t>
      </w:r>
      <w:bookmarkEnd w:id="189"/>
      <w:bookmarkEnd w:id="190"/>
    </w:p>
    <w:bookmarkEnd w:id="191"/>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2" w:name="_Toc124236846"/>
      <w:bookmarkStart w:id="193" w:name="OP_Regeling"/>
      <w:r w:rsidRPr="00753695">
        <w:t>De Regeling en diens Artikelen/Leden/Divisies</w:t>
      </w:r>
      <w:bookmarkEnd w:id="192"/>
    </w:p>
    <w:bookmarkEnd w:id="193"/>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4" w:name="OP_ConsolidatieInformatie"/>
    </w:p>
    <w:p w14:paraId="0B404AC6" w14:textId="468658F8" w:rsidR="00D023D4" w:rsidRPr="00884A92" w:rsidRDefault="00D023D4" w:rsidP="00753695">
      <w:pPr>
        <w:pStyle w:val="Kop2"/>
      </w:pPr>
      <w:bookmarkStart w:id="195" w:name="_Toc124236847"/>
      <w:proofErr w:type="spellStart"/>
      <w:r w:rsidRPr="00884A92">
        <w:t>ConsolidatieInformatie</w:t>
      </w:r>
      <w:bookmarkEnd w:id="195"/>
      <w:proofErr w:type="spellEnd"/>
    </w:p>
    <w:bookmarkEnd w:id="194"/>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6" w:name="_Toc124236848"/>
      <w:bookmarkStart w:id="197" w:name="OP_Informatieobjecten"/>
      <w:r>
        <w:t>OP-informatieobjecten</w:t>
      </w:r>
      <w:bookmarkEnd w:id="196"/>
    </w:p>
    <w:bookmarkEnd w:id="197"/>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8" w:name="_Toc124236849"/>
      <w:bookmarkStart w:id="199" w:name="OP_GIOs"/>
      <w:proofErr w:type="spellStart"/>
      <w:r w:rsidRPr="00884A92">
        <w:t>GIO’s</w:t>
      </w:r>
      <w:bookmarkEnd w:id="198"/>
      <w:proofErr w:type="spellEnd"/>
    </w:p>
    <w:bookmarkEnd w:id="199"/>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6"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200" w:name="OP_NormGIOs"/>
    </w:p>
    <w:p w14:paraId="2AEF2337" w14:textId="67A4184C" w:rsidR="00D023D4" w:rsidRDefault="00D023D4" w:rsidP="00753695">
      <w:pPr>
        <w:pStyle w:val="Kop2"/>
      </w:pPr>
      <w:bookmarkStart w:id="201" w:name="_Toc124236850"/>
      <w:r w:rsidRPr="00884A92">
        <w:t>Norm-</w:t>
      </w:r>
      <w:proofErr w:type="spellStart"/>
      <w:r w:rsidRPr="00884A92">
        <w:t>GIO’s</w:t>
      </w:r>
      <w:bookmarkEnd w:id="201"/>
      <w:proofErr w:type="spellEnd"/>
    </w:p>
    <w:bookmarkEnd w:id="200"/>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7" w:history="1">
        <w:r w:rsidRPr="00DB3379">
          <w:rPr>
            <w:rStyle w:val="Hyperlink"/>
          </w:rPr>
          <w:t>de OP-documentatie over het geografische deel van de GIO</w:t>
        </w:r>
      </w:hyperlink>
    </w:p>
    <w:p w14:paraId="639AF62F" w14:textId="2B91FFF2" w:rsidR="006C67F5" w:rsidRDefault="00BC39C3" w:rsidP="00BC39C3">
      <w:pPr>
        <w:pStyle w:val="Kop2"/>
      </w:pPr>
      <w:bookmarkStart w:id="202" w:name="_Toc124236851"/>
      <w:bookmarkStart w:id="203" w:name="OP_GIOrichtlijn"/>
      <w:r>
        <w:t xml:space="preserve">Richtlijn voor het maken van </w:t>
      </w:r>
      <w:proofErr w:type="spellStart"/>
      <w:r>
        <w:t>GIO’s</w:t>
      </w:r>
      <w:proofErr w:type="spellEnd"/>
      <w:r>
        <w:t xml:space="preserve"> o.b.v. OW-objecten</w:t>
      </w:r>
      <w:bookmarkEnd w:id="202"/>
    </w:p>
    <w:bookmarkEnd w:id="203"/>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4" w:name="_Ref69207272"/>
      <w:bookmarkStart w:id="205" w:name="_Toc124236852"/>
      <w:bookmarkStart w:id="206" w:name="Muteren"/>
      <w:r>
        <w:lastRenderedPageBreak/>
        <w:t>Muteren met het IMOW</w:t>
      </w:r>
      <w:bookmarkEnd w:id="204"/>
      <w:bookmarkEnd w:id="205"/>
    </w:p>
    <w:bookmarkEnd w:id="206"/>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7" w:name="_Ref74325245"/>
      <w:bookmarkStart w:id="208" w:name="_Toc124236853"/>
      <w:bookmarkStart w:id="209" w:name="Muteren_uitgangspunten"/>
      <w:r>
        <w:t>Uitgangspunten relevant voor muteren</w:t>
      </w:r>
      <w:bookmarkEnd w:id="207"/>
      <w:bookmarkEnd w:id="208"/>
    </w:p>
    <w:bookmarkEnd w:id="209"/>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0" w:name="_Toc124236854"/>
      <w:bookmarkStart w:id="211" w:name="Muteren_uitgangspunt_alleengewijzigd"/>
      <w:r>
        <w:t>Stuur alleen gegevens op die gewijzigd zijn</w:t>
      </w:r>
      <w:bookmarkEnd w:id="210"/>
    </w:p>
    <w:bookmarkEnd w:id="211"/>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2" w:name="_Toc124236855"/>
      <w:bookmarkStart w:id="213" w:name="Muteren_uitgangspunt_verwijderexpliciet"/>
      <w:r>
        <w:t>Verwijder expliciet gegevens die niet meer gebruikt worden</w:t>
      </w:r>
      <w:bookmarkEnd w:id="212"/>
    </w:p>
    <w:bookmarkEnd w:id="213"/>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4" w:name="_Toc124236856"/>
      <w:bookmarkStart w:id="215" w:name="Muteren_uitgangspunt_wijzigenobjecten"/>
      <w:r>
        <w:t>Een wijziging van een object zorgt voor een nieuwe versie van het object</w:t>
      </w:r>
      <w:bookmarkEnd w:id="214"/>
    </w:p>
    <w:bookmarkEnd w:id="215"/>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 xml:space="preserve">je kunt tijdreizen in het </w:t>
      </w:r>
      <w:r w:rsidR="003056C2" w:rsidRPr="00022065">
        <w:lastRenderedPageBreak/>
        <w:t>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216" w:name="_Ref124235575"/>
      <w:bookmarkStart w:id="217" w:name="_Toc124236857"/>
      <w:bookmarkStart w:id="218" w:name="Muteren_regulier"/>
      <w:r>
        <w:t xml:space="preserve">OW-objecten bij wijzigingsmethode </w:t>
      </w:r>
      <w:r w:rsidR="007C6504">
        <w:t>r</w:t>
      </w:r>
      <w:r>
        <w:t>envooi</w:t>
      </w:r>
      <w:bookmarkEnd w:id="216"/>
      <w:bookmarkEnd w:id="217"/>
    </w:p>
    <w:bookmarkEnd w:id="218"/>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0" w:history="1">
        <w:r w:rsidR="000C56D7" w:rsidRPr="00022065">
          <w:t>renvooieren</w:t>
        </w:r>
      </w:hyperlink>
      <w:r w:rsidR="007E681B" w:rsidRPr="00022065">
        <w:t xml:space="preserve"> en </w:t>
      </w:r>
      <w:hyperlink r:id="rId41"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19" w:name="_Toc124236858"/>
      <w:bookmarkStart w:id="220" w:name="Muteren_regulier_nieuwobject"/>
      <w:r>
        <w:t>Nieuw object</w:t>
      </w:r>
      <w:bookmarkEnd w:id="219"/>
    </w:p>
    <w:bookmarkEnd w:id="2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lastRenderedPageBreak/>
        <w:t>De eerste keer dat een nieuw object wordt aangeleverd mag deze niet de status beëindigd hebben (OZON0104).</w:t>
      </w:r>
    </w:p>
    <w:p w14:paraId="1D77FFE6" w14:textId="1AB124F7" w:rsidR="006F372D" w:rsidRPr="00022065" w:rsidRDefault="006F372D" w:rsidP="00022065">
      <w:r w:rsidRPr="00022065">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1" w:name="_Toc124236859"/>
      <w:bookmarkStart w:id="222" w:name="_Ref144450825"/>
      <w:bookmarkStart w:id="223" w:name="Muteren_regulier_wijzigenobject"/>
      <w:r>
        <w:t xml:space="preserve">Wijziging van </w:t>
      </w:r>
      <w:r w:rsidR="00BF3292">
        <w:t xml:space="preserve">een </w:t>
      </w:r>
      <w:r>
        <w:t>object</w:t>
      </w:r>
      <w:bookmarkEnd w:id="221"/>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lastRenderedPageBreak/>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24236860"/>
      <w:bookmarkStart w:id="225" w:name="Muteren_regulier_beëindigenobject"/>
      <w:r>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7CF6F3B8" w14:textId="7AF97537" w:rsidR="003B6131" w:rsidRDefault="00731F24" w:rsidP="008C122D">
      <w:pPr>
        <w:pStyle w:val="Kop2"/>
      </w:pPr>
      <w:bookmarkStart w:id="228" w:name="_Toc124236861"/>
      <w:bookmarkStart w:id="229" w:name="_Ref144471143"/>
      <w:bookmarkStart w:id="230" w:name="_Ref90035667"/>
      <w:r>
        <w:t>Integrale tekstvervanging als a</w:t>
      </w:r>
      <w:r w:rsidR="00247BB5">
        <w:t>lternatie</w:t>
      </w:r>
      <w:r>
        <w:t>f</w:t>
      </w:r>
      <w:r w:rsidR="00247BB5">
        <w:t xml:space="preserve"> voor de wijzigingsmethode renvooi</w:t>
      </w:r>
      <w:bookmarkEnd w:id="228"/>
      <w:bookmarkEnd w:id="229"/>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231" w:name="_Hlk113026027"/>
      <w:bookmarkStart w:id="232" w:name="_Ref74325602"/>
      <w:bookmarkStart w:id="233" w:name="Muteren_directemutaties"/>
      <w:bookmarkEnd w:id="226"/>
      <w:bookmarkEnd w:id="227"/>
      <w:bookmarkEnd w:id="230"/>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lastRenderedPageBreak/>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234" w:name="_Ref92188735"/>
      <w:bookmarkStart w:id="235" w:name="_Ref92188852"/>
      <w:bookmarkStart w:id="236" w:name="_Toc124236864"/>
      <w:bookmarkEnd w:id="231"/>
      <w:r>
        <w:t>Directe mutaties</w:t>
      </w:r>
      <w:bookmarkEnd w:id="232"/>
      <w:bookmarkEnd w:id="234"/>
      <w:bookmarkEnd w:id="235"/>
      <w:bookmarkEnd w:id="236"/>
    </w:p>
    <w:bookmarkEnd w:id="233"/>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237" w:name="_Ref74325613"/>
      <w:bookmarkStart w:id="238" w:name="Muteren_ontwerp"/>
    </w:p>
    <w:p w14:paraId="14B88163" w14:textId="095E9AC5" w:rsidR="00F74E08" w:rsidRDefault="00FA3ABD" w:rsidP="00FA3ABD">
      <w:pPr>
        <w:pStyle w:val="Kop2"/>
      </w:pPr>
      <w:bookmarkStart w:id="239" w:name="_Ref92176455"/>
      <w:bookmarkStart w:id="240" w:name="_Ref92188749"/>
      <w:bookmarkStart w:id="241" w:name="_Toc124236865"/>
      <w:r>
        <w:t>Ontwerp-objecten</w:t>
      </w:r>
      <w:bookmarkEnd w:id="237"/>
      <w:bookmarkEnd w:id="239"/>
      <w:bookmarkEnd w:id="240"/>
      <w:bookmarkEnd w:id="241"/>
    </w:p>
    <w:bookmarkEnd w:id="238"/>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2" w:name="_Toc124236866"/>
      <w:bookmarkStart w:id="243" w:name="Muteren_ontwerp_initieel"/>
      <w:r>
        <w:lastRenderedPageBreak/>
        <w:t>Initieel ontwerpbesluit</w:t>
      </w:r>
      <w:bookmarkEnd w:id="242"/>
    </w:p>
    <w:bookmarkEnd w:id="243"/>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4" w:name="_Toc124236867"/>
      <w:bookmarkStart w:id="245" w:name="Muteren_ontwerp_wijzigen"/>
      <w:r>
        <w:t>Ontwerpwijzigingsbesluit</w:t>
      </w:r>
      <w:bookmarkEnd w:id="244"/>
    </w:p>
    <w:bookmarkEnd w:id="245"/>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46" w:name="_Toc124236868"/>
      <w:r>
        <w:lastRenderedPageBreak/>
        <w:t xml:space="preserve">A Bijlage: </w:t>
      </w:r>
      <w:r w:rsidR="003455D2">
        <w:t>versiehistorie</w:t>
      </w:r>
      <w:bookmarkEnd w:id="246"/>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42B3E56C"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B4CC64C"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474C8009"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019B1C7E"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42E60ECE"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67611171"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A7B70EA"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2D1827A1" w:rsidR="00B92FE1" w:rsidRPr="00022065" w:rsidRDefault="00DD13FD" w:rsidP="00F10E64">
            <w:r>
              <w:lastRenderedPageBreak/>
              <w:t>V2.0.2</w:t>
            </w:r>
          </w:p>
        </w:tc>
        <w:tc>
          <w:tcPr>
            <w:tcW w:w="775" w:type="pct"/>
          </w:tcPr>
          <w:p w14:paraId="50F4BB8F" w14:textId="06CF8A32" w:rsidR="00B92FE1" w:rsidRPr="00022065" w:rsidRDefault="00626600" w:rsidP="00F10E64">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247"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247"/>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F10E64">
        <w:trPr>
          <w:trHeight w:val="1341"/>
        </w:trPr>
        <w:tc>
          <w:tcPr>
            <w:tcW w:w="500" w:type="pct"/>
          </w:tcPr>
          <w:p w14:paraId="67644777" w14:textId="2722317D" w:rsidR="00535234" w:rsidRDefault="00535234" w:rsidP="00F10E64">
            <w:r>
              <w:t>V</w:t>
            </w:r>
            <w:r w:rsidR="008C36F4">
              <w:t>2.0.3</w:t>
            </w:r>
          </w:p>
        </w:tc>
        <w:tc>
          <w:tcPr>
            <w:tcW w:w="775" w:type="pct"/>
          </w:tcPr>
          <w:p w14:paraId="0D167C8C" w14:textId="26BCF5E4" w:rsidR="00535234" w:rsidRDefault="008C36F4" w:rsidP="00F10E64">
            <w:r>
              <w:t>2023-09-01</w:t>
            </w:r>
          </w:p>
        </w:tc>
        <w:tc>
          <w:tcPr>
            <w:tcW w:w="3725"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bl>
    <w:p w14:paraId="2DD8E5BD" w14:textId="77777777" w:rsidR="00B92FE1" w:rsidRPr="00B92FE1" w:rsidRDefault="00B92FE1" w:rsidP="00B92FE1"/>
    <w:sectPr w:rsidR="00B92FE1" w:rsidRPr="00B92FE1" w:rsidSect="00372555">
      <w:headerReference w:type="default" r:id="rId45"/>
      <w:footerReference w:type="default" r:id="rId46"/>
      <w:headerReference w:type="first" r:id="rId47"/>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5E3B2" w14:textId="77777777" w:rsidR="00E7767F" w:rsidRDefault="00E7767F" w:rsidP="00081E1C">
      <w:r>
        <w:separator/>
      </w:r>
    </w:p>
  </w:endnote>
  <w:endnote w:type="continuationSeparator" w:id="0">
    <w:p w14:paraId="7A914FCC" w14:textId="77777777" w:rsidR="00E7767F" w:rsidRDefault="00E7767F" w:rsidP="00081E1C">
      <w:r>
        <w:continuationSeparator/>
      </w:r>
    </w:p>
  </w:endnote>
  <w:endnote w:type="continuationNotice" w:id="1">
    <w:p w14:paraId="63B42A59" w14:textId="77777777" w:rsidR="00E7767F" w:rsidRDefault="00E776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A5B2A" w14:textId="77777777" w:rsidR="00E7767F" w:rsidRDefault="00E7767F" w:rsidP="00081E1C">
      <w:r>
        <w:separator/>
      </w:r>
    </w:p>
  </w:footnote>
  <w:footnote w:type="continuationSeparator" w:id="0">
    <w:p w14:paraId="303E41F2" w14:textId="77777777" w:rsidR="00E7767F" w:rsidRDefault="00E7767F" w:rsidP="00081E1C">
      <w:r>
        <w:continuationSeparator/>
      </w:r>
    </w:p>
  </w:footnote>
  <w:footnote w:type="continuationNotice" w:id="1">
    <w:p w14:paraId="1BDCD369" w14:textId="77777777" w:rsidR="00E7767F" w:rsidRDefault="00E7767F"/>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4474607"/>
    <w:multiLevelType w:val="hybridMultilevel"/>
    <w:tmpl w:val="858E10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9"/>
  </w:num>
  <w:num w:numId="3" w16cid:durableId="1969045517">
    <w:abstractNumId w:val="41"/>
  </w:num>
  <w:num w:numId="4" w16cid:durableId="1405420662">
    <w:abstractNumId w:val="24"/>
  </w:num>
  <w:num w:numId="5" w16cid:durableId="181163623">
    <w:abstractNumId w:val="18"/>
  </w:num>
  <w:num w:numId="6" w16cid:durableId="1570653724">
    <w:abstractNumId w:val="11"/>
  </w:num>
  <w:num w:numId="7" w16cid:durableId="1284844904">
    <w:abstractNumId w:val="46"/>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7"/>
  </w:num>
  <w:num w:numId="13" w16cid:durableId="1986277181">
    <w:abstractNumId w:val="44"/>
  </w:num>
  <w:num w:numId="14" w16cid:durableId="1988046225">
    <w:abstractNumId w:val="47"/>
  </w:num>
  <w:num w:numId="15" w16cid:durableId="956722585">
    <w:abstractNumId w:val="29"/>
  </w:num>
  <w:num w:numId="16" w16cid:durableId="54738618">
    <w:abstractNumId w:val="20"/>
  </w:num>
  <w:num w:numId="17" w16cid:durableId="770274701">
    <w:abstractNumId w:val="40"/>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3"/>
  </w:num>
  <w:num w:numId="24" w16cid:durableId="1613318515">
    <w:abstractNumId w:val="42"/>
  </w:num>
  <w:num w:numId="25" w16cid:durableId="55009511">
    <w:abstractNumId w:val="22"/>
  </w:num>
  <w:num w:numId="26" w16cid:durableId="1608077887">
    <w:abstractNumId w:val="45"/>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 w:numId="47" w16cid:durableId="1242713969">
    <w:abstractNumId w:val="36"/>
  </w:num>
  <w:num w:numId="48" w16cid:durableId="505171524">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DE1"/>
    <w:rsid w:val="005C718B"/>
    <w:rsid w:val="005C71AA"/>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5A4"/>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507"/>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AAA"/>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F7457C"/>
    <w:pPr>
      <w:tabs>
        <w:tab w:val="left" w:pos="480"/>
        <w:tab w:val="right" w:pos="8635"/>
      </w:tabs>
      <w:spacing w:after="100"/>
    </w:pPr>
    <w:rPr>
      <w:noProof/>
    </w:rPr>
  </w:style>
  <w:style w:type="paragraph" w:styleId="Inhopg3">
    <w:name w:val="toc 3"/>
    <w:basedOn w:val="Standaard"/>
    <w:next w:val="Standaard"/>
    <w:autoRedefine/>
    <w:uiPriority w:val="39"/>
    <w:unhideWhenUsed/>
    <w:rsid w:val="00F7457C"/>
    <w:pPr>
      <w:tabs>
        <w:tab w:val="left" w:pos="1320"/>
        <w:tab w:val="right" w:pos="8635"/>
      </w:tabs>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svg"/><Relationship Id="rId34" Type="http://schemas.openxmlformats.org/officeDocument/2006/relationships/hyperlink" Target="https://www.opengis.net/def/crs/EPSG/0/28992" TargetMode="External"/><Relationship Id="rId42" Type="http://schemas.openxmlformats.org/officeDocument/2006/relationships/image" Target="media/image20.png"/><Relationship Id="rId47"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svg"/><Relationship Id="rId11" Type="http://schemas.openxmlformats.org/officeDocument/2006/relationships/hyperlink" Target="https://koop.gitlab.io/lvbb/bronhouderkoppelvlak/" TargetMode="External"/><Relationship Id="rId24" Type="http://schemas.openxmlformats.org/officeDocument/2006/relationships/image" Target="media/image10.png"/><Relationship Id="rId32" Type="http://schemas.openxmlformats.org/officeDocument/2006/relationships/hyperlink" Target="https://docs.geostandaarden.nl/nen3610/def-st-basisgeometrie-20200930/" TargetMode="External"/><Relationship Id="rId37" Type="http://schemas.openxmlformats.org/officeDocument/2006/relationships/hyperlink" Target="https://koop.gitlab.io/STOP/standaard/1.0.3/imop-geo.html" TargetMode="External"/><Relationship Id="rId40" Type="http://schemas.openxmlformats.org/officeDocument/2006/relationships/hyperlink" Target="https://koop.gitlab.io/STOP/standaard/bepalen_wijzigingen_renvooi.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stelselcatalogus.omgevingswet.overheid.nl/waardelijsten"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koop.gitlab.io/STOP/standaard/1.0.4/GIOConceptueel.html"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sv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hyperlink" Target="https://register.geostandaarden.nl/xmlschema/tpod/" TargetMode="External"/><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hyperlink" Target="https://register.geostandaarden.nl/gmlapplicatieschema/basisgeometrie/" TargetMode="External"/><Relationship Id="rId38" Type="http://schemas.openxmlformats.org/officeDocument/2006/relationships/image" Target="media/image18.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koop.gitlab.io/STOP/standaard/1.0.4/tekstmuteren.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225</TotalTime>
  <Pages>56</Pages>
  <Words>15477</Words>
  <Characters>85126</Characters>
  <Application>Microsoft Office Word</Application>
  <DocSecurity>0</DocSecurity>
  <Lines>709</Lines>
  <Paragraphs>200</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cp:lastModifiedBy>Wilko Quak</cp:lastModifiedBy>
  <cp:revision>14</cp:revision>
  <cp:lastPrinted>2023-01-10T08:59:00Z</cp:lastPrinted>
  <dcterms:created xsi:type="dcterms:W3CDTF">2023-01-10T08:56:00Z</dcterms:created>
  <dcterms:modified xsi:type="dcterms:W3CDTF">2023-09-01T15:28:00Z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ies>
</file>